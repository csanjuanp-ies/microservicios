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35"/>
      </w:tblGrid>
      <w:tr w:rsidR="004B7E44" w14:paraId="4CBF13AE" w14:textId="77777777" w:rsidTr="004B7E44">
        <w:trPr>
          <w:trHeight w:val="2536"/>
        </w:trPr>
        <w:tc>
          <w:tcPr>
            <w:tcW w:w="8541" w:type="dxa"/>
            <w:tcBorders>
              <w:top w:val="nil"/>
              <w:left w:val="nil"/>
              <w:bottom w:val="nil"/>
              <w:right w:val="nil"/>
            </w:tcBorders>
          </w:tcPr>
          <w:p w14:paraId="73482DF9" w14:textId="08A3C251" w:rsidR="004B7E44" w:rsidRDefault="004653C4" w:rsidP="00FC65ED">
            <w:r>
              <w:t xml:space="preserve"> </w:t>
            </w:r>
            <w:r w:rsidR="004B7E44">
              <w:rPr>
                <w:noProof/>
                <w:lang w:eastAsia="es-ES"/>
              </w:rPr>
              <mc:AlternateContent>
                <mc:Choice Requires="wps">
                  <w:drawing>
                    <wp:inline distT="0" distB="0" distL="0" distR="0" wp14:anchorId="2F7EDD5A" wp14:editId="5466B99F">
                      <wp:extent cx="5610225" cy="1506829"/>
                      <wp:effectExtent l="0" t="0" r="0" b="0"/>
                      <wp:docPr id="8" name="Cuadro de texto 8"/>
                      <wp:cNvGraphicFramePr/>
                      <a:graphic xmlns:a="http://schemas.openxmlformats.org/drawingml/2006/main">
                        <a:graphicData uri="http://schemas.microsoft.com/office/word/2010/wordprocessingShape">
                          <wps:wsp>
                            <wps:cNvSpPr txBox="1"/>
                            <wps:spPr>
                              <a:xfrm>
                                <a:off x="0" y="0"/>
                                <a:ext cx="5610225" cy="1506829"/>
                              </a:xfrm>
                              <a:prstGeom prst="rect">
                                <a:avLst/>
                              </a:prstGeom>
                              <a:noFill/>
                              <a:ln w="6350">
                                <a:noFill/>
                              </a:ln>
                            </wps:spPr>
                            <wps:txbx>
                              <w:txbxContent>
                                <w:p w14:paraId="22A45024" w14:textId="479FA6A7" w:rsidR="004B7E44" w:rsidRPr="003024EF" w:rsidRDefault="00E80155" w:rsidP="003024EF">
                                  <w:pPr>
                                    <w:jc w:val="left"/>
                                    <w:rPr>
                                      <w:sz w:val="96"/>
                                      <w:szCs w:val="96"/>
                                    </w:rPr>
                                  </w:pPr>
                                  <w:r w:rsidRPr="003024EF">
                                    <w:rPr>
                                      <w:sz w:val="96"/>
                                      <w:szCs w:val="96"/>
                                      <w:lang w:bidi="es-ES"/>
                                    </w:rPr>
                                    <w:t>Diseño de Microservicios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7EDD5A" id="_x0000_t202" coordsize="21600,21600" o:spt="202" path="m,l,21600r21600,l21600,xe">
                      <v:stroke joinstyle="miter"/>
                      <v:path gradientshapeok="t" o:connecttype="rect"/>
                    </v:shapetype>
                    <v:shape id="Cuadro de texto 8" o:spid="_x0000_s1026" type="#_x0000_t202" style="width:441.75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" filled="f" stroked="f" strokeweight=".5pt">
                      <v:textbox>
                        <w:txbxContent>
                          <w:p w14:paraId="22A45024" w14:textId="479FA6A7" w:rsidR="004B7E44" w:rsidRPr="003024EF" w:rsidRDefault="00E80155" w:rsidP="003024EF">
                            <w:pPr>
                              <w:jc w:val="left"/>
                              <w:rPr>
                                <w:sz w:val="96"/>
                                <w:szCs w:val="96"/>
                              </w:rPr>
                            </w:pPr>
                            <w:r w:rsidRPr="003024EF">
                              <w:rPr>
                                <w:sz w:val="96"/>
                                <w:szCs w:val="96"/>
                                <w:lang w:bidi="es-ES"/>
                              </w:rPr>
                              <w:t>Diseño de Microservicios</w:t>
                            </w:r>
                          </w:p>
                        </w:txbxContent>
                      </v:textbox>
                      <w10:anchorlock/>
                    </v:shape>
                  </w:pict>
                </mc:Fallback>
              </mc:AlternateContent>
            </w:r>
          </w:p>
          <w:p w14:paraId="3318A145" w14:textId="62812A5D" w:rsidR="004B7E44" w:rsidRDefault="004B7E44" w:rsidP="00FC65ED">
            <w:r>
              <w:rPr>
                <w:noProof/>
                <w:lang w:eastAsia="es-ES"/>
              </w:rPr>
              <mc:AlternateContent>
                <mc:Choice Requires="wps">
                  <w:drawing>
                    <wp:inline distT="0" distB="0" distL="0" distR="0" wp14:anchorId="31133546" wp14:editId="00877B3C">
                      <wp:extent cx="4391025" cy="9525"/>
                      <wp:effectExtent l="19050" t="38100" r="47625" b="47625"/>
                      <wp:docPr id="5" name="Conector recto 5" descr="divisor de texto"/>
                      <wp:cNvGraphicFramePr/>
                      <a:graphic xmlns:a="http://schemas.openxmlformats.org/drawingml/2006/main">
                        <a:graphicData uri="http://schemas.microsoft.com/office/word/2010/wordprocessingShape">
                          <wps:wsp>
                            <wps:cNvCnPr/>
                            <wps:spPr>
                              <a:xfrm>
                                <a:off x="0" y="0"/>
                                <a:ext cx="4391025" cy="9525"/>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8864388" id="Conector recto 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345.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" strokecolor="white [3212]" strokeweight="6pt">
                      <w10:anchorlock/>
                    </v:line>
                  </w:pict>
                </mc:Fallback>
              </mc:AlternateContent>
            </w:r>
          </w:p>
          <w:p w14:paraId="52EF98A0" w14:textId="4428C110" w:rsidR="004B7E44" w:rsidRDefault="004B7E44" w:rsidP="00FC65ED">
            <w:r>
              <w:rPr>
                <w:noProof/>
                <w:lang w:eastAsia="es-ES"/>
              </w:rPr>
              <mc:AlternateContent>
                <mc:Choice Requires="wps">
                  <w:drawing>
                    <wp:inline distT="0" distB="0" distL="0" distR="0" wp14:anchorId="28783A59" wp14:editId="4A3BDEB9">
                      <wp:extent cx="5138670" cy="746975"/>
                      <wp:effectExtent l="0" t="0" r="0" b="0"/>
                      <wp:docPr id="3" name="Cuadro de texto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5753E7D6" w14:textId="15D6FF4D" w:rsidR="004B7E44" w:rsidRPr="00694D29" w:rsidRDefault="00694D29" w:rsidP="00FC65ED">
                                  <w:pPr>
                                    <w:pStyle w:val="Subttulo"/>
                                  </w:pPr>
                                  <w:r w:rsidRPr="00694D29">
                                    <w:rPr>
                                      <w:lang w:bidi="es-ES"/>
                                    </w:rPr>
                                    <w:t>Bajo 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783A59" id="Cuadro de texto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" filled="f" stroked="f" strokeweight=".5pt">
                      <v:textbox>
                        <w:txbxContent>
                          <w:p w14:paraId="5753E7D6" w14:textId="15D6FF4D" w:rsidR="004B7E44" w:rsidRPr="00694D29" w:rsidRDefault="00694D29" w:rsidP="00FC65ED">
                            <w:pPr>
                              <w:pStyle w:val="Subttulo"/>
                            </w:pPr>
                            <w:r w:rsidRPr="00694D29">
                              <w:rPr>
                                <w:lang w:bidi="es-ES"/>
                              </w:rPr>
                              <w:t>Bajo Python</w:t>
                            </w:r>
                          </w:p>
                        </w:txbxContent>
                      </v:textbox>
                      <w10:anchorlock/>
                    </v:shape>
                  </w:pict>
                </mc:Fallback>
              </mc:AlternateContent>
            </w:r>
          </w:p>
        </w:tc>
      </w:tr>
      <w:tr w:rsidR="004B7E44" w14:paraId="5B8AB44F" w14:textId="77777777" w:rsidTr="004B7E44">
        <w:trPr>
          <w:trHeight w:val="3814"/>
        </w:trPr>
        <w:tc>
          <w:tcPr>
            <w:tcW w:w="8541" w:type="dxa"/>
            <w:tcBorders>
              <w:top w:val="nil"/>
              <w:left w:val="nil"/>
              <w:bottom w:val="nil"/>
              <w:right w:val="nil"/>
            </w:tcBorders>
            <w:vAlign w:val="bottom"/>
          </w:tcPr>
          <w:p w14:paraId="5962E715" w14:textId="625083CA" w:rsidR="004B7E44" w:rsidRDefault="004B7E44" w:rsidP="00FC65ED">
            <w:r>
              <w:rPr>
                <w:noProof/>
                <w:lang w:eastAsia="es-ES"/>
              </w:rPr>
              <mc:AlternateContent>
                <mc:Choice Requires="wps">
                  <w:drawing>
                    <wp:inline distT="0" distB="0" distL="0" distR="0" wp14:anchorId="21AA14CD" wp14:editId="438BC93C">
                      <wp:extent cx="3902149" cy="469557"/>
                      <wp:effectExtent l="0" t="0" r="0" b="6985"/>
                      <wp:docPr id="6" name="Cuadro de texto 6"/>
                      <wp:cNvGraphicFramePr/>
                      <a:graphic xmlns:a="http://schemas.openxmlformats.org/drawingml/2006/main">
                        <a:graphicData uri="http://schemas.microsoft.com/office/word/2010/wordprocessingShape">
                          <wps:wsp>
                            <wps:cNvSpPr txBox="1"/>
                            <wps:spPr>
                              <a:xfrm>
                                <a:off x="0" y="0"/>
                                <a:ext cx="3902149" cy="469557"/>
                              </a:xfrm>
                              <a:prstGeom prst="rect">
                                <a:avLst/>
                              </a:prstGeom>
                              <a:noFill/>
                              <a:ln w="6350">
                                <a:noFill/>
                              </a:ln>
                            </wps:spPr>
                            <wps:txbx>
                              <w:txbxContent>
                                <w:p w14:paraId="02711068" w14:textId="65EF35ED" w:rsidR="004B7E44" w:rsidRPr="0007585A" w:rsidRDefault="00E80155" w:rsidP="00FC65ED">
                                  <w:pPr>
                                    <w:rPr>
                                      <w:sz w:val="36"/>
                                      <w:szCs w:val="36"/>
                                    </w:rPr>
                                  </w:pPr>
                                  <w:bookmarkStart w:id="0" w:name="_Toc97490439"/>
                                  <w:r w:rsidRPr="0007585A">
                                    <w:rPr>
                                      <w:sz w:val="36"/>
                                      <w:szCs w:val="36"/>
                                      <w:lang w:bidi="es-ES"/>
                                    </w:rPr>
                                    <w:t>I.E.S. Arcipreste de Hita</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AA14CD" id="Cuadro de texto 6" o:spid="_x0000_s1028" type="#_x0000_t202" style="width:307.2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" filled="f" stroked="f" strokeweight=".5pt">
                      <v:textbox>
                        <w:txbxContent>
                          <w:p w14:paraId="02711068" w14:textId="65EF35ED" w:rsidR="004B7E44" w:rsidRPr="0007585A" w:rsidRDefault="00E80155" w:rsidP="00FC65ED">
                            <w:pPr>
                              <w:rPr>
                                <w:sz w:val="36"/>
                                <w:szCs w:val="36"/>
                              </w:rPr>
                            </w:pPr>
                            <w:bookmarkStart w:id="1" w:name="_Toc97490439"/>
                            <w:r w:rsidRPr="0007585A">
                              <w:rPr>
                                <w:sz w:val="36"/>
                                <w:szCs w:val="36"/>
                                <w:lang w:bidi="es-ES"/>
                              </w:rPr>
                              <w:t>I.E.S. Arcipreste de Hita</w:t>
                            </w:r>
                            <w:bookmarkEnd w:id="1"/>
                          </w:p>
                        </w:txbxContent>
                      </v:textbox>
                      <w10:anchorlock/>
                    </v:shape>
                  </w:pict>
                </mc:Fallback>
              </mc:AlternateContent>
            </w:r>
          </w:p>
          <w:p w14:paraId="4247E78C" w14:textId="77777777" w:rsidR="004B7E44" w:rsidRDefault="004B7E44" w:rsidP="00FC65ED">
            <w:r>
              <w:rPr>
                <w:noProof/>
                <w:lang w:eastAsia="es-ES"/>
              </w:rPr>
              <mc:AlternateContent>
                <mc:Choice Requires="wps">
                  <w:drawing>
                    <wp:inline distT="0" distB="0" distL="0" distR="0" wp14:anchorId="5BCCD968" wp14:editId="5CBD5866">
                      <wp:extent cx="3040912" cy="605155"/>
                      <wp:effectExtent l="0" t="0" r="0" b="4445"/>
                      <wp:docPr id="7" name="Cuadro de texto 7"/>
                      <wp:cNvGraphicFramePr/>
                      <a:graphic xmlns:a="http://schemas.openxmlformats.org/drawingml/2006/main">
                        <a:graphicData uri="http://schemas.microsoft.com/office/word/2010/wordprocessingShape">
                          <wps:wsp>
                            <wps:cNvSpPr txBox="1"/>
                            <wps:spPr>
                              <a:xfrm>
                                <a:off x="0" y="0"/>
                                <a:ext cx="3040912" cy="605155"/>
                              </a:xfrm>
                              <a:prstGeom prst="rect">
                                <a:avLst/>
                              </a:prstGeom>
                              <a:noFill/>
                              <a:ln w="6350">
                                <a:noFill/>
                              </a:ln>
                            </wps:spPr>
                            <wps:txbx>
                              <w:txbxContent>
                                <w:p w14:paraId="7278B9B1" w14:textId="6C835758" w:rsidR="004B7E44" w:rsidRPr="0007585A" w:rsidRDefault="00E80155" w:rsidP="00FC65ED">
                                  <w:pPr>
                                    <w:rPr>
                                      <w:lang w:bidi="es-ES"/>
                                    </w:rPr>
                                  </w:pPr>
                                  <w:r w:rsidRPr="0007585A">
                                    <w:rPr>
                                      <w:lang w:bidi="es-ES"/>
                                    </w:rPr>
                                    <w:t>César San Juan Pastor</w:t>
                                  </w:r>
                                </w:p>
                                <w:p w14:paraId="05BACCC0" w14:textId="27853E84" w:rsidR="00E80155" w:rsidRPr="0007585A" w:rsidRDefault="00E80155" w:rsidP="00FC65ED">
                                  <w:r w:rsidRPr="0007585A">
                                    <w:rPr>
                                      <w:lang w:bidi="es-ES"/>
                                    </w:rPr>
                                    <w:t>Dpto.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CCD968" id="Cuadro de texto 7" o:spid="_x0000_s1029" type="#_x0000_t202" style="width:239.4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" filled="f" stroked="f" strokeweight=".5pt">
                      <v:textbox>
                        <w:txbxContent>
                          <w:p w14:paraId="7278B9B1" w14:textId="6C835758" w:rsidR="004B7E44" w:rsidRPr="0007585A" w:rsidRDefault="00E80155" w:rsidP="00FC65ED">
                            <w:pPr>
                              <w:rPr>
                                <w:lang w:bidi="es-ES"/>
                              </w:rPr>
                            </w:pPr>
                            <w:r w:rsidRPr="0007585A">
                              <w:rPr>
                                <w:lang w:bidi="es-ES"/>
                              </w:rPr>
                              <w:t>César San Juan Pastor</w:t>
                            </w:r>
                          </w:p>
                          <w:p w14:paraId="05BACCC0" w14:textId="27853E84" w:rsidR="00E80155" w:rsidRPr="0007585A" w:rsidRDefault="00E80155" w:rsidP="00FC65ED">
                            <w:r w:rsidRPr="0007585A">
                              <w:rPr>
                                <w:lang w:bidi="es-ES"/>
                              </w:rPr>
                              <w:t>Dpto. de Informática</w:t>
                            </w:r>
                          </w:p>
                        </w:txbxContent>
                      </v:textbox>
                      <w10:anchorlock/>
                    </v:shape>
                  </w:pict>
                </mc:Fallback>
              </mc:AlternateContent>
            </w:r>
            <w:r>
              <w:rPr>
                <w:noProof/>
                <w:lang w:eastAsia="es-ES"/>
              </w:rPr>
              <mc:AlternateContent>
                <mc:Choice Requires="wps">
                  <w:drawing>
                    <wp:inline distT="0" distB="0" distL="0" distR="0" wp14:anchorId="66F5374A" wp14:editId="7600FEB5">
                      <wp:extent cx="2215166" cy="605155"/>
                      <wp:effectExtent l="0" t="0" r="0" b="4445"/>
                      <wp:docPr id="10" name="Cuadro de texto 10"/>
                      <wp:cNvGraphicFramePr/>
                      <a:graphic xmlns:a="http://schemas.openxmlformats.org/drawingml/2006/main">
                        <a:graphicData uri="http://schemas.microsoft.com/office/word/2010/wordprocessingShape">
                          <wps:wsp>
                            <wps:cNvSpPr txBox="1"/>
                            <wps:spPr>
                              <a:xfrm>
                                <a:off x="0" y="0"/>
                                <a:ext cx="2215166" cy="605155"/>
                              </a:xfrm>
                              <a:prstGeom prst="rect">
                                <a:avLst/>
                              </a:prstGeom>
                              <a:noFill/>
                              <a:ln w="6350">
                                <a:noFill/>
                              </a:ln>
                            </wps:spPr>
                            <wps:txbx>
                              <w:txbxContent>
                                <w:p w14:paraId="51393EEC" w14:textId="77777777" w:rsidR="00E80155" w:rsidRDefault="00E80155" w:rsidP="00FC65ED">
                                  <w:pPr>
                                    <w:rPr>
                                      <w:lang w:bidi="es-ES"/>
                                    </w:rPr>
                                  </w:pPr>
                                </w:p>
                                <w:p w14:paraId="0E352338" w14:textId="2E299709" w:rsidR="004B7E44" w:rsidRPr="004B7E44" w:rsidRDefault="00694D29" w:rsidP="00FC65ED">
                                  <w:r>
                                    <w:rPr>
                                      <w:lang w:bidi="es-ES"/>
                                    </w:rPr>
                                    <w:t>m</w:t>
                                  </w:r>
                                  <w:r w:rsidR="00E80155">
                                    <w:rPr>
                                      <w:lang w:bidi="es-ES"/>
                                    </w:rPr>
                                    <w:t xml:space="preserve">arzo 2022 – </w:t>
                                  </w:r>
                                  <w:r>
                                    <w:rPr>
                                      <w:lang w:bidi="es-ES"/>
                                    </w:rPr>
                                    <w:t>junio</w:t>
                                  </w:r>
                                  <w:r w:rsidR="00E80155">
                                    <w:rPr>
                                      <w:lang w:bidi="es-ES"/>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F5374A" id="Cuadro de texto 10" o:spid="_x0000_s1030" type="#_x0000_t202" style="width:174.4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" filled="f" stroked="f" strokeweight=".5pt">
                      <v:textbox>
                        <w:txbxContent>
                          <w:p w14:paraId="51393EEC" w14:textId="77777777" w:rsidR="00E80155" w:rsidRDefault="00E80155" w:rsidP="00FC65ED">
                            <w:pPr>
                              <w:rPr>
                                <w:lang w:bidi="es-ES"/>
                              </w:rPr>
                            </w:pPr>
                          </w:p>
                          <w:p w14:paraId="0E352338" w14:textId="2E299709" w:rsidR="004B7E44" w:rsidRPr="004B7E44" w:rsidRDefault="00694D29" w:rsidP="00FC65ED">
                            <w:r>
                              <w:rPr>
                                <w:lang w:bidi="es-ES"/>
                              </w:rPr>
                              <w:t>m</w:t>
                            </w:r>
                            <w:r w:rsidR="00E80155">
                              <w:rPr>
                                <w:lang w:bidi="es-ES"/>
                              </w:rPr>
                              <w:t xml:space="preserve">arzo 2022 – </w:t>
                            </w:r>
                            <w:r>
                              <w:rPr>
                                <w:lang w:bidi="es-ES"/>
                              </w:rPr>
                              <w:t>junio</w:t>
                            </w:r>
                            <w:r w:rsidR="00E80155">
                              <w:rPr>
                                <w:lang w:bidi="es-ES"/>
                              </w:rPr>
                              <w:t xml:space="preserve"> 2022</w:t>
                            </w:r>
                          </w:p>
                        </w:txbxContent>
                      </v:textbox>
                      <w10:anchorlock/>
                    </v:shape>
                  </w:pict>
                </mc:Fallback>
              </mc:AlternateContent>
            </w:r>
          </w:p>
        </w:tc>
      </w:tr>
    </w:tbl>
    <w:p w14:paraId="73341B5B" w14:textId="77777777" w:rsidR="004B7E44" w:rsidRDefault="004B7E44" w:rsidP="00FC65ED">
      <w:r>
        <w:rPr>
          <w:noProof/>
          <w:lang w:eastAsia="es-ES"/>
        </w:rPr>
        <w:drawing>
          <wp:anchor distT="0" distB="0" distL="114300" distR="114300" simplePos="0" relativeHeight="251651072" behindDoc="1" locked="0" layoutInCell="1" allowOverlap="1" wp14:anchorId="6D3B803C" wp14:editId="33358E25">
            <wp:simplePos x="0" y="0"/>
            <wp:positionH relativeFrom="column">
              <wp:posOffset>-721995</wp:posOffset>
            </wp:positionH>
            <wp:positionV relativeFrom="page">
              <wp:posOffset>9525</wp:posOffset>
            </wp:positionV>
            <wp:extent cx="7740015" cy="10668000"/>
            <wp:effectExtent l="0" t="0" r="0" b="0"/>
            <wp:wrapNone/>
            <wp:docPr id="1" name="Imagen 1" descr="detalle de edificios de ciudades en negros y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 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668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52096" behindDoc="1" locked="0" layoutInCell="1" allowOverlap="1" wp14:anchorId="63803F94" wp14:editId="289AF13E">
                <wp:simplePos x="0" y="0"/>
                <wp:positionH relativeFrom="column">
                  <wp:posOffset>-731520</wp:posOffset>
                </wp:positionH>
                <wp:positionV relativeFrom="page">
                  <wp:posOffset>2059940</wp:posOffset>
                </wp:positionV>
                <wp:extent cx="6748145" cy="5984875"/>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AA1E7" id="Rectángulo 2" o:spid="_x0000_s1026" alt="rectángulo de color" style="position:absolute;margin-left:-57.6pt;margin-top:162.2pt;width:531.35pt;height:47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" fillcolor="#a4063e [3204]" stroked="f" strokeweight="2pt">
                <w10:wrap anchory="page"/>
              </v:rect>
            </w:pict>
          </mc:Fallback>
        </mc:AlternateContent>
      </w:r>
    </w:p>
    <w:p w14:paraId="26AF55E4" w14:textId="4163F104" w:rsidR="00E94B5F" w:rsidRDefault="004B7E44" w:rsidP="00FC65ED">
      <w:r>
        <w:rPr>
          <w:lang w:bidi="es-ES"/>
        </w:rPr>
        <w:br w:type="page"/>
      </w:r>
    </w:p>
    <w:sdt>
      <w:sdtPr>
        <w:rPr>
          <w:rFonts w:asciiTheme="minorHAnsi" w:eastAsiaTheme="minorEastAsia" w:hAnsiTheme="minorHAnsi" w:cstheme="minorBidi"/>
          <w:color w:val="auto"/>
          <w:sz w:val="24"/>
          <w:szCs w:val="24"/>
          <w:lang w:eastAsia="en-US"/>
        </w:rPr>
        <w:id w:val="1933399383"/>
        <w:docPartObj>
          <w:docPartGallery w:val="Table of Contents"/>
          <w:docPartUnique/>
        </w:docPartObj>
      </w:sdtPr>
      <w:sdtEndPr>
        <w:rPr>
          <w:rFonts w:ascii="Calibri" w:eastAsiaTheme="minorHAnsi" w:hAnsi="Calibri" w:cs="Calibri"/>
        </w:rPr>
      </w:sdtEndPr>
      <w:sdtContent>
        <w:p w14:paraId="0537C8E4" w14:textId="31C3A50A" w:rsidR="00694D29" w:rsidRDefault="00694D29" w:rsidP="00FC65ED">
          <w:pPr>
            <w:pStyle w:val="TtuloTDC"/>
          </w:pPr>
          <w:r>
            <w:t>Contenido</w:t>
          </w:r>
        </w:p>
        <w:p w14:paraId="13F3EB00" w14:textId="0E3C4572" w:rsidR="005F329C" w:rsidRDefault="00694D29">
          <w:pPr>
            <w:pStyle w:val="TDC1"/>
            <w:tabs>
              <w:tab w:val="right" w:leader="dot" w:pos="9592"/>
            </w:tabs>
            <w:rPr>
              <w:rFonts w:asciiTheme="minorHAnsi" w:eastAsiaTheme="minorEastAsia" w:hAnsiTheme="minorHAnsi" w:cstheme="minorBidi"/>
              <w:noProof/>
              <w:sz w:val="22"/>
              <w:szCs w:val="22"/>
              <w:lang w:eastAsia="es-ES"/>
            </w:rPr>
          </w:pPr>
          <w:r>
            <w:fldChar w:fldCharType="begin"/>
          </w:r>
          <w:r>
            <w:instrText xml:space="preserve"> TOC \o "1-3" \h \z \u </w:instrText>
          </w:r>
          <w:r>
            <w:fldChar w:fldCharType="separate"/>
          </w:r>
          <w:hyperlink w:anchor="_Toc104188409" w:history="1">
            <w:r w:rsidR="005F329C" w:rsidRPr="00DF337D">
              <w:rPr>
                <w:rStyle w:val="Hipervnculo"/>
                <w:noProof/>
              </w:rPr>
              <w:t>Capítulo I. Introducción</w:t>
            </w:r>
            <w:r w:rsidR="005F329C">
              <w:rPr>
                <w:noProof/>
                <w:webHidden/>
              </w:rPr>
              <w:tab/>
            </w:r>
            <w:r w:rsidR="005F329C">
              <w:rPr>
                <w:noProof/>
                <w:webHidden/>
              </w:rPr>
              <w:fldChar w:fldCharType="begin"/>
            </w:r>
            <w:r w:rsidR="005F329C">
              <w:rPr>
                <w:noProof/>
                <w:webHidden/>
              </w:rPr>
              <w:instrText xml:space="preserve"> PAGEREF _Toc104188409 \h </w:instrText>
            </w:r>
            <w:r w:rsidR="005F329C">
              <w:rPr>
                <w:noProof/>
                <w:webHidden/>
              </w:rPr>
            </w:r>
            <w:r w:rsidR="005F329C">
              <w:rPr>
                <w:noProof/>
                <w:webHidden/>
              </w:rPr>
              <w:fldChar w:fldCharType="separate"/>
            </w:r>
            <w:r w:rsidR="005F329C">
              <w:rPr>
                <w:noProof/>
                <w:webHidden/>
              </w:rPr>
              <w:t>6</w:t>
            </w:r>
            <w:r w:rsidR="005F329C">
              <w:rPr>
                <w:noProof/>
                <w:webHidden/>
              </w:rPr>
              <w:fldChar w:fldCharType="end"/>
            </w:r>
          </w:hyperlink>
        </w:p>
        <w:p w14:paraId="0F8B21B1" w14:textId="7CA1A948"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10" w:history="1">
            <w:r w:rsidRPr="00DF337D">
              <w:rPr>
                <w:rStyle w:val="Hipervnculo"/>
                <w:noProof/>
              </w:rPr>
              <w:t>Antecedentes</w:t>
            </w:r>
            <w:r>
              <w:rPr>
                <w:noProof/>
                <w:webHidden/>
              </w:rPr>
              <w:tab/>
            </w:r>
            <w:r>
              <w:rPr>
                <w:noProof/>
                <w:webHidden/>
              </w:rPr>
              <w:fldChar w:fldCharType="begin"/>
            </w:r>
            <w:r>
              <w:rPr>
                <w:noProof/>
                <w:webHidden/>
              </w:rPr>
              <w:instrText xml:space="preserve"> PAGEREF _Toc104188410 \h </w:instrText>
            </w:r>
            <w:r>
              <w:rPr>
                <w:noProof/>
                <w:webHidden/>
              </w:rPr>
            </w:r>
            <w:r>
              <w:rPr>
                <w:noProof/>
                <w:webHidden/>
              </w:rPr>
              <w:fldChar w:fldCharType="separate"/>
            </w:r>
            <w:r>
              <w:rPr>
                <w:noProof/>
                <w:webHidden/>
              </w:rPr>
              <w:t>6</w:t>
            </w:r>
            <w:r>
              <w:rPr>
                <w:noProof/>
                <w:webHidden/>
              </w:rPr>
              <w:fldChar w:fldCharType="end"/>
            </w:r>
          </w:hyperlink>
        </w:p>
        <w:p w14:paraId="679829BD" w14:textId="750120B5"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11" w:history="1">
            <w:r w:rsidRPr="00DF337D">
              <w:rPr>
                <w:rStyle w:val="Hipervnculo"/>
                <w:noProof/>
              </w:rPr>
              <w:t>Qué es un microservicio</w:t>
            </w:r>
            <w:r>
              <w:rPr>
                <w:noProof/>
                <w:webHidden/>
              </w:rPr>
              <w:tab/>
            </w:r>
            <w:r>
              <w:rPr>
                <w:noProof/>
                <w:webHidden/>
              </w:rPr>
              <w:fldChar w:fldCharType="begin"/>
            </w:r>
            <w:r>
              <w:rPr>
                <w:noProof/>
                <w:webHidden/>
              </w:rPr>
              <w:instrText xml:space="preserve"> PAGEREF _Toc104188411 \h </w:instrText>
            </w:r>
            <w:r>
              <w:rPr>
                <w:noProof/>
                <w:webHidden/>
              </w:rPr>
            </w:r>
            <w:r>
              <w:rPr>
                <w:noProof/>
                <w:webHidden/>
              </w:rPr>
              <w:fldChar w:fldCharType="separate"/>
            </w:r>
            <w:r>
              <w:rPr>
                <w:noProof/>
                <w:webHidden/>
              </w:rPr>
              <w:t>6</w:t>
            </w:r>
            <w:r>
              <w:rPr>
                <w:noProof/>
                <w:webHidden/>
              </w:rPr>
              <w:fldChar w:fldCharType="end"/>
            </w:r>
          </w:hyperlink>
        </w:p>
        <w:p w14:paraId="53861877" w14:textId="75108F3E"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12" w:history="1">
            <w:r w:rsidRPr="00DF337D">
              <w:rPr>
                <w:rStyle w:val="Hipervnculo"/>
                <w:noProof/>
              </w:rPr>
              <w:t>Conceptos claves de los ms</w:t>
            </w:r>
            <w:r>
              <w:rPr>
                <w:noProof/>
                <w:webHidden/>
              </w:rPr>
              <w:tab/>
            </w:r>
            <w:r>
              <w:rPr>
                <w:noProof/>
                <w:webHidden/>
              </w:rPr>
              <w:fldChar w:fldCharType="begin"/>
            </w:r>
            <w:r>
              <w:rPr>
                <w:noProof/>
                <w:webHidden/>
              </w:rPr>
              <w:instrText xml:space="preserve"> PAGEREF _Toc104188412 \h </w:instrText>
            </w:r>
            <w:r>
              <w:rPr>
                <w:noProof/>
                <w:webHidden/>
              </w:rPr>
            </w:r>
            <w:r>
              <w:rPr>
                <w:noProof/>
                <w:webHidden/>
              </w:rPr>
              <w:fldChar w:fldCharType="separate"/>
            </w:r>
            <w:r>
              <w:rPr>
                <w:noProof/>
                <w:webHidden/>
              </w:rPr>
              <w:t>12</w:t>
            </w:r>
            <w:r>
              <w:rPr>
                <w:noProof/>
                <w:webHidden/>
              </w:rPr>
              <w:fldChar w:fldCharType="end"/>
            </w:r>
          </w:hyperlink>
        </w:p>
        <w:p w14:paraId="5A658125" w14:textId="4DF4602E"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13" w:history="1">
            <w:r w:rsidRPr="00DF337D">
              <w:rPr>
                <w:rStyle w:val="Hipervnculo"/>
                <w:noProof/>
              </w:rPr>
              <w:t>Comparación de monolítico vs microservicios</w:t>
            </w:r>
            <w:r>
              <w:rPr>
                <w:noProof/>
                <w:webHidden/>
              </w:rPr>
              <w:tab/>
            </w:r>
            <w:r>
              <w:rPr>
                <w:noProof/>
                <w:webHidden/>
              </w:rPr>
              <w:fldChar w:fldCharType="begin"/>
            </w:r>
            <w:r>
              <w:rPr>
                <w:noProof/>
                <w:webHidden/>
              </w:rPr>
              <w:instrText xml:space="preserve"> PAGEREF _Toc104188413 \h </w:instrText>
            </w:r>
            <w:r>
              <w:rPr>
                <w:noProof/>
                <w:webHidden/>
              </w:rPr>
            </w:r>
            <w:r>
              <w:rPr>
                <w:noProof/>
                <w:webHidden/>
              </w:rPr>
              <w:fldChar w:fldCharType="separate"/>
            </w:r>
            <w:r>
              <w:rPr>
                <w:noProof/>
                <w:webHidden/>
              </w:rPr>
              <w:t>12</w:t>
            </w:r>
            <w:r>
              <w:rPr>
                <w:noProof/>
                <w:webHidden/>
              </w:rPr>
              <w:fldChar w:fldCharType="end"/>
            </w:r>
          </w:hyperlink>
        </w:p>
        <w:p w14:paraId="03184236" w14:textId="19739FF3"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14" w:history="1">
            <w:r w:rsidRPr="00DF337D">
              <w:rPr>
                <w:rStyle w:val="Hipervnculo"/>
                <w:noProof/>
              </w:rPr>
              <w:t>Ventajas de los desarrollos monolíticos</w:t>
            </w:r>
            <w:r>
              <w:rPr>
                <w:noProof/>
                <w:webHidden/>
              </w:rPr>
              <w:tab/>
            </w:r>
            <w:r>
              <w:rPr>
                <w:noProof/>
                <w:webHidden/>
              </w:rPr>
              <w:fldChar w:fldCharType="begin"/>
            </w:r>
            <w:r>
              <w:rPr>
                <w:noProof/>
                <w:webHidden/>
              </w:rPr>
              <w:instrText xml:space="preserve"> PAGEREF _Toc104188414 \h </w:instrText>
            </w:r>
            <w:r>
              <w:rPr>
                <w:noProof/>
                <w:webHidden/>
              </w:rPr>
            </w:r>
            <w:r>
              <w:rPr>
                <w:noProof/>
                <w:webHidden/>
              </w:rPr>
              <w:fldChar w:fldCharType="separate"/>
            </w:r>
            <w:r>
              <w:rPr>
                <w:noProof/>
                <w:webHidden/>
              </w:rPr>
              <w:t>12</w:t>
            </w:r>
            <w:r>
              <w:rPr>
                <w:noProof/>
                <w:webHidden/>
              </w:rPr>
              <w:fldChar w:fldCharType="end"/>
            </w:r>
          </w:hyperlink>
        </w:p>
        <w:p w14:paraId="54B0B5F5" w14:textId="3AB37BFC"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15" w:history="1">
            <w:r w:rsidRPr="00DF337D">
              <w:rPr>
                <w:rStyle w:val="Hipervnculo"/>
                <w:noProof/>
              </w:rPr>
              <w:t>Desventajas de los desarrollos monolíticos</w:t>
            </w:r>
            <w:r>
              <w:rPr>
                <w:noProof/>
                <w:webHidden/>
              </w:rPr>
              <w:tab/>
            </w:r>
            <w:r>
              <w:rPr>
                <w:noProof/>
                <w:webHidden/>
              </w:rPr>
              <w:fldChar w:fldCharType="begin"/>
            </w:r>
            <w:r>
              <w:rPr>
                <w:noProof/>
                <w:webHidden/>
              </w:rPr>
              <w:instrText xml:space="preserve"> PAGEREF _Toc104188415 \h </w:instrText>
            </w:r>
            <w:r>
              <w:rPr>
                <w:noProof/>
                <w:webHidden/>
              </w:rPr>
            </w:r>
            <w:r>
              <w:rPr>
                <w:noProof/>
                <w:webHidden/>
              </w:rPr>
              <w:fldChar w:fldCharType="separate"/>
            </w:r>
            <w:r>
              <w:rPr>
                <w:noProof/>
                <w:webHidden/>
              </w:rPr>
              <w:t>12</w:t>
            </w:r>
            <w:r>
              <w:rPr>
                <w:noProof/>
                <w:webHidden/>
              </w:rPr>
              <w:fldChar w:fldCharType="end"/>
            </w:r>
          </w:hyperlink>
        </w:p>
        <w:p w14:paraId="1A415585" w14:textId="7C0FF570"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16" w:history="1">
            <w:r w:rsidRPr="00DF337D">
              <w:rPr>
                <w:rStyle w:val="Hipervnculo"/>
                <w:noProof/>
              </w:rPr>
              <w:t>Ventajas de los desarrollos con microservicios</w:t>
            </w:r>
            <w:r>
              <w:rPr>
                <w:noProof/>
                <w:webHidden/>
              </w:rPr>
              <w:tab/>
            </w:r>
            <w:r>
              <w:rPr>
                <w:noProof/>
                <w:webHidden/>
              </w:rPr>
              <w:fldChar w:fldCharType="begin"/>
            </w:r>
            <w:r>
              <w:rPr>
                <w:noProof/>
                <w:webHidden/>
              </w:rPr>
              <w:instrText xml:space="preserve"> PAGEREF _Toc104188416 \h </w:instrText>
            </w:r>
            <w:r>
              <w:rPr>
                <w:noProof/>
                <w:webHidden/>
              </w:rPr>
            </w:r>
            <w:r>
              <w:rPr>
                <w:noProof/>
                <w:webHidden/>
              </w:rPr>
              <w:fldChar w:fldCharType="separate"/>
            </w:r>
            <w:r>
              <w:rPr>
                <w:noProof/>
                <w:webHidden/>
              </w:rPr>
              <w:t>12</w:t>
            </w:r>
            <w:r>
              <w:rPr>
                <w:noProof/>
                <w:webHidden/>
              </w:rPr>
              <w:fldChar w:fldCharType="end"/>
            </w:r>
          </w:hyperlink>
        </w:p>
        <w:p w14:paraId="577A8DCE" w14:textId="45C11012"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17" w:history="1">
            <w:r w:rsidRPr="00DF337D">
              <w:rPr>
                <w:rStyle w:val="Hipervnculo"/>
                <w:noProof/>
              </w:rPr>
              <w:t>Desventajas de los desarrollos con microservicios</w:t>
            </w:r>
            <w:r>
              <w:rPr>
                <w:noProof/>
                <w:webHidden/>
              </w:rPr>
              <w:tab/>
            </w:r>
            <w:r>
              <w:rPr>
                <w:noProof/>
                <w:webHidden/>
              </w:rPr>
              <w:fldChar w:fldCharType="begin"/>
            </w:r>
            <w:r>
              <w:rPr>
                <w:noProof/>
                <w:webHidden/>
              </w:rPr>
              <w:instrText xml:space="preserve"> PAGEREF _Toc104188417 \h </w:instrText>
            </w:r>
            <w:r>
              <w:rPr>
                <w:noProof/>
                <w:webHidden/>
              </w:rPr>
            </w:r>
            <w:r>
              <w:rPr>
                <w:noProof/>
                <w:webHidden/>
              </w:rPr>
              <w:fldChar w:fldCharType="separate"/>
            </w:r>
            <w:r>
              <w:rPr>
                <w:noProof/>
                <w:webHidden/>
              </w:rPr>
              <w:t>13</w:t>
            </w:r>
            <w:r>
              <w:rPr>
                <w:noProof/>
                <w:webHidden/>
              </w:rPr>
              <w:fldChar w:fldCharType="end"/>
            </w:r>
          </w:hyperlink>
        </w:p>
        <w:p w14:paraId="139F0469" w14:textId="791F80D8"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18" w:history="1">
            <w:r w:rsidRPr="00DF337D">
              <w:rPr>
                <w:rStyle w:val="Hipervnculo"/>
                <w:noProof/>
              </w:rPr>
              <w:t>Cómo modelar los microservicios</w:t>
            </w:r>
            <w:r>
              <w:rPr>
                <w:noProof/>
                <w:webHidden/>
              </w:rPr>
              <w:tab/>
            </w:r>
            <w:r>
              <w:rPr>
                <w:noProof/>
                <w:webHidden/>
              </w:rPr>
              <w:fldChar w:fldCharType="begin"/>
            </w:r>
            <w:r>
              <w:rPr>
                <w:noProof/>
                <w:webHidden/>
              </w:rPr>
              <w:instrText xml:space="preserve"> PAGEREF _Toc104188418 \h </w:instrText>
            </w:r>
            <w:r>
              <w:rPr>
                <w:noProof/>
                <w:webHidden/>
              </w:rPr>
            </w:r>
            <w:r>
              <w:rPr>
                <w:noProof/>
                <w:webHidden/>
              </w:rPr>
              <w:fldChar w:fldCharType="separate"/>
            </w:r>
            <w:r>
              <w:rPr>
                <w:noProof/>
                <w:webHidden/>
              </w:rPr>
              <w:t>13</w:t>
            </w:r>
            <w:r>
              <w:rPr>
                <w:noProof/>
                <w:webHidden/>
              </w:rPr>
              <w:fldChar w:fldCharType="end"/>
            </w:r>
          </w:hyperlink>
        </w:p>
        <w:p w14:paraId="5678EB30" w14:textId="313C80A9"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19" w:history="1">
            <w:r w:rsidRPr="00DF337D">
              <w:rPr>
                <w:rStyle w:val="Hipervnculo"/>
                <w:noProof/>
              </w:rPr>
              <w:t>Tipos de acoplamiento</w:t>
            </w:r>
            <w:r>
              <w:rPr>
                <w:noProof/>
                <w:webHidden/>
              </w:rPr>
              <w:tab/>
            </w:r>
            <w:r>
              <w:rPr>
                <w:noProof/>
                <w:webHidden/>
              </w:rPr>
              <w:fldChar w:fldCharType="begin"/>
            </w:r>
            <w:r>
              <w:rPr>
                <w:noProof/>
                <w:webHidden/>
              </w:rPr>
              <w:instrText xml:space="preserve"> PAGEREF _Toc104188419 \h </w:instrText>
            </w:r>
            <w:r>
              <w:rPr>
                <w:noProof/>
                <w:webHidden/>
              </w:rPr>
            </w:r>
            <w:r>
              <w:rPr>
                <w:noProof/>
                <w:webHidden/>
              </w:rPr>
              <w:fldChar w:fldCharType="separate"/>
            </w:r>
            <w:r>
              <w:rPr>
                <w:noProof/>
                <w:webHidden/>
              </w:rPr>
              <w:t>14</w:t>
            </w:r>
            <w:r>
              <w:rPr>
                <w:noProof/>
                <w:webHidden/>
              </w:rPr>
              <w:fldChar w:fldCharType="end"/>
            </w:r>
          </w:hyperlink>
        </w:p>
        <w:p w14:paraId="77E36F5E" w14:textId="73230D7C"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20" w:history="1">
            <w:r w:rsidRPr="00DF337D">
              <w:rPr>
                <w:rStyle w:val="Hipervnculo"/>
                <w:noProof/>
              </w:rPr>
              <w:t>Metodologías a usar</w:t>
            </w:r>
            <w:r>
              <w:rPr>
                <w:noProof/>
                <w:webHidden/>
              </w:rPr>
              <w:tab/>
            </w:r>
            <w:r>
              <w:rPr>
                <w:noProof/>
                <w:webHidden/>
              </w:rPr>
              <w:fldChar w:fldCharType="begin"/>
            </w:r>
            <w:r>
              <w:rPr>
                <w:noProof/>
                <w:webHidden/>
              </w:rPr>
              <w:instrText xml:space="preserve"> PAGEREF _Toc104188420 \h </w:instrText>
            </w:r>
            <w:r>
              <w:rPr>
                <w:noProof/>
                <w:webHidden/>
              </w:rPr>
            </w:r>
            <w:r>
              <w:rPr>
                <w:noProof/>
                <w:webHidden/>
              </w:rPr>
              <w:fldChar w:fldCharType="separate"/>
            </w:r>
            <w:r>
              <w:rPr>
                <w:noProof/>
                <w:webHidden/>
              </w:rPr>
              <w:t>15</w:t>
            </w:r>
            <w:r>
              <w:rPr>
                <w:noProof/>
                <w:webHidden/>
              </w:rPr>
              <w:fldChar w:fldCharType="end"/>
            </w:r>
          </w:hyperlink>
        </w:p>
        <w:p w14:paraId="6B346EAB" w14:textId="242999E6" w:rsidR="005F329C" w:rsidRDefault="005F329C">
          <w:pPr>
            <w:pStyle w:val="TDC1"/>
            <w:tabs>
              <w:tab w:val="right" w:leader="dot" w:pos="9592"/>
            </w:tabs>
            <w:rPr>
              <w:rFonts w:asciiTheme="minorHAnsi" w:eastAsiaTheme="minorEastAsia" w:hAnsiTheme="minorHAnsi" w:cstheme="minorBidi"/>
              <w:noProof/>
              <w:sz w:val="22"/>
              <w:szCs w:val="22"/>
              <w:lang w:eastAsia="es-ES"/>
            </w:rPr>
          </w:pPr>
          <w:hyperlink w:anchor="_Toc104188421" w:history="1">
            <w:r w:rsidRPr="00DF337D">
              <w:rPr>
                <w:rStyle w:val="Hipervnculo"/>
                <w:noProof/>
              </w:rPr>
              <w:t>Capítulo II. Conceptos de desarrollo</w:t>
            </w:r>
            <w:r>
              <w:rPr>
                <w:noProof/>
                <w:webHidden/>
              </w:rPr>
              <w:tab/>
            </w:r>
            <w:r>
              <w:rPr>
                <w:noProof/>
                <w:webHidden/>
              </w:rPr>
              <w:fldChar w:fldCharType="begin"/>
            </w:r>
            <w:r>
              <w:rPr>
                <w:noProof/>
                <w:webHidden/>
              </w:rPr>
              <w:instrText xml:space="preserve"> PAGEREF _Toc104188421 \h </w:instrText>
            </w:r>
            <w:r>
              <w:rPr>
                <w:noProof/>
                <w:webHidden/>
              </w:rPr>
            </w:r>
            <w:r>
              <w:rPr>
                <w:noProof/>
                <w:webHidden/>
              </w:rPr>
              <w:fldChar w:fldCharType="separate"/>
            </w:r>
            <w:r>
              <w:rPr>
                <w:noProof/>
                <w:webHidden/>
              </w:rPr>
              <w:t>16</w:t>
            </w:r>
            <w:r>
              <w:rPr>
                <w:noProof/>
                <w:webHidden/>
              </w:rPr>
              <w:fldChar w:fldCharType="end"/>
            </w:r>
          </w:hyperlink>
        </w:p>
        <w:p w14:paraId="55868A55" w14:textId="5575D8CF"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22" w:history="1">
            <w:r w:rsidRPr="00DF337D">
              <w:rPr>
                <w:rStyle w:val="Hipervnculo"/>
                <w:noProof/>
              </w:rPr>
              <w:t>Partiendo de un desarrollo anterior</w:t>
            </w:r>
            <w:r>
              <w:rPr>
                <w:noProof/>
                <w:webHidden/>
              </w:rPr>
              <w:tab/>
            </w:r>
            <w:r>
              <w:rPr>
                <w:noProof/>
                <w:webHidden/>
              </w:rPr>
              <w:fldChar w:fldCharType="begin"/>
            </w:r>
            <w:r>
              <w:rPr>
                <w:noProof/>
                <w:webHidden/>
              </w:rPr>
              <w:instrText xml:space="preserve"> PAGEREF _Toc104188422 \h </w:instrText>
            </w:r>
            <w:r>
              <w:rPr>
                <w:noProof/>
                <w:webHidden/>
              </w:rPr>
            </w:r>
            <w:r>
              <w:rPr>
                <w:noProof/>
                <w:webHidden/>
              </w:rPr>
              <w:fldChar w:fldCharType="separate"/>
            </w:r>
            <w:r>
              <w:rPr>
                <w:noProof/>
                <w:webHidden/>
              </w:rPr>
              <w:t>16</w:t>
            </w:r>
            <w:r>
              <w:rPr>
                <w:noProof/>
                <w:webHidden/>
              </w:rPr>
              <w:fldChar w:fldCharType="end"/>
            </w:r>
          </w:hyperlink>
        </w:p>
        <w:p w14:paraId="2575D498" w14:textId="2E0742F7"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23" w:history="1">
            <w:r w:rsidRPr="00DF337D">
              <w:rPr>
                <w:rStyle w:val="Hipervnculo"/>
                <w:noProof/>
              </w:rPr>
              <w:t>Tener un objetivo claro</w:t>
            </w:r>
            <w:r>
              <w:rPr>
                <w:noProof/>
                <w:webHidden/>
              </w:rPr>
              <w:tab/>
            </w:r>
            <w:r>
              <w:rPr>
                <w:noProof/>
                <w:webHidden/>
              </w:rPr>
              <w:fldChar w:fldCharType="begin"/>
            </w:r>
            <w:r>
              <w:rPr>
                <w:noProof/>
                <w:webHidden/>
              </w:rPr>
              <w:instrText xml:space="preserve"> PAGEREF _Toc104188423 \h </w:instrText>
            </w:r>
            <w:r>
              <w:rPr>
                <w:noProof/>
                <w:webHidden/>
              </w:rPr>
            </w:r>
            <w:r>
              <w:rPr>
                <w:noProof/>
                <w:webHidden/>
              </w:rPr>
              <w:fldChar w:fldCharType="separate"/>
            </w:r>
            <w:r>
              <w:rPr>
                <w:noProof/>
                <w:webHidden/>
              </w:rPr>
              <w:t>16</w:t>
            </w:r>
            <w:r>
              <w:rPr>
                <w:noProof/>
                <w:webHidden/>
              </w:rPr>
              <w:fldChar w:fldCharType="end"/>
            </w:r>
          </w:hyperlink>
        </w:p>
        <w:p w14:paraId="34698C68" w14:textId="3D67E505"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24" w:history="1">
            <w:r w:rsidRPr="00DF337D">
              <w:rPr>
                <w:rStyle w:val="Hipervnculo"/>
                <w:noProof/>
              </w:rPr>
              <w:t>Migración incremental</w:t>
            </w:r>
            <w:r>
              <w:rPr>
                <w:noProof/>
                <w:webHidden/>
              </w:rPr>
              <w:tab/>
            </w:r>
            <w:r>
              <w:rPr>
                <w:noProof/>
                <w:webHidden/>
              </w:rPr>
              <w:fldChar w:fldCharType="begin"/>
            </w:r>
            <w:r>
              <w:rPr>
                <w:noProof/>
                <w:webHidden/>
              </w:rPr>
              <w:instrText xml:space="preserve"> PAGEREF _Toc104188424 \h </w:instrText>
            </w:r>
            <w:r>
              <w:rPr>
                <w:noProof/>
                <w:webHidden/>
              </w:rPr>
            </w:r>
            <w:r>
              <w:rPr>
                <w:noProof/>
                <w:webHidden/>
              </w:rPr>
              <w:fldChar w:fldCharType="separate"/>
            </w:r>
            <w:r>
              <w:rPr>
                <w:noProof/>
                <w:webHidden/>
              </w:rPr>
              <w:t>16</w:t>
            </w:r>
            <w:r>
              <w:rPr>
                <w:noProof/>
                <w:webHidden/>
              </w:rPr>
              <w:fldChar w:fldCharType="end"/>
            </w:r>
          </w:hyperlink>
        </w:p>
        <w:p w14:paraId="503C4CAB" w14:textId="15834CA8"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25" w:history="1">
            <w:r w:rsidRPr="00DF337D">
              <w:rPr>
                <w:rStyle w:val="Hipervnculo"/>
                <w:noProof/>
              </w:rPr>
              <w:t>Estudio detallado del dominio del problema</w:t>
            </w:r>
            <w:r>
              <w:rPr>
                <w:noProof/>
                <w:webHidden/>
              </w:rPr>
              <w:tab/>
            </w:r>
            <w:r>
              <w:rPr>
                <w:noProof/>
                <w:webHidden/>
              </w:rPr>
              <w:fldChar w:fldCharType="begin"/>
            </w:r>
            <w:r>
              <w:rPr>
                <w:noProof/>
                <w:webHidden/>
              </w:rPr>
              <w:instrText xml:space="preserve"> PAGEREF _Toc104188425 \h </w:instrText>
            </w:r>
            <w:r>
              <w:rPr>
                <w:noProof/>
                <w:webHidden/>
              </w:rPr>
            </w:r>
            <w:r>
              <w:rPr>
                <w:noProof/>
                <w:webHidden/>
              </w:rPr>
              <w:fldChar w:fldCharType="separate"/>
            </w:r>
            <w:r>
              <w:rPr>
                <w:noProof/>
                <w:webHidden/>
              </w:rPr>
              <w:t>16</w:t>
            </w:r>
            <w:r>
              <w:rPr>
                <w:noProof/>
                <w:webHidden/>
              </w:rPr>
              <w:fldChar w:fldCharType="end"/>
            </w:r>
          </w:hyperlink>
        </w:p>
        <w:p w14:paraId="345622A0" w14:textId="59ADF60D"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26" w:history="1">
            <w:r w:rsidRPr="00DF337D">
              <w:rPr>
                <w:rStyle w:val="Hipervnculo"/>
                <w:noProof/>
              </w:rPr>
              <w:t>Descomposición por capas</w:t>
            </w:r>
            <w:r>
              <w:rPr>
                <w:noProof/>
                <w:webHidden/>
              </w:rPr>
              <w:tab/>
            </w:r>
            <w:r>
              <w:rPr>
                <w:noProof/>
                <w:webHidden/>
              </w:rPr>
              <w:fldChar w:fldCharType="begin"/>
            </w:r>
            <w:r>
              <w:rPr>
                <w:noProof/>
                <w:webHidden/>
              </w:rPr>
              <w:instrText xml:space="preserve"> PAGEREF _Toc104188426 \h </w:instrText>
            </w:r>
            <w:r>
              <w:rPr>
                <w:noProof/>
                <w:webHidden/>
              </w:rPr>
            </w:r>
            <w:r>
              <w:rPr>
                <w:noProof/>
                <w:webHidden/>
              </w:rPr>
              <w:fldChar w:fldCharType="separate"/>
            </w:r>
            <w:r>
              <w:rPr>
                <w:noProof/>
                <w:webHidden/>
              </w:rPr>
              <w:t>17</w:t>
            </w:r>
            <w:r>
              <w:rPr>
                <w:noProof/>
                <w:webHidden/>
              </w:rPr>
              <w:fldChar w:fldCharType="end"/>
            </w:r>
          </w:hyperlink>
        </w:p>
        <w:p w14:paraId="677B1A2E" w14:textId="42067C49"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27" w:history="1">
            <w:r w:rsidRPr="00DF337D">
              <w:rPr>
                <w:rStyle w:val="Hipervnculo"/>
                <w:noProof/>
              </w:rPr>
              <w:t>Patrones de diseño para la descomposición</w:t>
            </w:r>
            <w:r>
              <w:rPr>
                <w:noProof/>
                <w:webHidden/>
              </w:rPr>
              <w:tab/>
            </w:r>
            <w:r>
              <w:rPr>
                <w:noProof/>
                <w:webHidden/>
              </w:rPr>
              <w:fldChar w:fldCharType="begin"/>
            </w:r>
            <w:r>
              <w:rPr>
                <w:noProof/>
                <w:webHidden/>
              </w:rPr>
              <w:instrText xml:space="preserve"> PAGEREF _Toc104188427 \h </w:instrText>
            </w:r>
            <w:r>
              <w:rPr>
                <w:noProof/>
                <w:webHidden/>
              </w:rPr>
            </w:r>
            <w:r>
              <w:rPr>
                <w:noProof/>
                <w:webHidden/>
              </w:rPr>
              <w:fldChar w:fldCharType="separate"/>
            </w:r>
            <w:r>
              <w:rPr>
                <w:noProof/>
                <w:webHidden/>
              </w:rPr>
              <w:t>17</w:t>
            </w:r>
            <w:r>
              <w:rPr>
                <w:noProof/>
                <w:webHidden/>
              </w:rPr>
              <w:fldChar w:fldCharType="end"/>
            </w:r>
          </w:hyperlink>
        </w:p>
        <w:p w14:paraId="78A8508B" w14:textId="5163E621"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28" w:history="1">
            <w:r w:rsidRPr="00DF337D">
              <w:rPr>
                <w:rStyle w:val="Hipervnculo"/>
                <w:noProof/>
              </w:rPr>
              <w:t>Consideraciones sobre los datos</w:t>
            </w:r>
            <w:r>
              <w:rPr>
                <w:noProof/>
                <w:webHidden/>
              </w:rPr>
              <w:tab/>
            </w:r>
            <w:r>
              <w:rPr>
                <w:noProof/>
                <w:webHidden/>
              </w:rPr>
              <w:fldChar w:fldCharType="begin"/>
            </w:r>
            <w:r>
              <w:rPr>
                <w:noProof/>
                <w:webHidden/>
              </w:rPr>
              <w:instrText xml:space="preserve"> PAGEREF _Toc104188428 \h </w:instrText>
            </w:r>
            <w:r>
              <w:rPr>
                <w:noProof/>
                <w:webHidden/>
              </w:rPr>
            </w:r>
            <w:r>
              <w:rPr>
                <w:noProof/>
                <w:webHidden/>
              </w:rPr>
              <w:fldChar w:fldCharType="separate"/>
            </w:r>
            <w:r>
              <w:rPr>
                <w:noProof/>
                <w:webHidden/>
              </w:rPr>
              <w:t>18</w:t>
            </w:r>
            <w:r>
              <w:rPr>
                <w:noProof/>
                <w:webHidden/>
              </w:rPr>
              <w:fldChar w:fldCharType="end"/>
            </w:r>
          </w:hyperlink>
        </w:p>
        <w:p w14:paraId="6C26CBAC" w14:textId="1CA59C18"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29" w:history="1">
            <w:r w:rsidRPr="00DF337D">
              <w:rPr>
                <w:rStyle w:val="Hipervnculo"/>
                <w:noProof/>
              </w:rPr>
              <w:t>Comunicaciones entre los ms</w:t>
            </w:r>
            <w:r>
              <w:rPr>
                <w:noProof/>
                <w:webHidden/>
              </w:rPr>
              <w:tab/>
            </w:r>
            <w:r>
              <w:rPr>
                <w:noProof/>
                <w:webHidden/>
              </w:rPr>
              <w:fldChar w:fldCharType="begin"/>
            </w:r>
            <w:r>
              <w:rPr>
                <w:noProof/>
                <w:webHidden/>
              </w:rPr>
              <w:instrText xml:space="preserve"> PAGEREF _Toc104188429 \h </w:instrText>
            </w:r>
            <w:r>
              <w:rPr>
                <w:noProof/>
                <w:webHidden/>
              </w:rPr>
            </w:r>
            <w:r>
              <w:rPr>
                <w:noProof/>
                <w:webHidden/>
              </w:rPr>
              <w:fldChar w:fldCharType="separate"/>
            </w:r>
            <w:r>
              <w:rPr>
                <w:noProof/>
                <w:webHidden/>
              </w:rPr>
              <w:t>18</w:t>
            </w:r>
            <w:r>
              <w:rPr>
                <w:noProof/>
                <w:webHidden/>
              </w:rPr>
              <w:fldChar w:fldCharType="end"/>
            </w:r>
          </w:hyperlink>
        </w:p>
        <w:p w14:paraId="276063F9" w14:textId="1EC714C9"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30" w:history="1">
            <w:r w:rsidRPr="00DF337D">
              <w:rPr>
                <w:rStyle w:val="Hipervnculo"/>
                <w:noProof/>
              </w:rPr>
              <w:t>Tecnologías de comunicación</w:t>
            </w:r>
            <w:r>
              <w:rPr>
                <w:noProof/>
                <w:webHidden/>
              </w:rPr>
              <w:tab/>
            </w:r>
            <w:r>
              <w:rPr>
                <w:noProof/>
                <w:webHidden/>
              </w:rPr>
              <w:fldChar w:fldCharType="begin"/>
            </w:r>
            <w:r>
              <w:rPr>
                <w:noProof/>
                <w:webHidden/>
              </w:rPr>
              <w:instrText xml:space="preserve"> PAGEREF _Toc104188430 \h </w:instrText>
            </w:r>
            <w:r>
              <w:rPr>
                <w:noProof/>
                <w:webHidden/>
              </w:rPr>
            </w:r>
            <w:r>
              <w:rPr>
                <w:noProof/>
                <w:webHidden/>
              </w:rPr>
              <w:fldChar w:fldCharType="separate"/>
            </w:r>
            <w:r>
              <w:rPr>
                <w:noProof/>
                <w:webHidden/>
              </w:rPr>
              <w:t>19</w:t>
            </w:r>
            <w:r>
              <w:rPr>
                <w:noProof/>
                <w:webHidden/>
              </w:rPr>
              <w:fldChar w:fldCharType="end"/>
            </w:r>
          </w:hyperlink>
        </w:p>
        <w:p w14:paraId="37E7FCE2" w14:textId="487CB315"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31" w:history="1">
            <w:r w:rsidRPr="00DF337D">
              <w:rPr>
                <w:rStyle w:val="Hipervnculo"/>
                <w:noProof/>
              </w:rPr>
              <w:t>Implementación de la comunicación</w:t>
            </w:r>
            <w:r>
              <w:rPr>
                <w:noProof/>
                <w:webHidden/>
              </w:rPr>
              <w:tab/>
            </w:r>
            <w:r>
              <w:rPr>
                <w:noProof/>
                <w:webHidden/>
              </w:rPr>
              <w:fldChar w:fldCharType="begin"/>
            </w:r>
            <w:r>
              <w:rPr>
                <w:noProof/>
                <w:webHidden/>
              </w:rPr>
              <w:instrText xml:space="preserve"> PAGEREF _Toc104188431 \h </w:instrText>
            </w:r>
            <w:r>
              <w:rPr>
                <w:noProof/>
                <w:webHidden/>
              </w:rPr>
            </w:r>
            <w:r>
              <w:rPr>
                <w:noProof/>
                <w:webHidden/>
              </w:rPr>
              <w:fldChar w:fldCharType="separate"/>
            </w:r>
            <w:r>
              <w:rPr>
                <w:noProof/>
                <w:webHidden/>
              </w:rPr>
              <w:t>20</w:t>
            </w:r>
            <w:r>
              <w:rPr>
                <w:noProof/>
                <w:webHidden/>
              </w:rPr>
              <w:fldChar w:fldCharType="end"/>
            </w:r>
          </w:hyperlink>
        </w:p>
        <w:p w14:paraId="59DD3122" w14:textId="3CEF594D"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32" w:history="1">
            <w:r w:rsidRPr="00DF337D">
              <w:rPr>
                <w:rStyle w:val="Hipervnculo"/>
                <w:noProof/>
              </w:rPr>
              <w:t>Opciones tecnológicas</w:t>
            </w:r>
            <w:r>
              <w:rPr>
                <w:noProof/>
                <w:webHidden/>
              </w:rPr>
              <w:tab/>
            </w:r>
            <w:r>
              <w:rPr>
                <w:noProof/>
                <w:webHidden/>
              </w:rPr>
              <w:fldChar w:fldCharType="begin"/>
            </w:r>
            <w:r>
              <w:rPr>
                <w:noProof/>
                <w:webHidden/>
              </w:rPr>
              <w:instrText xml:space="preserve"> PAGEREF _Toc104188432 \h </w:instrText>
            </w:r>
            <w:r>
              <w:rPr>
                <w:noProof/>
                <w:webHidden/>
              </w:rPr>
            </w:r>
            <w:r>
              <w:rPr>
                <w:noProof/>
                <w:webHidden/>
              </w:rPr>
              <w:fldChar w:fldCharType="separate"/>
            </w:r>
            <w:r>
              <w:rPr>
                <w:noProof/>
                <w:webHidden/>
              </w:rPr>
              <w:t>20</w:t>
            </w:r>
            <w:r>
              <w:rPr>
                <w:noProof/>
                <w:webHidden/>
              </w:rPr>
              <w:fldChar w:fldCharType="end"/>
            </w:r>
          </w:hyperlink>
        </w:p>
        <w:p w14:paraId="15B2C6B0" w14:textId="1F864DB3"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33" w:history="1">
            <w:r w:rsidRPr="00DF337D">
              <w:rPr>
                <w:rStyle w:val="Hipervnculo"/>
                <w:noProof/>
              </w:rPr>
              <w:t>Formatos de la serialización</w:t>
            </w:r>
            <w:r>
              <w:rPr>
                <w:noProof/>
                <w:webHidden/>
              </w:rPr>
              <w:tab/>
            </w:r>
            <w:r>
              <w:rPr>
                <w:noProof/>
                <w:webHidden/>
              </w:rPr>
              <w:fldChar w:fldCharType="begin"/>
            </w:r>
            <w:r>
              <w:rPr>
                <w:noProof/>
                <w:webHidden/>
              </w:rPr>
              <w:instrText xml:space="preserve"> PAGEREF _Toc104188433 \h </w:instrText>
            </w:r>
            <w:r>
              <w:rPr>
                <w:noProof/>
                <w:webHidden/>
              </w:rPr>
            </w:r>
            <w:r>
              <w:rPr>
                <w:noProof/>
                <w:webHidden/>
              </w:rPr>
              <w:fldChar w:fldCharType="separate"/>
            </w:r>
            <w:r>
              <w:rPr>
                <w:noProof/>
                <w:webHidden/>
              </w:rPr>
              <w:t>20</w:t>
            </w:r>
            <w:r>
              <w:rPr>
                <w:noProof/>
                <w:webHidden/>
              </w:rPr>
              <w:fldChar w:fldCharType="end"/>
            </w:r>
          </w:hyperlink>
        </w:p>
        <w:p w14:paraId="067CFF8B" w14:textId="558511FD"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34" w:history="1">
            <w:r w:rsidRPr="00DF337D">
              <w:rPr>
                <w:rStyle w:val="Hipervnculo"/>
                <w:noProof/>
              </w:rPr>
              <w:t>Esquemas del API</w:t>
            </w:r>
            <w:r>
              <w:rPr>
                <w:noProof/>
                <w:webHidden/>
              </w:rPr>
              <w:tab/>
            </w:r>
            <w:r>
              <w:rPr>
                <w:noProof/>
                <w:webHidden/>
              </w:rPr>
              <w:fldChar w:fldCharType="begin"/>
            </w:r>
            <w:r>
              <w:rPr>
                <w:noProof/>
                <w:webHidden/>
              </w:rPr>
              <w:instrText xml:space="preserve"> PAGEREF _Toc104188434 \h </w:instrText>
            </w:r>
            <w:r>
              <w:rPr>
                <w:noProof/>
                <w:webHidden/>
              </w:rPr>
            </w:r>
            <w:r>
              <w:rPr>
                <w:noProof/>
                <w:webHidden/>
              </w:rPr>
              <w:fldChar w:fldCharType="separate"/>
            </w:r>
            <w:r>
              <w:rPr>
                <w:noProof/>
                <w:webHidden/>
              </w:rPr>
              <w:t>20</w:t>
            </w:r>
            <w:r>
              <w:rPr>
                <w:noProof/>
                <w:webHidden/>
              </w:rPr>
              <w:fldChar w:fldCharType="end"/>
            </w:r>
          </w:hyperlink>
        </w:p>
        <w:p w14:paraId="0464346B" w14:textId="25322C59"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35" w:history="1">
            <w:r w:rsidRPr="00DF337D">
              <w:rPr>
                <w:rStyle w:val="Hipervnculo"/>
                <w:noProof/>
              </w:rPr>
              <w:t>Manejo de los cambios en los ms</w:t>
            </w:r>
            <w:r>
              <w:rPr>
                <w:noProof/>
                <w:webHidden/>
              </w:rPr>
              <w:tab/>
            </w:r>
            <w:r>
              <w:rPr>
                <w:noProof/>
                <w:webHidden/>
              </w:rPr>
              <w:fldChar w:fldCharType="begin"/>
            </w:r>
            <w:r>
              <w:rPr>
                <w:noProof/>
                <w:webHidden/>
              </w:rPr>
              <w:instrText xml:space="preserve"> PAGEREF _Toc104188435 \h </w:instrText>
            </w:r>
            <w:r>
              <w:rPr>
                <w:noProof/>
                <w:webHidden/>
              </w:rPr>
            </w:r>
            <w:r>
              <w:rPr>
                <w:noProof/>
                <w:webHidden/>
              </w:rPr>
              <w:fldChar w:fldCharType="separate"/>
            </w:r>
            <w:r>
              <w:rPr>
                <w:noProof/>
                <w:webHidden/>
              </w:rPr>
              <w:t>21</w:t>
            </w:r>
            <w:r>
              <w:rPr>
                <w:noProof/>
                <w:webHidden/>
              </w:rPr>
              <w:fldChar w:fldCharType="end"/>
            </w:r>
          </w:hyperlink>
        </w:p>
        <w:p w14:paraId="133B93D6" w14:textId="4697D451"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36" w:history="1">
            <w:r w:rsidRPr="00DF337D">
              <w:rPr>
                <w:rStyle w:val="Hipervnculo"/>
                <w:noProof/>
              </w:rPr>
              <w:t>Principio DRY (Don’t Repeat Yourself)</w:t>
            </w:r>
            <w:r>
              <w:rPr>
                <w:noProof/>
                <w:webHidden/>
              </w:rPr>
              <w:tab/>
            </w:r>
            <w:r>
              <w:rPr>
                <w:noProof/>
                <w:webHidden/>
              </w:rPr>
              <w:fldChar w:fldCharType="begin"/>
            </w:r>
            <w:r>
              <w:rPr>
                <w:noProof/>
                <w:webHidden/>
              </w:rPr>
              <w:instrText xml:space="preserve"> PAGEREF _Toc104188436 \h </w:instrText>
            </w:r>
            <w:r>
              <w:rPr>
                <w:noProof/>
                <w:webHidden/>
              </w:rPr>
            </w:r>
            <w:r>
              <w:rPr>
                <w:noProof/>
                <w:webHidden/>
              </w:rPr>
              <w:fldChar w:fldCharType="separate"/>
            </w:r>
            <w:r>
              <w:rPr>
                <w:noProof/>
                <w:webHidden/>
              </w:rPr>
              <w:t>21</w:t>
            </w:r>
            <w:r>
              <w:rPr>
                <w:noProof/>
                <w:webHidden/>
              </w:rPr>
              <w:fldChar w:fldCharType="end"/>
            </w:r>
          </w:hyperlink>
        </w:p>
        <w:p w14:paraId="6FA33D99" w14:textId="23877625"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37" w:history="1">
            <w:r w:rsidRPr="00DF337D">
              <w:rPr>
                <w:rStyle w:val="Hipervnculo"/>
                <w:noProof/>
              </w:rPr>
              <w:t>Descubrimiento de servicios</w:t>
            </w:r>
            <w:r>
              <w:rPr>
                <w:noProof/>
                <w:webHidden/>
              </w:rPr>
              <w:tab/>
            </w:r>
            <w:r>
              <w:rPr>
                <w:noProof/>
                <w:webHidden/>
              </w:rPr>
              <w:fldChar w:fldCharType="begin"/>
            </w:r>
            <w:r>
              <w:rPr>
                <w:noProof/>
                <w:webHidden/>
              </w:rPr>
              <w:instrText xml:space="preserve"> PAGEREF _Toc104188437 \h </w:instrText>
            </w:r>
            <w:r>
              <w:rPr>
                <w:noProof/>
                <w:webHidden/>
              </w:rPr>
            </w:r>
            <w:r>
              <w:rPr>
                <w:noProof/>
                <w:webHidden/>
              </w:rPr>
              <w:fldChar w:fldCharType="separate"/>
            </w:r>
            <w:r>
              <w:rPr>
                <w:noProof/>
                <w:webHidden/>
              </w:rPr>
              <w:t>21</w:t>
            </w:r>
            <w:r>
              <w:rPr>
                <w:noProof/>
                <w:webHidden/>
              </w:rPr>
              <w:fldChar w:fldCharType="end"/>
            </w:r>
          </w:hyperlink>
        </w:p>
        <w:p w14:paraId="647F1403" w14:textId="775E5C9D"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38" w:history="1">
            <w:r w:rsidRPr="00DF337D">
              <w:rPr>
                <w:rStyle w:val="Hipervnculo"/>
                <w:noProof/>
              </w:rPr>
              <w:t>Gestión del crecimiento</w:t>
            </w:r>
            <w:r>
              <w:rPr>
                <w:noProof/>
                <w:webHidden/>
              </w:rPr>
              <w:tab/>
            </w:r>
            <w:r>
              <w:rPr>
                <w:noProof/>
                <w:webHidden/>
              </w:rPr>
              <w:fldChar w:fldCharType="begin"/>
            </w:r>
            <w:r>
              <w:rPr>
                <w:noProof/>
                <w:webHidden/>
              </w:rPr>
              <w:instrText xml:space="preserve"> PAGEREF _Toc104188438 \h </w:instrText>
            </w:r>
            <w:r>
              <w:rPr>
                <w:noProof/>
                <w:webHidden/>
              </w:rPr>
            </w:r>
            <w:r>
              <w:rPr>
                <w:noProof/>
                <w:webHidden/>
              </w:rPr>
              <w:fldChar w:fldCharType="separate"/>
            </w:r>
            <w:r>
              <w:rPr>
                <w:noProof/>
                <w:webHidden/>
              </w:rPr>
              <w:t>21</w:t>
            </w:r>
            <w:r>
              <w:rPr>
                <w:noProof/>
                <w:webHidden/>
              </w:rPr>
              <w:fldChar w:fldCharType="end"/>
            </w:r>
          </w:hyperlink>
        </w:p>
        <w:p w14:paraId="7A2F93A0" w14:textId="096E388D"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39" w:history="1">
            <w:r w:rsidRPr="00DF337D">
              <w:rPr>
                <w:rStyle w:val="Hipervnculo"/>
                <w:noProof/>
              </w:rPr>
              <w:t>Servicio de documentación</w:t>
            </w:r>
            <w:r>
              <w:rPr>
                <w:noProof/>
                <w:webHidden/>
              </w:rPr>
              <w:tab/>
            </w:r>
            <w:r>
              <w:rPr>
                <w:noProof/>
                <w:webHidden/>
              </w:rPr>
              <w:fldChar w:fldCharType="begin"/>
            </w:r>
            <w:r>
              <w:rPr>
                <w:noProof/>
                <w:webHidden/>
              </w:rPr>
              <w:instrText xml:space="preserve"> PAGEREF _Toc104188439 \h </w:instrText>
            </w:r>
            <w:r>
              <w:rPr>
                <w:noProof/>
                <w:webHidden/>
              </w:rPr>
            </w:r>
            <w:r>
              <w:rPr>
                <w:noProof/>
                <w:webHidden/>
              </w:rPr>
              <w:fldChar w:fldCharType="separate"/>
            </w:r>
            <w:r>
              <w:rPr>
                <w:noProof/>
                <w:webHidden/>
              </w:rPr>
              <w:t>22</w:t>
            </w:r>
            <w:r>
              <w:rPr>
                <w:noProof/>
                <w:webHidden/>
              </w:rPr>
              <w:fldChar w:fldCharType="end"/>
            </w:r>
          </w:hyperlink>
        </w:p>
        <w:p w14:paraId="0E3F477B" w14:textId="56D3300D" w:rsidR="005F329C" w:rsidRDefault="005F329C">
          <w:pPr>
            <w:pStyle w:val="TDC1"/>
            <w:tabs>
              <w:tab w:val="right" w:leader="dot" w:pos="9592"/>
            </w:tabs>
            <w:rPr>
              <w:rFonts w:asciiTheme="minorHAnsi" w:eastAsiaTheme="minorEastAsia" w:hAnsiTheme="minorHAnsi" w:cstheme="minorBidi"/>
              <w:noProof/>
              <w:sz w:val="22"/>
              <w:szCs w:val="22"/>
              <w:lang w:eastAsia="es-ES"/>
            </w:rPr>
          </w:pPr>
          <w:hyperlink w:anchor="_Toc104188440" w:history="1">
            <w:r w:rsidRPr="00DF337D">
              <w:rPr>
                <w:rStyle w:val="Hipervnculo"/>
                <w:noProof/>
              </w:rPr>
              <w:t>Capítulo III. Implementación</w:t>
            </w:r>
            <w:r>
              <w:rPr>
                <w:noProof/>
                <w:webHidden/>
              </w:rPr>
              <w:tab/>
            </w:r>
            <w:r>
              <w:rPr>
                <w:noProof/>
                <w:webHidden/>
              </w:rPr>
              <w:fldChar w:fldCharType="begin"/>
            </w:r>
            <w:r>
              <w:rPr>
                <w:noProof/>
                <w:webHidden/>
              </w:rPr>
              <w:instrText xml:space="preserve"> PAGEREF _Toc104188440 \h </w:instrText>
            </w:r>
            <w:r>
              <w:rPr>
                <w:noProof/>
                <w:webHidden/>
              </w:rPr>
            </w:r>
            <w:r>
              <w:rPr>
                <w:noProof/>
                <w:webHidden/>
              </w:rPr>
              <w:fldChar w:fldCharType="separate"/>
            </w:r>
            <w:r>
              <w:rPr>
                <w:noProof/>
                <w:webHidden/>
              </w:rPr>
              <w:t>23</w:t>
            </w:r>
            <w:r>
              <w:rPr>
                <w:noProof/>
                <w:webHidden/>
              </w:rPr>
              <w:fldChar w:fldCharType="end"/>
            </w:r>
          </w:hyperlink>
        </w:p>
        <w:p w14:paraId="2CA5F1F5" w14:textId="2B7D6B9E"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41" w:history="1">
            <w:r w:rsidRPr="00DF337D">
              <w:rPr>
                <w:rStyle w:val="Hipervnculo"/>
                <w:noProof/>
              </w:rPr>
              <w:t>Transacciones</w:t>
            </w:r>
            <w:r>
              <w:rPr>
                <w:noProof/>
                <w:webHidden/>
              </w:rPr>
              <w:tab/>
            </w:r>
            <w:r>
              <w:rPr>
                <w:noProof/>
                <w:webHidden/>
              </w:rPr>
              <w:fldChar w:fldCharType="begin"/>
            </w:r>
            <w:r>
              <w:rPr>
                <w:noProof/>
                <w:webHidden/>
              </w:rPr>
              <w:instrText xml:space="preserve"> PAGEREF _Toc104188441 \h </w:instrText>
            </w:r>
            <w:r>
              <w:rPr>
                <w:noProof/>
                <w:webHidden/>
              </w:rPr>
            </w:r>
            <w:r>
              <w:rPr>
                <w:noProof/>
                <w:webHidden/>
              </w:rPr>
              <w:fldChar w:fldCharType="separate"/>
            </w:r>
            <w:r>
              <w:rPr>
                <w:noProof/>
                <w:webHidden/>
              </w:rPr>
              <w:t>23</w:t>
            </w:r>
            <w:r>
              <w:rPr>
                <w:noProof/>
                <w:webHidden/>
              </w:rPr>
              <w:fldChar w:fldCharType="end"/>
            </w:r>
          </w:hyperlink>
        </w:p>
        <w:p w14:paraId="75400749" w14:textId="75A1E271"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42" w:history="1">
            <w:r w:rsidRPr="00DF337D">
              <w:rPr>
                <w:rStyle w:val="Hipervnculo"/>
                <w:noProof/>
              </w:rPr>
              <w:t>Gestión del código</w:t>
            </w:r>
            <w:r>
              <w:rPr>
                <w:noProof/>
                <w:webHidden/>
              </w:rPr>
              <w:tab/>
            </w:r>
            <w:r>
              <w:rPr>
                <w:noProof/>
                <w:webHidden/>
              </w:rPr>
              <w:fldChar w:fldCharType="begin"/>
            </w:r>
            <w:r>
              <w:rPr>
                <w:noProof/>
                <w:webHidden/>
              </w:rPr>
              <w:instrText xml:space="preserve"> PAGEREF _Toc104188442 \h </w:instrText>
            </w:r>
            <w:r>
              <w:rPr>
                <w:noProof/>
                <w:webHidden/>
              </w:rPr>
            </w:r>
            <w:r>
              <w:rPr>
                <w:noProof/>
                <w:webHidden/>
              </w:rPr>
              <w:fldChar w:fldCharType="separate"/>
            </w:r>
            <w:r>
              <w:rPr>
                <w:noProof/>
                <w:webHidden/>
              </w:rPr>
              <w:t>23</w:t>
            </w:r>
            <w:r>
              <w:rPr>
                <w:noProof/>
                <w:webHidden/>
              </w:rPr>
              <w:fldChar w:fldCharType="end"/>
            </w:r>
          </w:hyperlink>
        </w:p>
        <w:p w14:paraId="34648012" w14:textId="7F794A30"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43" w:history="1">
            <w:r w:rsidRPr="00DF337D">
              <w:rPr>
                <w:rStyle w:val="Hipervnculo"/>
                <w:noProof/>
              </w:rPr>
              <w:t>Desarrollo del código</w:t>
            </w:r>
            <w:r>
              <w:rPr>
                <w:noProof/>
                <w:webHidden/>
              </w:rPr>
              <w:tab/>
            </w:r>
            <w:r>
              <w:rPr>
                <w:noProof/>
                <w:webHidden/>
              </w:rPr>
              <w:fldChar w:fldCharType="begin"/>
            </w:r>
            <w:r>
              <w:rPr>
                <w:noProof/>
                <w:webHidden/>
              </w:rPr>
              <w:instrText xml:space="preserve"> PAGEREF _Toc104188443 \h </w:instrText>
            </w:r>
            <w:r>
              <w:rPr>
                <w:noProof/>
                <w:webHidden/>
              </w:rPr>
            </w:r>
            <w:r>
              <w:rPr>
                <w:noProof/>
                <w:webHidden/>
              </w:rPr>
              <w:fldChar w:fldCharType="separate"/>
            </w:r>
            <w:r>
              <w:rPr>
                <w:noProof/>
                <w:webHidden/>
              </w:rPr>
              <w:t>23</w:t>
            </w:r>
            <w:r>
              <w:rPr>
                <w:noProof/>
                <w:webHidden/>
              </w:rPr>
              <w:fldChar w:fldCharType="end"/>
            </w:r>
          </w:hyperlink>
        </w:p>
        <w:p w14:paraId="0E91F275" w14:textId="3F9FF444"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44" w:history="1">
            <w:r w:rsidRPr="00DF337D">
              <w:rPr>
                <w:rStyle w:val="Hipervnculo"/>
                <w:noProof/>
              </w:rPr>
              <w:t>Organización del código</w:t>
            </w:r>
            <w:r>
              <w:rPr>
                <w:noProof/>
                <w:webHidden/>
              </w:rPr>
              <w:tab/>
            </w:r>
            <w:r>
              <w:rPr>
                <w:noProof/>
                <w:webHidden/>
              </w:rPr>
              <w:fldChar w:fldCharType="begin"/>
            </w:r>
            <w:r>
              <w:rPr>
                <w:noProof/>
                <w:webHidden/>
              </w:rPr>
              <w:instrText xml:space="preserve"> PAGEREF _Toc104188444 \h </w:instrText>
            </w:r>
            <w:r>
              <w:rPr>
                <w:noProof/>
                <w:webHidden/>
              </w:rPr>
            </w:r>
            <w:r>
              <w:rPr>
                <w:noProof/>
                <w:webHidden/>
              </w:rPr>
              <w:fldChar w:fldCharType="separate"/>
            </w:r>
            <w:r>
              <w:rPr>
                <w:noProof/>
                <w:webHidden/>
              </w:rPr>
              <w:t>24</w:t>
            </w:r>
            <w:r>
              <w:rPr>
                <w:noProof/>
                <w:webHidden/>
              </w:rPr>
              <w:fldChar w:fldCharType="end"/>
            </w:r>
          </w:hyperlink>
        </w:p>
        <w:p w14:paraId="100F23A9" w14:textId="76884ACD"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45" w:history="1">
            <w:r w:rsidRPr="00DF337D">
              <w:rPr>
                <w:rStyle w:val="Hipervnculo"/>
                <w:noProof/>
              </w:rPr>
              <w:t>Propiedad del código</w:t>
            </w:r>
            <w:r>
              <w:rPr>
                <w:noProof/>
                <w:webHidden/>
              </w:rPr>
              <w:tab/>
            </w:r>
            <w:r>
              <w:rPr>
                <w:noProof/>
                <w:webHidden/>
              </w:rPr>
              <w:fldChar w:fldCharType="begin"/>
            </w:r>
            <w:r>
              <w:rPr>
                <w:noProof/>
                <w:webHidden/>
              </w:rPr>
              <w:instrText xml:space="preserve"> PAGEREF _Toc104188445 \h </w:instrText>
            </w:r>
            <w:r>
              <w:rPr>
                <w:noProof/>
                <w:webHidden/>
              </w:rPr>
            </w:r>
            <w:r>
              <w:rPr>
                <w:noProof/>
                <w:webHidden/>
              </w:rPr>
              <w:fldChar w:fldCharType="separate"/>
            </w:r>
            <w:r>
              <w:rPr>
                <w:noProof/>
                <w:webHidden/>
              </w:rPr>
              <w:t>24</w:t>
            </w:r>
            <w:r>
              <w:rPr>
                <w:noProof/>
                <w:webHidden/>
              </w:rPr>
              <w:fldChar w:fldCharType="end"/>
            </w:r>
          </w:hyperlink>
        </w:p>
        <w:p w14:paraId="2FD7C3DE" w14:textId="229BF8FD"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46" w:history="1">
            <w:r w:rsidRPr="00DF337D">
              <w:rPr>
                <w:rStyle w:val="Hipervnculo"/>
                <w:noProof/>
              </w:rPr>
              <w:t>Despliegue</w:t>
            </w:r>
            <w:r>
              <w:rPr>
                <w:noProof/>
                <w:webHidden/>
              </w:rPr>
              <w:tab/>
            </w:r>
            <w:r>
              <w:rPr>
                <w:noProof/>
                <w:webHidden/>
              </w:rPr>
              <w:fldChar w:fldCharType="begin"/>
            </w:r>
            <w:r>
              <w:rPr>
                <w:noProof/>
                <w:webHidden/>
              </w:rPr>
              <w:instrText xml:space="preserve"> PAGEREF _Toc104188446 \h </w:instrText>
            </w:r>
            <w:r>
              <w:rPr>
                <w:noProof/>
                <w:webHidden/>
              </w:rPr>
            </w:r>
            <w:r>
              <w:rPr>
                <w:noProof/>
                <w:webHidden/>
              </w:rPr>
              <w:fldChar w:fldCharType="separate"/>
            </w:r>
            <w:r>
              <w:rPr>
                <w:noProof/>
                <w:webHidden/>
              </w:rPr>
              <w:t>24</w:t>
            </w:r>
            <w:r>
              <w:rPr>
                <w:noProof/>
                <w:webHidden/>
              </w:rPr>
              <w:fldChar w:fldCharType="end"/>
            </w:r>
          </w:hyperlink>
        </w:p>
        <w:p w14:paraId="0381DB57" w14:textId="0AF24A78"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47" w:history="1">
            <w:r w:rsidRPr="00DF337D">
              <w:rPr>
                <w:rStyle w:val="Hipervnculo"/>
                <w:noProof/>
              </w:rPr>
              <w:t>Test de la aplicación</w:t>
            </w:r>
            <w:r>
              <w:rPr>
                <w:noProof/>
                <w:webHidden/>
              </w:rPr>
              <w:tab/>
            </w:r>
            <w:r>
              <w:rPr>
                <w:noProof/>
                <w:webHidden/>
              </w:rPr>
              <w:fldChar w:fldCharType="begin"/>
            </w:r>
            <w:r>
              <w:rPr>
                <w:noProof/>
                <w:webHidden/>
              </w:rPr>
              <w:instrText xml:space="preserve"> PAGEREF _Toc104188447 \h </w:instrText>
            </w:r>
            <w:r>
              <w:rPr>
                <w:noProof/>
                <w:webHidden/>
              </w:rPr>
            </w:r>
            <w:r>
              <w:rPr>
                <w:noProof/>
                <w:webHidden/>
              </w:rPr>
              <w:fldChar w:fldCharType="separate"/>
            </w:r>
            <w:r>
              <w:rPr>
                <w:noProof/>
                <w:webHidden/>
              </w:rPr>
              <w:t>26</w:t>
            </w:r>
            <w:r>
              <w:rPr>
                <w:noProof/>
                <w:webHidden/>
              </w:rPr>
              <w:fldChar w:fldCharType="end"/>
            </w:r>
          </w:hyperlink>
        </w:p>
        <w:p w14:paraId="27C85B38" w14:textId="014641C4"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48" w:history="1">
            <w:r w:rsidRPr="00DF337D">
              <w:rPr>
                <w:rStyle w:val="Hipervnculo"/>
                <w:noProof/>
              </w:rPr>
              <w:t>Implementación del test de aceptación</w:t>
            </w:r>
            <w:r>
              <w:rPr>
                <w:noProof/>
                <w:webHidden/>
              </w:rPr>
              <w:tab/>
            </w:r>
            <w:r>
              <w:rPr>
                <w:noProof/>
                <w:webHidden/>
              </w:rPr>
              <w:fldChar w:fldCharType="begin"/>
            </w:r>
            <w:r>
              <w:rPr>
                <w:noProof/>
                <w:webHidden/>
              </w:rPr>
              <w:instrText xml:space="preserve"> PAGEREF _Toc104188448 \h </w:instrText>
            </w:r>
            <w:r>
              <w:rPr>
                <w:noProof/>
                <w:webHidden/>
              </w:rPr>
            </w:r>
            <w:r>
              <w:rPr>
                <w:noProof/>
                <w:webHidden/>
              </w:rPr>
              <w:fldChar w:fldCharType="separate"/>
            </w:r>
            <w:r>
              <w:rPr>
                <w:noProof/>
                <w:webHidden/>
              </w:rPr>
              <w:t>26</w:t>
            </w:r>
            <w:r>
              <w:rPr>
                <w:noProof/>
                <w:webHidden/>
              </w:rPr>
              <w:fldChar w:fldCharType="end"/>
            </w:r>
          </w:hyperlink>
        </w:p>
        <w:p w14:paraId="4C60392D" w14:textId="24322893"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49" w:history="1">
            <w:r w:rsidRPr="00DF337D">
              <w:rPr>
                <w:rStyle w:val="Hipervnculo"/>
                <w:noProof/>
              </w:rPr>
              <w:t>Implementación de otros tipos de test</w:t>
            </w:r>
            <w:r>
              <w:rPr>
                <w:noProof/>
                <w:webHidden/>
              </w:rPr>
              <w:tab/>
            </w:r>
            <w:r>
              <w:rPr>
                <w:noProof/>
                <w:webHidden/>
              </w:rPr>
              <w:fldChar w:fldCharType="begin"/>
            </w:r>
            <w:r>
              <w:rPr>
                <w:noProof/>
                <w:webHidden/>
              </w:rPr>
              <w:instrText xml:space="preserve"> PAGEREF _Toc104188449 \h </w:instrText>
            </w:r>
            <w:r>
              <w:rPr>
                <w:noProof/>
                <w:webHidden/>
              </w:rPr>
            </w:r>
            <w:r>
              <w:rPr>
                <w:noProof/>
                <w:webHidden/>
              </w:rPr>
              <w:fldChar w:fldCharType="separate"/>
            </w:r>
            <w:r>
              <w:rPr>
                <w:noProof/>
                <w:webHidden/>
              </w:rPr>
              <w:t>27</w:t>
            </w:r>
            <w:r>
              <w:rPr>
                <w:noProof/>
                <w:webHidden/>
              </w:rPr>
              <w:fldChar w:fldCharType="end"/>
            </w:r>
          </w:hyperlink>
        </w:p>
        <w:p w14:paraId="227E5847" w14:textId="42891771"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50" w:history="1">
            <w:r w:rsidRPr="00DF337D">
              <w:rPr>
                <w:rStyle w:val="Hipervnculo"/>
                <w:noProof/>
              </w:rPr>
              <w:t>Monitorización</w:t>
            </w:r>
            <w:r>
              <w:rPr>
                <w:noProof/>
                <w:webHidden/>
              </w:rPr>
              <w:tab/>
            </w:r>
            <w:r>
              <w:rPr>
                <w:noProof/>
                <w:webHidden/>
              </w:rPr>
              <w:fldChar w:fldCharType="begin"/>
            </w:r>
            <w:r>
              <w:rPr>
                <w:noProof/>
                <w:webHidden/>
              </w:rPr>
              <w:instrText xml:space="preserve"> PAGEREF _Toc104188450 \h </w:instrText>
            </w:r>
            <w:r>
              <w:rPr>
                <w:noProof/>
                <w:webHidden/>
              </w:rPr>
            </w:r>
            <w:r>
              <w:rPr>
                <w:noProof/>
                <w:webHidden/>
              </w:rPr>
              <w:fldChar w:fldCharType="separate"/>
            </w:r>
            <w:r>
              <w:rPr>
                <w:noProof/>
                <w:webHidden/>
              </w:rPr>
              <w:t>27</w:t>
            </w:r>
            <w:r>
              <w:rPr>
                <w:noProof/>
                <w:webHidden/>
              </w:rPr>
              <w:fldChar w:fldCharType="end"/>
            </w:r>
          </w:hyperlink>
        </w:p>
        <w:p w14:paraId="640D68F8" w14:textId="4C2354DE"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51" w:history="1">
            <w:r w:rsidRPr="00DF337D">
              <w:rPr>
                <w:rStyle w:val="Hipervnculo"/>
                <w:noProof/>
              </w:rPr>
              <w:t>Seguridad</w:t>
            </w:r>
            <w:r>
              <w:rPr>
                <w:noProof/>
                <w:webHidden/>
              </w:rPr>
              <w:tab/>
            </w:r>
            <w:r>
              <w:rPr>
                <w:noProof/>
                <w:webHidden/>
              </w:rPr>
              <w:fldChar w:fldCharType="begin"/>
            </w:r>
            <w:r>
              <w:rPr>
                <w:noProof/>
                <w:webHidden/>
              </w:rPr>
              <w:instrText xml:space="preserve"> PAGEREF _Toc104188451 \h </w:instrText>
            </w:r>
            <w:r>
              <w:rPr>
                <w:noProof/>
                <w:webHidden/>
              </w:rPr>
            </w:r>
            <w:r>
              <w:rPr>
                <w:noProof/>
                <w:webHidden/>
              </w:rPr>
              <w:fldChar w:fldCharType="separate"/>
            </w:r>
            <w:r>
              <w:rPr>
                <w:noProof/>
                <w:webHidden/>
              </w:rPr>
              <w:t>28</w:t>
            </w:r>
            <w:r>
              <w:rPr>
                <w:noProof/>
                <w:webHidden/>
              </w:rPr>
              <w:fldChar w:fldCharType="end"/>
            </w:r>
          </w:hyperlink>
        </w:p>
        <w:p w14:paraId="7180CF60" w14:textId="3B96D1FB"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52" w:history="1">
            <w:r w:rsidRPr="00DF337D">
              <w:rPr>
                <w:rStyle w:val="Hipervnculo"/>
                <w:noProof/>
              </w:rPr>
              <w:t>Escalado</w:t>
            </w:r>
            <w:r>
              <w:rPr>
                <w:noProof/>
                <w:webHidden/>
              </w:rPr>
              <w:tab/>
            </w:r>
            <w:r>
              <w:rPr>
                <w:noProof/>
                <w:webHidden/>
              </w:rPr>
              <w:fldChar w:fldCharType="begin"/>
            </w:r>
            <w:r>
              <w:rPr>
                <w:noProof/>
                <w:webHidden/>
              </w:rPr>
              <w:instrText xml:space="preserve"> PAGEREF _Toc104188452 \h </w:instrText>
            </w:r>
            <w:r>
              <w:rPr>
                <w:noProof/>
                <w:webHidden/>
              </w:rPr>
            </w:r>
            <w:r>
              <w:rPr>
                <w:noProof/>
                <w:webHidden/>
              </w:rPr>
              <w:fldChar w:fldCharType="separate"/>
            </w:r>
            <w:r>
              <w:rPr>
                <w:noProof/>
                <w:webHidden/>
              </w:rPr>
              <w:t>29</w:t>
            </w:r>
            <w:r>
              <w:rPr>
                <w:noProof/>
                <w:webHidden/>
              </w:rPr>
              <w:fldChar w:fldCharType="end"/>
            </w:r>
          </w:hyperlink>
        </w:p>
        <w:p w14:paraId="75A09B8B" w14:textId="1D1744EF" w:rsidR="005F329C" w:rsidRDefault="005F329C">
          <w:pPr>
            <w:pStyle w:val="TDC1"/>
            <w:tabs>
              <w:tab w:val="right" w:leader="dot" w:pos="9592"/>
            </w:tabs>
            <w:rPr>
              <w:rFonts w:asciiTheme="minorHAnsi" w:eastAsiaTheme="minorEastAsia" w:hAnsiTheme="minorHAnsi" w:cstheme="minorBidi"/>
              <w:noProof/>
              <w:sz w:val="22"/>
              <w:szCs w:val="22"/>
              <w:lang w:eastAsia="es-ES"/>
            </w:rPr>
          </w:pPr>
          <w:hyperlink w:anchor="_Toc104188453" w:history="1">
            <w:r w:rsidRPr="00DF337D">
              <w:rPr>
                <w:rStyle w:val="Hipervnculo"/>
                <w:noProof/>
              </w:rPr>
              <w:t>Capítulo IV. Uso de Docker</w:t>
            </w:r>
            <w:r>
              <w:rPr>
                <w:noProof/>
                <w:webHidden/>
              </w:rPr>
              <w:tab/>
            </w:r>
            <w:r>
              <w:rPr>
                <w:noProof/>
                <w:webHidden/>
              </w:rPr>
              <w:fldChar w:fldCharType="begin"/>
            </w:r>
            <w:r>
              <w:rPr>
                <w:noProof/>
                <w:webHidden/>
              </w:rPr>
              <w:instrText xml:space="preserve"> PAGEREF _Toc104188453 \h </w:instrText>
            </w:r>
            <w:r>
              <w:rPr>
                <w:noProof/>
                <w:webHidden/>
              </w:rPr>
            </w:r>
            <w:r>
              <w:rPr>
                <w:noProof/>
                <w:webHidden/>
              </w:rPr>
              <w:fldChar w:fldCharType="separate"/>
            </w:r>
            <w:r>
              <w:rPr>
                <w:noProof/>
                <w:webHidden/>
              </w:rPr>
              <w:t>31</w:t>
            </w:r>
            <w:r>
              <w:rPr>
                <w:noProof/>
                <w:webHidden/>
              </w:rPr>
              <w:fldChar w:fldCharType="end"/>
            </w:r>
          </w:hyperlink>
        </w:p>
        <w:p w14:paraId="2D7C2580" w14:textId="7D5A00FB"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54" w:history="1">
            <w:r w:rsidRPr="00DF337D">
              <w:rPr>
                <w:rStyle w:val="Hipervnculo"/>
                <w:noProof/>
              </w:rPr>
              <w:t>Arquitectura</w:t>
            </w:r>
            <w:r>
              <w:rPr>
                <w:noProof/>
                <w:webHidden/>
              </w:rPr>
              <w:tab/>
            </w:r>
            <w:r>
              <w:rPr>
                <w:noProof/>
                <w:webHidden/>
              </w:rPr>
              <w:fldChar w:fldCharType="begin"/>
            </w:r>
            <w:r>
              <w:rPr>
                <w:noProof/>
                <w:webHidden/>
              </w:rPr>
              <w:instrText xml:space="preserve"> PAGEREF _Toc104188454 \h </w:instrText>
            </w:r>
            <w:r>
              <w:rPr>
                <w:noProof/>
                <w:webHidden/>
              </w:rPr>
            </w:r>
            <w:r>
              <w:rPr>
                <w:noProof/>
                <w:webHidden/>
              </w:rPr>
              <w:fldChar w:fldCharType="separate"/>
            </w:r>
            <w:r>
              <w:rPr>
                <w:noProof/>
                <w:webHidden/>
              </w:rPr>
              <w:t>31</w:t>
            </w:r>
            <w:r>
              <w:rPr>
                <w:noProof/>
                <w:webHidden/>
              </w:rPr>
              <w:fldChar w:fldCharType="end"/>
            </w:r>
          </w:hyperlink>
        </w:p>
        <w:p w14:paraId="0EB758AC" w14:textId="22A0C92B"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55" w:history="1">
            <w:r w:rsidRPr="00DF337D">
              <w:rPr>
                <w:rStyle w:val="Hipervnculo"/>
                <w:noProof/>
              </w:rPr>
              <w:t>Objetos</w:t>
            </w:r>
            <w:r>
              <w:rPr>
                <w:noProof/>
                <w:webHidden/>
              </w:rPr>
              <w:tab/>
            </w:r>
            <w:r>
              <w:rPr>
                <w:noProof/>
                <w:webHidden/>
              </w:rPr>
              <w:fldChar w:fldCharType="begin"/>
            </w:r>
            <w:r>
              <w:rPr>
                <w:noProof/>
                <w:webHidden/>
              </w:rPr>
              <w:instrText xml:space="preserve"> PAGEREF _Toc104188455 \h </w:instrText>
            </w:r>
            <w:r>
              <w:rPr>
                <w:noProof/>
                <w:webHidden/>
              </w:rPr>
            </w:r>
            <w:r>
              <w:rPr>
                <w:noProof/>
                <w:webHidden/>
              </w:rPr>
              <w:fldChar w:fldCharType="separate"/>
            </w:r>
            <w:r>
              <w:rPr>
                <w:noProof/>
                <w:webHidden/>
              </w:rPr>
              <w:t>32</w:t>
            </w:r>
            <w:r>
              <w:rPr>
                <w:noProof/>
                <w:webHidden/>
              </w:rPr>
              <w:fldChar w:fldCharType="end"/>
            </w:r>
          </w:hyperlink>
        </w:p>
        <w:p w14:paraId="2AD188AA" w14:textId="6640367E"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56" w:history="1">
            <w:r w:rsidRPr="00DF337D">
              <w:rPr>
                <w:rStyle w:val="Hipervnculo"/>
                <w:noProof/>
              </w:rPr>
              <w:t>Instalación de Docker</w:t>
            </w:r>
            <w:r>
              <w:rPr>
                <w:noProof/>
                <w:webHidden/>
              </w:rPr>
              <w:tab/>
            </w:r>
            <w:r>
              <w:rPr>
                <w:noProof/>
                <w:webHidden/>
              </w:rPr>
              <w:fldChar w:fldCharType="begin"/>
            </w:r>
            <w:r>
              <w:rPr>
                <w:noProof/>
                <w:webHidden/>
              </w:rPr>
              <w:instrText xml:space="preserve"> PAGEREF _Toc104188456 \h </w:instrText>
            </w:r>
            <w:r>
              <w:rPr>
                <w:noProof/>
                <w:webHidden/>
              </w:rPr>
            </w:r>
            <w:r>
              <w:rPr>
                <w:noProof/>
                <w:webHidden/>
              </w:rPr>
              <w:fldChar w:fldCharType="separate"/>
            </w:r>
            <w:r>
              <w:rPr>
                <w:noProof/>
                <w:webHidden/>
              </w:rPr>
              <w:t>33</w:t>
            </w:r>
            <w:r>
              <w:rPr>
                <w:noProof/>
                <w:webHidden/>
              </w:rPr>
              <w:fldChar w:fldCharType="end"/>
            </w:r>
          </w:hyperlink>
        </w:p>
        <w:p w14:paraId="4374B4DA" w14:textId="25A9F95C"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57" w:history="1">
            <w:r w:rsidRPr="00DF337D">
              <w:rPr>
                <w:rStyle w:val="Hipervnculo"/>
                <w:noProof/>
              </w:rPr>
              <w:t>Imágenes Docker</w:t>
            </w:r>
            <w:r>
              <w:rPr>
                <w:noProof/>
                <w:webHidden/>
              </w:rPr>
              <w:tab/>
            </w:r>
            <w:r>
              <w:rPr>
                <w:noProof/>
                <w:webHidden/>
              </w:rPr>
              <w:fldChar w:fldCharType="begin"/>
            </w:r>
            <w:r>
              <w:rPr>
                <w:noProof/>
                <w:webHidden/>
              </w:rPr>
              <w:instrText xml:space="preserve"> PAGEREF _Toc104188457 \h </w:instrText>
            </w:r>
            <w:r>
              <w:rPr>
                <w:noProof/>
                <w:webHidden/>
              </w:rPr>
            </w:r>
            <w:r>
              <w:rPr>
                <w:noProof/>
                <w:webHidden/>
              </w:rPr>
              <w:fldChar w:fldCharType="separate"/>
            </w:r>
            <w:r>
              <w:rPr>
                <w:noProof/>
                <w:webHidden/>
              </w:rPr>
              <w:t>35</w:t>
            </w:r>
            <w:r>
              <w:rPr>
                <w:noProof/>
                <w:webHidden/>
              </w:rPr>
              <w:fldChar w:fldCharType="end"/>
            </w:r>
          </w:hyperlink>
        </w:p>
        <w:p w14:paraId="6F4AF9E4" w14:textId="5AC6C94B"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58" w:history="1">
            <w:r w:rsidRPr="00DF337D">
              <w:rPr>
                <w:rStyle w:val="Hipervnculo"/>
                <w:noProof/>
              </w:rPr>
              <w:t>El archivo Dockerfile</w:t>
            </w:r>
            <w:r>
              <w:rPr>
                <w:noProof/>
                <w:webHidden/>
              </w:rPr>
              <w:tab/>
            </w:r>
            <w:r>
              <w:rPr>
                <w:noProof/>
                <w:webHidden/>
              </w:rPr>
              <w:fldChar w:fldCharType="begin"/>
            </w:r>
            <w:r>
              <w:rPr>
                <w:noProof/>
                <w:webHidden/>
              </w:rPr>
              <w:instrText xml:space="preserve"> PAGEREF _Toc104188458 \h </w:instrText>
            </w:r>
            <w:r>
              <w:rPr>
                <w:noProof/>
                <w:webHidden/>
              </w:rPr>
            </w:r>
            <w:r>
              <w:rPr>
                <w:noProof/>
                <w:webHidden/>
              </w:rPr>
              <w:fldChar w:fldCharType="separate"/>
            </w:r>
            <w:r>
              <w:rPr>
                <w:noProof/>
                <w:webHidden/>
              </w:rPr>
              <w:t>37</w:t>
            </w:r>
            <w:r>
              <w:rPr>
                <w:noProof/>
                <w:webHidden/>
              </w:rPr>
              <w:fldChar w:fldCharType="end"/>
            </w:r>
          </w:hyperlink>
        </w:p>
        <w:p w14:paraId="2A6192D8" w14:textId="2AB53092"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59" w:history="1">
            <w:r w:rsidRPr="00DF337D">
              <w:rPr>
                <w:rStyle w:val="Hipervnculo"/>
                <w:noProof/>
              </w:rPr>
              <w:t>Creación de imágenes</w:t>
            </w:r>
            <w:r>
              <w:rPr>
                <w:noProof/>
                <w:webHidden/>
              </w:rPr>
              <w:tab/>
            </w:r>
            <w:r>
              <w:rPr>
                <w:noProof/>
                <w:webHidden/>
              </w:rPr>
              <w:fldChar w:fldCharType="begin"/>
            </w:r>
            <w:r>
              <w:rPr>
                <w:noProof/>
                <w:webHidden/>
              </w:rPr>
              <w:instrText xml:space="preserve"> PAGEREF _Toc104188459 \h </w:instrText>
            </w:r>
            <w:r>
              <w:rPr>
                <w:noProof/>
                <w:webHidden/>
              </w:rPr>
            </w:r>
            <w:r>
              <w:rPr>
                <w:noProof/>
                <w:webHidden/>
              </w:rPr>
              <w:fldChar w:fldCharType="separate"/>
            </w:r>
            <w:r>
              <w:rPr>
                <w:noProof/>
                <w:webHidden/>
              </w:rPr>
              <w:t>41</w:t>
            </w:r>
            <w:r>
              <w:rPr>
                <w:noProof/>
                <w:webHidden/>
              </w:rPr>
              <w:fldChar w:fldCharType="end"/>
            </w:r>
          </w:hyperlink>
        </w:p>
        <w:p w14:paraId="7C4B3B69" w14:textId="56D67432"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60" w:history="1">
            <w:r w:rsidRPr="00DF337D">
              <w:rPr>
                <w:rStyle w:val="Hipervnculo"/>
                <w:noProof/>
              </w:rPr>
              <w:t>Capas de una imagen</w:t>
            </w:r>
            <w:r>
              <w:rPr>
                <w:noProof/>
                <w:webHidden/>
              </w:rPr>
              <w:tab/>
            </w:r>
            <w:r>
              <w:rPr>
                <w:noProof/>
                <w:webHidden/>
              </w:rPr>
              <w:fldChar w:fldCharType="begin"/>
            </w:r>
            <w:r>
              <w:rPr>
                <w:noProof/>
                <w:webHidden/>
              </w:rPr>
              <w:instrText xml:space="preserve"> PAGEREF _Toc104188460 \h </w:instrText>
            </w:r>
            <w:r>
              <w:rPr>
                <w:noProof/>
                <w:webHidden/>
              </w:rPr>
            </w:r>
            <w:r>
              <w:rPr>
                <w:noProof/>
                <w:webHidden/>
              </w:rPr>
              <w:fldChar w:fldCharType="separate"/>
            </w:r>
            <w:r>
              <w:rPr>
                <w:noProof/>
                <w:webHidden/>
              </w:rPr>
              <w:t>42</w:t>
            </w:r>
            <w:r>
              <w:rPr>
                <w:noProof/>
                <w:webHidden/>
              </w:rPr>
              <w:fldChar w:fldCharType="end"/>
            </w:r>
          </w:hyperlink>
        </w:p>
        <w:p w14:paraId="6D332E44" w14:textId="19D903E8"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61" w:history="1">
            <w:r w:rsidRPr="00DF337D">
              <w:rPr>
                <w:rStyle w:val="Hipervnculo"/>
                <w:noProof/>
              </w:rPr>
              <w:t>Estructura de las órdenes Docker</w:t>
            </w:r>
            <w:r>
              <w:rPr>
                <w:noProof/>
                <w:webHidden/>
              </w:rPr>
              <w:tab/>
            </w:r>
            <w:r>
              <w:rPr>
                <w:noProof/>
                <w:webHidden/>
              </w:rPr>
              <w:fldChar w:fldCharType="begin"/>
            </w:r>
            <w:r>
              <w:rPr>
                <w:noProof/>
                <w:webHidden/>
              </w:rPr>
              <w:instrText xml:space="preserve"> PAGEREF _Toc104188461 \h </w:instrText>
            </w:r>
            <w:r>
              <w:rPr>
                <w:noProof/>
                <w:webHidden/>
              </w:rPr>
            </w:r>
            <w:r>
              <w:rPr>
                <w:noProof/>
                <w:webHidden/>
              </w:rPr>
              <w:fldChar w:fldCharType="separate"/>
            </w:r>
            <w:r>
              <w:rPr>
                <w:noProof/>
                <w:webHidden/>
              </w:rPr>
              <w:t>46</w:t>
            </w:r>
            <w:r>
              <w:rPr>
                <w:noProof/>
                <w:webHidden/>
              </w:rPr>
              <w:fldChar w:fldCharType="end"/>
            </w:r>
          </w:hyperlink>
        </w:p>
        <w:p w14:paraId="5F82E21C" w14:textId="7078E653"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62" w:history="1">
            <w:r w:rsidRPr="00DF337D">
              <w:rPr>
                <w:rStyle w:val="Hipervnculo"/>
                <w:noProof/>
              </w:rPr>
              <w:t>Gestión de las imágenes: docker image</w:t>
            </w:r>
            <w:r>
              <w:rPr>
                <w:noProof/>
                <w:webHidden/>
              </w:rPr>
              <w:tab/>
            </w:r>
            <w:r>
              <w:rPr>
                <w:noProof/>
                <w:webHidden/>
              </w:rPr>
              <w:fldChar w:fldCharType="begin"/>
            </w:r>
            <w:r>
              <w:rPr>
                <w:noProof/>
                <w:webHidden/>
              </w:rPr>
              <w:instrText xml:space="preserve"> PAGEREF _Toc104188462 \h </w:instrText>
            </w:r>
            <w:r>
              <w:rPr>
                <w:noProof/>
                <w:webHidden/>
              </w:rPr>
            </w:r>
            <w:r>
              <w:rPr>
                <w:noProof/>
                <w:webHidden/>
              </w:rPr>
              <w:fldChar w:fldCharType="separate"/>
            </w:r>
            <w:r>
              <w:rPr>
                <w:noProof/>
                <w:webHidden/>
              </w:rPr>
              <w:t>46</w:t>
            </w:r>
            <w:r>
              <w:rPr>
                <w:noProof/>
                <w:webHidden/>
              </w:rPr>
              <w:fldChar w:fldCharType="end"/>
            </w:r>
          </w:hyperlink>
        </w:p>
        <w:p w14:paraId="3B292C4E" w14:textId="74DD0030"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63" w:history="1">
            <w:r w:rsidRPr="00DF337D">
              <w:rPr>
                <w:rStyle w:val="Hipervnculo"/>
                <w:noProof/>
              </w:rPr>
              <w:t>Contenedores</w:t>
            </w:r>
            <w:r>
              <w:rPr>
                <w:noProof/>
                <w:webHidden/>
              </w:rPr>
              <w:tab/>
            </w:r>
            <w:r>
              <w:rPr>
                <w:noProof/>
                <w:webHidden/>
              </w:rPr>
              <w:fldChar w:fldCharType="begin"/>
            </w:r>
            <w:r>
              <w:rPr>
                <w:noProof/>
                <w:webHidden/>
              </w:rPr>
              <w:instrText xml:space="preserve"> PAGEREF _Toc104188463 \h </w:instrText>
            </w:r>
            <w:r>
              <w:rPr>
                <w:noProof/>
                <w:webHidden/>
              </w:rPr>
            </w:r>
            <w:r>
              <w:rPr>
                <w:noProof/>
                <w:webHidden/>
              </w:rPr>
              <w:fldChar w:fldCharType="separate"/>
            </w:r>
            <w:r>
              <w:rPr>
                <w:noProof/>
                <w:webHidden/>
              </w:rPr>
              <w:t>47</w:t>
            </w:r>
            <w:r>
              <w:rPr>
                <w:noProof/>
                <w:webHidden/>
              </w:rPr>
              <w:fldChar w:fldCharType="end"/>
            </w:r>
          </w:hyperlink>
        </w:p>
        <w:p w14:paraId="359587E6" w14:textId="178659D1"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64" w:history="1">
            <w:r w:rsidRPr="00DF337D">
              <w:rPr>
                <w:rStyle w:val="Hipervnculo"/>
                <w:noProof/>
              </w:rPr>
              <w:t>Ciclo de vida de un contenedor</w:t>
            </w:r>
            <w:r>
              <w:rPr>
                <w:noProof/>
                <w:webHidden/>
              </w:rPr>
              <w:tab/>
            </w:r>
            <w:r>
              <w:rPr>
                <w:noProof/>
                <w:webHidden/>
              </w:rPr>
              <w:fldChar w:fldCharType="begin"/>
            </w:r>
            <w:r>
              <w:rPr>
                <w:noProof/>
                <w:webHidden/>
              </w:rPr>
              <w:instrText xml:space="preserve"> PAGEREF _Toc104188464 \h </w:instrText>
            </w:r>
            <w:r>
              <w:rPr>
                <w:noProof/>
                <w:webHidden/>
              </w:rPr>
            </w:r>
            <w:r>
              <w:rPr>
                <w:noProof/>
                <w:webHidden/>
              </w:rPr>
              <w:fldChar w:fldCharType="separate"/>
            </w:r>
            <w:r>
              <w:rPr>
                <w:noProof/>
                <w:webHidden/>
              </w:rPr>
              <w:t>47</w:t>
            </w:r>
            <w:r>
              <w:rPr>
                <w:noProof/>
                <w:webHidden/>
              </w:rPr>
              <w:fldChar w:fldCharType="end"/>
            </w:r>
          </w:hyperlink>
        </w:p>
        <w:p w14:paraId="448B5B0C" w14:textId="50A87998"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65" w:history="1">
            <w:r w:rsidRPr="00DF337D">
              <w:rPr>
                <w:rStyle w:val="Hipervnculo"/>
                <w:noProof/>
              </w:rPr>
              <w:t>Gestión de los contenedores: docker container</w:t>
            </w:r>
            <w:r>
              <w:rPr>
                <w:noProof/>
                <w:webHidden/>
              </w:rPr>
              <w:tab/>
            </w:r>
            <w:r>
              <w:rPr>
                <w:noProof/>
                <w:webHidden/>
              </w:rPr>
              <w:fldChar w:fldCharType="begin"/>
            </w:r>
            <w:r>
              <w:rPr>
                <w:noProof/>
                <w:webHidden/>
              </w:rPr>
              <w:instrText xml:space="preserve"> PAGEREF _Toc104188465 \h </w:instrText>
            </w:r>
            <w:r>
              <w:rPr>
                <w:noProof/>
                <w:webHidden/>
              </w:rPr>
            </w:r>
            <w:r>
              <w:rPr>
                <w:noProof/>
                <w:webHidden/>
              </w:rPr>
              <w:fldChar w:fldCharType="separate"/>
            </w:r>
            <w:r>
              <w:rPr>
                <w:noProof/>
                <w:webHidden/>
              </w:rPr>
              <w:t>48</w:t>
            </w:r>
            <w:r>
              <w:rPr>
                <w:noProof/>
                <w:webHidden/>
              </w:rPr>
              <w:fldChar w:fldCharType="end"/>
            </w:r>
          </w:hyperlink>
        </w:p>
        <w:p w14:paraId="3130A2B1" w14:textId="4D8E302E"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66" w:history="1">
            <w:r w:rsidRPr="00DF337D">
              <w:rPr>
                <w:rStyle w:val="Hipervnculo"/>
                <w:noProof/>
                <w:lang w:val="en-GB"/>
              </w:rPr>
              <w:t>Creación y ejecución de contenedores: docker container run</w:t>
            </w:r>
            <w:r>
              <w:rPr>
                <w:noProof/>
                <w:webHidden/>
              </w:rPr>
              <w:tab/>
            </w:r>
            <w:r>
              <w:rPr>
                <w:noProof/>
                <w:webHidden/>
              </w:rPr>
              <w:fldChar w:fldCharType="begin"/>
            </w:r>
            <w:r>
              <w:rPr>
                <w:noProof/>
                <w:webHidden/>
              </w:rPr>
              <w:instrText xml:space="preserve"> PAGEREF _Toc104188466 \h </w:instrText>
            </w:r>
            <w:r>
              <w:rPr>
                <w:noProof/>
                <w:webHidden/>
              </w:rPr>
            </w:r>
            <w:r>
              <w:rPr>
                <w:noProof/>
                <w:webHidden/>
              </w:rPr>
              <w:fldChar w:fldCharType="separate"/>
            </w:r>
            <w:r>
              <w:rPr>
                <w:noProof/>
                <w:webHidden/>
              </w:rPr>
              <w:t>48</w:t>
            </w:r>
            <w:r>
              <w:rPr>
                <w:noProof/>
                <w:webHidden/>
              </w:rPr>
              <w:fldChar w:fldCharType="end"/>
            </w:r>
          </w:hyperlink>
        </w:p>
        <w:p w14:paraId="31DE3725" w14:textId="575403D2"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67" w:history="1">
            <w:r w:rsidRPr="00DF337D">
              <w:rPr>
                <w:rStyle w:val="Hipervnculo"/>
                <w:noProof/>
                <w:lang w:val="en-GB"/>
              </w:rPr>
              <w:t>Listado de contenedores en ejecución: docker container ls</w:t>
            </w:r>
            <w:r>
              <w:rPr>
                <w:noProof/>
                <w:webHidden/>
              </w:rPr>
              <w:tab/>
            </w:r>
            <w:r>
              <w:rPr>
                <w:noProof/>
                <w:webHidden/>
              </w:rPr>
              <w:fldChar w:fldCharType="begin"/>
            </w:r>
            <w:r>
              <w:rPr>
                <w:noProof/>
                <w:webHidden/>
              </w:rPr>
              <w:instrText xml:space="preserve"> PAGEREF _Toc104188467 \h </w:instrText>
            </w:r>
            <w:r>
              <w:rPr>
                <w:noProof/>
                <w:webHidden/>
              </w:rPr>
            </w:r>
            <w:r>
              <w:rPr>
                <w:noProof/>
                <w:webHidden/>
              </w:rPr>
              <w:fldChar w:fldCharType="separate"/>
            </w:r>
            <w:r>
              <w:rPr>
                <w:noProof/>
                <w:webHidden/>
              </w:rPr>
              <w:t>50</w:t>
            </w:r>
            <w:r>
              <w:rPr>
                <w:noProof/>
                <w:webHidden/>
              </w:rPr>
              <w:fldChar w:fldCharType="end"/>
            </w:r>
          </w:hyperlink>
        </w:p>
        <w:p w14:paraId="34F64DED" w14:textId="04946979"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68" w:history="1">
            <w:r w:rsidRPr="00DF337D">
              <w:rPr>
                <w:rStyle w:val="Hipervnculo"/>
                <w:noProof/>
                <w:lang w:val="en-GB"/>
              </w:rPr>
              <w:t>Usos comunes con los contenedores</w:t>
            </w:r>
            <w:r>
              <w:rPr>
                <w:noProof/>
                <w:webHidden/>
              </w:rPr>
              <w:tab/>
            </w:r>
            <w:r>
              <w:rPr>
                <w:noProof/>
                <w:webHidden/>
              </w:rPr>
              <w:fldChar w:fldCharType="begin"/>
            </w:r>
            <w:r>
              <w:rPr>
                <w:noProof/>
                <w:webHidden/>
              </w:rPr>
              <w:instrText xml:space="preserve"> PAGEREF _Toc104188468 \h </w:instrText>
            </w:r>
            <w:r>
              <w:rPr>
                <w:noProof/>
                <w:webHidden/>
              </w:rPr>
            </w:r>
            <w:r>
              <w:rPr>
                <w:noProof/>
                <w:webHidden/>
              </w:rPr>
              <w:fldChar w:fldCharType="separate"/>
            </w:r>
            <w:r>
              <w:rPr>
                <w:noProof/>
                <w:webHidden/>
              </w:rPr>
              <w:t>51</w:t>
            </w:r>
            <w:r>
              <w:rPr>
                <w:noProof/>
                <w:webHidden/>
              </w:rPr>
              <w:fldChar w:fldCharType="end"/>
            </w:r>
          </w:hyperlink>
        </w:p>
        <w:p w14:paraId="68183B83" w14:textId="0A4E32D3"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69" w:history="1">
            <w:r w:rsidRPr="00DF337D">
              <w:rPr>
                <w:rStyle w:val="Hipervnculo"/>
                <w:noProof/>
              </w:rPr>
              <w:t>Gestión de los puertos de comunicación</w:t>
            </w:r>
            <w:r>
              <w:rPr>
                <w:noProof/>
                <w:webHidden/>
              </w:rPr>
              <w:tab/>
            </w:r>
            <w:r>
              <w:rPr>
                <w:noProof/>
                <w:webHidden/>
              </w:rPr>
              <w:fldChar w:fldCharType="begin"/>
            </w:r>
            <w:r>
              <w:rPr>
                <w:noProof/>
                <w:webHidden/>
              </w:rPr>
              <w:instrText xml:space="preserve"> PAGEREF _Toc104188469 \h </w:instrText>
            </w:r>
            <w:r>
              <w:rPr>
                <w:noProof/>
                <w:webHidden/>
              </w:rPr>
            </w:r>
            <w:r>
              <w:rPr>
                <w:noProof/>
                <w:webHidden/>
              </w:rPr>
              <w:fldChar w:fldCharType="separate"/>
            </w:r>
            <w:r>
              <w:rPr>
                <w:noProof/>
                <w:webHidden/>
              </w:rPr>
              <w:t>52</w:t>
            </w:r>
            <w:r>
              <w:rPr>
                <w:noProof/>
                <w:webHidden/>
              </w:rPr>
              <w:fldChar w:fldCharType="end"/>
            </w:r>
          </w:hyperlink>
        </w:p>
        <w:p w14:paraId="04AFF632" w14:textId="7CE16A79"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70" w:history="1">
            <w:r w:rsidRPr="00DF337D">
              <w:rPr>
                <w:rStyle w:val="Hipervnculo"/>
                <w:noProof/>
              </w:rPr>
              <w:t>Políticas de reinicio de contenedores</w:t>
            </w:r>
            <w:r>
              <w:rPr>
                <w:noProof/>
                <w:webHidden/>
              </w:rPr>
              <w:tab/>
            </w:r>
            <w:r>
              <w:rPr>
                <w:noProof/>
                <w:webHidden/>
              </w:rPr>
              <w:fldChar w:fldCharType="begin"/>
            </w:r>
            <w:r>
              <w:rPr>
                <w:noProof/>
                <w:webHidden/>
              </w:rPr>
              <w:instrText xml:space="preserve"> PAGEREF _Toc104188470 \h </w:instrText>
            </w:r>
            <w:r>
              <w:rPr>
                <w:noProof/>
                <w:webHidden/>
              </w:rPr>
            </w:r>
            <w:r>
              <w:rPr>
                <w:noProof/>
                <w:webHidden/>
              </w:rPr>
              <w:fldChar w:fldCharType="separate"/>
            </w:r>
            <w:r>
              <w:rPr>
                <w:noProof/>
                <w:webHidden/>
              </w:rPr>
              <w:t>53</w:t>
            </w:r>
            <w:r>
              <w:rPr>
                <w:noProof/>
                <w:webHidden/>
              </w:rPr>
              <w:fldChar w:fldCharType="end"/>
            </w:r>
          </w:hyperlink>
        </w:p>
        <w:p w14:paraId="6D849B53" w14:textId="4AFEBE70"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71" w:history="1">
            <w:r w:rsidRPr="00DF337D">
              <w:rPr>
                <w:rStyle w:val="Hipervnculo"/>
                <w:noProof/>
              </w:rPr>
              <w:t>Almacenamiento</w:t>
            </w:r>
            <w:r>
              <w:rPr>
                <w:noProof/>
                <w:webHidden/>
              </w:rPr>
              <w:tab/>
            </w:r>
            <w:r>
              <w:rPr>
                <w:noProof/>
                <w:webHidden/>
              </w:rPr>
              <w:fldChar w:fldCharType="begin"/>
            </w:r>
            <w:r>
              <w:rPr>
                <w:noProof/>
                <w:webHidden/>
              </w:rPr>
              <w:instrText xml:space="preserve"> PAGEREF _Toc104188471 \h </w:instrText>
            </w:r>
            <w:r>
              <w:rPr>
                <w:noProof/>
                <w:webHidden/>
              </w:rPr>
            </w:r>
            <w:r>
              <w:rPr>
                <w:noProof/>
                <w:webHidden/>
              </w:rPr>
              <w:fldChar w:fldCharType="separate"/>
            </w:r>
            <w:r>
              <w:rPr>
                <w:noProof/>
                <w:webHidden/>
              </w:rPr>
              <w:t>54</w:t>
            </w:r>
            <w:r>
              <w:rPr>
                <w:noProof/>
                <w:webHidden/>
              </w:rPr>
              <w:fldChar w:fldCharType="end"/>
            </w:r>
          </w:hyperlink>
        </w:p>
        <w:p w14:paraId="1347C414" w14:textId="1B614C7A"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72" w:history="1">
            <w:r w:rsidRPr="00DF337D">
              <w:rPr>
                <w:rStyle w:val="Hipervnculo"/>
                <w:noProof/>
              </w:rPr>
              <w:t>Bind mounts</w:t>
            </w:r>
            <w:r>
              <w:rPr>
                <w:noProof/>
                <w:webHidden/>
              </w:rPr>
              <w:tab/>
            </w:r>
            <w:r>
              <w:rPr>
                <w:noProof/>
                <w:webHidden/>
              </w:rPr>
              <w:fldChar w:fldCharType="begin"/>
            </w:r>
            <w:r>
              <w:rPr>
                <w:noProof/>
                <w:webHidden/>
              </w:rPr>
              <w:instrText xml:space="preserve"> PAGEREF _Toc104188472 \h </w:instrText>
            </w:r>
            <w:r>
              <w:rPr>
                <w:noProof/>
                <w:webHidden/>
              </w:rPr>
            </w:r>
            <w:r>
              <w:rPr>
                <w:noProof/>
                <w:webHidden/>
              </w:rPr>
              <w:fldChar w:fldCharType="separate"/>
            </w:r>
            <w:r>
              <w:rPr>
                <w:noProof/>
                <w:webHidden/>
              </w:rPr>
              <w:t>54</w:t>
            </w:r>
            <w:r>
              <w:rPr>
                <w:noProof/>
                <w:webHidden/>
              </w:rPr>
              <w:fldChar w:fldCharType="end"/>
            </w:r>
          </w:hyperlink>
        </w:p>
        <w:p w14:paraId="4339EFBC" w14:textId="45A02491"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73" w:history="1">
            <w:r w:rsidRPr="00DF337D">
              <w:rPr>
                <w:rStyle w:val="Hipervnculo"/>
                <w:noProof/>
              </w:rPr>
              <w:t>Volúmenes</w:t>
            </w:r>
            <w:r>
              <w:rPr>
                <w:noProof/>
                <w:webHidden/>
              </w:rPr>
              <w:tab/>
            </w:r>
            <w:r>
              <w:rPr>
                <w:noProof/>
                <w:webHidden/>
              </w:rPr>
              <w:fldChar w:fldCharType="begin"/>
            </w:r>
            <w:r>
              <w:rPr>
                <w:noProof/>
                <w:webHidden/>
              </w:rPr>
              <w:instrText xml:space="preserve"> PAGEREF _Toc104188473 \h </w:instrText>
            </w:r>
            <w:r>
              <w:rPr>
                <w:noProof/>
                <w:webHidden/>
              </w:rPr>
            </w:r>
            <w:r>
              <w:rPr>
                <w:noProof/>
                <w:webHidden/>
              </w:rPr>
              <w:fldChar w:fldCharType="separate"/>
            </w:r>
            <w:r>
              <w:rPr>
                <w:noProof/>
                <w:webHidden/>
              </w:rPr>
              <w:t>55</w:t>
            </w:r>
            <w:r>
              <w:rPr>
                <w:noProof/>
                <w:webHidden/>
              </w:rPr>
              <w:fldChar w:fldCharType="end"/>
            </w:r>
          </w:hyperlink>
        </w:p>
        <w:p w14:paraId="20AEC92E" w14:textId="497C32D1"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74" w:history="1">
            <w:r w:rsidRPr="00DF337D">
              <w:rPr>
                <w:rStyle w:val="Hipervnculo"/>
                <w:noProof/>
              </w:rPr>
              <w:t>Órdenes de gestión</w:t>
            </w:r>
            <w:r>
              <w:rPr>
                <w:noProof/>
                <w:webHidden/>
              </w:rPr>
              <w:tab/>
            </w:r>
            <w:r>
              <w:rPr>
                <w:noProof/>
                <w:webHidden/>
              </w:rPr>
              <w:fldChar w:fldCharType="begin"/>
            </w:r>
            <w:r>
              <w:rPr>
                <w:noProof/>
                <w:webHidden/>
              </w:rPr>
              <w:instrText xml:space="preserve"> PAGEREF _Toc104188474 \h </w:instrText>
            </w:r>
            <w:r>
              <w:rPr>
                <w:noProof/>
                <w:webHidden/>
              </w:rPr>
            </w:r>
            <w:r>
              <w:rPr>
                <w:noProof/>
                <w:webHidden/>
              </w:rPr>
              <w:fldChar w:fldCharType="separate"/>
            </w:r>
            <w:r>
              <w:rPr>
                <w:noProof/>
                <w:webHidden/>
              </w:rPr>
              <w:t>56</w:t>
            </w:r>
            <w:r>
              <w:rPr>
                <w:noProof/>
                <w:webHidden/>
              </w:rPr>
              <w:fldChar w:fldCharType="end"/>
            </w:r>
          </w:hyperlink>
        </w:p>
        <w:p w14:paraId="6C68A0EE" w14:textId="1CD2579B"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75" w:history="1">
            <w:r w:rsidRPr="00DF337D">
              <w:rPr>
                <w:rStyle w:val="Hipervnculo"/>
                <w:noProof/>
              </w:rPr>
              <w:t>Resúmenes de comandos sintaxis antigua</w:t>
            </w:r>
            <w:r>
              <w:rPr>
                <w:noProof/>
                <w:webHidden/>
              </w:rPr>
              <w:tab/>
            </w:r>
            <w:r>
              <w:rPr>
                <w:noProof/>
                <w:webHidden/>
              </w:rPr>
              <w:fldChar w:fldCharType="begin"/>
            </w:r>
            <w:r>
              <w:rPr>
                <w:noProof/>
                <w:webHidden/>
              </w:rPr>
              <w:instrText xml:space="preserve"> PAGEREF _Toc104188475 \h </w:instrText>
            </w:r>
            <w:r>
              <w:rPr>
                <w:noProof/>
                <w:webHidden/>
              </w:rPr>
            </w:r>
            <w:r>
              <w:rPr>
                <w:noProof/>
                <w:webHidden/>
              </w:rPr>
              <w:fldChar w:fldCharType="separate"/>
            </w:r>
            <w:r>
              <w:rPr>
                <w:noProof/>
                <w:webHidden/>
              </w:rPr>
              <w:t>56</w:t>
            </w:r>
            <w:r>
              <w:rPr>
                <w:noProof/>
                <w:webHidden/>
              </w:rPr>
              <w:fldChar w:fldCharType="end"/>
            </w:r>
          </w:hyperlink>
        </w:p>
        <w:p w14:paraId="04F2C5A6" w14:textId="1F5CD30E"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76" w:history="1">
            <w:r w:rsidRPr="00DF337D">
              <w:rPr>
                <w:rStyle w:val="Hipervnculo"/>
                <w:noProof/>
              </w:rPr>
              <w:t>Comandos interesantes</w:t>
            </w:r>
            <w:r>
              <w:rPr>
                <w:noProof/>
                <w:webHidden/>
              </w:rPr>
              <w:tab/>
            </w:r>
            <w:r>
              <w:rPr>
                <w:noProof/>
                <w:webHidden/>
              </w:rPr>
              <w:fldChar w:fldCharType="begin"/>
            </w:r>
            <w:r>
              <w:rPr>
                <w:noProof/>
                <w:webHidden/>
              </w:rPr>
              <w:instrText xml:space="preserve"> PAGEREF _Toc104188476 \h </w:instrText>
            </w:r>
            <w:r>
              <w:rPr>
                <w:noProof/>
                <w:webHidden/>
              </w:rPr>
            </w:r>
            <w:r>
              <w:rPr>
                <w:noProof/>
                <w:webHidden/>
              </w:rPr>
              <w:fldChar w:fldCharType="separate"/>
            </w:r>
            <w:r>
              <w:rPr>
                <w:noProof/>
                <w:webHidden/>
              </w:rPr>
              <w:t>57</w:t>
            </w:r>
            <w:r>
              <w:rPr>
                <w:noProof/>
                <w:webHidden/>
              </w:rPr>
              <w:fldChar w:fldCharType="end"/>
            </w:r>
          </w:hyperlink>
        </w:p>
        <w:p w14:paraId="70951618" w14:textId="282B6AA4"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77" w:history="1">
            <w:r w:rsidRPr="00DF337D">
              <w:rPr>
                <w:rStyle w:val="Hipervnculo"/>
                <w:noProof/>
              </w:rPr>
              <w:t>Redes bajo Docker</w:t>
            </w:r>
            <w:r>
              <w:rPr>
                <w:noProof/>
                <w:webHidden/>
              </w:rPr>
              <w:tab/>
            </w:r>
            <w:r>
              <w:rPr>
                <w:noProof/>
                <w:webHidden/>
              </w:rPr>
              <w:fldChar w:fldCharType="begin"/>
            </w:r>
            <w:r>
              <w:rPr>
                <w:noProof/>
                <w:webHidden/>
              </w:rPr>
              <w:instrText xml:space="preserve"> PAGEREF _Toc104188477 \h </w:instrText>
            </w:r>
            <w:r>
              <w:rPr>
                <w:noProof/>
                <w:webHidden/>
              </w:rPr>
            </w:r>
            <w:r>
              <w:rPr>
                <w:noProof/>
                <w:webHidden/>
              </w:rPr>
              <w:fldChar w:fldCharType="separate"/>
            </w:r>
            <w:r>
              <w:rPr>
                <w:noProof/>
                <w:webHidden/>
              </w:rPr>
              <w:t>57</w:t>
            </w:r>
            <w:r>
              <w:rPr>
                <w:noProof/>
                <w:webHidden/>
              </w:rPr>
              <w:fldChar w:fldCharType="end"/>
            </w:r>
          </w:hyperlink>
        </w:p>
        <w:p w14:paraId="227D77AE" w14:textId="02853B80"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78" w:history="1">
            <w:r w:rsidRPr="00DF337D">
              <w:rPr>
                <w:rStyle w:val="Hipervnculo"/>
                <w:noProof/>
              </w:rPr>
              <w:t>Arquitectura</w:t>
            </w:r>
            <w:r>
              <w:rPr>
                <w:noProof/>
                <w:webHidden/>
              </w:rPr>
              <w:tab/>
            </w:r>
            <w:r>
              <w:rPr>
                <w:noProof/>
                <w:webHidden/>
              </w:rPr>
              <w:fldChar w:fldCharType="begin"/>
            </w:r>
            <w:r>
              <w:rPr>
                <w:noProof/>
                <w:webHidden/>
              </w:rPr>
              <w:instrText xml:space="preserve"> PAGEREF _Toc104188478 \h </w:instrText>
            </w:r>
            <w:r>
              <w:rPr>
                <w:noProof/>
                <w:webHidden/>
              </w:rPr>
            </w:r>
            <w:r>
              <w:rPr>
                <w:noProof/>
                <w:webHidden/>
              </w:rPr>
              <w:fldChar w:fldCharType="separate"/>
            </w:r>
            <w:r>
              <w:rPr>
                <w:noProof/>
                <w:webHidden/>
              </w:rPr>
              <w:t>57</w:t>
            </w:r>
            <w:r>
              <w:rPr>
                <w:noProof/>
                <w:webHidden/>
              </w:rPr>
              <w:fldChar w:fldCharType="end"/>
            </w:r>
          </w:hyperlink>
        </w:p>
        <w:p w14:paraId="4265037C" w14:textId="30916B29"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79" w:history="1">
            <w:r w:rsidRPr="00DF337D">
              <w:rPr>
                <w:rStyle w:val="Hipervnculo"/>
                <w:noProof/>
              </w:rPr>
              <w:t>Drivers de red</w:t>
            </w:r>
            <w:r>
              <w:rPr>
                <w:noProof/>
                <w:webHidden/>
              </w:rPr>
              <w:tab/>
            </w:r>
            <w:r>
              <w:rPr>
                <w:noProof/>
                <w:webHidden/>
              </w:rPr>
              <w:fldChar w:fldCharType="begin"/>
            </w:r>
            <w:r>
              <w:rPr>
                <w:noProof/>
                <w:webHidden/>
              </w:rPr>
              <w:instrText xml:space="preserve"> PAGEREF _Toc104188479 \h </w:instrText>
            </w:r>
            <w:r>
              <w:rPr>
                <w:noProof/>
                <w:webHidden/>
              </w:rPr>
            </w:r>
            <w:r>
              <w:rPr>
                <w:noProof/>
                <w:webHidden/>
              </w:rPr>
              <w:fldChar w:fldCharType="separate"/>
            </w:r>
            <w:r>
              <w:rPr>
                <w:noProof/>
                <w:webHidden/>
              </w:rPr>
              <w:t>57</w:t>
            </w:r>
            <w:r>
              <w:rPr>
                <w:noProof/>
                <w:webHidden/>
              </w:rPr>
              <w:fldChar w:fldCharType="end"/>
            </w:r>
          </w:hyperlink>
        </w:p>
        <w:p w14:paraId="38438B82" w14:textId="51E9CFCF"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80" w:history="1">
            <w:r w:rsidRPr="00DF337D">
              <w:rPr>
                <w:rStyle w:val="Hipervnculo"/>
                <w:noProof/>
              </w:rPr>
              <w:t>Gestión de las redes: docker network</w:t>
            </w:r>
            <w:r>
              <w:rPr>
                <w:noProof/>
                <w:webHidden/>
              </w:rPr>
              <w:tab/>
            </w:r>
            <w:r>
              <w:rPr>
                <w:noProof/>
                <w:webHidden/>
              </w:rPr>
              <w:fldChar w:fldCharType="begin"/>
            </w:r>
            <w:r>
              <w:rPr>
                <w:noProof/>
                <w:webHidden/>
              </w:rPr>
              <w:instrText xml:space="preserve"> PAGEREF _Toc104188480 \h </w:instrText>
            </w:r>
            <w:r>
              <w:rPr>
                <w:noProof/>
                <w:webHidden/>
              </w:rPr>
            </w:r>
            <w:r>
              <w:rPr>
                <w:noProof/>
                <w:webHidden/>
              </w:rPr>
              <w:fldChar w:fldCharType="separate"/>
            </w:r>
            <w:r>
              <w:rPr>
                <w:noProof/>
                <w:webHidden/>
              </w:rPr>
              <w:t>58</w:t>
            </w:r>
            <w:r>
              <w:rPr>
                <w:noProof/>
                <w:webHidden/>
              </w:rPr>
              <w:fldChar w:fldCharType="end"/>
            </w:r>
          </w:hyperlink>
        </w:p>
        <w:p w14:paraId="124BBD71" w14:textId="2F841019"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81" w:history="1">
            <w:r w:rsidRPr="00DF337D">
              <w:rPr>
                <w:rStyle w:val="Hipervnculo"/>
                <w:noProof/>
                <w:lang w:val="en-GB"/>
              </w:rPr>
              <w:t>Creación de redes: docker network create</w:t>
            </w:r>
            <w:r>
              <w:rPr>
                <w:noProof/>
                <w:webHidden/>
              </w:rPr>
              <w:tab/>
            </w:r>
            <w:r>
              <w:rPr>
                <w:noProof/>
                <w:webHidden/>
              </w:rPr>
              <w:fldChar w:fldCharType="begin"/>
            </w:r>
            <w:r>
              <w:rPr>
                <w:noProof/>
                <w:webHidden/>
              </w:rPr>
              <w:instrText xml:space="preserve"> PAGEREF _Toc104188481 \h </w:instrText>
            </w:r>
            <w:r>
              <w:rPr>
                <w:noProof/>
                <w:webHidden/>
              </w:rPr>
            </w:r>
            <w:r>
              <w:rPr>
                <w:noProof/>
                <w:webHidden/>
              </w:rPr>
              <w:fldChar w:fldCharType="separate"/>
            </w:r>
            <w:r>
              <w:rPr>
                <w:noProof/>
                <w:webHidden/>
              </w:rPr>
              <w:t>59</w:t>
            </w:r>
            <w:r>
              <w:rPr>
                <w:noProof/>
                <w:webHidden/>
              </w:rPr>
              <w:fldChar w:fldCharType="end"/>
            </w:r>
          </w:hyperlink>
        </w:p>
        <w:p w14:paraId="7EAF48E7" w14:textId="25BDAD51"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82" w:history="1">
            <w:r w:rsidRPr="00DF337D">
              <w:rPr>
                <w:rStyle w:val="Hipervnculo"/>
                <w:noProof/>
                <w:lang w:val="en-GB"/>
              </w:rPr>
              <w:t>Conectar un contenedor a una red: docker network connect</w:t>
            </w:r>
            <w:r>
              <w:rPr>
                <w:noProof/>
                <w:webHidden/>
              </w:rPr>
              <w:tab/>
            </w:r>
            <w:r>
              <w:rPr>
                <w:noProof/>
                <w:webHidden/>
              </w:rPr>
              <w:fldChar w:fldCharType="begin"/>
            </w:r>
            <w:r>
              <w:rPr>
                <w:noProof/>
                <w:webHidden/>
              </w:rPr>
              <w:instrText xml:space="preserve"> PAGEREF _Toc104188482 \h </w:instrText>
            </w:r>
            <w:r>
              <w:rPr>
                <w:noProof/>
                <w:webHidden/>
              </w:rPr>
            </w:r>
            <w:r>
              <w:rPr>
                <w:noProof/>
                <w:webHidden/>
              </w:rPr>
              <w:fldChar w:fldCharType="separate"/>
            </w:r>
            <w:r>
              <w:rPr>
                <w:noProof/>
                <w:webHidden/>
              </w:rPr>
              <w:t>60</w:t>
            </w:r>
            <w:r>
              <w:rPr>
                <w:noProof/>
                <w:webHidden/>
              </w:rPr>
              <w:fldChar w:fldCharType="end"/>
            </w:r>
          </w:hyperlink>
        </w:p>
        <w:p w14:paraId="258CB03E" w14:textId="55AADBBC"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83" w:history="1">
            <w:r w:rsidRPr="00DF337D">
              <w:rPr>
                <w:rStyle w:val="Hipervnculo"/>
                <w:noProof/>
              </w:rPr>
              <w:t>Ejemplo de uso: Mysql – WordPress – PhpMyAdmin</w:t>
            </w:r>
            <w:r>
              <w:rPr>
                <w:noProof/>
                <w:webHidden/>
              </w:rPr>
              <w:tab/>
            </w:r>
            <w:r>
              <w:rPr>
                <w:noProof/>
                <w:webHidden/>
              </w:rPr>
              <w:fldChar w:fldCharType="begin"/>
            </w:r>
            <w:r>
              <w:rPr>
                <w:noProof/>
                <w:webHidden/>
              </w:rPr>
              <w:instrText xml:space="preserve"> PAGEREF _Toc104188483 \h </w:instrText>
            </w:r>
            <w:r>
              <w:rPr>
                <w:noProof/>
                <w:webHidden/>
              </w:rPr>
            </w:r>
            <w:r>
              <w:rPr>
                <w:noProof/>
                <w:webHidden/>
              </w:rPr>
              <w:fldChar w:fldCharType="separate"/>
            </w:r>
            <w:r>
              <w:rPr>
                <w:noProof/>
                <w:webHidden/>
              </w:rPr>
              <w:t>61</w:t>
            </w:r>
            <w:r>
              <w:rPr>
                <w:noProof/>
                <w:webHidden/>
              </w:rPr>
              <w:fldChar w:fldCharType="end"/>
            </w:r>
          </w:hyperlink>
        </w:p>
        <w:p w14:paraId="21520AC6" w14:textId="769962A9"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84" w:history="1">
            <w:r w:rsidRPr="00DF337D">
              <w:rPr>
                <w:rStyle w:val="Hipervnculo"/>
                <w:noProof/>
              </w:rPr>
              <w:t>Docker compose</w:t>
            </w:r>
            <w:r>
              <w:rPr>
                <w:noProof/>
                <w:webHidden/>
              </w:rPr>
              <w:tab/>
            </w:r>
            <w:r>
              <w:rPr>
                <w:noProof/>
                <w:webHidden/>
              </w:rPr>
              <w:fldChar w:fldCharType="begin"/>
            </w:r>
            <w:r>
              <w:rPr>
                <w:noProof/>
                <w:webHidden/>
              </w:rPr>
              <w:instrText xml:space="preserve"> PAGEREF _Toc104188484 \h </w:instrText>
            </w:r>
            <w:r>
              <w:rPr>
                <w:noProof/>
                <w:webHidden/>
              </w:rPr>
            </w:r>
            <w:r>
              <w:rPr>
                <w:noProof/>
                <w:webHidden/>
              </w:rPr>
              <w:fldChar w:fldCharType="separate"/>
            </w:r>
            <w:r>
              <w:rPr>
                <w:noProof/>
                <w:webHidden/>
              </w:rPr>
              <w:t>63</w:t>
            </w:r>
            <w:r>
              <w:rPr>
                <w:noProof/>
                <w:webHidden/>
              </w:rPr>
              <w:fldChar w:fldCharType="end"/>
            </w:r>
          </w:hyperlink>
        </w:p>
        <w:p w14:paraId="63741602" w14:textId="0C06E3C8"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85" w:history="1">
            <w:r w:rsidRPr="00DF337D">
              <w:rPr>
                <w:rStyle w:val="Hipervnculo"/>
                <w:noProof/>
              </w:rPr>
              <w:t>El archivo de configuración</w:t>
            </w:r>
            <w:r>
              <w:rPr>
                <w:noProof/>
                <w:webHidden/>
              </w:rPr>
              <w:tab/>
            </w:r>
            <w:r>
              <w:rPr>
                <w:noProof/>
                <w:webHidden/>
              </w:rPr>
              <w:fldChar w:fldCharType="begin"/>
            </w:r>
            <w:r>
              <w:rPr>
                <w:noProof/>
                <w:webHidden/>
              </w:rPr>
              <w:instrText xml:space="preserve"> PAGEREF _Toc104188485 \h </w:instrText>
            </w:r>
            <w:r>
              <w:rPr>
                <w:noProof/>
                <w:webHidden/>
              </w:rPr>
            </w:r>
            <w:r>
              <w:rPr>
                <w:noProof/>
                <w:webHidden/>
              </w:rPr>
              <w:fldChar w:fldCharType="separate"/>
            </w:r>
            <w:r>
              <w:rPr>
                <w:noProof/>
                <w:webHidden/>
              </w:rPr>
              <w:t>63</w:t>
            </w:r>
            <w:r>
              <w:rPr>
                <w:noProof/>
                <w:webHidden/>
              </w:rPr>
              <w:fldChar w:fldCharType="end"/>
            </w:r>
          </w:hyperlink>
        </w:p>
        <w:p w14:paraId="777D40E3" w14:textId="5089C37E"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86" w:history="1">
            <w:r w:rsidRPr="00DF337D">
              <w:rPr>
                <w:rStyle w:val="Hipervnculo"/>
                <w:noProof/>
                <w:lang w:val="en-GB"/>
              </w:rPr>
              <w:t>Gestión de docker compose: docker-compose</w:t>
            </w:r>
            <w:r>
              <w:rPr>
                <w:noProof/>
                <w:webHidden/>
              </w:rPr>
              <w:tab/>
            </w:r>
            <w:r>
              <w:rPr>
                <w:noProof/>
                <w:webHidden/>
              </w:rPr>
              <w:fldChar w:fldCharType="begin"/>
            </w:r>
            <w:r>
              <w:rPr>
                <w:noProof/>
                <w:webHidden/>
              </w:rPr>
              <w:instrText xml:space="preserve"> PAGEREF _Toc104188486 \h </w:instrText>
            </w:r>
            <w:r>
              <w:rPr>
                <w:noProof/>
                <w:webHidden/>
              </w:rPr>
            </w:r>
            <w:r>
              <w:rPr>
                <w:noProof/>
                <w:webHidden/>
              </w:rPr>
              <w:fldChar w:fldCharType="separate"/>
            </w:r>
            <w:r>
              <w:rPr>
                <w:noProof/>
                <w:webHidden/>
              </w:rPr>
              <w:t>64</w:t>
            </w:r>
            <w:r>
              <w:rPr>
                <w:noProof/>
                <w:webHidden/>
              </w:rPr>
              <w:fldChar w:fldCharType="end"/>
            </w:r>
          </w:hyperlink>
        </w:p>
        <w:p w14:paraId="1B2F2F77" w14:textId="43B8821D"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87" w:history="1">
            <w:r w:rsidRPr="00DF337D">
              <w:rPr>
                <w:rStyle w:val="Hipervnculo"/>
                <w:noProof/>
                <w:lang w:val="en-GB"/>
              </w:rPr>
              <w:t xml:space="preserve">Ejemplo de aplicación: </w:t>
            </w:r>
            <w:r w:rsidRPr="00DF337D">
              <w:rPr>
                <w:rStyle w:val="Hipervnculo"/>
                <w:noProof/>
              </w:rPr>
              <w:t>Mysql – WordPress – PhpMyAdmin</w:t>
            </w:r>
            <w:r>
              <w:rPr>
                <w:noProof/>
                <w:webHidden/>
              </w:rPr>
              <w:tab/>
            </w:r>
            <w:r>
              <w:rPr>
                <w:noProof/>
                <w:webHidden/>
              </w:rPr>
              <w:fldChar w:fldCharType="begin"/>
            </w:r>
            <w:r>
              <w:rPr>
                <w:noProof/>
                <w:webHidden/>
              </w:rPr>
              <w:instrText xml:space="preserve"> PAGEREF _Toc104188487 \h </w:instrText>
            </w:r>
            <w:r>
              <w:rPr>
                <w:noProof/>
                <w:webHidden/>
              </w:rPr>
            </w:r>
            <w:r>
              <w:rPr>
                <w:noProof/>
                <w:webHidden/>
              </w:rPr>
              <w:fldChar w:fldCharType="separate"/>
            </w:r>
            <w:r>
              <w:rPr>
                <w:noProof/>
                <w:webHidden/>
              </w:rPr>
              <w:t>66</w:t>
            </w:r>
            <w:r>
              <w:rPr>
                <w:noProof/>
                <w:webHidden/>
              </w:rPr>
              <w:fldChar w:fldCharType="end"/>
            </w:r>
          </w:hyperlink>
        </w:p>
        <w:p w14:paraId="7C3CAA64" w14:textId="6E70A527" w:rsidR="005F329C" w:rsidRDefault="005F329C">
          <w:pPr>
            <w:pStyle w:val="TDC1"/>
            <w:tabs>
              <w:tab w:val="right" w:leader="dot" w:pos="9592"/>
            </w:tabs>
            <w:rPr>
              <w:rFonts w:asciiTheme="minorHAnsi" w:eastAsiaTheme="minorEastAsia" w:hAnsiTheme="minorHAnsi" w:cstheme="minorBidi"/>
              <w:noProof/>
              <w:sz w:val="22"/>
              <w:szCs w:val="22"/>
              <w:lang w:eastAsia="es-ES"/>
            </w:rPr>
          </w:pPr>
          <w:hyperlink w:anchor="_Toc104188488" w:history="1">
            <w:r w:rsidRPr="00DF337D">
              <w:rPr>
                <w:rStyle w:val="Hipervnculo"/>
                <w:noProof/>
              </w:rPr>
              <w:t>Capítulo V. Análisis y diseño de los ms</w:t>
            </w:r>
            <w:r>
              <w:rPr>
                <w:noProof/>
                <w:webHidden/>
              </w:rPr>
              <w:tab/>
            </w:r>
            <w:r>
              <w:rPr>
                <w:noProof/>
                <w:webHidden/>
              </w:rPr>
              <w:fldChar w:fldCharType="begin"/>
            </w:r>
            <w:r>
              <w:rPr>
                <w:noProof/>
                <w:webHidden/>
              </w:rPr>
              <w:instrText xml:space="preserve"> PAGEREF _Toc104188488 \h </w:instrText>
            </w:r>
            <w:r>
              <w:rPr>
                <w:noProof/>
                <w:webHidden/>
              </w:rPr>
            </w:r>
            <w:r>
              <w:rPr>
                <w:noProof/>
                <w:webHidden/>
              </w:rPr>
              <w:fldChar w:fldCharType="separate"/>
            </w:r>
            <w:r>
              <w:rPr>
                <w:noProof/>
                <w:webHidden/>
              </w:rPr>
              <w:t>68</w:t>
            </w:r>
            <w:r>
              <w:rPr>
                <w:noProof/>
                <w:webHidden/>
              </w:rPr>
              <w:fldChar w:fldCharType="end"/>
            </w:r>
          </w:hyperlink>
        </w:p>
        <w:p w14:paraId="3E61A714" w14:textId="5D4B57E6"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89" w:history="1">
            <w:r w:rsidRPr="00DF337D">
              <w:rPr>
                <w:rStyle w:val="Hipervnculo"/>
                <w:noProof/>
              </w:rPr>
              <w:t>Análisis del sistema monolítico</w:t>
            </w:r>
            <w:r>
              <w:rPr>
                <w:noProof/>
                <w:webHidden/>
              </w:rPr>
              <w:tab/>
            </w:r>
            <w:r>
              <w:rPr>
                <w:noProof/>
                <w:webHidden/>
              </w:rPr>
              <w:fldChar w:fldCharType="begin"/>
            </w:r>
            <w:r>
              <w:rPr>
                <w:noProof/>
                <w:webHidden/>
              </w:rPr>
              <w:instrText xml:space="preserve"> PAGEREF _Toc104188489 \h </w:instrText>
            </w:r>
            <w:r>
              <w:rPr>
                <w:noProof/>
                <w:webHidden/>
              </w:rPr>
            </w:r>
            <w:r>
              <w:rPr>
                <w:noProof/>
                <w:webHidden/>
              </w:rPr>
              <w:fldChar w:fldCharType="separate"/>
            </w:r>
            <w:r>
              <w:rPr>
                <w:noProof/>
                <w:webHidden/>
              </w:rPr>
              <w:t>68</w:t>
            </w:r>
            <w:r>
              <w:rPr>
                <w:noProof/>
                <w:webHidden/>
              </w:rPr>
              <w:fldChar w:fldCharType="end"/>
            </w:r>
          </w:hyperlink>
        </w:p>
        <w:p w14:paraId="435381B5" w14:textId="79EA6B1B"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90" w:history="1">
            <w:r w:rsidRPr="00DF337D">
              <w:rPr>
                <w:rStyle w:val="Hipervnculo"/>
                <w:noProof/>
              </w:rPr>
              <w:t>Análisis de páginas y datos</w:t>
            </w:r>
            <w:r>
              <w:rPr>
                <w:noProof/>
                <w:webHidden/>
              </w:rPr>
              <w:tab/>
            </w:r>
            <w:r>
              <w:rPr>
                <w:noProof/>
                <w:webHidden/>
              </w:rPr>
              <w:fldChar w:fldCharType="begin"/>
            </w:r>
            <w:r>
              <w:rPr>
                <w:noProof/>
                <w:webHidden/>
              </w:rPr>
              <w:instrText xml:space="preserve"> PAGEREF _Toc104188490 \h </w:instrText>
            </w:r>
            <w:r>
              <w:rPr>
                <w:noProof/>
                <w:webHidden/>
              </w:rPr>
            </w:r>
            <w:r>
              <w:rPr>
                <w:noProof/>
                <w:webHidden/>
              </w:rPr>
              <w:fldChar w:fldCharType="separate"/>
            </w:r>
            <w:r>
              <w:rPr>
                <w:noProof/>
                <w:webHidden/>
              </w:rPr>
              <w:t>68</w:t>
            </w:r>
            <w:r>
              <w:rPr>
                <w:noProof/>
                <w:webHidden/>
              </w:rPr>
              <w:fldChar w:fldCharType="end"/>
            </w:r>
          </w:hyperlink>
        </w:p>
        <w:p w14:paraId="75A3D59E" w14:textId="2D4FDF47"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91" w:history="1">
            <w:r w:rsidRPr="00DF337D">
              <w:rPr>
                <w:rStyle w:val="Hipervnculo"/>
                <w:noProof/>
              </w:rPr>
              <w:t>Análisis del funcionamiento: login - logout</w:t>
            </w:r>
            <w:r>
              <w:rPr>
                <w:noProof/>
                <w:webHidden/>
              </w:rPr>
              <w:tab/>
            </w:r>
            <w:r>
              <w:rPr>
                <w:noProof/>
                <w:webHidden/>
              </w:rPr>
              <w:fldChar w:fldCharType="begin"/>
            </w:r>
            <w:r>
              <w:rPr>
                <w:noProof/>
                <w:webHidden/>
              </w:rPr>
              <w:instrText xml:space="preserve"> PAGEREF _Toc104188491 \h </w:instrText>
            </w:r>
            <w:r>
              <w:rPr>
                <w:noProof/>
                <w:webHidden/>
              </w:rPr>
            </w:r>
            <w:r>
              <w:rPr>
                <w:noProof/>
                <w:webHidden/>
              </w:rPr>
              <w:fldChar w:fldCharType="separate"/>
            </w:r>
            <w:r>
              <w:rPr>
                <w:noProof/>
                <w:webHidden/>
              </w:rPr>
              <w:t>69</w:t>
            </w:r>
            <w:r>
              <w:rPr>
                <w:noProof/>
                <w:webHidden/>
              </w:rPr>
              <w:fldChar w:fldCharType="end"/>
            </w:r>
          </w:hyperlink>
        </w:p>
        <w:p w14:paraId="2946F893" w14:textId="5D6B706A"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92" w:history="1">
            <w:r w:rsidRPr="00DF337D">
              <w:rPr>
                <w:rStyle w:val="Hipervnculo"/>
                <w:noProof/>
              </w:rPr>
              <w:t>Análisis del funcionamiento: Registro de entrada</w:t>
            </w:r>
            <w:r>
              <w:rPr>
                <w:noProof/>
                <w:webHidden/>
              </w:rPr>
              <w:tab/>
            </w:r>
            <w:r>
              <w:rPr>
                <w:noProof/>
                <w:webHidden/>
              </w:rPr>
              <w:fldChar w:fldCharType="begin"/>
            </w:r>
            <w:r>
              <w:rPr>
                <w:noProof/>
                <w:webHidden/>
              </w:rPr>
              <w:instrText xml:space="preserve"> PAGEREF _Toc104188492 \h </w:instrText>
            </w:r>
            <w:r>
              <w:rPr>
                <w:noProof/>
                <w:webHidden/>
              </w:rPr>
            </w:r>
            <w:r>
              <w:rPr>
                <w:noProof/>
                <w:webHidden/>
              </w:rPr>
              <w:fldChar w:fldCharType="separate"/>
            </w:r>
            <w:r>
              <w:rPr>
                <w:noProof/>
                <w:webHidden/>
              </w:rPr>
              <w:t>70</w:t>
            </w:r>
            <w:r>
              <w:rPr>
                <w:noProof/>
                <w:webHidden/>
              </w:rPr>
              <w:fldChar w:fldCharType="end"/>
            </w:r>
          </w:hyperlink>
        </w:p>
        <w:p w14:paraId="22BAE1B7" w14:textId="730EB7C5"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93" w:history="1">
            <w:r w:rsidRPr="00DF337D">
              <w:rPr>
                <w:rStyle w:val="Hipervnculo"/>
                <w:noProof/>
              </w:rPr>
              <w:t>Análisis del funcionamiento: Registro de salida</w:t>
            </w:r>
            <w:r>
              <w:rPr>
                <w:noProof/>
                <w:webHidden/>
              </w:rPr>
              <w:tab/>
            </w:r>
            <w:r>
              <w:rPr>
                <w:noProof/>
                <w:webHidden/>
              </w:rPr>
              <w:fldChar w:fldCharType="begin"/>
            </w:r>
            <w:r>
              <w:rPr>
                <w:noProof/>
                <w:webHidden/>
              </w:rPr>
              <w:instrText xml:space="preserve"> PAGEREF _Toc104188493 \h </w:instrText>
            </w:r>
            <w:r>
              <w:rPr>
                <w:noProof/>
                <w:webHidden/>
              </w:rPr>
            </w:r>
            <w:r>
              <w:rPr>
                <w:noProof/>
                <w:webHidden/>
              </w:rPr>
              <w:fldChar w:fldCharType="separate"/>
            </w:r>
            <w:r>
              <w:rPr>
                <w:noProof/>
                <w:webHidden/>
              </w:rPr>
              <w:t>70</w:t>
            </w:r>
            <w:r>
              <w:rPr>
                <w:noProof/>
                <w:webHidden/>
              </w:rPr>
              <w:fldChar w:fldCharType="end"/>
            </w:r>
          </w:hyperlink>
        </w:p>
        <w:p w14:paraId="7671F9CD" w14:textId="720D833F"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94" w:history="1">
            <w:r w:rsidRPr="00DF337D">
              <w:rPr>
                <w:rStyle w:val="Hipervnculo"/>
                <w:noProof/>
              </w:rPr>
              <w:t>Análisis del funcionamiento: Exportar</w:t>
            </w:r>
            <w:r>
              <w:rPr>
                <w:noProof/>
                <w:webHidden/>
              </w:rPr>
              <w:tab/>
            </w:r>
            <w:r>
              <w:rPr>
                <w:noProof/>
                <w:webHidden/>
              </w:rPr>
              <w:fldChar w:fldCharType="begin"/>
            </w:r>
            <w:r>
              <w:rPr>
                <w:noProof/>
                <w:webHidden/>
              </w:rPr>
              <w:instrText xml:space="preserve"> PAGEREF _Toc104188494 \h </w:instrText>
            </w:r>
            <w:r>
              <w:rPr>
                <w:noProof/>
                <w:webHidden/>
              </w:rPr>
            </w:r>
            <w:r>
              <w:rPr>
                <w:noProof/>
                <w:webHidden/>
              </w:rPr>
              <w:fldChar w:fldCharType="separate"/>
            </w:r>
            <w:r>
              <w:rPr>
                <w:noProof/>
                <w:webHidden/>
              </w:rPr>
              <w:t>71</w:t>
            </w:r>
            <w:r>
              <w:rPr>
                <w:noProof/>
                <w:webHidden/>
              </w:rPr>
              <w:fldChar w:fldCharType="end"/>
            </w:r>
          </w:hyperlink>
        </w:p>
        <w:p w14:paraId="0D8922E4" w14:textId="1FF4E38F"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95" w:history="1">
            <w:r w:rsidRPr="00DF337D">
              <w:rPr>
                <w:rStyle w:val="Hipervnculo"/>
                <w:noProof/>
              </w:rPr>
              <w:t>Análisis del funcionamiento: Listados registro entrada</w:t>
            </w:r>
            <w:r>
              <w:rPr>
                <w:noProof/>
                <w:webHidden/>
              </w:rPr>
              <w:tab/>
            </w:r>
            <w:r>
              <w:rPr>
                <w:noProof/>
                <w:webHidden/>
              </w:rPr>
              <w:fldChar w:fldCharType="begin"/>
            </w:r>
            <w:r>
              <w:rPr>
                <w:noProof/>
                <w:webHidden/>
              </w:rPr>
              <w:instrText xml:space="preserve"> PAGEREF _Toc104188495 \h </w:instrText>
            </w:r>
            <w:r>
              <w:rPr>
                <w:noProof/>
                <w:webHidden/>
              </w:rPr>
            </w:r>
            <w:r>
              <w:rPr>
                <w:noProof/>
                <w:webHidden/>
              </w:rPr>
              <w:fldChar w:fldCharType="separate"/>
            </w:r>
            <w:r>
              <w:rPr>
                <w:noProof/>
                <w:webHidden/>
              </w:rPr>
              <w:t>71</w:t>
            </w:r>
            <w:r>
              <w:rPr>
                <w:noProof/>
                <w:webHidden/>
              </w:rPr>
              <w:fldChar w:fldCharType="end"/>
            </w:r>
          </w:hyperlink>
        </w:p>
        <w:p w14:paraId="610C2A37" w14:textId="1C78A329"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96" w:history="1">
            <w:r w:rsidRPr="00DF337D">
              <w:rPr>
                <w:rStyle w:val="Hipervnculo"/>
                <w:noProof/>
              </w:rPr>
              <w:t>Análisis del funcionamiento: Listados registro salida</w:t>
            </w:r>
            <w:r>
              <w:rPr>
                <w:noProof/>
                <w:webHidden/>
              </w:rPr>
              <w:tab/>
            </w:r>
            <w:r>
              <w:rPr>
                <w:noProof/>
                <w:webHidden/>
              </w:rPr>
              <w:fldChar w:fldCharType="begin"/>
            </w:r>
            <w:r>
              <w:rPr>
                <w:noProof/>
                <w:webHidden/>
              </w:rPr>
              <w:instrText xml:space="preserve"> PAGEREF _Toc104188496 \h </w:instrText>
            </w:r>
            <w:r>
              <w:rPr>
                <w:noProof/>
                <w:webHidden/>
              </w:rPr>
            </w:r>
            <w:r>
              <w:rPr>
                <w:noProof/>
                <w:webHidden/>
              </w:rPr>
              <w:fldChar w:fldCharType="separate"/>
            </w:r>
            <w:r>
              <w:rPr>
                <w:noProof/>
                <w:webHidden/>
              </w:rPr>
              <w:t>72</w:t>
            </w:r>
            <w:r>
              <w:rPr>
                <w:noProof/>
                <w:webHidden/>
              </w:rPr>
              <w:fldChar w:fldCharType="end"/>
            </w:r>
          </w:hyperlink>
        </w:p>
        <w:p w14:paraId="2ABC7253" w14:textId="2288C3BD"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497" w:history="1">
            <w:r w:rsidRPr="00DF337D">
              <w:rPr>
                <w:rStyle w:val="Hipervnculo"/>
                <w:noProof/>
              </w:rPr>
              <w:t>Diseño del sistema basado en ms</w:t>
            </w:r>
            <w:r>
              <w:rPr>
                <w:noProof/>
                <w:webHidden/>
              </w:rPr>
              <w:tab/>
            </w:r>
            <w:r>
              <w:rPr>
                <w:noProof/>
                <w:webHidden/>
              </w:rPr>
              <w:fldChar w:fldCharType="begin"/>
            </w:r>
            <w:r>
              <w:rPr>
                <w:noProof/>
                <w:webHidden/>
              </w:rPr>
              <w:instrText xml:space="preserve"> PAGEREF _Toc104188497 \h </w:instrText>
            </w:r>
            <w:r>
              <w:rPr>
                <w:noProof/>
                <w:webHidden/>
              </w:rPr>
            </w:r>
            <w:r>
              <w:rPr>
                <w:noProof/>
                <w:webHidden/>
              </w:rPr>
              <w:fldChar w:fldCharType="separate"/>
            </w:r>
            <w:r>
              <w:rPr>
                <w:noProof/>
                <w:webHidden/>
              </w:rPr>
              <w:t>72</w:t>
            </w:r>
            <w:r>
              <w:rPr>
                <w:noProof/>
                <w:webHidden/>
              </w:rPr>
              <w:fldChar w:fldCharType="end"/>
            </w:r>
          </w:hyperlink>
        </w:p>
        <w:p w14:paraId="1A7A94AD" w14:textId="741F4F62"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98" w:history="1">
            <w:r w:rsidRPr="00DF337D">
              <w:rPr>
                <w:rStyle w:val="Hipervnculo"/>
                <w:noProof/>
              </w:rPr>
              <w:t>Desarrollo temporal</w:t>
            </w:r>
            <w:r>
              <w:rPr>
                <w:noProof/>
                <w:webHidden/>
              </w:rPr>
              <w:tab/>
            </w:r>
            <w:r>
              <w:rPr>
                <w:noProof/>
                <w:webHidden/>
              </w:rPr>
              <w:fldChar w:fldCharType="begin"/>
            </w:r>
            <w:r>
              <w:rPr>
                <w:noProof/>
                <w:webHidden/>
              </w:rPr>
              <w:instrText xml:space="preserve"> PAGEREF _Toc104188498 \h </w:instrText>
            </w:r>
            <w:r>
              <w:rPr>
                <w:noProof/>
                <w:webHidden/>
              </w:rPr>
            </w:r>
            <w:r>
              <w:rPr>
                <w:noProof/>
                <w:webHidden/>
              </w:rPr>
              <w:fldChar w:fldCharType="separate"/>
            </w:r>
            <w:r>
              <w:rPr>
                <w:noProof/>
                <w:webHidden/>
              </w:rPr>
              <w:t>73</w:t>
            </w:r>
            <w:r>
              <w:rPr>
                <w:noProof/>
                <w:webHidden/>
              </w:rPr>
              <w:fldChar w:fldCharType="end"/>
            </w:r>
          </w:hyperlink>
        </w:p>
        <w:p w14:paraId="6BA65F00" w14:textId="292D37D1"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499" w:history="1">
            <w:r w:rsidRPr="00DF337D">
              <w:rPr>
                <w:rStyle w:val="Hipervnculo"/>
                <w:noProof/>
              </w:rPr>
              <w:t>Arquitecturas elegidas</w:t>
            </w:r>
            <w:r>
              <w:rPr>
                <w:noProof/>
                <w:webHidden/>
              </w:rPr>
              <w:tab/>
            </w:r>
            <w:r>
              <w:rPr>
                <w:noProof/>
                <w:webHidden/>
              </w:rPr>
              <w:fldChar w:fldCharType="begin"/>
            </w:r>
            <w:r>
              <w:rPr>
                <w:noProof/>
                <w:webHidden/>
              </w:rPr>
              <w:instrText xml:space="preserve"> PAGEREF _Toc104188499 \h </w:instrText>
            </w:r>
            <w:r>
              <w:rPr>
                <w:noProof/>
                <w:webHidden/>
              </w:rPr>
            </w:r>
            <w:r>
              <w:rPr>
                <w:noProof/>
                <w:webHidden/>
              </w:rPr>
              <w:fldChar w:fldCharType="separate"/>
            </w:r>
            <w:r>
              <w:rPr>
                <w:noProof/>
                <w:webHidden/>
              </w:rPr>
              <w:t>74</w:t>
            </w:r>
            <w:r>
              <w:rPr>
                <w:noProof/>
                <w:webHidden/>
              </w:rPr>
              <w:fldChar w:fldCharType="end"/>
            </w:r>
          </w:hyperlink>
        </w:p>
        <w:p w14:paraId="68977F01" w14:textId="5CD6CF7A"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00" w:history="1">
            <w:r w:rsidRPr="00DF337D">
              <w:rPr>
                <w:rStyle w:val="Hipervnculo"/>
                <w:noProof/>
              </w:rPr>
              <w:t>Diseño ms autorización</w:t>
            </w:r>
            <w:r>
              <w:rPr>
                <w:noProof/>
                <w:webHidden/>
              </w:rPr>
              <w:tab/>
            </w:r>
            <w:r>
              <w:rPr>
                <w:noProof/>
                <w:webHidden/>
              </w:rPr>
              <w:fldChar w:fldCharType="begin"/>
            </w:r>
            <w:r>
              <w:rPr>
                <w:noProof/>
                <w:webHidden/>
              </w:rPr>
              <w:instrText xml:space="preserve"> PAGEREF _Toc104188500 \h </w:instrText>
            </w:r>
            <w:r>
              <w:rPr>
                <w:noProof/>
                <w:webHidden/>
              </w:rPr>
            </w:r>
            <w:r>
              <w:rPr>
                <w:noProof/>
                <w:webHidden/>
              </w:rPr>
              <w:fldChar w:fldCharType="separate"/>
            </w:r>
            <w:r>
              <w:rPr>
                <w:noProof/>
                <w:webHidden/>
              </w:rPr>
              <w:t>75</w:t>
            </w:r>
            <w:r>
              <w:rPr>
                <w:noProof/>
                <w:webHidden/>
              </w:rPr>
              <w:fldChar w:fldCharType="end"/>
            </w:r>
          </w:hyperlink>
        </w:p>
        <w:p w14:paraId="16F03AE2" w14:textId="5C6408A0"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01" w:history="1">
            <w:r w:rsidRPr="00DF337D">
              <w:rPr>
                <w:rStyle w:val="Hipervnculo"/>
                <w:noProof/>
              </w:rPr>
              <w:t>Diseño del API</w:t>
            </w:r>
            <w:r>
              <w:rPr>
                <w:noProof/>
                <w:webHidden/>
              </w:rPr>
              <w:tab/>
            </w:r>
            <w:r>
              <w:rPr>
                <w:noProof/>
                <w:webHidden/>
              </w:rPr>
              <w:fldChar w:fldCharType="begin"/>
            </w:r>
            <w:r>
              <w:rPr>
                <w:noProof/>
                <w:webHidden/>
              </w:rPr>
              <w:instrText xml:space="preserve"> PAGEREF _Toc104188501 \h </w:instrText>
            </w:r>
            <w:r>
              <w:rPr>
                <w:noProof/>
                <w:webHidden/>
              </w:rPr>
            </w:r>
            <w:r>
              <w:rPr>
                <w:noProof/>
                <w:webHidden/>
              </w:rPr>
              <w:fldChar w:fldCharType="separate"/>
            </w:r>
            <w:r>
              <w:rPr>
                <w:noProof/>
                <w:webHidden/>
              </w:rPr>
              <w:t>75</w:t>
            </w:r>
            <w:r>
              <w:rPr>
                <w:noProof/>
                <w:webHidden/>
              </w:rPr>
              <w:fldChar w:fldCharType="end"/>
            </w:r>
          </w:hyperlink>
        </w:p>
        <w:p w14:paraId="190FAAB3" w14:textId="66BFEB44"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02" w:history="1">
            <w:r w:rsidRPr="00DF337D">
              <w:rPr>
                <w:rStyle w:val="Hipervnculo"/>
                <w:noProof/>
              </w:rPr>
              <w:t>Diseño ms rentrada</w:t>
            </w:r>
            <w:r>
              <w:rPr>
                <w:noProof/>
                <w:webHidden/>
              </w:rPr>
              <w:tab/>
            </w:r>
            <w:r>
              <w:rPr>
                <w:noProof/>
                <w:webHidden/>
              </w:rPr>
              <w:fldChar w:fldCharType="begin"/>
            </w:r>
            <w:r>
              <w:rPr>
                <w:noProof/>
                <w:webHidden/>
              </w:rPr>
              <w:instrText xml:space="preserve"> PAGEREF _Toc104188502 \h </w:instrText>
            </w:r>
            <w:r>
              <w:rPr>
                <w:noProof/>
                <w:webHidden/>
              </w:rPr>
            </w:r>
            <w:r>
              <w:rPr>
                <w:noProof/>
                <w:webHidden/>
              </w:rPr>
              <w:fldChar w:fldCharType="separate"/>
            </w:r>
            <w:r>
              <w:rPr>
                <w:noProof/>
                <w:webHidden/>
              </w:rPr>
              <w:t>76</w:t>
            </w:r>
            <w:r>
              <w:rPr>
                <w:noProof/>
                <w:webHidden/>
              </w:rPr>
              <w:fldChar w:fldCharType="end"/>
            </w:r>
          </w:hyperlink>
        </w:p>
        <w:p w14:paraId="09144A28" w14:textId="062D2382"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03" w:history="1">
            <w:r w:rsidRPr="00DF337D">
              <w:rPr>
                <w:rStyle w:val="Hipervnculo"/>
                <w:noProof/>
              </w:rPr>
              <w:t>Diseño del API</w:t>
            </w:r>
            <w:r>
              <w:rPr>
                <w:noProof/>
                <w:webHidden/>
              </w:rPr>
              <w:tab/>
            </w:r>
            <w:r>
              <w:rPr>
                <w:noProof/>
                <w:webHidden/>
              </w:rPr>
              <w:fldChar w:fldCharType="begin"/>
            </w:r>
            <w:r>
              <w:rPr>
                <w:noProof/>
                <w:webHidden/>
              </w:rPr>
              <w:instrText xml:space="preserve"> PAGEREF _Toc104188503 \h </w:instrText>
            </w:r>
            <w:r>
              <w:rPr>
                <w:noProof/>
                <w:webHidden/>
              </w:rPr>
            </w:r>
            <w:r>
              <w:rPr>
                <w:noProof/>
                <w:webHidden/>
              </w:rPr>
              <w:fldChar w:fldCharType="separate"/>
            </w:r>
            <w:r>
              <w:rPr>
                <w:noProof/>
                <w:webHidden/>
              </w:rPr>
              <w:t>76</w:t>
            </w:r>
            <w:r>
              <w:rPr>
                <w:noProof/>
                <w:webHidden/>
              </w:rPr>
              <w:fldChar w:fldCharType="end"/>
            </w:r>
          </w:hyperlink>
        </w:p>
        <w:p w14:paraId="6A6D8BB0" w14:textId="3F2EB94C"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04" w:history="1">
            <w:r w:rsidRPr="00DF337D">
              <w:rPr>
                <w:rStyle w:val="Hipervnculo"/>
                <w:noProof/>
              </w:rPr>
              <w:t>Diseño ms rsalida</w:t>
            </w:r>
            <w:r>
              <w:rPr>
                <w:noProof/>
                <w:webHidden/>
              </w:rPr>
              <w:tab/>
            </w:r>
            <w:r>
              <w:rPr>
                <w:noProof/>
                <w:webHidden/>
              </w:rPr>
              <w:fldChar w:fldCharType="begin"/>
            </w:r>
            <w:r>
              <w:rPr>
                <w:noProof/>
                <w:webHidden/>
              </w:rPr>
              <w:instrText xml:space="preserve"> PAGEREF _Toc104188504 \h </w:instrText>
            </w:r>
            <w:r>
              <w:rPr>
                <w:noProof/>
                <w:webHidden/>
              </w:rPr>
            </w:r>
            <w:r>
              <w:rPr>
                <w:noProof/>
                <w:webHidden/>
              </w:rPr>
              <w:fldChar w:fldCharType="separate"/>
            </w:r>
            <w:r>
              <w:rPr>
                <w:noProof/>
                <w:webHidden/>
              </w:rPr>
              <w:t>77</w:t>
            </w:r>
            <w:r>
              <w:rPr>
                <w:noProof/>
                <w:webHidden/>
              </w:rPr>
              <w:fldChar w:fldCharType="end"/>
            </w:r>
          </w:hyperlink>
        </w:p>
        <w:p w14:paraId="0794D0C2" w14:textId="6197EEF4"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05" w:history="1">
            <w:r w:rsidRPr="00DF337D">
              <w:rPr>
                <w:rStyle w:val="Hipervnculo"/>
                <w:noProof/>
              </w:rPr>
              <w:t>Diseño del API</w:t>
            </w:r>
            <w:r>
              <w:rPr>
                <w:noProof/>
                <w:webHidden/>
              </w:rPr>
              <w:tab/>
            </w:r>
            <w:r>
              <w:rPr>
                <w:noProof/>
                <w:webHidden/>
              </w:rPr>
              <w:fldChar w:fldCharType="begin"/>
            </w:r>
            <w:r>
              <w:rPr>
                <w:noProof/>
                <w:webHidden/>
              </w:rPr>
              <w:instrText xml:space="preserve"> PAGEREF _Toc104188505 \h </w:instrText>
            </w:r>
            <w:r>
              <w:rPr>
                <w:noProof/>
                <w:webHidden/>
              </w:rPr>
            </w:r>
            <w:r>
              <w:rPr>
                <w:noProof/>
                <w:webHidden/>
              </w:rPr>
              <w:fldChar w:fldCharType="separate"/>
            </w:r>
            <w:r>
              <w:rPr>
                <w:noProof/>
                <w:webHidden/>
              </w:rPr>
              <w:t>77</w:t>
            </w:r>
            <w:r>
              <w:rPr>
                <w:noProof/>
                <w:webHidden/>
              </w:rPr>
              <w:fldChar w:fldCharType="end"/>
            </w:r>
          </w:hyperlink>
        </w:p>
        <w:p w14:paraId="73195294" w14:textId="4742AC63"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06" w:history="1">
            <w:r w:rsidRPr="00DF337D">
              <w:rPr>
                <w:rStyle w:val="Hipervnculo"/>
                <w:noProof/>
              </w:rPr>
              <w:t>Diseño ms ui usuario</w:t>
            </w:r>
            <w:r>
              <w:rPr>
                <w:noProof/>
                <w:webHidden/>
              </w:rPr>
              <w:tab/>
            </w:r>
            <w:r>
              <w:rPr>
                <w:noProof/>
                <w:webHidden/>
              </w:rPr>
              <w:fldChar w:fldCharType="begin"/>
            </w:r>
            <w:r>
              <w:rPr>
                <w:noProof/>
                <w:webHidden/>
              </w:rPr>
              <w:instrText xml:space="preserve"> PAGEREF _Toc104188506 \h </w:instrText>
            </w:r>
            <w:r>
              <w:rPr>
                <w:noProof/>
                <w:webHidden/>
              </w:rPr>
            </w:r>
            <w:r>
              <w:rPr>
                <w:noProof/>
                <w:webHidden/>
              </w:rPr>
              <w:fldChar w:fldCharType="separate"/>
            </w:r>
            <w:r>
              <w:rPr>
                <w:noProof/>
                <w:webHidden/>
              </w:rPr>
              <w:t>77</w:t>
            </w:r>
            <w:r>
              <w:rPr>
                <w:noProof/>
                <w:webHidden/>
              </w:rPr>
              <w:fldChar w:fldCharType="end"/>
            </w:r>
          </w:hyperlink>
        </w:p>
        <w:p w14:paraId="2D81E922" w14:textId="36105E8E"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07" w:history="1">
            <w:r w:rsidRPr="00DF337D">
              <w:rPr>
                <w:rStyle w:val="Hipervnculo"/>
                <w:noProof/>
              </w:rPr>
              <w:t>Diseño del API</w:t>
            </w:r>
            <w:r>
              <w:rPr>
                <w:noProof/>
                <w:webHidden/>
              </w:rPr>
              <w:tab/>
            </w:r>
            <w:r>
              <w:rPr>
                <w:noProof/>
                <w:webHidden/>
              </w:rPr>
              <w:fldChar w:fldCharType="begin"/>
            </w:r>
            <w:r>
              <w:rPr>
                <w:noProof/>
                <w:webHidden/>
              </w:rPr>
              <w:instrText xml:space="preserve"> PAGEREF _Toc104188507 \h </w:instrText>
            </w:r>
            <w:r>
              <w:rPr>
                <w:noProof/>
                <w:webHidden/>
              </w:rPr>
            </w:r>
            <w:r>
              <w:rPr>
                <w:noProof/>
                <w:webHidden/>
              </w:rPr>
              <w:fldChar w:fldCharType="separate"/>
            </w:r>
            <w:r>
              <w:rPr>
                <w:noProof/>
                <w:webHidden/>
              </w:rPr>
              <w:t>77</w:t>
            </w:r>
            <w:r>
              <w:rPr>
                <w:noProof/>
                <w:webHidden/>
              </w:rPr>
              <w:fldChar w:fldCharType="end"/>
            </w:r>
          </w:hyperlink>
        </w:p>
        <w:p w14:paraId="6BD99072" w14:textId="7E90242F"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08" w:history="1">
            <w:r w:rsidRPr="00DF337D">
              <w:rPr>
                <w:rStyle w:val="Hipervnculo"/>
                <w:noProof/>
              </w:rPr>
              <w:t>Diseño ms ui administrador</w:t>
            </w:r>
            <w:r>
              <w:rPr>
                <w:noProof/>
                <w:webHidden/>
              </w:rPr>
              <w:tab/>
            </w:r>
            <w:r>
              <w:rPr>
                <w:noProof/>
                <w:webHidden/>
              </w:rPr>
              <w:fldChar w:fldCharType="begin"/>
            </w:r>
            <w:r>
              <w:rPr>
                <w:noProof/>
                <w:webHidden/>
              </w:rPr>
              <w:instrText xml:space="preserve"> PAGEREF _Toc104188508 \h </w:instrText>
            </w:r>
            <w:r>
              <w:rPr>
                <w:noProof/>
                <w:webHidden/>
              </w:rPr>
            </w:r>
            <w:r>
              <w:rPr>
                <w:noProof/>
                <w:webHidden/>
              </w:rPr>
              <w:fldChar w:fldCharType="separate"/>
            </w:r>
            <w:r>
              <w:rPr>
                <w:noProof/>
                <w:webHidden/>
              </w:rPr>
              <w:t>78</w:t>
            </w:r>
            <w:r>
              <w:rPr>
                <w:noProof/>
                <w:webHidden/>
              </w:rPr>
              <w:fldChar w:fldCharType="end"/>
            </w:r>
          </w:hyperlink>
        </w:p>
        <w:p w14:paraId="1487501D" w14:textId="0A37CAFA" w:rsidR="005F329C" w:rsidRDefault="005F329C">
          <w:pPr>
            <w:pStyle w:val="TDC1"/>
            <w:tabs>
              <w:tab w:val="right" w:leader="dot" w:pos="9592"/>
            </w:tabs>
            <w:rPr>
              <w:rFonts w:asciiTheme="minorHAnsi" w:eastAsiaTheme="minorEastAsia" w:hAnsiTheme="minorHAnsi" w:cstheme="minorBidi"/>
              <w:noProof/>
              <w:sz w:val="22"/>
              <w:szCs w:val="22"/>
              <w:lang w:eastAsia="es-ES"/>
            </w:rPr>
          </w:pPr>
          <w:hyperlink w:anchor="_Toc104188509" w:history="1">
            <w:r w:rsidRPr="00DF337D">
              <w:rPr>
                <w:rStyle w:val="Hipervnculo"/>
                <w:noProof/>
              </w:rPr>
              <w:t>Capítulo VI Implementación</w:t>
            </w:r>
            <w:r>
              <w:rPr>
                <w:noProof/>
                <w:webHidden/>
              </w:rPr>
              <w:tab/>
            </w:r>
            <w:r>
              <w:rPr>
                <w:noProof/>
                <w:webHidden/>
              </w:rPr>
              <w:fldChar w:fldCharType="begin"/>
            </w:r>
            <w:r>
              <w:rPr>
                <w:noProof/>
                <w:webHidden/>
              </w:rPr>
              <w:instrText xml:space="preserve"> PAGEREF _Toc104188509 \h </w:instrText>
            </w:r>
            <w:r>
              <w:rPr>
                <w:noProof/>
                <w:webHidden/>
              </w:rPr>
            </w:r>
            <w:r>
              <w:rPr>
                <w:noProof/>
                <w:webHidden/>
              </w:rPr>
              <w:fldChar w:fldCharType="separate"/>
            </w:r>
            <w:r>
              <w:rPr>
                <w:noProof/>
                <w:webHidden/>
              </w:rPr>
              <w:t>79</w:t>
            </w:r>
            <w:r>
              <w:rPr>
                <w:noProof/>
                <w:webHidden/>
              </w:rPr>
              <w:fldChar w:fldCharType="end"/>
            </w:r>
          </w:hyperlink>
        </w:p>
        <w:p w14:paraId="26193530" w14:textId="2AC5A12C"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10" w:history="1">
            <w:r w:rsidRPr="00DF337D">
              <w:rPr>
                <w:rStyle w:val="Hipervnculo"/>
                <w:noProof/>
              </w:rPr>
              <w:t>Implementación de la BBDD</w:t>
            </w:r>
            <w:r>
              <w:rPr>
                <w:noProof/>
                <w:webHidden/>
              </w:rPr>
              <w:tab/>
            </w:r>
            <w:r>
              <w:rPr>
                <w:noProof/>
                <w:webHidden/>
              </w:rPr>
              <w:fldChar w:fldCharType="begin"/>
            </w:r>
            <w:r>
              <w:rPr>
                <w:noProof/>
                <w:webHidden/>
              </w:rPr>
              <w:instrText xml:space="preserve"> PAGEREF _Toc104188510 \h </w:instrText>
            </w:r>
            <w:r>
              <w:rPr>
                <w:noProof/>
                <w:webHidden/>
              </w:rPr>
            </w:r>
            <w:r>
              <w:rPr>
                <w:noProof/>
                <w:webHidden/>
              </w:rPr>
              <w:fldChar w:fldCharType="separate"/>
            </w:r>
            <w:r>
              <w:rPr>
                <w:noProof/>
                <w:webHidden/>
              </w:rPr>
              <w:t>79</w:t>
            </w:r>
            <w:r>
              <w:rPr>
                <w:noProof/>
                <w:webHidden/>
              </w:rPr>
              <w:fldChar w:fldCharType="end"/>
            </w:r>
          </w:hyperlink>
        </w:p>
        <w:p w14:paraId="301A454F" w14:textId="03511E31"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11" w:history="1">
            <w:r w:rsidRPr="00DF337D">
              <w:rPr>
                <w:rStyle w:val="Hipervnculo"/>
                <w:noProof/>
              </w:rPr>
              <w:t>Scripts de creación</w:t>
            </w:r>
            <w:r>
              <w:rPr>
                <w:noProof/>
                <w:webHidden/>
              </w:rPr>
              <w:tab/>
            </w:r>
            <w:r>
              <w:rPr>
                <w:noProof/>
                <w:webHidden/>
              </w:rPr>
              <w:fldChar w:fldCharType="begin"/>
            </w:r>
            <w:r>
              <w:rPr>
                <w:noProof/>
                <w:webHidden/>
              </w:rPr>
              <w:instrText xml:space="preserve"> PAGEREF _Toc104188511 \h </w:instrText>
            </w:r>
            <w:r>
              <w:rPr>
                <w:noProof/>
                <w:webHidden/>
              </w:rPr>
            </w:r>
            <w:r>
              <w:rPr>
                <w:noProof/>
                <w:webHidden/>
              </w:rPr>
              <w:fldChar w:fldCharType="separate"/>
            </w:r>
            <w:r>
              <w:rPr>
                <w:noProof/>
                <w:webHidden/>
              </w:rPr>
              <w:t>80</w:t>
            </w:r>
            <w:r>
              <w:rPr>
                <w:noProof/>
                <w:webHidden/>
              </w:rPr>
              <w:fldChar w:fldCharType="end"/>
            </w:r>
          </w:hyperlink>
        </w:p>
        <w:p w14:paraId="7AE1BD7D" w14:textId="479DA27F"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12" w:history="1">
            <w:r w:rsidRPr="00DF337D">
              <w:rPr>
                <w:rStyle w:val="Hipervnculo"/>
                <w:noProof/>
              </w:rPr>
              <w:t>Servicio de autorización</w:t>
            </w:r>
            <w:r>
              <w:rPr>
                <w:noProof/>
                <w:webHidden/>
              </w:rPr>
              <w:tab/>
            </w:r>
            <w:r>
              <w:rPr>
                <w:noProof/>
                <w:webHidden/>
              </w:rPr>
              <w:fldChar w:fldCharType="begin"/>
            </w:r>
            <w:r>
              <w:rPr>
                <w:noProof/>
                <w:webHidden/>
              </w:rPr>
              <w:instrText xml:space="preserve"> PAGEREF _Toc104188512 \h </w:instrText>
            </w:r>
            <w:r>
              <w:rPr>
                <w:noProof/>
                <w:webHidden/>
              </w:rPr>
            </w:r>
            <w:r>
              <w:rPr>
                <w:noProof/>
                <w:webHidden/>
              </w:rPr>
              <w:fldChar w:fldCharType="separate"/>
            </w:r>
            <w:r>
              <w:rPr>
                <w:noProof/>
                <w:webHidden/>
              </w:rPr>
              <w:t>85</w:t>
            </w:r>
            <w:r>
              <w:rPr>
                <w:noProof/>
                <w:webHidden/>
              </w:rPr>
              <w:fldChar w:fldCharType="end"/>
            </w:r>
          </w:hyperlink>
        </w:p>
        <w:p w14:paraId="412F63CA" w14:textId="55DAEE55"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13" w:history="1">
            <w:r w:rsidRPr="00DF337D">
              <w:rPr>
                <w:rStyle w:val="Hipervnculo"/>
                <w:noProof/>
              </w:rPr>
              <w:t>wsgi.py</w:t>
            </w:r>
            <w:r>
              <w:rPr>
                <w:noProof/>
                <w:webHidden/>
              </w:rPr>
              <w:tab/>
            </w:r>
            <w:r>
              <w:rPr>
                <w:noProof/>
                <w:webHidden/>
              </w:rPr>
              <w:fldChar w:fldCharType="begin"/>
            </w:r>
            <w:r>
              <w:rPr>
                <w:noProof/>
                <w:webHidden/>
              </w:rPr>
              <w:instrText xml:space="preserve"> PAGEREF _Toc104188513 \h </w:instrText>
            </w:r>
            <w:r>
              <w:rPr>
                <w:noProof/>
                <w:webHidden/>
              </w:rPr>
            </w:r>
            <w:r>
              <w:rPr>
                <w:noProof/>
                <w:webHidden/>
              </w:rPr>
              <w:fldChar w:fldCharType="separate"/>
            </w:r>
            <w:r>
              <w:rPr>
                <w:noProof/>
                <w:webHidden/>
              </w:rPr>
              <w:t>86</w:t>
            </w:r>
            <w:r>
              <w:rPr>
                <w:noProof/>
                <w:webHidden/>
              </w:rPr>
              <w:fldChar w:fldCharType="end"/>
            </w:r>
          </w:hyperlink>
        </w:p>
        <w:p w14:paraId="52140E21" w14:textId="32FAFAB8"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14" w:history="1">
            <w:r w:rsidRPr="00DF337D">
              <w:rPr>
                <w:rStyle w:val="Hipervnculo"/>
                <w:noProof/>
              </w:rPr>
              <w:t>Directorio auth</w:t>
            </w:r>
            <w:r>
              <w:rPr>
                <w:noProof/>
                <w:webHidden/>
              </w:rPr>
              <w:tab/>
            </w:r>
            <w:r>
              <w:rPr>
                <w:noProof/>
                <w:webHidden/>
              </w:rPr>
              <w:fldChar w:fldCharType="begin"/>
            </w:r>
            <w:r>
              <w:rPr>
                <w:noProof/>
                <w:webHidden/>
              </w:rPr>
              <w:instrText xml:space="preserve"> PAGEREF _Toc104188514 \h </w:instrText>
            </w:r>
            <w:r>
              <w:rPr>
                <w:noProof/>
                <w:webHidden/>
              </w:rPr>
            </w:r>
            <w:r>
              <w:rPr>
                <w:noProof/>
                <w:webHidden/>
              </w:rPr>
              <w:fldChar w:fldCharType="separate"/>
            </w:r>
            <w:r>
              <w:rPr>
                <w:noProof/>
                <w:webHidden/>
              </w:rPr>
              <w:t>86</w:t>
            </w:r>
            <w:r>
              <w:rPr>
                <w:noProof/>
                <w:webHidden/>
              </w:rPr>
              <w:fldChar w:fldCharType="end"/>
            </w:r>
          </w:hyperlink>
        </w:p>
        <w:p w14:paraId="666EE858" w14:textId="716F8999"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15" w:history="1">
            <w:r w:rsidRPr="00DF337D">
              <w:rPr>
                <w:rStyle w:val="Hipervnculo"/>
                <w:noProof/>
              </w:rPr>
              <w:t>Dockerizar el servicio</w:t>
            </w:r>
            <w:r>
              <w:rPr>
                <w:noProof/>
                <w:webHidden/>
              </w:rPr>
              <w:tab/>
            </w:r>
            <w:r>
              <w:rPr>
                <w:noProof/>
                <w:webHidden/>
              </w:rPr>
              <w:fldChar w:fldCharType="begin"/>
            </w:r>
            <w:r>
              <w:rPr>
                <w:noProof/>
                <w:webHidden/>
              </w:rPr>
              <w:instrText xml:space="preserve"> PAGEREF _Toc104188515 \h </w:instrText>
            </w:r>
            <w:r>
              <w:rPr>
                <w:noProof/>
                <w:webHidden/>
              </w:rPr>
            </w:r>
            <w:r>
              <w:rPr>
                <w:noProof/>
                <w:webHidden/>
              </w:rPr>
              <w:fldChar w:fldCharType="separate"/>
            </w:r>
            <w:r>
              <w:rPr>
                <w:noProof/>
                <w:webHidden/>
              </w:rPr>
              <w:t>96</w:t>
            </w:r>
            <w:r>
              <w:rPr>
                <w:noProof/>
                <w:webHidden/>
              </w:rPr>
              <w:fldChar w:fldCharType="end"/>
            </w:r>
          </w:hyperlink>
        </w:p>
        <w:p w14:paraId="47D46870" w14:textId="0367DDB1"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16" w:history="1">
            <w:r w:rsidRPr="00DF337D">
              <w:rPr>
                <w:rStyle w:val="Hipervnculo"/>
                <w:noProof/>
              </w:rPr>
              <w:t>Servicio rentrada</w:t>
            </w:r>
            <w:r>
              <w:rPr>
                <w:noProof/>
                <w:webHidden/>
              </w:rPr>
              <w:tab/>
            </w:r>
            <w:r>
              <w:rPr>
                <w:noProof/>
                <w:webHidden/>
              </w:rPr>
              <w:fldChar w:fldCharType="begin"/>
            </w:r>
            <w:r>
              <w:rPr>
                <w:noProof/>
                <w:webHidden/>
              </w:rPr>
              <w:instrText xml:space="preserve"> PAGEREF _Toc104188516 \h </w:instrText>
            </w:r>
            <w:r>
              <w:rPr>
                <w:noProof/>
                <w:webHidden/>
              </w:rPr>
            </w:r>
            <w:r>
              <w:rPr>
                <w:noProof/>
                <w:webHidden/>
              </w:rPr>
              <w:fldChar w:fldCharType="separate"/>
            </w:r>
            <w:r>
              <w:rPr>
                <w:noProof/>
                <w:webHidden/>
              </w:rPr>
              <w:t>100</w:t>
            </w:r>
            <w:r>
              <w:rPr>
                <w:noProof/>
                <w:webHidden/>
              </w:rPr>
              <w:fldChar w:fldCharType="end"/>
            </w:r>
          </w:hyperlink>
        </w:p>
        <w:p w14:paraId="3AB75CD1" w14:textId="4FF8DB5F"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17" w:history="1">
            <w:r w:rsidRPr="00DF337D">
              <w:rPr>
                <w:rStyle w:val="Hipervnculo"/>
                <w:noProof/>
              </w:rPr>
              <w:t>Directorio auth</w:t>
            </w:r>
            <w:r>
              <w:rPr>
                <w:noProof/>
                <w:webHidden/>
              </w:rPr>
              <w:tab/>
            </w:r>
            <w:r>
              <w:rPr>
                <w:noProof/>
                <w:webHidden/>
              </w:rPr>
              <w:fldChar w:fldCharType="begin"/>
            </w:r>
            <w:r>
              <w:rPr>
                <w:noProof/>
                <w:webHidden/>
              </w:rPr>
              <w:instrText xml:space="preserve"> PAGEREF _Toc104188517 \h </w:instrText>
            </w:r>
            <w:r>
              <w:rPr>
                <w:noProof/>
                <w:webHidden/>
              </w:rPr>
            </w:r>
            <w:r>
              <w:rPr>
                <w:noProof/>
                <w:webHidden/>
              </w:rPr>
              <w:fldChar w:fldCharType="separate"/>
            </w:r>
            <w:r>
              <w:rPr>
                <w:noProof/>
                <w:webHidden/>
              </w:rPr>
              <w:t>100</w:t>
            </w:r>
            <w:r>
              <w:rPr>
                <w:noProof/>
                <w:webHidden/>
              </w:rPr>
              <w:fldChar w:fldCharType="end"/>
            </w:r>
          </w:hyperlink>
        </w:p>
        <w:p w14:paraId="27708662" w14:textId="2A073AB5"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18" w:history="1">
            <w:r w:rsidRPr="00DF337D">
              <w:rPr>
                <w:rStyle w:val="Hipervnculo"/>
                <w:noProof/>
              </w:rPr>
              <w:t>Dockerizar el servicio</w:t>
            </w:r>
            <w:r>
              <w:rPr>
                <w:noProof/>
                <w:webHidden/>
              </w:rPr>
              <w:tab/>
            </w:r>
            <w:r>
              <w:rPr>
                <w:noProof/>
                <w:webHidden/>
              </w:rPr>
              <w:fldChar w:fldCharType="begin"/>
            </w:r>
            <w:r>
              <w:rPr>
                <w:noProof/>
                <w:webHidden/>
              </w:rPr>
              <w:instrText xml:space="preserve"> PAGEREF _Toc104188518 \h </w:instrText>
            </w:r>
            <w:r>
              <w:rPr>
                <w:noProof/>
                <w:webHidden/>
              </w:rPr>
            </w:r>
            <w:r>
              <w:rPr>
                <w:noProof/>
                <w:webHidden/>
              </w:rPr>
              <w:fldChar w:fldCharType="separate"/>
            </w:r>
            <w:r>
              <w:rPr>
                <w:noProof/>
                <w:webHidden/>
              </w:rPr>
              <w:t>108</w:t>
            </w:r>
            <w:r>
              <w:rPr>
                <w:noProof/>
                <w:webHidden/>
              </w:rPr>
              <w:fldChar w:fldCharType="end"/>
            </w:r>
          </w:hyperlink>
        </w:p>
        <w:p w14:paraId="22E029E1" w14:textId="0D52DC1A"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19" w:history="1">
            <w:r w:rsidRPr="00DF337D">
              <w:rPr>
                <w:rStyle w:val="Hipervnculo"/>
                <w:noProof/>
              </w:rPr>
              <w:t>Servicio rsalida</w:t>
            </w:r>
            <w:r>
              <w:rPr>
                <w:noProof/>
                <w:webHidden/>
              </w:rPr>
              <w:tab/>
            </w:r>
            <w:r>
              <w:rPr>
                <w:noProof/>
                <w:webHidden/>
              </w:rPr>
              <w:fldChar w:fldCharType="begin"/>
            </w:r>
            <w:r>
              <w:rPr>
                <w:noProof/>
                <w:webHidden/>
              </w:rPr>
              <w:instrText xml:space="preserve"> PAGEREF _Toc104188519 \h </w:instrText>
            </w:r>
            <w:r>
              <w:rPr>
                <w:noProof/>
                <w:webHidden/>
              </w:rPr>
            </w:r>
            <w:r>
              <w:rPr>
                <w:noProof/>
                <w:webHidden/>
              </w:rPr>
              <w:fldChar w:fldCharType="separate"/>
            </w:r>
            <w:r>
              <w:rPr>
                <w:noProof/>
                <w:webHidden/>
              </w:rPr>
              <w:t>109</w:t>
            </w:r>
            <w:r>
              <w:rPr>
                <w:noProof/>
                <w:webHidden/>
              </w:rPr>
              <w:fldChar w:fldCharType="end"/>
            </w:r>
          </w:hyperlink>
        </w:p>
        <w:p w14:paraId="0CB37322" w14:textId="403CDC0E"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20" w:history="1">
            <w:r w:rsidRPr="00DF337D">
              <w:rPr>
                <w:rStyle w:val="Hipervnculo"/>
                <w:noProof/>
              </w:rPr>
              <w:t>Servicio ui usuario</w:t>
            </w:r>
            <w:r>
              <w:rPr>
                <w:noProof/>
                <w:webHidden/>
              </w:rPr>
              <w:tab/>
            </w:r>
            <w:r>
              <w:rPr>
                <w:noProof/>
                <w:webHidden/>
              </w:rPr>
              <w:fldChar w:fldCharType="begin"/>
            </w:r>
            <w:r>
              <w:rPr>
                <w:noProof/>
                <w:webHidden/>
              </w:rPr>
              <w:instrText xml:space="preserve"> PAGEREF _Toc104188520 \h </w:instrText>
            </w:r>
            <w:r>
              <w:rPr>
                <w:noProof/>
                <w:webHidden/>
              </w:rPr>
            </w:r>
            <w:r>
              <w:rPr>
                <w:noProof/>
                <w:webHidden/>
              </w:rPr>
              <w:fldChar w:fldCharType="separate"/>
            </w:r>
            <w:r>
              <w:rPr>
                <w:noProof/>
                <w:webHidden/>
              </w:rPr>
              <w:t>109</w:t>
            </w:r>
            <w:r>
              <w:rPr>
                <w:noProof/>
                <w:webHidden/>
              </w:rPr>
              <w:fldChar w:fldCharType="end"/>
            </w:r>
          </w:hyperlink>
        </w:p>
        <w:p w14:paraId="5B54A363" w14:textId="65F4DA7D"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21" w:history="1">
            <w:r w:rsidRPr="00DF337D">
              <w:rPr>
                <w:rStyle w:val="Hipervnculo"/>
                <w:noProof/>
              </w:rPr>
              <w:t>Directorio ui</w:t>
            </w:r>
            <w:r>
              <w:rPr>
                <w:noProof/>
                <w:webHidden/>
              </w:rPr>
              <w:tab/>
            </w:r>
            <w:r>
              <w:rPr>
                <w:noProof/>
                <w:webHidden/>
              </w:rPr>
              <w:fldChar w:fldCharType="begin"/>
            </w:r>
            <w:r>
              <w:rPr>
                <w:noProof/>
                <w:webHidden/>
              </w:rPr>
              <w:instrText xml:space="preserve"> PAGEREF _Toc104188521 \h </w:instrText>
            </w:r>
            <w:r>
              <w:rPr>
                <w:noProof/>
                <w:webHidden/>
              </w:rPr>
            </w:r>
            <w:r>
              <w:rPr>
                <w:noProof/>
                <w:webHidden/>
              </w:rPr>
              <w:fldChar w:fldCharType="separate"/>
            </w:r>
            <w:r>
              <w:rPr>
                <w:noProof/>
                <w:webHidden/>
              </w:rPr>
              <w:t>109</w:t>
            </w:r>
            <w:r>
              <w:rPr>
                <w:noProof/>
                <w:webHidden/>
              </w:rPr>
              <w:fldChar w:fldCharType="end"/>
            </w:r>
          </w:hyperlink>
        </w:p>
        <w:p w14:paraId="590CE41B" w14:textId="6BD37DD1"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22" w:history="1">
            <w:r w:rsidRPr="00DF337D">
              <w:rPr>
                <w:rStyle w:val="Hipervnculo"/>
                <w:noProof/>
              </w:rPr>
              <w:t>Servicio ui admin</w:t>
            </w:r>
            <w:r>
              <w:rPr>
                <w:noProof/>
                <w:webHidden/>
              </w:rPr>
              <w:tab/>
            </w:r>
            <w:r>
              <w:rPr>
                <w:noProof/>
                <w:webHidden/>
              </w:rPr>
              <w:fldChar w:fldCharType="begin"/>
            </w:r>
            <w:r>
              <w:rPr>
                <w:noProof/>
                <w:webHidden/>
              </w:rPr>
              <w:instrText xml:space="preserve"> PAGEREF _Toc104188522 \h </w:instrText>
            </w:r>
            <w:r>
              <w:rPr>
                <w:noProof/>
                <w:webHidden/>
              </w:rPr>
            </w:r>
            <w:r>
              <w:rPr>
                <w:noProof/>
                <w:webHidden/>
              </w:rPr>
              <w:fldChar w:fldCharType="separate"/>
            </w:r>
            <w:r>
              <w:rPr>
                <w:noProof/>
                <w:webHidden/>
              </w:rPr>
              <w:t>117</w:t>
            </w:r>
            <w:r>
              <w:rPr>
                <w:noProof/>
                <w:webHidden/>
              </w:rPr>
              <w:fldChar w:fldCharType="end"/>
            </w:r>
          </w:hyperlink>
        </w:p>
        <w:p w14:paraId="5E97C329" w14:textId="272E7642" w:rsidR="005F329C" w:rsidRDefault="005F329C">
          <w:pPr>
            <w:pStyle w:val="TDC2"/>
            <w:tabs>
              <w:tab w:val="right" w:leader="dot" w:pos="9592"/>
            </w:tabs>
            <w:rPr>
              <w:rFonts w:asciiTheme="minorHAnsi" w:eastAsiaTheme="minorEastAsia" w:hAnsiTheme="minorHAnsi" w:cstheme="minorBidi"/>
              <w:noProof/>
              <w:sz w:val="22"/>
              <w:szCs w:val="22"/>
              <w:lang w:eastAsia="es-ES"/>
            </w:rPr>
          </w:pPr>
          <w:hyperlink w:anchor="_Toc104188523" w:history="1">
            <w:r w:rsidRPr="00DF337D">
              <w:rPr>
                <w:rStyle w:val="Hipervnculo"/>
                <w:noProof/>
              </w:rPr>
              <w:t>Ejecución con docker-compose</w:t>
            </w:r>
            <w:r>
              <w:rPr>
                <w:noProof/>
                <w:webHidden/>
              </w:rPr>
              <w:tab/>
            </w:r>
            <w:r>
              <w:rPr>
                <w:noProof/>
                <w:webHidden/>
              </w:rPr>
              <w:fldChar w:fldCharType="begin"/>
            </w:r>
            <w:r>
              <w:rPr>
                <w:noProof/>
                <w:webHidden/>
              </w:rPr>
              <w:instrText xml:space="preserve"> PAGEREF _Toc104188523 \h </w:instrText>
            </w:r>
            <w:r>
              <w:rPr>
                <w:noProof/>
                <w:webHidden/>
              </w:rPr>
            </w:r>
            <w:r>
              <w:rPr>
                <w:noProof/>
                <w:webHidden/>
              </w:rPr>
              <w:fldChar w:fldCharType="separate"/>
            </w:r>
            <w:r>
              <w:rPr>
                <w:noProof/>
                <w:webHidden/>
              </w:rPr>
              <w:t>117</w:t>
            </w:r>
            <w:r>
              <w:rPr>
                <w:noProof/>
                <w:webHidden/>
              </w:rPr>
              <w:fldChar w:fldCharType="end"/>
            </w:r>
          </w:hyperlink>
        </w:p>
        <w:p w14:paraId="7F26F68C" w14:textId="59E51D4D" w:rsidR="005F329C" w:rsidRDefault="005F329C">
          <w:pPr>
            <w:pStyle w:val="TDC3"/>
            <w:tabs>
              <w:tab w:val="right" w:leader="dot" w:pos="9592"/>
            </w:tabs>
            <w:rPr>
              <w:rFonts w:asciiTheme="minorHAnsi" w:eastAsiaTheme="minorEastAsia" w:hAnsiTheme="minorHAnsi" w:cstheme="minorBidi"/>
              <w:noProof/>
              <w:sz w:val="22"/>
              <w:szCs w:val="22"/>
              <w:lang w:eastAsia="es-ES"/>
            </w:rPr>
          </w:pPr>
          <w:hyperlink w:anchor="_Toc104188524" w:history="1">
            <w:r w:rsidRPr="00DF337D">
              <w:rPr>
                <w:rStyle w:val="Hipervnculo"/>
                <w:noProof/>
              </w:rPr>
              <w:t>docker-compose.yaml</w:t>
            </w:r>
            <w:r>
              <w:rPr>
                <w:noProof/>
                <w:webHidden/>
              </w:rPr>
              <w:tab/>
            </w:r>
            <w:r>
              <w:rPr>
                <w:noProof/>
                <w:webHidden/>
              </w:rPr>
              <w:fldChar w:fldCharType="begin"/>
            </w:r>
            <w:r>
              <w:rPr>
                <w:noProof/>
                <w:webHidden/>
              </w:rPr>
              <w:instrText xml:space="preserve"> PAGEREF _Toc104188524 \h </w:instrText>
            </w:r>
            <w:r>
              <w:rPr>
                <w:noProof/>
                <w:webHidden/>
              </w:rPr>
            </w:r>
            <w:r>
              <w:rPr>
                <w:noProof/>
                <w:webHidden/>
              </w:rPr>
              <w:fldChar w:fldCharType="separate"/>
            </w:r>
            <w:r>
              <w:rPr>
                <w:noProof/>
                <w:webHidden/>
              </w:rPr>
              <w:t>117</w:t>
            </w:r>
            <w:r>
              <w:rPr>
                <w:noProof/>
                <w:webHidden/>
              </w:rPr>
              <w:fldChar w:fldCharType="end"/>
            </w:r>
          </w:hyperlink>
        </w:p>
        <w:p w14:paraId="48227838" w14:textId="14CD6654" w:rsidR="00694D29" w:rsidRDefault="00694D29" w:rsidP="00FC65ED">
          <w:r>
            <w:fldChar w:fldCharType="end"/>
          </w:r>
        </w:p>
      </w:sdtContent>
    </w:sdt>
    <w:p w14:paraId="4778DC2F" w14:textId="77777777" w:rsidR="0007585A" w:rsidRDefault="0007585A">
      <w:pPr>
        <w:spacing w:after="200" w:line="276" w:lineRule="auto"/>
        <w:jc w:val="left"/>
        <w:rPr>
          <w:rFonts w:asciiTheme="majorHAnsi" w:eastAsia="Times New Roman" w:hAnsiTheme="majorHAnsi" w:cs="Times New Roman"/>
          <w:b/>
          <w:sz w:val="56"/>
          <w:szCs w:val="56"/>
        </w:rPr>
      </w:pPr>
      <w:r>
        <w:br w:type="page"/>
      </w:r>
    </w:p>
    <w:p w14:paraId="60BC4F4D" w14:textId="195E0880" w:rsidR="00333DCC" w:rsidRDefault="00BF6D53" w:rsidP="00FC65ED">
      <w:pPr>
        <w:pStyle w:val="Ttulo1"/>
      </w:pPr>
      <w:bookmarkStart w:id="2" w:name="_Toc104188409"/>
      <w:r>
        <w:lastRenderedPageBreak/>
        <w:t xml:space="preserve">Capítulo I. </w:t>
      </w:r>
      <w:r w:rsidR="00111207">
        <w:t>Introducción</w:t>
      </w:r>
      <w:bookmarkEnd w:id="2"/>
    </w:p>
    <w:p w14:paraId="471B54C1" w14:textId="62E76526" w:rsidR="00111207" w:rsidRDefault="00111207" w:rsidP="00FC65ED">
      <w:pPr>
        <w:pStyle w:val="Ttulo2"/>
      </w:pPr>
      <w:bookmarkStart w:id="3" w:name="_Toc104188410"/>
      <w:r>
        <w:t>Antecedentes</w:t>
      </w:r>
      <w:bookmarkEnd w:id="3"/>
    </w:p>
    <w:p w14:paraId="5917ECC7" w14:textId="5E7B1161" w:rsidR="00111207" w:rsidRPr="00825242" w:rsidRDefault="00111207" w:rsidP="00FC65ED">
      <w:r w:rsidRPr="00825242">
        <w:t>Tradicionalmente el desarrollo web se ha realizado mediante aplicaciones monolíticas creadas por uno o varios equipos de programadores. Esta estructura no implica que el software no tenga una estructura interna, de hecho, la mayoría de los proyectos se basan en el modelo MVC, un patrón muy estudiado y extendido en el desarrollo de aplicaciones Web.</w:t>
      </w:r>
    </w:p>
    <w:p w14:paraId="5F93B3CF" w14:textId="2A9102DF" w:rsidR="00111207" w:rsidRDefault="00111207" w:rsidP="00FC65ED">
      <w:r>
        <w:t>Este tipo de desarrollos han presentado un problema con la explosión de la red dada en estos últimos años. En concreto, una aplicación monolític</w:t>
      </w:r>
      <w:r w:rsidR="00886D25">
        <w:t>a solo puede cre</w:t>
      </w:r>
      <w:r w:rsidR="00160425">
        <w:t>c</w:t>
      </w:r>
      <w:r w:rsidR="00886D25">
        <w:t>er usando más recursos para servir más peticiones, es el único modelo válido. Si necesito servir más peticiones necesitaré más servidores, o más memoria, o duplicaré el servicio, pero no permite otro tipo de escalado.</w:t>
      </w:r>
    </w:p>
    <w:p w14:paraId="63429BFF" w14:textId="3A46FB69" w:rsidR="00886D25" w:rsidRDefault="00886D25" w:rsidP="00FC65ED">
      <w:r>
        <w:t xml:space="preserve">Además, el código que genera, aunque tendrá una estructura, crecerá de forma desmesurada y su gestión y actualización será cada vez más difícil. </w:t>
      </w:r>
      <w:r w:rsidR="00160425">
        <w:t>L</w:t>
      </w:r>
      <w:r>
        <w:t>os modelos actuales de servicios (</w:t>
      </w:r>
      <w:r w:rsidR="000C06E9">
        <w:t>Netflix</w:t>
      </w:r>
      <w:r>
        <w:t>, Azure, AWS, etc.) demandan otro tipo muy diferente de programación, que permita gestionar mejor el código y sus cambios, así como una mejora en la capacidad de los mismos (escalado) de forma sencilla.</w:t>
      </w:r>
    </w:p>
    <w:p w14:paraId="0983AFE7" w14:textId="0053B92B" w:rsidR="00A3772D" w:rsidRDefault="00A3772D" w:rsidP="00FC65ED">
      <w:r>
        <w:t>Si en vez de tener una aplicación que lo hace todo, tenemos múltiples aplicaciones pequeñas que cooperan entre ellas para realizar el trabajo, tendremos un nuevo modelo. Si además ese modelo reside en diferentes procesos (y/o servidores), pasamos de un modelo centralizado a un modelo distribuido de ejecución.</w:t>
      </w:r>
    </w:p>
    <w:p w14:paraId="26F34CC3" w14:textId="40717D2F" w:rsidR="00825242" w:rsidRPr="00111207" w:rsidRDefault="00FC65ED" w:rsidP="00F2715E">
      <w:pPr>
        <w:jc w:val="center"/>
      </w:pPr>
      <w:r>
        <w:object w:dxaOrig="14010" w:dyaOrig="6885" w14:anchorId="49820D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1pt;height:172.4pt" o:ole="">
            <v:imagedata r:id="rId9" o:title=""/>
          </v:shape>
          <o:OLEObject Type="Embed" ProgID="Paint.Picture" ShapeID="_x0000_i1025" DrawAspect="Content" ObjectID="_1714801169" r:id="rId10"/>
        </w:object>
      </w:r>
    </w:p>
    <w:p w14:paraId="54193120" w14:textId="2AA36EE9" w:rsidR="00111207" w:rsidRDefault="00111207" w:rsidP="00FC65ED">
      <w:pPr>
        <w:pStyle w:val="Ttulo2"/>
      </w:pPr>
      <w:bookmarkStart w:id="4" w:name="_Toc104188411"/>
      <w:r>
        <w:t>Qué es un microservicio</w:t>
      </w:r>
      <w:bookmarkEnd w:id="4"/>
    </w:p>
    <w:p w14:paraId="5AE2A354" w14:textId="4F849511" w:rsidR="00054BDA" w:rsidRDefault="00742FE1" w:rsidP="00FC65ED">
      <w:r>
        <w:t>Un microservicio es un servicio independiente que modela un dominio de negocio. Encapsula toda la funcionalidad de un dominio de negocio en un único lugar y es accesible vía red a otros microservicios.</w:t>
      </w:r>
    </w:p>
    <w:p w14:paraId="69E56ABB" w14:textId="17FA0BBB" w:rsidR="00742FE1" w:rsidRDefault="007326CB" w:rsidP="00FC65ED">
      <w:r>
        <w:t>En estos apuntes utilizaremos una aplicación monolítica y la transformaremos una aplicación basada en microservicios.</w:t>
      </w:r>
    </w:p>
    <w:p w14:paraId="6EA0CD50" w14:textId="2CE59740" w:rsidR="007326CB" w:rsidRDefault="007326CB" w:rsidP="00FC65ED">
      <w:r>
        <w:t>Tenemos creada una aplicación para el registro de entrada y salida de documentación de nuestro instituto. Esta aplicación permite crear entrada</w:t>
      </w:r>
      <w:r w:rsidR="00C555D2">
        <w:t>s</w:t>
      </w:r>
      <w:r>
        <w:t xml:space="preserve"> en el registro de entrada y salida, así como los </w:t>
      </w:r>
      <w:r>
        <w:lastRenderedPageBreak/>
        <w:t>listados de ambos. También permite exportar todo el registro como copia de seguridad en formato Excel</w:t>
      </w:r>
      <w:r w:rsidR="005424E7">
        <w:t xml:space="preserve"> (csv)</w:t>
      </w:r>
      <w:r>
        <w:t>. Toda la aplicación está protegida y solo se permite el acceso mediante clave a la misma.</w:t>
      </w:r>
    </w:p>
    <w:p w14:paraId="1622175C" w14:textId="77777777" w:rsidR="003F15B3" w:rsidRDefault="003F15B3" w:rsidP="003F15B3">
      <w:pPr>
        <w:rPr>
          <w:noProof/>
          <w:lang w:eastAsia="es-ES"/>
        </w:rPr>
      </w:pPr>
    </w:p>
    <w:p w14:paraId="03ACE3F9" w14:textId="77777777" w:rsidR="005424E7" w:rsidRDefault="005424E7" w:rsidP="00031618">
      <w:pPr>
        <w:keepNext/>
        <w:jc w:val="center"/>
        <w:rPr>
          <w:noProof/>
          <w:lang w:eastAsia="es-ES"/>
        </w:rPr>
      </w:pPr>
    </w:p>
    <w:p w14:paraId="069AA78C" w14:textId="35727986" w:rsidR="003F15B3" w:rsidRDefault="003F15B3" w:rsidP="00031618">
      <w:pPr>
        <w:keepNext/>
        <w:jc w:val="center"/>
      </w:pPr>
      <w:r>
        <w:rPr>
          <w:noProof/>
          <w:lang w:eastAsia="es-ES"/>
        </w:rPr>
        <w:drawing>
          <wp:inline distT="0" distB="0" distL="0" distR="0" wp14:anchorId="3CB4DF68" wp14:editId="50B6766A">
            <wp:extent cx="5940000" cy="1461584"/>
            <wp:effectExtent l="0" t="0" r="381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783" t="10711" r="477" b="56599"/>
                    <a:stretch/>
                  </pic:blipFill>
                  <pic:spPr bwMode="auto">
                    <a:xfrm>
                      <a:off x="0" y="0"/>
                      <a:ext cx="5940000" cy="1461584"/>
                    </a:xfrm>
                    <a:prstGeom prst="rect">
                      <a:avLst/>
                    </a:prstGeom>
                    <a:ln>
                      <a:noFill/>
                    </a:ln>
                    <a:extLst>
                      <a:ext uri="{53640926-AAD7-44D8-BBD7-CCE9431645EC}">
                        <a14:shadowObscured xmlns:a14="http://schemas.microsoft.com/office/drawing/2010/main"/>
                      </a:ext>
                    </a:extLst>
                  </pic:spPr>
                </pic:pic>
              </a:graphicData>
            </a:graphic>
          </wp:inline>
        </w:drawing>
      </w:r>
    </w:p>
    <w:p w14:paraId="27AF3730" w14:textId="70E1A168" w:rsidR="003F15B3" w:rsidRDefault="003F15B3" w:rsidP="003F15B3">
      <w:pPr>
        <w:pStyle w:val="Descripcin"/>
        <w:jc w:val="center"/>
      </w:pPr>
      <w:r>
        <w:t xml:space="preserve">Ilustración </w:t>
      </w:r>
      <w:fldSimple w:instr=" SEQ Ilustración \* ARABIC ">
        <w:r w:rsidR="00C555D2">
          <w:rPr>
            <w:noProof/>
          </w:rPr>
          <w:t>1</w:t>
        </w:r>
      </w:fldSimple>
      <w:r>
        <w:t xml:space="preserve"> Ventana de Login</w:t>
      </w:r>
    </w:p>
    <w:p w14:paraId="533306DB" w14:textId="77777777" w:rsidR="005424E7" w:rsidRDefault="005424E7" w:rsidP="00031618">
      <w:pPr>
        <w:keepNext/>
        <w:jc w:val="center"/>
        <w:rPr>
          <w:noProof/>
          <w:lang w:eastAsia="es-ES"/>
        </w:rPr>
      </w:pPr>
    </w:p>
    <w:p w14:paraId="1685BC03" w14:textId="1326D12A" w:rsidR="003F15B3" w:rsidRDefault="003F15B3" w:rsidP="00031618">
      <w:pPr>
        <w:keepNext/>
        <w:jc w:val="center"/>
      </w:pPr>
      <w:r>
        <w:rPr>
          <w:noProof/>
          <w:lang w:eastAsia="es-ES"/>
        </w:rPr>
        <w:drawing>
          <wp:inline distT="0" distB="0" distL="0" distR="0" wp14:anchorId="3D128382" wp14:editId="04341FAD">
            <wp:extent cx="5940000" cy="798171"/>
            <wp:effectExtent l="0" t="0" r="381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873" t="10164" b="78579"/>
                    <a:stretch/>
                  </pic:blipFill>
                  <pic:spPr bwMode="auto">
                    <a:xfrm>
                      <a:off x="0" y="0"/>
                      <a:ext cx="5940000" cy="798171"/>
                    </a:xfrm>
                    <a:prstGeom prst="rect">
                      <a:avLst/>
                    </a:prstGeom>
                    <a:ln>
                      <a:noFill/>
                    </a:ln>
                    <a:extLst>
                      <a:ext uri="{53640926-AAD7-44D8-BBD7-CCE9431645EC}">
                        <a14:shadowObscured xmlns:a14="http://schemas.microsoft.com/office/drawing/2010/main"/>
                      </a:ext>
                    </a:extLst>
                  </pic:spPr>
                </pic:pic>
              </a:graphicData>
            </a:graphic>
          </wp:inline>
        </w:drawing>
      </w:r>
    </w:p>
    <w:p w14:paraId="07E50681" w14:textId="1EC5428B" w:rsidR="003F15B3" w:rsidRDefault="003F15B3" w:rsidP="003F15B3">
      <w:pPr>
        <w:pStyle w:val="Descripcin"/>
        <w:jc w:val="center"/>
      </w:pPr>
      <w:r>
        <w:t xml:space="preserve">Ilustración </w:t>
      </w:r>
      <w:fldSimple w:instr=" SEQ Ilustración \* ARABIC ">
        <w:r w:rsidR="00C555D2">
          <w:rPr>
            <w:noProof/>
          </w:rPr>
          <w:t>2</w:t>
        </w:r>
      </w:fldSimple>
      <w:r>
        <w:t xml:space="preserve"> Menú Principal</w:t>
      </w:r>
    </w:p>
    <w:p w14:paraId="57E9DC4F" w14:textId="77777777" w:rsidR="00031618" w:rsidRDefault="00031618" w:rsidP="003F15B3">
      <w:pPr>
        <w:keepNext/>
        <w:rPr>
          <w:noProof/>
          <w:lang w:eastAsia="es-ES"/>
        </w:rPr>
      </w:pPr>
    </w:p>
    <w:p w14:paraId="5B8815FA" w14:textId="24CC97D7" w:rsidR="003F15B3" w:rsidRDefault="003F15B3" w:rsidP="005B33B3">
      <w:pPr>
        <w:keepNext/>
        <w:jc w:val="center"/>
      </w:pPr>
      <w:r>
        <w:rPr>
          <w:noProof/>
          <w:lang w:eastAsia="es-ES"/>
        </w:rPr>
        <w:drawing>
          <wp:inline distT="0" distB="0" distL="0" distR="0" wp14:anchorId="1ADAB150" wp14:editId="6CC9CC23">
            <wp:extent cx="5940000" cy="3620729"/>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588" t="11079" r="1895" b="7096"/>
                    <a:stretch/>
                  </pic:blipFill>
                  <pic:spPr bwMode="auto">
                    <a:xfrm>
                      <a:off x="0" y="0"/>
                      <a:ext cx="5940000" cy="3620729"/>
                    </a:xfrm>
                    <a:prstGeom prst="rect">
                      <a:avLst/>
                    </a:prstGeom>
                    <a:ln>
                      <a:noFill/>
                    </a:ln>
                    <a:extLst>
                      <a:ext uri="{53640926-AAD7-44D8-BBD7-CCE9431645EC}">
                        <a14:shadowObscured xmlns:a14="http://schemas.microsoft.com/office/drawing/2010/main"/>
                      </a:ext>
                    </a:extLst>
                  </pic:spPr>
                </pic:pic>
              </a:graphicData>
            </a:graphic>
          </wp:inline>
        </w:drawing>
      </w:r>
    </w:p>
    <w:p w14:paraId="78374313" w14:textId="7416E2B3" w:rsidR="003F15B3" w:rsidRDefault="003F15B3" w:rsidP="003F15B3">
      <w:pPr>
        <w:pStyle w:val="Descripcin"/>
        <w:jc w:val="center"/>
      </w:pPr>
      <w:r>
        <w:t xml:space="preserve">Ilustración </w:t>
      </w:r>
      <w:fldSimple w:instr=" SEQ Ilustración \* ARABIC ">
        <w:r w:rsidR="00C555D2">
          <w:rPr>
            <w:noProof/>
          </w:rPr>
          <w:t>3</w:t>
        </w:r>
      </w:fldSimple>
      <w:r>
        <w:t xml:space="preserve"> Añadir al registro de entrada</w:t>
      </w:r>
    </w:p>
    <w:p w14:paraId="1C0A64BD" w14:textId="77777777" w:rsidR="00D46654" w:rsidRDefault="00D46654" w:rsidP="00D46654">
      <w:pPr>
        <w:keepNext/>
        <w:jc w:val="center"/>
      </w:pPr>
      <w:r>
        <w:rPr>
          <w:noProof/>
          <w:lang w:eastAsia="es-ES"/>
        </w:rPr>
        <w:lastRenderedPageBreak/>
        <w:drawing>
          <wp:inline distT="0" distB="0" distL="0" distR="0" wp14:anchorId="5C46FD79" wp14:editId="22E7EB12">
            <wp:extent cx="2909942" cy="2129051"/>
            <wp:effectExtent l="0" t="0" r="508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024" t="48013" r="39115" b="22254"/>
                    <a:stretch/>
                  </pic:blipFill>
                  <pic:spPr bwMode="auto">
                    <a:xfrm>
                      <a:off x="0" y="0"/>
                      <a:ext cx="2916804" cy="2134071"/>
                    </a:xfrm>
                    <a:prstGeom prst="rect">
                      <a:avLst/>
                    </a:prstGeom>
                    <a:ln>
                      <a:noFill/>
                    </a:ln>
                    <a:extLst>
                      <a:ext uri="{53640926-AAD7-44D8-BBD7-CCE9431645EC}">
                        <a14:shadowObscured xmlns:a14="http://schemas.microsoft.com/office/drawing/2010/main"/>
                      </a:ext>
                    </a:extLst>
                  </pic:spPr>
                </pic:pic>
              </a:graphicData>
            </a:graphic>
          </wp:inline>
        </w:drawing>
      </w:r>
    </w:p>
    <w:p w14:paraId="55C75CFB" w14:textId="323D38E8" w:rsidR="00D46654" w:rsidRDefault="00D46654" w:rsidP="00D46654">
      <w:pPr>
        <w:pStyle w:val="Descripcin"/>
        <w:jc w:val="center"/>
      </w:pPr>
      <w:r>
        <w:t xml:space="preserve">Ilustración </w:t>
      </w:r>
      <w:fldSimple w:instr=" SEQ Ilustración \* ARABIC ">
        <w:r w:rsidR="00C555D2">
          <w:rPr>
            <w:noProof/>
          </w:rPr>
          <w:t>4</w:t>
        </w:r>
      </w:fldSimple>
      <w:r>
        <w:t xml:space="preserve"> Exportar el registro</w:t>
      </w:r>
    </w:p>
    <w:p w14:paraId="555E0BC2" w14:textId="540A5333" w:rsidR="003F15B3" w:rsidRDefault="003F15B3" w:rsidP="003F15B3">
      <w:pPr>
        <w:rPr>
          <w:noProof/>
          <w:lang w:eastAsia="es-ES"/>
        </w:rPr>
      </w:pPr>
    </w:p>
    <w:p w14:paraId="2806CCD0" w14:textId="2C7BFF28" w:rsidR="003F15B3" w:rsidRDefault="003F15B3" w:rsidP="005B33B3">
      <w:pPr>
        <w:keepNext/>
        <w:jc w:val="center"/>
      </w:pPr>
      <w:r>
        <w:rPr>
          <w:noProof/>
          <w:lang w:eastAsia="es-ES"/>
        </w:rPr>
        <w:drawing>
          <wp:inline distT="0" distB="0" distL="0" distR="0" wp14:anchorId="3AB77979" wp14:editId="57D55A97">
            <wp:extent cx="5940000" cy="3223441"/>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949" t="11450" r="894" b="14122"/>
                    <a:stretch/>
                  </pic:blipFill>
                  <pic:spPr bwMode="auto">
                    <a:xfrm>
                      <a:off x="0" y="0"/>
                      <a:ext cx="5940000" cy="3223441"/>
                    </a:xfrm>
                    <a:prstGeom prst="rect">
                      <a:avLst/>
                    </a:prstGeom>
                    <a:ln>
                      <a:noFill/>
                    </a:ln>
                    <a:extLst>
                      <a:ext uri="{53640926-AAD7-44D8-BBD7-CCE9431645EC}">
                        <a14:shadowObscured xmlns:a14="http://schemas.microsoft.com/office/drawing/2010/main"/>
                      </a:ext>
                    </a:extLst>
                  </pic:spPr>
                </pic:pic>
              </a:graphicData>
            </a:graphic>
          </wp:inline>
        </w:drawing>
      </w:r>
    </w:p>
    <w:p w14:paraId="7B15234A" w14:textId="350F26AB" w:rsidR="003F15B3" w:rsidRDefault="003F15B3" w:rsidP="003F15B3">
      <w:pPr>
        <w:pStyle w:val="Descripcin"/>
        <w:jc w:val="center"/>
      </w:pPr>
      <w:r>
        <w:t xml:space="preserve">Ilustración </w:t>
      </w:r>
      <w:fldSimple w:instr=" SEQ Ilustración \* ARABIC ">
        <w:r w:rsidR="00C555D2">
          <w:rPr>
            <w:noProof/>
          </w:rPr>
          <w:t>5</w:t>
        </w:r>
      </w:fldSimple>
      <w:r>
        <w:t xml:space="preserve"> Añadir al registro de salida</w:t>
      </w:r>
    </w:p>
    <w:p w14:paraId="79DF5ADC" w14:textId="77777777" w:rsidR="003F15B3" w:rsidRDefault="003F15B3" w:rsidP="003F15B3">
      <w:pPr>
        <w:rPr>
          <w:noProof/>
          <w:lang w:eastAsia="es-ES"/>
        </w:rPr>
      </w:pPr>
    </w:p>
    <w:p w14:paraId="17721839" w14:textId="48E8B36C" w:rsidR="003F15B3" w:rsidRDefault="003F15B3" w:rsidP="005B33B3">
      <w:pPr>
        <w:keepNext/>
        <w:jc w:val="center"/>
      </w:pPr>
      <w:r>
        <w:rPr>
          <w:noProof/>
          <w:lang w:eastAsia="es-ES"/>
        </w:rPr>
        <w:lastRenderedPageBreak/>
        <w:drawing>
          <wp:inline distT="0" distB="0" distL="0" distR="0" wp14:anchorId="622EA982" wp14:editId="50CF8E9B">
            <wp:extent cx="5940000" cy="3599828"/>
            <wp:effectExtent l="0" t="0" r="381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113" t="10895" r="1621" b="8022"/>
                    <a:stretch/>
                  </pic:blipFill>
                  <pic:spPr bwMode="auto">
                    <a:xfrm>
                      <a:off x="0" y="0"/>
                      <a:ext cx="5940000" cy="3599828"/>
                    </a:xfrm>
                    <a:prstGeom prst="rect">
                      <a:avLst/>
                    </a:prstGeom>
                    <a:ln>
                      <a:noFill/>
                    </a:ln>
                    <a:extLst>
                      <a:ext uri="{53640926-AAD7-44D8-BBD7-CCE9431645EC}">
                        <a14:shadowObscured xmlns:a14="http://schemas.microsoft.com/office/drawing/2010/main"/>
                      </a:ext>
                    </a:extLst>
                  </pic:spPr>
                </pic:pic>
              </a:graphicData>
            </a:graphic>
          </wp:inline>
        </w:drawing>
      </w:r>
    </w:p>
    <w:p w14:paraId="74F7C398" w14:textId="57842EED" w:rsidR="003F15B3" w:rsidRDefault="003F15B3" w:rsidP="003F15B3">
      <w:pPr>
        <w:pStyle w:val="Descripcin"/>
        <w:jc w:val="center"/>
      </w:pPr>
      <w:r>
        <w:t xml:space="preserve">Ilustración </w:t>
      </w:r>
      <w:fldSimple w:instr=" SEQ Ilustración \* ARABIC ">
        <w:r w:rsidR="00C555D2">
          <w:rPr>
            <w:noProof/>
          </w:rPr>
          <w:t>6</w:t>
        </w:r>
      </w:fldSimple>
      <w:r>
        <w:t xml:space="preserve"> Listado de registro de entrada</w:t>
      </w:r>
    </w:p>
    <w:p w14:paraId="7AF413B1" w14:textId="77777777" w:rsidR="00031618" w:rsidRDefault="00031618" w:rsidP="003F15B3">
      <w:pPr>
        <w:keepNext/>
        <w:rPr>
          <w:noProof/>
          <w:lang w:eastAsia="es-ES"/>
        </w:rPr>
      </w:pPr>
    </w:p>
    <w:p w14:paraId="6A3B106F" w14:textId="47F0C64B" w:rsidR="003F15B3" w:rsidRDefault="003F15B3" w:rsidP="005B33B3">
      <w:pPr>
        <w:keepNext/>
        <w:jc w:val="center"/>
      </w:pPr>
      <w:r>
        <w:rPr>
          <w:noProof/>
          <w:lang w:eastAsia="es-ES"/>
        </w:rPr>
        <w:drawing>
          <wp:inline distT="0" distB="0" distL="0" distR="0" wp14:anchorId="6307AD85" wp14:editId="6D31CD80">
            <wp:extent cx="5940000" cy="3761789"/>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153" t="10957" r="1980" b="4917"/>
                    <a:stretch/>
                  </pic:blipFill>
                  <pic:spPr bwMode="auto">
                    <a:xfrm>
                      <a:off x="0" y="0"/>
                      <a:ext cx="5940000" cy="3761789"/>
                    </a:xfrm>
                    <a:prstGeom prst="rect">
                      <a:avLst/>
                    </a:prstGeom>
                    <a:noFill/>
                    <a:ln>
                      <a:noFill/>
                    </a:ln>
                    <a:extLst>
                      <a:ext uri="{53640926-AAD7-44D8-BBD7-CCE9431645EC}">
                        <a14:shadowObscured xmlns:a14="http://schemas.microsoft.com/office/drawing/2010/main"/>
                      </a:ext>
                    </a:extLst>
                  </pic:spPr>
                </pic:pic>
              </a:graphicData>
            </a:graphic>
          </wp:inline>
        </w:drawing>
      </w:r>
    </w:p>
    <w:p w14:paraId="601785D8" w14:textId="1422C55B" w:rsidR="003F15B3" w:rsidRDefault="003F15B3" w:rsidP="003F15B3">
      <w:pPr>
        <w:pStyle w:val="Descripcin"/>
        <w:jc w:val="center"/>
      </w:pPr>
      <w:r>
        <w:t xml:space="preserve">Ilustración </w:t>
      </w:r>
      <w:fldSimple w:instr=" SEQ Ilustración \* ARABIC ">
        <w:r w:rsidR="00C555D2">
          <w:rPr>
            <w:noProof/>
          </w:rPr>
          <w:t>7</w:t>
        </w:r>
      </w:fldSimple>
      <w:r>
        <w:t xml:space="preserve"> Listado de registro de salida</w:t>
      </w:r>
    </w:p>
    <w:p w14:paraId="51F30BB3" w14:textId="77777777" w:rsidR="008269E7" w:rsidRDefault="008269E7" w:rsidP="00FC65ED">
      <w:pPr>
        <w:rPr>
          <w:noProof/>
        </w:rPr>
      </w:pPr>
    </w:p>
    <w:p w14:paraId="57C7E946" w14:textId="77777777" w:rsidR="00031618" w:rsidRDefault="00031618" w:rsidP="008269E7">
      <w:pPr>
        <w:keepNext/>
        <w:rPr>
          <w:noProof/>
          <w:lang w:eastAsia="es-ES"/>
        </w:rPr>
      </w:pPr>
    </w:p>
    <w:p w14:paraId="2A5B3B66" w14:textId="27753D93" w:rsidR="008269E7" w:rsidRDefault="008269E7" w:rsidP="005B33B3">
      <w:pPr>
        <w:keepNext/>
        <w:jc w:val="center"/>
      </w:pPr>
      <w:r>
        <w:rPr>
          <w:noProof/>
          <w:lang w:eastAsia="es-ES"/>
        </w:rPr>
        <w:drawing>
          <wp:inline distT="0" distB="0" distL="0" distR="0" wp14:anchorId="4A2ADF6C" wp14:editId="0B4DAE01">
            <wp:extent cx="5940000" cy="3578790"/>
            <wp:effectExtent l="0" t="0" r="381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176" t="11456" r="1921" b="8336"/>
                    <a:stretch/>
                  </pic:blipFill>
                  <pic:spPr bwMode="auto">
                    <a:xfrm>
                      <a:off x="0" y="0"/>
                      <a:ext cx="5940000" cy="3578790"/>
                    </a:xfrm>
                    <a:prstGeom prst="rect">
                      <a:avLst/>
                    </a:prstGeom>
                    <a:noFill/>
                    <a:ln>
                      <a:noFill/>
                    </a:ln>
                    <a:extLst>
                      <a:ext uri="{53640926-AAD7-44D8-BBD7-CCE9431645EC}">
                        <a14:shadowObscured xmlns:a14="http://schemas.microsoft.com/office/drawing/2010/main"/>
                      </a:ext>
                    </a:extLst>
                  </pic:spPr>
                </pic:pic>
              </a:graphicData>
            </a:graphic>
          </wp:inline>
        </w:drawing>
      </w:r>
    </w:p>
    <w:p w14:paraId="090280AA" w14:textId="1E221711" w:rsidR="008269E7" w:rsidRDefault="008269E7" w:rsidP="008269E7">
      <w:pPr>
        <w:pStyle w:val="Descripcin"/>
        <w:jc w:val="center"/>
      </w:pPr>
      <w:r>
        <w:t xml:space="preserve">Ilustración </w:t>
      </w:r>
      <w:fldSimple w:instr=" SEQ Ilustración \* ARABIC ">
        <w:r w:rsidR="00C555D2">
          <w:rPr>
            <w:noProof/>
          </w:rPr>
          <w:t>8</w:t>
        </w:r>
      </w:fldSimple>
      <w:r>
        <w:t xml:space="preserve"> Modificar una entrada registro entrada</w:t>
      </w:r>
    </w:p>
    <w:p w14:paraId="0A2B8CBB" w14:textId="77777777" w:rsidR="008269E7" w:rsidRDefault="008269E7" w:rsidP="00FC65ED">
      <w:pPr>
        <w:rPr>
          <w:noProof/>
        </w:rPr>
      </w:pPr>
    </w:p>
    <w:p w14:paraId="52F24BDA" w14:textId="77777777" w:rsidR="00031618" w:rsidRDefault="00031618" w:rsidP="008269E7">
      <w:pPr>
        <w:keepNext/>
        <w:rPr>
          <w:noProof/>
          <w:lang w:eastAsia="es-ES"/>
        </w:rPr>
      </w:pPr>
    </w:p>
    <w:p w14:paraId="01AA71F4" w14:textId="7EA67563" w:rsidR="008269E7" w:rsidRDefault="008269E7" w:rsidP="005B33B3">
      <w:pPr>
        <w:keepNext/>
        <w:jc w:val="center"/>
      </w:pPr>
      <w:r>
        <w:rPr>
          <w:noProof/>
          <w:lang w:eastAsia="es-ES"/>
        </w:rPr>
        <w:drawing>
          <wp:inline distT="0" distB="0" distL="0" distR="0" wp14:anchorId="040AB481" wp14:editId="3BC5A759">
            <wp:extent cx="5940000" cy="3153278"/>
            <wp:effectExtent l="0" t="0" r="381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351" t="11456" r="1012" b="17179"/>
                    <a:stretch/>
                  </pic:blipFill>
                  <pic:spPr bwMode="auto">
                    <a:xfrm>
                      <a:off x="0" y="0"/>
                      <a:ext cx="5940000" cy="3153278"/>
                    </a:xfrm>
                    <a:prstGeom prst="rect">
                      <a:avLst/>
                    </a:prstGeom>
                    <a:noFill/>
                    <a:ln>
                      <a:noFill/>
                    </a:ln>
                    <a:extLst>
                      <a:ext uri="{53640926-AAD7-44D8-BBD7-CCE9431645EC}">
                        <a14:shadowObscured xmlns:a14="http://schemas.microsoft.com/office/drawing/2010/main"/>
                      </a:ext>
                    </a:extLst>
                  </pic:spPr>
                </pic:pic>
              </a:graphicData>
            </a:graphic>
          </wp:inline>
        </w:drawing>
      </w:r>
    </w:p>
    <w:p w14:paraId="4B51D549" w14:textId="568D616A" w:rsidR="008269E7" w:rsidRDefault="008269E7" w:rsidP="008269E7">
      <w:pPr>
        <w:pStyle w:val="Descripcin"/>
        <w:jc w:val="center"/>
      </w:pPr>
      <w:r>
        <w:t xml:space="preserve">Ilustración </w:t>
      </w:r>
      <w:fldSimple w:instr=" SEQ Ilustración \* ARABIC ">
        <w:r w:rsidR="00C555D2">
          <w:rPr>
            <w:noProof/>
          </w:rPr>
          <w:t>9</w:t>
        </w:r>
      </w:fldSimple>
      <w:r>
        <w:t xml:space="preserve"> Modificar una entrada registro salida</w:t>
      </w:r>
    </w:p>
    <w:p w14:paraId="77EB5CFC" w14:textId="17FC7644" w:rsidR="00987D75" w:rsidRDefault="00124C74" w:rsidP="00FC65ED">
      <w:r>
        <w:t>D</w:t>
      </w:r>
      <w:r w:rsidR="002F7ED8">
        <w:t>esde nuestro punto de vista, un microservicio será una aplicación web mínima, autocontenida que realiza una única función.</w:t>
      </w:r>
      <w:r>
        <w:t xml:space="preserve"> A continuación, el ejemplo que desarrollaremos en este curso.</w:t>
      </w:r>
    </w:p>
    <w:p w14:paraId="415FF580" w14:textId="77777777" w:rsidR="00987D75" w:rsidRDefault="00987D75" w:rsidP="00FC65ED">
      <w:pPr>
        <w:jc w:val="center"/>
      </w:pPr>
      <w:r>
        <w:rPr>
          <w:noProof/>
          <w:lang w:eastAsia="es-ES"/>
        </w:rPr>
        <w:lastRenderedPageBreak/>
        <w:drawing>
          <wp:inline distT="0" distB="0" distL="0" distR="0" wp14:anchorId="4D804057" wp14:editId="37A01FA5">
            <wp:extent cx="5940000" cy="2484459"/>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000" cy="2484459"/>
                    </a:xfrm>
                    <a:prstGeom prst="rect">
                      <a:avLst/>
                    </a:prstGeom>
                    <a:noFill/>
                    <a:ln>
                      <a:noFill/>
                    </a:ln>
                  </pic:spPr>
                </pic:pic>
              </a:graphicData>
            </a:graphic>
          </wp:inline>
        </w:drawing>
      </w:r>
    </w:p>
    <w:p w14:paraId="11DFB85E" w14:textId="336C7ECD" w:rsidR="00124C74" w:rsidRDefault="00987D75" w:rsidP="00FC65ED">
      <w:pPr>
        <w:pStyle w:val="Descripcin"/>
        <w:jc w:val="center"/>
      </w:pPr>
      <w:r>
        <w:t xml:space="preserve">Ilustración </w:t>
      </w:r>
      <w:fldSimple w:instr=" SEQ Ilustración \* ARABIC ">
        <w:r w:rsidR="00C555D2">
          <w:rPr>
            <w:noProof/>
          </w:rPr>
          <w:t>10</w:t>
        </w:r>
      </w:fldSimple>
      <w:r>
        <w:t xml:space="preserve"> Monolítico</w:t>
      </w:r>
    </w:p>
    <w:p w14:paraId="1940A953" w14:textId="72A90D1A" w:rsidR="00842C85" w:rsidRDefault="00653C8D" w:rsidP="00FC65ED">
      <w:pPr>
        <w:jc w:val="center"/>
      </w:pPr>
      <w:r>
        <w:object w:dxaOrig="13305" w:dyaOrig="9840" w14:anchorId="3A8615E8">
          <v:shape id="_x0000_i1026" type="#_x0000_t75" style="width:468pt;height:344.1pt" o:ole="">
            <v:imagedata r:id="rId21" o:title=""/>
          </v:shape>
          <o:OLEObject Type="Embed" ProgID="Paint.Picture" ShapeID="_x0000_i1026" DrawAspect="Content" ObjectID="_1714801170" r:id="rId22"/>
        </w:object>
      </w:r>
    </w:p>
    <w:p w14:paraId="6E1360EA" w14:textId="672CD196" w:rsidR="007C68B9" w:rsidRDefault="00842C85" w:rsidP="00FC65ED">
      <w:pPr>
        <w:pStyle w:val="Descripcin"/>
        <w:jc w:val="center"/>
      </w:pPr>
      <w:r>
        <w:t xml:space="preserve">Ilustración </w:t>
      </w:r>
      <w:fldSimple w:instr=" SEQ Ilustración \* ARABIC ">
        <w:r w:rsidR="00C555D2">
          <w:rPr>
            <w:noProof/>
          </w:rPr>
          <w:t>11</w:t>
        </w:r>
      </w:fldSimple>
      <w:r>
        <w:t xml:space="preserve"> Microservicios</w:t>
      </w:r>
    </w:p>
    <w:p w14:paraId="14382B04" w14:textId="580786D7" w:rsidR="00987D75" w:rsidRPr="00054BDA" w:rsidRDefault="00124C74" w:rsidP="00FC65ED">
      <w:r>
        <w:t>Podemos observar cómo vamos a pasar de una única aplicación web con formularios y menús a un conjunto de cinco aplicaciones diferentes que van a interactuar entre ellas para dar resolución al problema planteado.</w:t>
      </w:r>
    </w:p>
    <w:p w14:paraId="7317E606" w14:textId="1056CAC0" w:rsidR="00111207" w:rsidRDefault="00E3166C" w:rsidP="00FC65ED">
      <w:r>
        <w:t xml:space="preserve">Para crear un ms de forma efectiva, deberemos tratarlo como una caja negra que espera peticiones y devuelve resultados, no siendo importante </w:t>
      </w:r>
      <w:r w:rsidR="00160425">
        <w:t>el</w:t>
      </w:r>
      <w:r>
        <w:t xml:space="preserve"> contenido de la misma, lo único importante es el interfaz de comunicaciones que exponga el servicio y que este no cambie a lo largo del tiempo. Desde un punto de vista de la POO, un ms es una clase que encapsula una funcionalidad y lo pone a disposición de los demás a través de un API</w:t>
      </w:r>
      <w:r w:rsidR="00160425">
        <w:t xml:space="preserve"> (el interfaz)</w:t>
      </w:r>
      <w:r>
        <w:t>.</w:t>
      </w:r>
    </w:p>
    <w:p w14:paraId="5C14EF70" w14:textId="1F91FC00" w:rsidR="00E3166C" w:rsidRDefault="00E3166C" w:rsidP="00FC65ED">
      <w:pPr>
        <w:pStyle w:val="Ttulo2"/>
      </w:pPr>
      <w:bookmarkStart w:id="5" w:name="_Toc104188412"/>
      <w:r>
        <w:lastRenderedPageBreak/>
        <w:t>Conceptos claves de los ms</w:t>
      </w:r>
      <w:bookmarkEnd w:id="5"/>
    </w:p>
    <w:p w14:paraId="6FBC1186" w14:textId="58A51098" w:rsidR="00FC65ED" w:rsidRDefault="00F34640" w:rsidP="00FC65ED">
      <w:pPr>
        <w:pStyle w:val="Prrafodelista"/>
        <w:numPr>
          <w:ilvl w:val="0"/>
          <w:numId w:val="1"/>
        </w:numPr>
      </w:pPr>
      <w:r w:rsidRPr="00FC65ED">
        <w:rPr>
          <w:b/>
          <w:bCs/>
        </w:rPr>
        <w:t>Implementación independiente</w:t>
      </w:r>
      <w:r>
        <w:t>. Cada ms será independiente en el sentido que podrá ser cambiado, implementado y distribuido a los usuarios sin tener que tocar nada en el resto de ms. Se busca el máximo desacoplo entre los servicios. Para poder llevar a cabo el máximo desacoplo se tienen que definir interfaces de comunicación entre los ms bien definidos y fijos, por lo que hay que hacer un análisis y d</w:t>
      </w:r>
      <w:r w:rsidR="00D039DC">
        <w:t>i</w:t>
      </w:r>
      <w:r>
        <w:t>seño muy exhaustivo.</w:t>
      </w:r>
    </w:p>
    <w:p w14:paraId="71EB7082" w14:textId="7F52D657" w:rsidR="00F34640" w:rsidRDefault="00FC65ED" w:rsidP="00FC65ED">
      <w:pPr>
        <w:pStyle w:val="Prrafodelista"/>
        <w:numPr>
          <w:ilvl w:val="0"/>
          <w:numId w:val="1"/>
        </w:numPr>
      </w:pPr>
      <w:r w:rsidRPr="00FC65ED">
        <w:rPr>
          <w:b/>
          <w:bCs/>
        </w:rPr>
        <w:t>Mantenimiento del propio estado</w:t>
      </w:r>
      <w:r w:rsidRPr="00FC65ED">
        <w:t xml:space="preserve">. </w:t>
      </w:r>
      <w:r>
        <w:t>Un ms contiene todos los datos que necesita para funcionar, lo que conlleva que no hay bases de datos compartidas, cada ms tendrá la suya.</w:t>
      </w:r>
    </w:p>
    <w:p w14:paraId="27F5D17A" w14:textId="6CB7F853" w:rsidR="00FC65ED" w:rsidRDefault="00FC65ED" w:rsidP="00FC65ED">
      <w:pPr>
        <w:pStyle w:val="Prrafodelista"/>
        <w:numPr>
          <w:ilvl w:val="0"/>
          <w:numId w:val="1"/>
        </w:numPr>
      </w:pPr>
      <w:r>
        <w:rPr>
          <w:b/>
          <w:bCs/>
        </w:rPr>
        <w:t>Tamaño</w:t>
      </w:r>
      <w:r w:rsidRPr="00FC65ED">
        <w:t>.</w:t>
      </w:r>
      <w:r>
        <w:t xml:space="preserve"> El tamaño no es importante, debemos fijarnos en que se modele dentro del ms una única función de negocio.</w:t>
      </w:r>
    </w:p>
    <w:p w14:paraId="68BE7B04" w14:textId="64DD76F5" w:rsidR="00FC65ED" w:rsidRDefault="00FC65ED" w:rsidP="00FC65ED">
      <w:pPr>
        <w:pStyle w:val="Prrafodelista"/>
        <w:numPr>
          <w:ilvl w:val="0"/>
          <w:numId w:val="1"/>
        </w:numPr>
      </w:pPr>
      <w:r>
        <w:rPr>
          <w:b/>
          <w:bCs/>
        </w:rPr>
        <w:t>Flexibilidad</w:t>
      </w:r>
      <w:r w:rsidRPr="00FC65ED">
        <w:t>.</w:t>
      </w:r>
      <w:r>
        <w:t xml:space="preserve"> Queremos una estructura de ms flexible que sea capaz de resolver problemas </w:t>
      </w:r>
      <w:r w:rsidR="00F27040">
        <w:t>actuales,</w:t>
      </w:r>
      <w:r>
        <w:t xml:space="preserve"> pero también los futuros con poco esfuerzo.</w:t>
      </w:r>
    </w:p>
    <w:p w14:paraId="1F298B9E" w14:textId="4F7A8B22" w:rsidR="00F27040" w:rsidRDefault="00F27040" w:rsidP="00FC65ED">
      <w:pPr>
        <w:pStyle w:val="Prrafodelista"/>
        <w:numPr>
          <w:ilvl w:val="0"/>
          <w:numId w:val="1"/>
        </w:numPr>
      </w:pPr>
      <w:r>
        <w:rPr>
          <w:b/>
          <w:bCs/>
        </w:rPr>
        <w:t>Equipos de desarrollo amoldados a la estructura del negocio</w:t>
      </w:r>
      <w:r w:rsidRPr="00F27040">
        <w:t>.</w:t>
      </w:r>
      <w:r>
        <w:t xml:space="preserve"> El patrón MVC impone que los equipos de desarrollo se crean en función de las capacidades técnicas de los componentes. Así aparece el equipo de front-end, de back-end, dba, etc. Estos equipos no tienen una visión completa del problema de la empresa, tienen una visión de la tecnología que se está usando para resolver el problema. En una arquitectura de ms</w:t>
      </w:r>
      <w:r w:rsidR="00D039DC">
        <w:t>,</w:t>
      </w:r>
      <w:r>
        <w:t xml:space="preserve"> los equipos son multidisciplinare</w:t>
      </w:r>
      <w:r w:rsidR="00AA0329">
        <w:t>s en cuanto a la tecnología y adoptan un enfoque vertical en cuanto a conocimiento del problema.</w:t>
      </w:r>
    </w:p>
    <w:p w14:paraId="5D8DDF7D" w14:textId="3BFE8401" w:rsidR="00642DD3" w:rsidRDefault="00642DD3" w:rsidP="00642DD3">
      <w:pPr>
        <w:pStyle w:val="Ttulo2"/>
      </w:pPr>
      <w:bookmarkStart w:id="6" w:name="_Toc104188413"/>
      <w:r>
        <w:t>Comparación de monolítico vs microservicios</w:t>
      </w:r>
      <w:bookmarkEnd w:id="6"/>
    </w:p>
    <w:p w14:paraId="2E1AFFE4" w14:textId="6BA75854" w:rsidR="00642DD3" w:rsidRDefault="00642DD3" w:rsidP="00642DD3">
      <w:r>
        <w:t>Hemos visto que hasta hoy en día se ha desarrollado la mayoría de aplicaciones a través de un patrón monolítico</w:t>
      </w:r>
      <w:r w:rsidR="00D039DC">
        <w:t xml:space="preserve"> (MVC)</w:t>
      </w:r>
      <w:r>
        <w:t>, pero que ha emergido otro tipo de desarrollo como respuesta a los retos que plantea la sociedad actual.</w:t>
      </w:r>
    </w:p>
    <w:p w14:paraId="5DBA7060" w14:textId="703BE295" w:rsidR="00642DD3" w:rsidRDefault="00B5748D" w:rsidP="00B5748D">
      <w:pPr>
        <w:pStyle w:val="Ttulo3"/>
      </w:pPr>
      <w:bookmarkStart w:id="7" w:name="_Toc104188414"/>
      <w:r>
        <w:t>Ventajas de los desarrollos monolíticos</w:t>
      </w:r>
      <w:bookmarkEnd w:id="7"/>
    </w:p>
    <w:p w14:paraId="44707287" w14:textId="3BB9E5AB" w:rsidR="00B5748D" w:rsidRDefault="00B5748D" w:rsidP="00B5748D">
      <w:pPr>
        <w:pStyle w:val="Prrafodelista"/>
        <w:numPr>
          <w:ilvl w:val="0"/>
          <w:numId w:val="2"/>
        </w:numPr>
      </w:pPr>
      <w:r>
        <w:t>Topología más simple.</w:t>
      </w:r>
    </w:p>
    <w:p w14:paraId="65ACB094" w14:textId="628B5E54" w:rsidR="00B5748D" w:rsidRDefault="00B5748D" w:rsidP="00B5748D">
      <w:pPr>
        <w:pStyle w:val="Prrafodelista"/>
        <w:numPr>
          <w:ilvl w:val="0"/>
          <w:numId w:val="2"/>
        </w:numPr>
      </w:pPr>
      <w:r>
        <w:t>Flujos de trabajo más simples.</w:t>
      </w:r>
    </w:p>
    <w:p w14:paraId="17AE9861" w14:textId="1705F808" w:rsidR="00B5748D" w:rsidRDefault="00B5748D" w:rsidP="00B5748D">
      <w:pPr>
        <w:pStyle w:val="Prrafodelista"/>
        <w:numPr>
          <w:ilvl w:val="0"/>
          <w:numId w:val="2"/>
        </w:numPr>
      </w:pPr>
      <w:r>
        <w:t>Monitorización y testeo más simples.</w:t>
      </w:r>
    </w:p>
    <w:p w14:paraId="5B090D84" w14:textId="48ADC685" w:rsidR="00B5748D" w:rsidRDefault="00B5748D" w:rsidP="00B5748D">
      <w:pPr>
        <w:pStyle w:val="Prrafodelista"/>
        <w:numPr>
          <w:ilvl w:val="0"/>
          <w:numId w:val="2"/>
        </w:numPr>
      </w:pPr>
      <w:r>
        <w:t>Reutilización de código más simple.</w:t>
      </w:r>
    </w:p>
    <w:p w14:paraId="4DA5B81A" w14:textId="77A4EBBD" w:rsidR="00B5748D" w:rsidRDefault="00B5748D" w:rsidP="00B5748D">
      <w:pPr>
        <w:pStyle w:val="Ttulo3"/>
      </w:pPr>
      <w:bookmarkStart w:id="8" w:name="_Toc104188415"/>
      <w:r>
        <w:t>Desventajas de los desarrollos monolíticos</w:t>
      </w:r>
      <w:bookmarkEnd w:id="8"/>
    </w:p>
    <w:p w14:paraId="0CF4A940" w14:textId="34F9AC59" w:rsidR="00B5748D" w:rsidRDefault="00B5748D" w:rsidP="00B5748D">
      <w:pPr>
        <w:pStyle w:val="Prrafodelista"/>
        <w:numPr>
          <w:ilvl w:val="0"/>
          <w:numId w:val="3"/>
        </w:numPr>
      </w:pPr>
      <w:r>
        <w:t>Desarrollo paralelo más complicado, al aparecer esperas entre los equipos de desarrollo.</w:t>
      </w:r>
    </w:p>
    <w:p w14:paraId="6955B53D" w14:textId="0FAA7639" w:rsidR="002D0350" w:rsidRDefault="002D0350" w:rsidP="00B5748D">
      <w:pPr>
        <w:pStyle w:val="Prrafodelista"/>
        <w:numPr>
          <w:ilvl w:val="0"/>
          <w:numId w:val="3"/>
        </w:numPr>
      </w:pPr>
      <w:r>
        <w:t>Poca escalabilidad.</w:t>
      </w:r>
    </w:p>
    <w:p w14:paraId="198623E7" w14:textId="3ADCDD9E" w:rsidR="002D0350" w:rsidRDefault="002D0350" w:rsidP="00B5748D">
      <w:pPr>
        <w:pStyle w:val="Prrafodelista"/>
        <w:numPr>
          <w:ilvl w:val="0"/>
          <w:numId w:val="3"/>
        </w:numPr>
      </w:pPr>
      <w:r>
        <w:t>No se ajusta al modelo de negocio.</w:t>
      </w:r>
    </w:p>
    <w:p w14:paraId="462EDBB4" w14:textId="503D49C7" w:rsidR="002D0350" w:rsidRDefault="002D0350" w:rsidP="00B5748D">
      <w:pPr>
        <w:pStyle w:val="Prrafodelista"/>
        <w:numPr>
          <w:ilvl w:val="0"/>
          <w:numId w:val="3"/>
        </w:numPr>
      </w:pPr>
      <w:r>
        <w:t>Poco ajuste a cambios de negocio.</w:t>
      </w:r>
    </w:p>
    <w:p w14:paraId="5A4430D5" w14:textId="213399F7" w:rsidR="00082E94" w:rsidRDefault="00082E94" w:rsidP="00B5748D">
      <w:pPr>
        <w:pStyle w:val="Prrafodelista"/>
        <w:numPr>
          <w:ilvl w:val="0"/>
          <w:numId w:val="3"/>
        </w:numPr>
      </w:pPr>
      <w:r>
        <w:t>Uso ineficiente de los recursos.</w:t>
      </w:r>
    </w:p>
    <w:p w14:paraId="53A649A8" w14:textId="63136370" w:rsidR="00082E94" w:rsidRDefault="00082E94" w:rsidP="00B5748D">
      <w:pPr>
        <w:pStyle w:val="Prrafodelista"/>
        <w:numPr>
          <w:ilvl w:val="0"/>
          <w:numId w:val="3"/>
        </w:numPr>
      </w:pPr>
      <w:r>
        <w:t>Dependencia de la tecnología.</w:t>
      </w:r>
    </w:p>
    <w:p w14:paraId="79DAB253" w14:textId="56BE367C" w:rsidR="00082E94" w:rsidRDefault="00082E94" w:rsidP="00B5748D">
      <w:pPr>
        <w:pStyle w:val="Prrafodelista"/>
        <w:numPr>
          <w:ilvl w:val="0"/>
          <w:numId w:val="3"/>
        </w:numPr>
      </w:pPr>
      <w:r>
        <w:t>Un pequeño error pued</w:t>
      </w:r>
      <w:r w:rsidR="00AA2344">
        <w:t>e hacer caer todo el servicio.</w:t>
      </w:r>
    </w:p>
    <w:p w14:paraId="493D7F31" w14:textId="19C67B1D" w:rsidR="002D0350" w:rsidRDefault="003B05FD" w:rsidP="003B05FD">
      <w:pPr>
        <w:pStyle w:val="Ttulo3"/>
      </w:pPr>
      <w:bookmarkStart w:id="9" w:name="_Toc104188416"/>
      <w:r>
        <w:t>Ventajas de los desarrollos con microservicios</w:t>
      </w:r>
      <w:bookmarkEnd w:id="9"/>
    </w:p>
    <w:p w14:paraId="6E6DC1E7" w14:textId="3896B5D8" w:rsidR="003B05FD" w:rsidRDefault="003B05FD" w:rsidP="003B05FD">
      <w:pPr>
        <w:pStyle w:val="Prrafodelista"/>
        <w:numPr>
          <w:ilvl w:val="0"/>
          <w:numId w:val="4"/>
        </w:numPr>
      </w:pPr>
      <w:r>
        <w:t>Se pueden usar tecnologías heterogéneas, diferentes en cada ms si es necesario. Permite adaptarse a las nuevas tecnologías que vayan apareciendo o usar específicas para el ms.</w:t>
      </w:r>
    </w:p>
    <w:p w14:paraId="08CAF5A4" w14:textId="4E1AD087" w:rsidR="003B05FD" w:rsidRDefault="003B05FD" w:rsidP="003B05FD">
      <w:pPr>
        <w:pStyle w:val="Prrafodelista"/>
        <w:numPr>
          <w:ilvl w:val="0"/>
          <w:numId w:val="4"/>
        </w:numPr>
      </w:pPr>
      <w:r>
        <w:lastRenderedPageBreak/>
        <w:t xml:space="preserve">Son muy robustos, si un ms cae no debe caer el resto de ms, pero para que esta característica </w:t>
      </w:r>
      <w:r w:rsidR="00300393">
        <w:t>exista</w:t>
      </w:r>
      <w:r>
        <w:t xml:space="preserve"> hay que asumir las características </w:t>
      </w:r>
      <w:r w:rsidR="00300393">
        <w:t xml:space="preserve">y problemáticas </w:t>
      </w:r>
      <w:r>
        <w:t>de los sistemas distribuidos.</w:t>
      </w:r>
    </w:p>
    <w:p w14:paraId="42251F1E" w14:textId="3780F437" w:rsidR="007C6F78" w:rsidRDefault="007C6F78" w:rsidP="003B05FD">
      <w:pPr>
        <w:pStyle w:val="Prrafodelista"/>
        <w:numPr>
          <w:ilvl w:val="0"/>
          <w:numId w:val="4"/>
        </w:numPr>
      </w:pPr>
      <w:r>
        <w:t>Se pueden escalar relativamente fácil. Se puede escalar solo aquellos servicios que lo necesiten, no todos.</w:t>
      </w:r>
    </w:p>
    <w:p w14:paraId="6925AA49" w14:textId="7CA9FED3" w:rsidR="007C6F78" w:rsidRDefault="007C6F78" w:rsidP="003B05FD">
      <w:pPr>
        <w:pStyle w:val="Prrafodelista"/>
        <w:numPr>
          <w:ilvl w:val="0"/>
          <w:numId w:val="4"/>
        </w:numPr>
      </w:pPr>
      <w:r>
        <w:t>Al ser más simples, el desarrollo individual es más fácil pero el diseño conjunto presenta problemas que no aparecen en los sistemas monolíticos, al tener que tener en cuenta todos los problemas de las transacciones distribuidas.</w:t>
      </w:r>
    </w:p>
    <w:p w14:paraId="20A1E036" w14:textId="2B5DC278" w:rsidR="007C6F78" w:rsidRDefault="007C6F78" w:rsidP="007C6F78">
      <w:pPr>
        <w:pStyle w:val="Ttulo3"/>
      </w:pPr>
      <w:bookmarkStart w:id="10" w:name="_Toc104188417"/>
      <w:r>
        <w:t>Desventajas de los desarrollos con microservicios</w:t>
      </w:r>
      <w:bookmarkEnd w:id="10"/>
    </w:p>
    <w:p w14:paraId="169FF0AD" w14:textId="02356739" w:rsidR="002F1592" w:rsidRDefault="002F1592" w:rsidP="00C566D4">
      <w:pPr>
        <w:pStyle w:val="Prrafodelista"/>
        <w:numPr>
          <w:ilvl w:val="0"/>
          <w:numId w:val="5"/>
        </w:numPr>
      </w:pPr>
      <w:r>
        <w:t>El tiempo de desarrollo es más elevado que la misma aplicación monolítica.</w:t>
      </w:r>
    </w:p>
    <w:p w14:paraId="46FA3F9F" w14:textId="2EAF5015" w:rsidR="007C6F78" w:rsidRDefault="00C566D4" w:rsidP="00C566D4">
      <w:pPr>
        <w:pStyle w:val="Prrafodelista"/>
        <w:numPr>
          <w:ilvl w:val="0"/>
          <w:numId w:val="5"/>
        </w:numPr>
      </w:pPr>
      <w:r>
        <w:t>Es necesario que el equipo sea experto en el desarrollo de ms.</w:t>
      </w:r>
    </w:p>
    <w:p w14:paraId="25BA5855" w14:textId="75BEB331" w:rsidR="00C566D4" w:rsidRDefault="00C566D4" w:rsidP="00C566D4">
      <w:pPr>
        <w:pStyle w:val="Prrafodelista"/>
        <w:numPr>
          <w:ilvl w:val="0"/>
          <w:numId w:val="5"/>
        </w:numPr>
      </w:pPr>
      <w:r>
        <w:t>Se tien</w:t>
      </w:r>
      <w:r w:rsidR="00300393">
        <w:t>d</w:t>
      </w:r>
      <w:r>
        <w:t xml:space="preserve">e a creer que es necesario utilizar las últimas tecnologías, </w:t>
      </w:r>
      <w:r w:rsidRPr="00D039DC">
        <w:rPr>
          <w:b/>
          <w:bCs/>
        </w:rPr>
        <w:t>no es necesario</w:t>
      </w:r>
      <w:r>
        <w:t>, solo adoptaremos aquellas que sean necesarias. Por ejemplo, ¿para cinco servicios es necesario usar una kubernet?</w:t>
      </w:r>
    </w:p>
    <w:p w14:paraId="78434EA0" w14:textId="2FED5976" w:rsidR="00C566D4" w:rsidRDefault="00C566D4" w:rsidP="00C566D4">
      <w:pPr>
        <w:pStyle w:val="Prrafodelista"/>
        <w:numPr>
          <w:ilvl w:val="0"/>
          <w:numId w:val="5"/>
        </w:numPr>
      </w:pPr>
      <w:r>
        <w:t>Los costes de desarrollo y mantenimiento son mayores a</w:t>
      </w:r>
      <w:r w:rsidR="00300393">
        <w:t>l</w:t>
      </w:r>
      <w:r>
        <w:t xml:space="preserve"> principio y no se van a reducir con respecto a otras arquitecturas, pero van a generar más oportunidades de negocio.</w:t>
      </w:r>
    </w:p>
    <w:p w14:paraId="6DE304DB" w14:textId="69B8E2FC" w:rsidR="00C566D4" w:rsidRDefault="00900E0A" w:rsidP="00C566D4">
      <w:pPr>
        <w:pStyle w:val="Prrafodelista"/>
        <w:numPr>
          <w:ilvl w:val="0"/>
          <w:numId w:val="5"/>
        </w:numPr>
      </w:pPr>
      <w:r>
        <w:t>La generación de informes del sistema será</w:t>
      </w:r>
      <w:r w:rsidR="00C566D4">
        <w:t xml:space="preserve"> más </w:t>
      </w:r>
      <w:r>
        <w:t>difícil</w:t>
      </w:r>
      <w:r w:rsidR="00C566D4">
        <w:t xml:space="preserve"> al estar toda la información repartida entre diferentes ms.</w:t>
      </w:r>
    </w:p>
    <w:p w14:paraId="37AA89C4" w14:textId="12E1227A" w:rsidR="00900E0A" w:rsidRDefault="00900E0A" w:rsidP="00C566D4">
      <w:pPr>
        <w:pStyle w:val="Prrafodelista"/>
        <w:numPr>
          <w:ilvl w:val="0"/>
          <w:numId w:val="5"/>
        </w:numPr>
      </w:pPr>
      <w:r>
        <w:t>El monitoreo y resolución de problemas es más difícil.</w:t>
      </w:r>
    </w:p>
    <w:p w14:paraId="4F39F983" w14:textId="6C7035DA" w:rsidR="00900E0A" w:rsidRDefault="00900E0A" w:rsidP="00C566D4">
      <w:pPr>
        <w:pStyle w:val="Prrafodelista"/>
        <w:numPr>
          <w:ilvl w:val="0"/>
          <w:numId w:val="5"/>
        </w:numPr>
      </w:pPr>
      <w:r>
        <w:t>La seguridad debe ser mayor, hay que asegurarse que las transacciones entre los microservicios no sean capturadas y fáciles de hackear</w:t>
      </w:r>
      <w:r w:rsidR="00F50087">
        <w:t>,</w:t>
      </w:r>
      <w:r w:rsidR="00300393">
        <w:t xml:space="preserve"> así como su exactitud</w:t>
      </w:r>
      <w:r>
        <w:t>.</w:t>
      </w:r>
    </w:p>
    <w:p w14:paraId="356B9177" w14:textId="7A41F885" w:rsidR="00900E0A" w:rsidRDefault="00900E0A" w:rsidP="00C566D4">
      <w:pPr>
        <w:pStyle w:val="Prrafodelista"/>
        <w:numPr>
          <w:ilvl w:val="0"/>
          <w:numId w:val="5"/>
        </w:numPr>
      </w:pPr>
      <w:r>
        <w:t xml:space="preserve">La realización de pruebas es mucho más difícil, al estar todos los ms relacionados entre sí, pero a su vez separados unos de otros. Determinar la causa del fallo será mucho más </w:t>
      </w:r>
      <w:r w:rsidR="00F50087">
        <w:t>dificultos</w:t>
      </w:r>
      <w:r w:rsidR="00D039DC">
        <w:t>a</w:t>
      </w:r>
      <w:r>
        <w:t>.</w:t>
      </w:r>
    </w:p>
    <w:p w14:paraId="28F5A9DB" w14:textId="1C2FB532" w:rsidR="00900E0A" w:rsidRDefault="00900E0A" w:rsidP="00C566D4">
      <w:pPr>
        <w:pStyle w:val="Prrafodelista"/>
        <w:numPr>
          <w:ilvl w:val="0"/>
          <w:numId w:val="5"/>
        </w:numPr>
      </w:pPr>
      <w:r>
        <w:t>La consistencia de los datos será más difícil de mantener, al existir una BBDD distribuida entre los diferentes servicios aparecen problemas no existentes hasta ahora.</w:t>
      </w:r>
    </w:p>
    <w:p w14:paraId="6D470286" w14:textId="6C42E35F" w:rsidR="00827D40" w:rsidRDefault="00827D40" w:rsidP="00827D40">
      <w:pPr>
        <w:pStyle w:val="Ttulo2"/>
      </w:pPr>
      <w:bookmarkStart w:id="11" w:name="_Toc104188418"/>
      <w:r>
        <w:t>Cómo modelar los microservicios</w:t>
      </w:r>
      <w:bookmarkEnd w:id="11"/>
    </w:p>
    <w:p w14:paraId="5D19AC12" w14:textId="319F029B" w:rsidR="00827D40" w:rsidRDefault="00142C6F" w:rsidP="00827D40">
      <w:r>
        <w:t>La definición de buenos ms se basa en determinar correctamente los límites de estos y que permit</w:t>
      </w:r>
      <w:r w:rsidR="00F50087">
        <w:t>a</w:t>
      </w:r>
      <w:r>
        <w:t>n el máximo desacoplo</w:t>
      </w:r>
      <w:r w:rsidR="000F6D2C">
        <w:t xml:space="preserve"> y aislamiento. En este sentido </w:t>
      </w:r>
      <w:r w:rsidR="00F50087">
        <w:t>deberán</w:t>
      </w:r>
      <w:r w:rsidR="000F6D2C">
        <w:t xml:space="preserve"> ser servicios independientes.</w:t>
      </w:r>
    </w:p>
    <w:p w14:paraId="52239DC5" w14:textId="7673910D" w:rsidR="000F6D2C" w:rsidRDefault="000F6D2C" w:rsidP="000F6D2C">
      <w:pPr>
        <w:pStyle w:val="Prrafodelista"/>
        <w:numPr>
          <w:ilvl w:val="0"/>
          <w:numId w:val="6"/>
        </w:numPr>
      </w:pPr>
      <w:r w:rsidRPr="006B5426">
        <w:rPr>
          <w:b/>
          <w:bCs/>
        </w:rPr>
        <w:t>Ocultación de la información</w:t>
      </w:r>
      <w:r>
        <w:t xml:space="preserve">. </w:t>
      </w:r>
      <w:r w:rsidR="00F50087">
        <w:t>Definir</w:t>
      </w:r>
      <w:r>
        <w:t xml:space="preserve"> la información contenida en un ms y ver los límites de esos datos permitirá delimitar los “bordes” de cada ms. Deberemos minimizar el número de funcionalidades que creemos que deben tener el resto de servicios</w:t>
      </w:r>
      <w:r w:rsidR="00F50087">
        <w:t>,</w:t>
      </w:r>
      <w:r>
        <w:t xml:space="preserve"> cuestionándonos todo desde el principio.</w:t>
      </w:r>
    </w:p>
    <w:p w14:paraId="05568C62" w14:textId="54E655A5" w:rsidR="006B5426" w:rsidRDefault="000F6D2C" w:rsidP="006B5426">
      <w:pPr>
        <w:pStyle w:val="Prrafodelista"/>
        <w:numPr>
          <w:ilvl w:val="0"/>
          <w:numId w:val="6"/>
        </w:numPr>
      </w:pPr>
      <w:r w:rsidRPr="006B5426">
        <w:rPr>
          <w:b/>
          <w:bCs/>
        </w:rPr>
        <w:t>Cohesión</w:t>
      </w:r>
      <w:r>
        <w:t>. El código que cambia junto permanece junto, es una máxima de la programación. Por lo tanto, todo código relacionado deberá estar en el mismo ms. Si hay que cambiar</w:t>
      </w:r>
      <w:r w:rsidR="006B5426">
        <w:t xml:space="preserve"> una funcionalidad </w:t>
      </w:r>
      <w:r w:rsidR="00D039DC">
        <w:t>estará</w:t>
      </w:r>
      <w:r w:rsidR="006B5426">
        <w:t xml:space="preserve"> en un único sitio. Si somos capaces de definir bien los límites de manera que todo el código relacionado esté junto permitirá una mejor gestión del código.</w:t>
      </w:r>
    </w:p>
    <w:p w14:paraId="35815160" w14:textId="1A77D8B7" w:rsidR="006B5426" w:rsidRDefault="006B5426" w:rsidP="006B5426">
      <w:pPr>
        <w:pStyle w:val="Prrafodelista"/>
        <w:numPr>
          <w:ilvl w:val="0"/>
          <w:numId w:val="6"/>
        </w:numPr>
      </w:pPr>
      <w:r>
        <w:rPr>
          <w:b/>
          <w:bCs/>
        </w:rPr>
        <w:t>Acoplamiento</w:t>
      </w:r>
      <w:r w:rsidRPr="006B5426">
        <w:t>.</w:t>
      </w:r>
      <w:r>
        <w:t xml:space="preserve"> Si un ms está poco acoplado, el cambio en dicho ms no requerirá cambio en algún otro. El mejor acercamiento es que un ms conozca lo menos posible de aquellos ms con los que colabore, limitando el número de llamadas que se hacen a otros ms.</w:t>
      </w:r>
    </w:p>
    <w:p w14:paraId="02C1A2E6" w14:textId="272C31AD" w:rsidR="006B5426" w:rsidRDefault="006B5426" w:rsidP="006B5426">
      <w:pPr>
        <w:pStyle w:val="Prrafodelista"/>
        <w:numPr>
          <w:ilvl w:val="0"/>
          <w:numId w:val="6"/>
        </w:numPr>
      </w:pPr>
      <w:r>
        <w:rPr>
          <w:b/>
          <w:bCs/>
        </w:rPr>
        <w:t>Interacción entre cohesión y acoplamiento</w:t>
      </w:r>
      <w:r w:rsidRPr="006B5426">
        <w:t>.</w:t>
      </w:r>
      <w:r>
        <w:t xml:space="preserve"> Ambos conceptos están relacionados definiendo la estabilidad de un sistema. El sistema será estable si tienen una fuerte cohesión y un mínimo acoplamiento. Esta disposición reducirá la comunicación entre los diferentes </w:t>
      </w:r>
      <w:r>
        <w:lastRenderedPageBreak/>
        <w:t>grupos de trabajo. Para que se d</w:t>
      </w:r>
      <w:r w:rsidR="00F50087">
        <w:t>é</w:t>
      </w:r>
      <w:r>
        <w:t xml:space="preserve"> </w:t>
      </w:r>
      <w:r w:rsidR="00115F80">
        <w:t>esta característica</w:t>
      </w:r>
      <w:r>
        <w:t>, los límites de los ms deben permanecer estables una vez definidos.</w:t>
      </w:r>
    </w:p>
    <w:p w14:paraId="051EF8A1" w14:textId="419DB04B" w:rsidR="00115F80" w:rsidRDefault="00115F80" w:rsidP="00115F80">
      <w:pPr>
        <w:pStyle w:val="Ttulo3"/>
      </w:pPr>
      <w:bookmarkStart w:id="12" w:name="_Toc104188419"/>
      <w:r>
        <w:t>Tipos de acoplamiento</w:t>
      </w:r>
      <w:bookmarkEnd w:id="12"/>
    </w:p>
    <w:p w14:paraId="598105A9" w14:textId="29E91E61" w:rsidR="00115F80" w:rsidRDefault="00115F80" w:rsidP="00115F80">
      <w:r>
        <w:t xml:space="preserve">El acoplamiento entre el código es uno de los mayores problemas que se presentan en el desarrollo de ms. Este problema no aparece en los </w:t>
      </w:r>
      <w:r w:rsidR="00967DE1">
        <w:t>desarrollos</w:t>
      </w:r>
      <w:r>
        <w:t xml:space="preserve"> monolíticos de forma tan clara pero también se debe tener en cuenta.</w:t>
      </w:r>
    </w:p>
    <w:p w14:paraId="698DFFF0" w14:textId="3320FFB8" w:rsidR="00115F80" w:rsidRDefault="00115F80" w:rsidP="00115F80">
      <w:r>
        <w:t xml:space="preserve">Hay que </w:t>
      </w:r>
      <w:r w:rsidR="002A65E3">
        <w:t>recordar</w:t>
      </w:r>
      <w:r>
        <w:t xml:space="preserve"> que algún tipo de acoplamiento debe existir, es imposible evitar, lo que buscamos es reducir al máximo dicho acoplamiento.</w:t>
      </w:r>
    </w:p>
    <w:p w14:paraId="1CE58CEF" w14:textId="0078442E" w:rsidR="00115F80" w:rsidRDefault="00115F80" w:rsidP="00115F80">
      <w:pPr>
        <w:pStyle w:val="Prrafodelista"/>
        <w:numPr>
          <w:ilvl w:val="0"/>
          <w:numId w:val="7"/>
        </w:numPr>
      </w:pPr>
      <w:r>
        <w:rPr>
          <w:b/>
          <w:bCs/>
        </w:rPr>
        <w:t xml:space="preserve">Acoplamiento de dominio. </w:t>
      </w:r>
      <w:r>
        <w:t xml:space="preserve">Un ms hace uso de otro ms porque necesita de sus funcionalidades. Por ejemplo, un ms </w:t>
      </w:r>
      <w:r w:rsidRPr="00967DE1">
        <w:rPr>
          <w:i/>
          <w:iCs/>
        </w:rPr>
        <w:t>Proceso de Orden</w:t>
      </w:r>
      <w:r>
        <w:t xml:space="preserve">, necesitará del ms </w:t>
      </w:r>
      <w:r w:rsidRPr="00967DE1">
        <w:rPr>
          <w:i/>
          <w:iCs/>
        </w:rPr>
        <w:t>Almacén</w:t>
      </w:r>
      <w:r>
        <w:t xml:space="preserve"> y del ms </w:t>
      </w:r>
      <w:r w:rsidRPr="00967DE1">
        <w:rPr>
          <w:i/>
          <w:iCs/>
        </w:rPr>
        <w:t>Pago</w:t>
      </w:r>
      <w:r>
        <w:t xml:space="preserve"> para poder realizar su tarea.</w:t>
      </w:r>
    </w:p>
    <w:p w14:paraId="20DC59E7" w14:textId="205D4835" w:rsidR="00115F80" w:rsidRDefault="00115F80" w:rsidP="00115F80">
      <w:pPr>
        <w:pStyle w:val="Prrafodelista"/>
      </w:pPr>
      <w:r w:rsidRPr="00115F80">
        <w:t xml:space="preserve">Este tipo </w:t>
      </w:r>
      <w:r>
        <w:t>de acoplamiento es inevitable, pero hay que intentar mantenerlo al mínimo posible. Si un ms hace demasiadas funciones, o se comunica con varios ms deberemos estudiar la posibilidad de dividirlo en varios.</w:t>
      </w:r>
    </w:p>
    <w:p w14:paraId="35A7CE14" w14:textId="656F091C" w:rsidR="00115F80" w:rsidRDefault="00115F80" w:rsidP="00115F80">
      <w:pPr>
        <w:pStyle w:val="Prrafodelista"/>
      </w:pPr>
      <w:r>
        <w:t>Este tipo de acoplamiento puede presentar problemas si la cantidad de información a compartir entre los diferentes ms es elevada. Hay que tener en cuenta que cada ms necesitará toda la información para su trabajo.</w:t>
      </w:r>
    </w:p>
    <w:p w14:paraId="6FBD5222" w14:textId="15A18E57" w:rsidR="006B65BA" w:rsidRPr="00115F80" w:rsidRDefault="006B65BA" w:rsidP="006B65BA">
      <w:pPr>
        <w:pStyle w:val="Prrafodelista"/>
        <w:pBdr>
          <w:top w:val="single" w:sz="4" w:space="1" w:color="auto"/>
          <w:left w:val="single" w:sz="4" w:space="4" w:color="auto"/>
          <w:bottom w:val="single" w:sz="4" w:space="1" w:color="auto"/>
          <w:right w:val="single" w:sz="4" w:space="4" w:color="auto"/>
        </w:pBdr>
        <w:shd w:val="clear" w:color="auto" w:fill="C2C4C7" w:themeFill="text1" w:themeFillTint="40"/>
        <w:ind w:left="1418" w:right="1097"/>
        <w:jc w:val="center"/>
      </w:pPr>
      <w:r>
        <w:t>Compartir lo imprescindible, mandar lo mínimo posible</w:t>
      </w:r>
    </w:p>
    <w:p w14:paraId="7A4B83A2" w14:textId="0913E9A8" w:rsidR="00115F80" w:rsidRDefault="000F70DC" w:rsidP="00115F80">
      <w:pPr>
        <w:pStyle w:val="Prrafodelista"/>
        <w:numPr>
          <w:ilvl w:val="0"/>
          <w:numId w:val="7"/>
        </w:numPr>
      </w:pPr>
      <w:r w:rsidRPr="000F70DC">
        <w:rPr>
          <w:b/>
          <w:bCs/>
        </w:rPr>
        <w:t>Acoplamiento temporal</w:t>
      </w:r>
      <w:r>
        <w:t xml:space="preserve">. Se da en aquellos ms en los que la ejecución debe ser simultánea o se imponen restricciones de orden en la que uno se debe de ejecutar siempre antes que otro ms. Un ms de </w:t>
      </w:r>
      <w:r w:rsidRPr="00967DE1">
        <w:rPr>
          <w:i/>
          <w:iCs/>
        </w:rPr>
        <w:t xml:space="preserve">Orden de </w:t>
      </w:r>
      <w:r w:rsidR="00967DE1" w:rsidRPr="00967DE1">
        <w:rPr>
          <w:i/>
          <w:iCs/>
        </w:rPr>
        <w:t>P</w:t>
      </w:r>
      <w:r w:rsidRPr="00967DE1">
        <w:rPr>
          <w:i/>
          <w:iCs/>
        </w:rPr>
        <w:t>edido</w:t>
      </w:r>
      <w:r>
        <w:t xml:space="preserve"> debe ejecutarse antes de la tarea del ms </w:t>
      </w:r>
      <w:r w:rsidRPr="00967DE1">
        <w:rPr>
          <w:i/>
          <w:iCs/>
        </w:rPr>
        <w:t>Almacén</w:t>
      </w:r>
      <w:r>
        <w:t>, siendo obligatorio que este segundo esté disponible cuando termine el primero para que se complete la funcionalidad.</w:t>
      </w:r>
    </w:p>
    <w:p w14:paraId="3AED2F02" w14:textId="34A97D13" w:rsidR="000F70DC" w:rsidRPr="000F70DC" w:rsidRDefault="000F70DC" w:rsidP="000F70DC">
      <w:pPr>
        <w:pStyle w:val="Prrafodelista"/>
      </w:pPr>
      <w:r>
        <w:t>Hay que tratar de forma cuidadosa este acoplamiento, sobre todo cuando el número implicado de ms crece y las cadenas de ejecución se agrandan.</w:t>
      </w:r>
    </w:p>
    <w:p w14:paraId="623B247A" w14:textId="39FE85D8" w:rsidR="000F70DC" w:rsidRDefault="000F70DC" w:rsidP="00115F80">
      <w:pPr>
        <w:pStyle w:val="Prrafodelista"/>
        <w:numPr>
          <w:ilvl w:val="0"/>
          <w:numId w:val="7"/>
        </w:numPr>
      </w:pPr>
      <w:r>
        <w:rPr>
          <w:b/>
          <w:bCs/>
        </w:rPr>
        <w:t>Acoplamiento de transición (pass-trough).</w:t>
      </w:r>
      <w:r>
        <w:t xml:space="preserve"> Este acoplamiento se produce cuando un servicio pasa los datos a otro servicio simplemente porque se necesita para completar la operación más adelante en </w:t>
      </w:r>
      <w:r w:rsidR="00967DE1">
        <w:t>otro ms</w:t>
      </w:r>
      <w:r>
        <w:t>.</w:t>
      </w:r>
    </w:p>
    <w:p w14:paraId="6DE9B3CB" w14:textId="6EBD12F0" w:rsidR="000F70DC" w:rsidRDefault="000F70DC" w:rsidP="000F70DC">
      <w:pPr>
        <w:pStyle w:val="Prrafodelista"/>
      </w:pPr>
      <w:r>
        <w:t>El mayor problema con el que nos podemos encontrar, es que si el formato de datos cambia en cualquier punto de la transmisión hay que cambiar todos los ms involucrado</w:t>
      </w:r>
      <w:r w:rsidR="00AB1D5A">
        <w:t xml:space="preserve">s. </w:t>
      </w:r>
    </w:p>
    <w:p w14:paraId="668C85CF" w14:textId="70E8E0D3" w:rsidR="00AB1D5A" w:rsidRPr="000F70DC" w:rsidRDefault="00AB1D5A" w:rsidP="000F70DC">
      <w:pPr>
        <w:pStyle w:val="Prrafodelista"/>
      </w:pPr>
      <w:r>
        <w:t xml:space="preserve">Deberemos pensar si es necesario el ms intermediario o puede ser suprimido de alguna manera para evitar este </w:t>
      </w:r>
      <w:r w:rsidR="00967DE1">
        <w:t>acoplamiento</w:t>
      </w:r>
      <w:r>
        <w:t>. Otro aspecto a tratar, son los datos a pasar a</w:t>
      </w:r>
      <w:r w:rsidR="00967DE1">
        <w:t>l</w:t>
      </w:r>
      <w:r>
        <w:t xml:space="preserve"> intermediari</w:t>
      </w:r>
      <w:r w:rsidR="00967DE1">
        <w:t>o</w:t>
      </w:r>
      <w:r>
        <w:t>, se deben delimitar muy bien y ser lo mínimo posible.</w:t>
      </w:r>
    </w:p>
    <w:p w14:paraId="291BDC7C" w14:textId="58DAA0A0" w:rsidR="000F70DC" w:rsidRDefault="000F70DC" w:rsidP="00115F80">
      <w:pPr>
        <w:pStyle w:val="Prrafodelista"/>
        <w:numPr>
          <w:ilvl w:val="0"/>
          <w:numId w:val="7"/>
        </w:numPr>
      </w:pPr>
      <w:r>
        <w:rPr>
          <w:b/>
          <w:bCs/>
        </w:rPr>
        <w:t>Acoplamiento común.</w:t>
      </w:r>
      <w:r w:rsidR="00AB1D5A">
        <w:rPr>
          <w:b/>
          <w:bCs/>
        </w:rPr>
        <w:t xml:space="preserve"> </w:t>
      </w:r>
      <w:r w:rsidR="00AB1D5A" w:rsidRPr="00AB1D5A">
        <w:t>Se produce c</w:t>
      </w:r>
      <w:r w:rsidR="00AB1D5A">
        <w:t>uando dos o más ms hacen uso de un mismo conjunto de datos o recursos (bbdd, memoria o sistema de archivos). Este acoplamiento presenta problemas con el cambio de la estructura subyacente del recurso en cuestión que implicará un cambio en todos los ms que lo usen. Este problema aumentará con la frecuencia del cambio y con el acceso concurrente al recurso por varios ms.</w:t>
      </w:r>
    </w:p>
    <w:p w14:paraId="5650F40A" w14:textId="38807900" w:rsidR="00AB1D5A" w:rsidRPr="00AB1D5A" w:rsidRDefault="00AB1D5A" w:rsidP="00AB1D5A">
      <w:pPr>
        <w:pStyle w:val="Prrafodelista"/>
      </w:pPr>
      <w:r>
        <w:t xml:space="preserve">Para paliar el problema podemos intentar separar los recursos y que sean únicos, o en caso que no sea posible, determinar un único responsable del recurso. También se deben utilizar técnicas </w:t>
      </w:r>
      <w:r w:rsidR="00460CF4">
        <w:t>de bloqueo</w:t>
      </w:r>
      <w:r>
        <w:t xml:space="preserve"> del recurso </w:t>
      </w:r>
      <w:r w:rsidR="00460CF4">
        <w:t xml:space="preserve">para que </w:t>
      </w:r>
      <w:r>
        <w:t>que</w:t>
      </w:r>
      <w:r w:rsidR="00967DE1">
        <w:t>de</w:t>
      </w:r>
      <w:r>
        <w:t xml:space="preserve"> en un estado estable</w:t>
      </w:r>
      <w:r w:rsidR="00460CF4">
        <w:t xml:space="preserve"> en caso que aparezca algún tipo de problema</w:t>
      </w:r>
      <w:r>
        <w:t>.</w:t>
      </w:r>
    </w:p>
    <w:p w14:paraId="257B139F" w14:textId="1BCAE1FB" w:rsidR="00AB1D5A" w:rsidRDefault="00AB1D5A" w:rsidP="00115F80">
      <w:pPr>
        <w:pStyle w:val="Prrafodelista"/>
        <w:numPr>
          <w:ilvl w:val="0"/>
          <w:numId w:val="7"/>
        </w:numPr>
      </w:pPr>
      <w:r>
        <w:rPr>
          <w:b/>
          <w:bCs/>
        </w:rPr>
        <w:lastRenderedPageBreak/>
        <w:t>Acoplamiento de contenido.</w:t>
      </w:r>
      <w:r w:rsidR="00403404">
        <w:rPr>
          <w:b/>
          <w:bCs/>
        </w:rPr>
        <w:t xml:space="preserve"> </w:t>
      </w:r>
      <w:r w:rsidR="00403404">
        <w:t>Hablaremos de este tipo de acoplamiento cuando un servicio cambia el estado interno de otro ms. Por ejemplo, un ms cambia la BBDD de otro ms. Se diferencia con el anterior en que este caso la propiedad de recurso compartido es menos clara.</w:t>
      </w:r>
    </w:p>
    <w:p w14:paraId="514C16BA" w14:textId="5D02352D" w:rsidR="00403404" w:rsidRDefault="0093637A" w:rsidP="0093637A">
      <w:pPr>
        <w:pStyle w:val="Ttulo3"/>
      </w:pPr>
      <w:bookmarkStart w:id="13" w:name="_Toc104188420"/>
      <w:r>
        <w:t>Metodologías a usar</w:t>
      </w:r>
      <w:bookmarkEnd w:id="13"/>
    </w:p>
    <w:p w14:paraId="659686C3" w14:textId="3DD9D010" w:rsidR="007A2D6D" w:rsidRDefault="0093637A" w:rsidP="00403404">
      <w:r>
        <w:t>En el entorno de los ms aparecen varias metodologías que podemos usar para crear una estructura. La primera aproximación e</w:t>
      </w:r>
      <w:r w:rsidR="00967DE1">
        <w:t>s</w:t>
      </w:r>
      <w:r>
        <w:t xml:space="preserve"> el </w:t>
      </w:r>
      <w:r w:rsidRPr="007A2D6D">
        <w:rPr>
          <w:b/>
          <w:bCs/>
        </w:rPr>
        <w:t>diseño basado en dominios</w:t>
      </w:r>
      <w:r>
        <w:t xml:space="preserve">. </w:t>
      </w:r>
    </w:p>
    <w:p w14:paraId="38BEEFBE" w14:textId="7C67CDCD" w:rsidR="0093637A" w:rsidRDefault="0093637A" w:rsidP="00403404">
      <w:r>
        <w:t>La idea es determinar funcionalidades o “agregados”, entendidos como estructuras que tienen estado. Los agregados serán tratados por los ms sabiendo que un agregado deberá estar en un solo ms servicio, pero un ms podrá atender a varios agregados.</w:t>
      </w:r>
      <w:r w:rsidR="007A2D6D">
        <w:t xml:space="preserve"> Los agregados definen cada una de las funciones básicas que implementarán la función de negocio.</w:t>
      </w:r>
    </w:p>
    <w:p w14:paraId="13411244" w14:textId="680FD4AB" w:rsidR="007A2D6D" w:rsidRDefault="007A2D6D" w:rsidP="00403404">
      <w:r>
        <w:t>Los agregados son datos autocontenidos que representan un estado de la máquina que se centra en un solo concepto del dominio. Con estos agregados hay que determinar los límites que representan el conjunto de agregados relacionados y el interfaz a exponer fuera del ms. Estos límites se buscarán refinando uno inicial</w:t>
      </w:r>
      <w:r w:rsidR="00967DE1">
        <w:t>,</w:t>
      </w:r>
      <w:r>
        <w:t xml:space="preserve"> minimizando lo más posible el mismo.</w:t>
      </w:r>
    </w:p>
    <w:p w14:paraId="09A503B4" w14:textId="157BD9DA" w:rsidR="007A2D6D" w:rsidRDefault="007A2D6D" w:rsidP="00403404">
      <w:r>
        <w:t>El proceso se podría resumir de la siguiente forma: se identifica los eventos del dominio</w:t>
      </w:r>
      <w:r w:rsidR="00460CF4">
        <w:t xml:space="preserve"> (un problema de negocio a solucionar, por ejemplo: el almacén)</w:t>
      </w:r>
      <w:r w:rsidR="001142DB">
        <w:t>, estos eventos representan sucesos en el sistema. Después se identifican los comandos que causan dichos eventos.  Los comandos determinan las decisiones que toman las personas para hacer algo. Los eventos son la semilla de los agregados, reorganizaremos los comandos y eventos, relacionándolos entre sí para generar el agregado. En una última fase se agruparán los agregados en torno a un ms.</w:t>
      </w:r>
    </w:p>
    <w:p w14:paraId="41656EF1" w14:textId="517D7687" w:rsidR="001142DB" w:rsidRDefault="001142DB" w:rsidP="00403404">
      <w:r>
        <w:t>La metodología impone un flujo de trabajo, pero no asegura un buen resultado. Deberemos tener en cuenta algunos factores más para un buen diseño.</w:t>
      </w:r>
    </w:p>
    <w:p w14:paraId="5539022B" w14:textId="03709885" w:rsidR="001142DB" w:rsidRDefault="001142DB" w:rsidP="001142DB">
      <w:pPr>
        <w:pStyle w:val="Prrafodelista"/>
        <w:numPr>
          <w:ilvl w:val="0"/>
          <w:numId w:val="7"/>
        </w:numPr>
      </w:pPr>
      <w:r>
        <w:rPr>
          <w:b/>
          <w:bCs/>
        </w:rPr>
        <w:t>Volatibilidad.</w:t>
      </w:r>
      <w:r>
        <w:t xml:space="preserve"> Determinar las partes que más cambian de un sistema permitirá extraer funcionalidades (eventos y comandos) para crear los agregados.</w:t>
      </w:r>
    </w:p>
    <w:p w14:paraId="1197E5EF" w14:textId="42120F5A" w:rsidR="001142DB" w:rsidRDefault="001142DB" w:rsidP="001142DB">
      <w:pPr>
        <w:pStyle w:val="Prrafodelista"/>
        <w:numPr>
          <w:ilvl w:val="0"/>
          <w:numId w:val="7"/>
        </w:numPr>
      </w:pPr>
      <w:r>
        <w:rPr>
          <w:b/>
          <w:bCs/>
        </w:rPr>
        <w:t>Datos.</w:t>
      </w:r>
      <w:r>
        <w:t xml:space="preserve"> Considerar la naturaleza de los datos nos permite detectar diferentes formas de descomposición para los ms e intuir los límites.</w:t>
      </w:r>
    </w:p>
    <w:p w14:paraId="49E3D838" w14:textId="050784F7" w:rsidR="001142DB" w:rsidRDefault="009C492A" w:rsidP="001142DB">
      <w:pPr>
        <w:pStyle w:val="Prrafodelista"/>
        <w:numPr>
          <w:ilvl w:val="0"/>
          <w:numId w:val="7"/>
        </w:numPr>
      </w:pPr>
      <w:r>
        <w:rPr>
          <w:b/>
          <w:bCs/>
        </w:rPr>
        <w:t>Tecnología.</w:t>
      </w:r>
      <w:r>
        <w:t xml:space="preserve"> El uso de diferentes tecnologías nos puede a ayudar a determinar los límites entre los ms.</w:t>
      </w:r>
    </w:p>
    <w:p w14:paraId="0C84AEF5" w14:textId="6F55737A" w:rsidR="00F2715E" w:rsidRDefault="00F2715E">
      <w:pPr>
        <w:spacing w:after="200" w:line="276" w:lineRule="auto"/>
        <w:jc w:val="left"/>
      </w:pPr>
      <w:r>
        <w:br w:type="page"/>
      </w:r>
    </w:p>
    <w:p w14:paraId="7322220F" w14:textId="0CE3A0B1" w:rsidR="00F2715E" w:rsidRDefault="00F2715E" w:rsidP="00F2715E">
      <w:pPr>
        <w:pStyle w:val="Ttulo1"/>
      </w:pPr>
      <w:bookmarkStart w:id="14" w:name="_Toc104188421"/>
      <w:r>
        <w:lastRenderedPageBreak/>
        <w:t>Capítulo II. Conceptos de desarrollo</w:t>
      </w:r>
      <w:bookmarkEnd w:id="14"/>
    </w:p>
    <w:p w14:paraId="7F818A36" w14:textId="3279D058" w:rsidR="00F2715E" w:rsidRDefault="00CE1147" w:rsidP="00F2715E">
      <w:pPr>
        <w:pStyle w:val="Ttulo2"/>
      </w:pPr>
      <w:bookmarkStart w:id="15" w:name="_Toc104188422"/>
      <w:r>
        <w:t>Partiendo de un desarrollo anterior</w:t>
      </w:r>
      <w:bookmarkEnd w:id="15"/>
    </w:p>
    <w:p w14:paraId="6BA09760" w14:textId="46A911B5" w:rsidR="009C492A" w:rsidRDefault="00CE1147" w:rsidP="009C492A">
      <w:r>
        <w:t>Generalmente partiremos de una aplicación existente que deseamos migrar a un entorno basado en ms. Este sistema seguirá, lo más probable, una estructura monolítica que podremos utilizar para crear el nuevo sistema. En este punto vamos a tratar los aspectos más importantes en este tipo de migraciones ya que son las más frecuentes.</w:t>
      </w:r>
    </w:p>
    <w:p w14:paraId="5F1937C0" w14:textId="119F81AF" w:rsidR="00CB1A3A" w:rsidRDefault="00CB1A3A" w:rsidP="00CB1A3A">
      <w:pPr>
        <w:pStyle w:val="Ttulo3"/>
      </w:pPr>
      <w:bookmarkStart w:id="16" w:name="_Toc104188423"/>
      <w:r>
        <w:t>Tener un objetivo claro</w:t>
      </w:r>
      <w:bookmarkEnd w:id="16"/>
    </w:p>
    <w:p w14:paraId="2F3ECBD9" w14:textId="59282C83" w:rsidR="00CB1A3A" w:rsidRDefault="00CB1A3A" w:rsidP="00CB1A3A">
      <w:r>
        <w:t xml:space="preserve">El crear un sistema con ms no es el objetivo, los ms son la herramienta para conseguir lo que queremos. Solo empezaremos a pensar en migrar si no encontramos otra solución más fácil, o una arquitectura basada en el patrón MVC que nos sirva para conseguir el objetivo. Parece una incongruencia el </w:t>
      </w:r>
      <w:r w:rsidR="000940BB">
        <w:t>recomendar no</w:t>
      </w:r>
      <w:r>
        <w:t xml:space="preserve"> usar ms a menos que sea necesario en unos apuntes de creación de ms, pero las arquitecturas basadas en ms son muy complejas </w:t>
      </w:r>
      <w:r w:rsidR="000940BB">
        <w:t xml:space="preserve">con </w:t>
      </w:r>
      <w:r w:rsidR="00476A79">
        <w:t xml:space="preserve">necesidad de </w:t>
      </w:r>
      <w:r w:rsidR="000940BB">
        <w:t>programadores muy experimentados en el desarrollo de ms.</w:t>
      </w:r>
    </w:p>
    <w:p w14:paraId="19E82299" w14:textId="75409147" w:rsidR="000940BB" w:rsidRDefault="007B1800" w:rsidP="00CB1A3A">
      <w:r>
        <w:t>En todo caso, es imprescindible tener un objetivo definido o será muy difícil saber por dónde empezar a diseñar la estructura de ms. Hay que tener en cuenta que esta estructura se basará en soporta</w:t>
      </w:r>
      <w:r w:rsidR="00476A79">
        <w:t>r</w:t>
      </w:r>
      <w:r>
        <w:t xml:space="preserve"> una estructura de negocio, no una aplicación para resolver un problema, con lo que su ámbito es mucho mayor que el necesario en un desarrollo monolítico.</w:t>
      </w:r>
    </w:p>
    <w:p w14:paraId="0C5574A9" w14:textId="613A8215" w:rsidR="007B1800" w:rsidRDefault="007B1800" w:rsidP="007B1800">
      <w:pPr>
        <w:pStyle w:val="Ttulo3"/>
      </w:pPr>
      <w:bookmarkStart w:id="17" w:name="_Toc104188424"/>
      <w:r>
        <w:t>Migración incremental</w:t>
      </w:r>
      <w:bookmarkEnd w:id="17"/>
    </w:p>
    <w:p w14:paraId="1C9D453C" w14:textId="549815A1" w:rsidR="007B1800" w:rsidRDefault="004F6366" w:rsidP="007B1800">
      <w:r>
        <w:t xml:space="preserve">Se dice en la industria del entretenimiento que el show </w:t>
      </w:r>
      <w:r w:rsidR="00476A79">
        <w:t xml:space="preserve">siempre </w:t>
      </w:r>
      <w:r>
        <w:t>debe continuar. Pues esa máxima la deberemos aplicar a nuestras migraciones. No podemos dejar a la empresa sin una aplicación que está usando actualmente para hacer nuestra migración, por lo que deberemos pasar de un sistema monolítico a otro basado en servicios mediante sucesivas modificaciones del sistema, en la que irán desapareciendo paulatinamente cada vez más partes del modelo monolítico que serán sustituidas por partes del modelo de ms, hasta el estado final en el que solo quede el sistema basado en ms.</w:t>
      </w:r>
    </w:p>
    <w:p w14:paraId="376079D6" w14:textId="317B624D" w:rsidR="00502683" w:rsidRDefault="00502683" w:rsidP="007B1800">
      <w:r>
        <w:t>Una posible aproximación es crear en cada paso un ms que sustituya solo una parte de la aplicación monolítica. Esta aproximación permitirá aprender cada vez más del propio sistema para los pasos posteriores y limitará los daños en caso que algo no funcione de forma adecuada</w:t>
      </w:r>
      <w:r w:rsidR="008A2621">
        <w:t>, siendo relativamente sencillo revertir el sistema a su estado anterior.</w:t>
      </w:r>
    </w:p>
    <w:p w14:paraId="6576F6B1" w14:textId="68621437" w:rsidR="008A2621" w:rsidRDefault="00AA6857" w:rsidP="008A2621">
      <w:r>
        <w:t>Durante la</w:t>
      </w:r>
      <w:r w:rsidR="008A2621">
        <w:t xml:space="preserve"> migración nos tendremos que plantear si es imprescindible eliminar todo el código</w:t>
      </w:r>
      <w:r>
        <w:t xml:space="preserve"> monolítico, si es necesario para nuestros objetivos. El objetivo nunca debe ser eliminar el código MVC, debe </w:t>
      </w:r>
      <w:r w:rsidR="00420B3F">
        <w:t xml:space="preserve">ser </w:t>
      </w:r>
      <w:r>
        <w:t>soportar nuestra función de negocio.</w:t>
      </w:r>
    </w:p>
    <w:p w14:paraId="4DD744D9" w14:textId="6D260083" w:rsidR="00AA6857" w:rsidRDefault="00AA6857" w:rsidP="00AA6857">
      <w:pPr>
        <w:pStyle w:val="Ttulo3"/>
      </w:pPr>
      <w:bookmarkStart w:id="18" w:name="_Toc104188425"/>
      <w:r>
        <w:t>Estudio detallado del dominio del problema</w:t>
      </w:r>
      <w:bookmarkEnd w:id="18"/>
    </w:p>
    <w:p w14:paraId="65EE9B32" w14:textId="7204F56E" w:rsidR="00AA6857" w:rsidRPr="00AA6857" w:rsidRDefault="00AA6857" w:rsidP="00AA6857">
      <w:r>
        <w:t>Hay un peligro muy grande al diseño ms, el intentar dicho diseño sin tener un conocimiento claro del dominio del problema. Si existe una aplicación previa en la empresa tendremos una muy buena fuente para estudiar dicho dominio. Es imprescindible conocer el problema al que nos enfrentemos de forma exhaustiva para poder realizar un análisis y diseño adecuado.</w:t>
      </w:r>
    </w:p>
    <w:p w14:paraId="0CF0C4C7" w14:textId="6982B5B3" w:rsidR="00502683" w:rsidRDefault="00AA6857" w:rsidP="007B1800">
      <w:r>
        <w:lastRenderedPageBreak/>
        <w:t>En este estudio del dominio y apoyándonos en las aplicaciones existentes, descubriremos aquellas partes de la aplicación que cambian más rápidamente y ver si se pueden implementar como ms. También atenderemos a la viabilidad de los ms antes de implementarlos, no podemos lanzarnos a desarrolla</w:t>
      </w:r>
      <w:r w:rsidR="00476A79">
        <w:t>r</w:t>
      </w:r>
      <w:r>
        <w:t xml:space="preserve"> un ms sin antes estar completamente seguros de que se puede realizar.</w:t>
      </w:r>
      <w:r w:rsidR="00A22133">
        <w:t xml:space="preserve"> La decisión final de si una parte de la aplicación se convierte o no en ms será un balance entre lo fácil de extraer de la aplicación monolítica contra los beneficios.</w:t>
      </w:r>
    </w:p>
    <w:p w14:paraId="10A3D0FF" w14:textId="2CE19264" w:rsidR="00A22133" w:rsidRDefault="00A22133" w:rsidP="007B1800">
      <w:r>
        <w:t>Es aconsejable empezar por algo pequeño y fácil, adquirir habilidades en la programación de ms y del dominio del problema y continuar con retos más difíciles.</w:t>
      </w:r>
    </w:p>
    <w:p w14:paraId="64B9DB85" w14:textId="694D232F" w:rsidR="00A22133" w:rsidRDefault="00A22133" w:rsidP="00A22133">
      <w:pPr>
        <w:pStyle w:val="Ttulo3"/>
      </w:pPr>
      <w:bookmarkStart w:id="19" w:name="_Toc104188426"/>
      <w:r>
        <w:t>Descomposición por capas</w:t>
      </w:r>
      <w:bookmarkEnd w:id="19"/>
    </w:p>
    <w:p w14:paraId="4F4BAE58" w14:textId="2FC80DCD" w:rsidR="00A22133" w:rsidRDefault="00A22133" w:rsidP="00A22133">
      <w:r>
        <w:t>Una vez detectado y extraído el primer servicio, nos preguntamos cómo continuamos. Podemos usar las capas del patrón MVC si existe en nuestra aplicación monolítica y tomarla de base.</w:t>
      </w:r>
    </w:p>
    <w:p w14:paraId="28C64BD7" w14:textId="31C0F078" w:rsidR="00A22133" w:rsidRDefault="00A22133" w:rsidP="00A22133">
      <w:pPr>
        <w:pStyle w:val="Prrafodelista"/>
        <w:numPr>
          <w:ilvl w:val="0"/>
          <w:numId w:val="8"/>
        </w:numPr>
      </w:pPr>
      <w:r>
        <w:t xml:space="preserve">La capa de vista no tiene una correspondencia uno a uno con los ms. No se puede ignorar el GUI al migrar ya que a menudo el cambio del interfaz a un sistema basado en ms aporta grandes beneficios, pero no </w:t>
      </w:r>
      <w:r w:rsidR="00CC30DE">
        <w:t>veremos dichos beneficios hasta que el resto de ms estén creados.</w:t>
      </w:r>
    </w:p>
    <w:p w14:paraId="51D5F0FA" w14:textId="05DBE89A" w:rsidR="00174184" w:rsidRDefault="00174184" w:rsidP="00A22133">
      <w:pPr>
        <w:pStyle w:val="Prrafodelista"/>
        <w:numPr>
          <w:ilvl w:val="0"/>
          <w:numId w:val="8"/>
        </w:numPr>
      </w:pPr>
      <w:r>
        <w:t xml:space="preserve">El </w:t>
      </w:r>
      <w:r w:rsidR="00490462">
        <w:t>back</w:t>
      </w:r>
      <w:r>
        <w:t>-end</w:t>
      </w:r>
      <w:r w:rsidR="00490462">
        <w:t xml:space="preserve"> (modelo)</w:t>
      </w:r>
      <w:r>
        <w:t>.</w:t>
      </w:r>
      <w:r w:rsidR="00490462">
        <w:t xml:space="preserve"> Tenemos que recordar que se debe mantener junto todo el código relacionado, así como los datos correspondientes, en caso que no sea posible es mejor no realizar la migración de dicho servicio.</w:t>
      </w:r>
    </w:p>
    <w:p w14:paraId="1B980B56" w14:textId="29B3A46A" w:rsidR="00490462" w:rsidRDefault="00490462" w:rsidP="00490462">
      <w:r>
        <w:t xml:space="preserve">La descomposición por capas puede ayudar a comenzar la descomposición en los diferentes ms, pero siempre intentaremos sacar los datos </w:t>
      </w:r>
      <w:r w:rsidR="00F07E56">
        <w:t xml:space="preserve">primero </w:t>
      </w:r>
      <w:r>
        <w:t xml:space="preserve">para identificar aquellos casos en los que no se puedan </w:t>
      </w:r>
      <w:r w:rsidR="00F07E56">
        <w:t xml:space="preserve">sacar </w:t>
      </w:r>
      <w:r>
        <w:t>los datos de forma clara.</w:t>
      </w:r>
    </w:p>
    <w:p w14:paraId="6BB746FA" w14:textId="1992000C" w:rsidR="00D30414" w:rsidRDefault="00D30414" w:rsidP="00D30414">
      <w:pPr>
        <w:pStyle w:val="Ttulo3"/>
      </w:pPr>
      <w:bookmarkStart w:id="20" w:name="_Toc104188427"/>
      <w:r>
        <w:t>Patrones de diseño para la descomposición</w:t>
      </w:r>
      <w:bookmarkEnd w:id="20"/>
    </w:p>
    <w:p w14:paraId="232DBE81" w14:textId="46827AA4" w:rsidR="00D30414" w:rsidRDefault="00D30414" w:rsidP="00D30414">
      <w:r>
        <w:t>Los casos que se dan a la hora de convertir un sistema monolítico en uno orientado a ms suelen estar muy definidos. Estos casos de uso comunes se implementan a través de patrones de diseño. Dentro de los más comunes tenemos.</w:t>
      </w:r>
    </w:p>
    <w:p w14:paraId="16A7B408" w14:textId="15776EF5" w:rsidR="00D30414" w:rsidRDefault="0003139D" w:rsidP="00D30414">
      <w:pPr>
        <w:pStyle w:val="Prrafodelista"/>
        <w:numPr>
          <w:ilvl w:val="0"/>
          <w:numId w:val="9"/>
        </w:numPr>
      </w:pPr>
      <w:r w:rsidRPr="00476A79">
        <w:rPr>
          <w:b/>
          <w:bCs/>
          <w:noProof/>
          <w:lang w:eastAsia="es-ES"/>
        </w:rPr>
        <mc:AlternateContent>
          <mc:Choice Requires="wpg">
            <w:drawing>
              <wp:anchor distT="0" distB="0" distL="114300" distR="114300" simplePos="0" relativeHeight="251660288" behindDoc="0" locked="0" layoutInCell="1" allowOverlap="1" wp14:anchorId="706476B4" wp14:editId="4504D22B">
                <wp:simplePos x="0" y="0"/>
                <wp:positionH relativeFrom="column">
                  <wp:posOffset>1754505</wp:posOffset>
                </wp:positionH>
                <wp:positionV relativeFrom="paragraph">
                  <wp:posOffset>744855</wp:posOffset>
                </wp:positionV>
                <wp:extent cx="2343150" cy="1219200"/>
                <wp:effectExtent l="0" t="0" r="19050" b="19050"/>
                <wp:wrapNone/>
                <wp:docPr id="29" name="Grupo 29"/>
                <wp:cNvGraphicFramePr/>
                <a:graphic xmlns:a="http://schemas.openxmlformats.org/drawingml/2006/main">
                  <a:graphicData uri="http://schemas.microsoft.com/office/word/2010/wordprocessingGroup">
                    <wpg:wgp>
                      <wpg:cNvGrpSpPr/>
                      <wpg:grpSpPr>
                        <a:xfrm>
                          <a:off x="0" y="0"/>
                          <a:ext cx="2343150" cy="1219200"/>
                          <a:chOff x="0" y="0"/>
                          <a:chExt cx="2343150" cy="1219200"/>
                        </a:xfrm>
                      </wpg:grpSpPr>
                      <wps:wsp>
                        <wps:cNvPr id="21" name="Rectángulo 21"/>
                        <wps:cNvSpPr/>
                        <wps:spPr>
                          <a:xfrm>
                            <a:off x="600075" y="333375"/>
                            <a:ext cx="112395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6109EA" w14:textId="744833B6" w:rsidR="00D30414" w:rsidRDefault="00D30414" w:rsidP="00D30414">
                              <w:pPr>
                                <w:jc w:val="center"/>
                              </w:pPr>
                              <w:r>
                                <w:t>Intercepción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esquinas redondeadas 22"/>
                        <wps:cNvSpPr/>
                        <wps:spPr>
                          <a:xfrm>
                            <a:off x="0" y="895350"/>
                            <a:ext cx="88582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25B744" w14:textId="2185B877" w:rsidR="00D30414" w:rsidRDefault="00D30414" w:rsidP="00D30414">
                              <w:pPr>
                                <w:jc w:val="center"/>
                              </w:pPr>
                              <w:r>
                                <w:t>Viejo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esquinas redondeadas 23"/>
                        <wps:cNvSpPr/>
                        <wps:spPr>
                          <a:xfrm>
                            <a:off x="1457325" y="876300"/>
                            <a:ext cx="88582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5690C" w14:textId="56070B92" w:rsidR="00D30414" w:rsidRDefault="00D30414" w:rsidP="00D30414">
                              <w:pPr>
                                <w:jc w:val="center"/>
                              </w:pPr>
                              <w:r>
                                <w:t>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onector recto de flecha 24"/>
                        <wps:cNvCnPr/>
                        <wps:spPr>
                          <a:xfrm flipH="1">
                            <a:off x="485775" y="647700"/>
                            <a:ext cx="6762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Conector recto de flecha 25"/>
                        <wps:cNvCnPr/>
                        <wps:spPr>
                          <a:xfrm>
                            <a:off x="1162050" y="638175"/>
                            <a:ext cx="6667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Flecha: hacia abajo 26"/>
                        <wps:cNvSpPr/>
                        <wps:spPr>
                          <a:xfrm>
                            <a:off x="1057275" y="0"/>
                            <a:ext cx="238125" cy="295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6476B4" id="Grupo 29" o:spid="_x0000_s1031" style="position:absolute;left:0;text-align:left;margin-left:138.15pt;margin-top:58.65pt;width:184.5pt;height:96pt;z-index:251660288;mso-position-horizontal-relative:text;mso-position-vertical-relative:text" coordsize="23431,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">
                <v:rect id="Rectángulo 21" o:spid="_x0000_s1032" style="position:absolute;left:6000;top:3333;width:1124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" fillcolor="#a4063e [3204]" strokecolor="#51031e [1604]" strokeweight="2pt">
                  <v:textbox>
                    <w:txbxContent>
                      <w:p w14:paraId="366109EA" w14:textId="744833B6" w:rsidR="00D30414" w:rsidRDefault="00D30414" w:rsidP="00D30414">
                        <w:pPr>
                          <w:jc w:val="center"/>
                        </w:pPr>
                        <w:r>
                          <w:t>Intercepción</w:t>
                        </w:r>
                      </w:p>
                    </w:txbxContent>
                  </v:textbox>
                </v:rect>
                <v:roundrect id="Rectángulo: esquinas redondeadas 22" o:spid="_x0000_s1033" style="position:absolute;top:8953;width:8858;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" fillcolor="#a4063e [3204]" strokecolor="#51031e [1604]" strokeweight="2pt">
                  <v:textbox>
                    <w:txbxContent>
                      <w:p w14:paraId="5F25B744" w14:textId="2185B877" w:rsidR="00D30414" w:rsidRDefault="00D30414" w:rsidP="00D30414">
                        <w:pPr>
                          <w:jc w:val="center"/>
                        </w:pPr>
                        <w:r>
                          <w:t>Viejo</w:t>
                        </w:r>
                      </w:p>
                    </w:txbxContent>
                  </v:textbox>
                </v:roundrect>
                <v:roundrect id="Rectángulo: esquinas redondeadas 23" o:spid="_x0000_s1034" style="position:absolute;left:14573;top:8763;width:8858;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" fillcolor="#a4063e [3204]" strokecolor="#51031e [1604]" strokeweight="2pt">
                  <v:textbox>
                    <w:txbxContent>
                      <w:p w14:paraId="09F5690C" w14:textId="56070B92" w:rsidR="00D30414" w:rsidRDefault="00D30414" w:rsidP="00D30414">
                        <w:pPr>
                          <w:jc w:val="center"/>
                        </w:pPr>
                        <w:r>
                          <w:t>Nuevo</w:t>
                        </w:r>
                      </w:p>
                    </w:txbxContent>
                  </v:textbox>
                </v:roundrect>
                <v:shapetype id="_x0000_t32" coordsize="21600,21600" o:spt="32" o:oned="t" path="m,l21600,21600e" filled="f">
                  <v:path arrowok="t" fillok="f" o:connecttype="none"/>
                  <o:lock v:ext="edit" shapetype="t"/>
                </v:shapetype>
                <v:shape id="Conector recto de flecha 24" o:spid="_x0000_s1035" type="#_x0000_t32" style="position:absolute;left:4857;top:6477;width:6763;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" strokecolor="#9b053a [3044]">
                  <v:stroke endarrow="block"/>
                </v:shape>
                <v:shape id="Conector recto de flecha 25" o:spid="_x0000_s1036" type="#_x0000_t32" style="position:absolute;left:11620;top:6381;width:6668;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" strokecolor="#9b053a [3044]">
                  <v:stroke endarrow="block"/>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6" o:spid="_x0000_s1037" type="#_x0000_t67" style="position:absolute;left:10572;width:2382;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" adj="12890" fillcolor="#a4063e [3204]" strokecolor="#51031e [1604]" strokeweight="2pt"/>
              </v:group>
            </w:pict>
          </mc:Fallback>
        </mc:AlternateContent>
      </w:r>
      <w:r w:rsidR="00D30414" w:rsidRPr="00476A79">
        <w:rPr>
          <w:b/>
          <w:bCs/>
        </w:rPr>
        <w:t>Crear un punto intermedio</w:t>
      </w:r>
      <w:r w:rsidR="00D30414">
        <w:t xml:space="preserve"> que intercepte todas las llamadas al servicio, tanto el nuevo como el viejo, distribuyendo estas llamadas entre ambos. El </w:t>
      </w:r>
      <w:r w:rsidR="00924EFD">
        <w:t>interceptador</w:t>
      </w:r>
      <w:r w:rsidR="00D30414">
        <w:t xml:space="preserve"> determinará cuantas se mandan a cada servicio para por determinar posibles fallos y reconducir el servicio sin problemas.</w:t>
      </w:r>
    </w:p>
    <w:p w14:paraId="56F1CF66" w14:textId="15AE5C1E" w:rsidR="00D30414" w:rsidRDefault="00D30414" w:rsidP="00D30414">
      <w:pPr>
        <w:pStyle w:val="Prrafodelista"/>
      </w:pPr>
    </w:p>
    <w:p w14:paraId="5D109921" w14:textId="3079F365" w:rsidR="00D30414" w:rsidRDefault="00D30414" w:rsidP="00D30414">
      <w:pPr>
        <w:pStyle w:val="Prrafodelista"/>
      </w:pPr>
    </w:p>
    <w:p w14:paraId="0F2CD1E8" w14:textId="56C1E499" w:rsidR="00D30414" w:rsidRDefault="00D30414" w:rsidP="00D30414">
      <w:pPr>
        <w:pStyle w:val="Prrafodelista"/>
      </w:pPr>
    </w:p>
    <w:p w14:paraId="76A3573D" w14:textId="7356C86D" w:rsidR="00D30414" w:rsidRDefault="00D30414" w:rsidP="00D30414">
      <w:pPr>
        <w:pStyle w:val="Prrafodelista"/>
      </w:pPr>
    </w:p>
    <w:p w14:paraId="6353F4CF" w14:textId="428AC895" w:rsidR="00D30414" w:rsidRDefault="00D30414" w:rsidP="00D30414">
      <w:pPr>
        <w:pStyle w:val="Prrafodelista"/>
      </w:pPr>
    </w:p>
    <w:p w14:paraId="011B68D3" w14:textId="618A28D6" w:rsidR="00D30414" w:rsidRDefault="00D30414" w:rsidP="00D30414">
      <w:pPr>
        <w:pStyle w:val="Prrafodelista"/>
      </w:pPr>
    </w:p>
    <w:p w14:paraId="430B59FC" w14:textId="77777777" w:rsidR="00D30414" w:rsidRDefault="00D30414" w:rsidP="00D30414">
      <w:pPr>
        <w:pStyle w:val="Prrafodelista"/>
      </w:pPr>
    </w:p>
    <w:p w14:paraId="18517D43" w14:textId="12424220" w:rsidR="00D30414" w:rsidRDefault="0003139D" w:rsidP="00D30414">
      <w:pPr>
        <w:pStyle w:val="Prrafodelista"/>
        <w:numPr>
          <w:ilvl w:val="0"/>
          <w:numId w:val="9"/>
        </w:numPr>
      </w:pPr>
      <w:r w:rsidRPr="00476A79">
        <w:rPr>
          <w:b/>
          <w:bCs/>
        </w:rPr>
        <w:t>Ejecución paralela</w:t>
      </w:r>
      <w:r>
        <w:t>. Se ejecutan ambos ms a la vez para evitar problemas hasta que estamos seguros que el nuevo puede sustituir completamente al viejo.</w:t>
      </w:r>
    </w:p>
    <w:p w14:paraId="12EF77D4" w14:textId="5F9A0619" w:rsidR="0003139D" w:rsidRDefault="0003139D" w:rsidP="00D30414">
      <w:pPr>
        <w:pStyle w:val="Prrafodelista"/>
        <w:numPr>
          <w:ilvl w:val="0"/>
          <w:numId w:val="9"/>
        </w:numPr>
      </w:pPr>
      <w:r w:rsidRPr="00476A79">
        <w:rPr>
          <w:b/>
          <w:bCs/>
        </w:rPr>
        <w:t>Cambio de función</w:t>
      </w:r>
      <w:r>
        <w:t>, con la que podemos habilitar o inhabilitar un ms de forma independiente, o intercambiar entre dos posibles implementaciones del mismo ms.</w:t>
      </w:r>
    </w:p>
    <w:p w14:paraId="32E8D29C" w14:textId="28E4893C" w:rsidR="0003139D" w:rsidRDefault="0003139D" w:rsidP="0003139D">
      <w:pPr>
        <w:pStyle w:val="Prrafodelista"/>
      </w:pPr>
    </w:p>
    <w:p w14:paraId="55EAE6EF" w14:textId="538B48FF" w:rsidR="0003139D" w:rsidRDefault="0003139D" w:rsidP="0003139D">
      <w:pPr>
        <w:pStyle w:val="Ttulo3"/>
      </w:pPr>
      <w:bookmarkStart w:id="21" w:name="_Toc104188428"/>
      <w:r>
        <w:lastRenderedPageBreak/>
        <w:t xml:space="preserve">Consideraciones </w:t>
      </w:r>
      <w:r w:rsidR="008D4C7D">
        <w:t>sobre los datos</w:t>
      </w:r>
      <w:bookmarkEnd w:id="21"/>
    </w:p>
    <w:p w14:paraId="1C107061" w14:textId="2FEB9EA7" w:rsidR="0003139D" w:rsidRDefault="0003139D" w:rsidP="0003139D">
      <w:pPr>
        <w:pStyle w:val="Prrafodelista"/>
        <w:numPr>
          <w:ilvl w:val="0"/>
          <w:numId w:val="10"/>
        </w:numPr>
      </w:pPr>
      <w:r w:rsidRPr="0003139D">
        <w:rPr>
          <w:b/>
          <w:bCs/>
        </w:rPr>
        <w:t>Rendimiento</w:t>
      </w:r>
      <w:r>
        <w:t>. Las BBDD relacionales son buenas uniendo tablas, pero al dividir los datos en ms estamos separando los datos en varias BBDD, con lo que hacer estas agregaciones puede ser complejo y lento, llevándonos a posibles problemas de latencia.</w:t>
      </w:r>
    </w:p>
    <w:p w14:paraId="41E5760B" w14:textId="56D895BC" w:rsidR="0003139D" w:rsidRDefault="0003139D" w:rsidP="0003139D">
      <w:pPr>
        <w:pStyle w:val="Prrafodelista"/>
        <w:numPr>
          <w:ilvl w:val="0"/>
          <w:numId w:val="10"/>
        </w:numPr>
      </w:pPr>
      <w:r w:rsidRPr="0003139D">
        <w:rPr>
          <w:b/>
          <w:bCs/>
        </w:rPr>
        <w:t>Integridad de los datos</w:t>
      </w:r>
      <w:r>
        <w:t xml:space="preserve">. Las BBDD </w:t>
      </w:r>
      <w:r w:rsidR="008D4C7D">
        <w:t>son buenas</w:t>
      </w:r>
      <w:r>
        <w:t xml:space="preserve"> asegurando la integridad de los datos, al estar separados en varios ms, no podemos asegurar dicha integridad. Se podr</w:t>
      </w:r>
      <w:r w:rsidR="008D4C7D">
        <w:t>ía paliar el problema en caso de borrado usando marcadores en vez de realizar las transacciones de forma inmediata.</w:t>
      </w:r>
    </w:p>
    <w:p w14:paraId="4DF53659" w14:textId="6E3E2B9D" w:rsidR="008D4C7D" w:rsidRDefault="008D4C7D" w:rsidP="0003139D">
      <w:pPr>
        <w:pStyle w:val="Prrafodelista"/>
        <w:numPr>
          <w:ilvl w:val="0"/>
          <w:numId w:val="10"/>
        </w:numPr>
      </w:pPr>
      <w:r>
        <w:rPr>
          <w:b/>
          <w:bCs/>
        </w:rPr>
        <w:t>Transacciones</w:t>
      </w:r>
      <w:r w:rsidRPr="008D4C7D">
        <w:t>.</w:t>
      </w:r>
      <w:r>
        <w:t xml:space="preserve"> El modelo basado en ms es un modelo distribuido, con lo que las transacciones de datos de las BBDD relacionales no se pueden ejecutar, hay que tener en cuenta todo lo relacionado a transacciones distribuidas que son difíciles de implementar y no tienen la misma seguridad que las locales.</w:t>
      </w:r>
    </w:p>
    <w:p w14:paraId="57D6B4E9" w14:textId="4776CE26" w:rsidR="008D4C7D" w:rsidRDefault="008D4C7D" w:rsidP="0003139D">
      <w:pPr>
        <w:pStyle w:val="Prrafodelista"/>
        <w:numPr>
          <w:ilvl w:val="0"/>
          <w:numId w:val="10"/>
        </w:numPr>
      </w:pPr>
      <w:r>
        <w:rPr>
          <w:b/>
          <w:bCs/>
        </w:rPr>
        <w:t>BBDD de Recopilación</w:t>
      </w:r>
      <w:r w:rsidRPr="008D4C7D">
        <w:t>.</w:t>
      </w:r>
      <w:r>
        <w:t xml:space="preserve"> </w:t>
      </w:r>
      <w:r w:rsidR="00053DFD">
        <w:t>Idealmente cada ms debe tener su propia base de datos, pero se darán casos en lo que no sea posible. En este caso, deberemos crear una BBDD externa al ms, y posiblemente a varios en donde se gestionarán los datos. Este modelo implica romper con la filosofía general y se recomienda que solo se almacenen en esta BBDD los datos imprescindibles, evitando trasladar todos los datos a la BBDD externa.</w:t>
      </w:r>
    </w:p>
    <w:p w14:paraId="5975075A" w14:textId="4CE7F422" w:rsidR="00CD712E" w:rsidRDefault="00CD712E" w:rsidP="00CD712E">
      <w:pPr>
        <w:pStyle w:val="Ttulo2"/>
      </w:pPr>
      <w:bookmarkStart w:id="22" w:name="_Toc104188429"/>
      <w:r>
        <w:t>Comunicaciones entre los ms</w:t>
      </w:r>
      <w:bookmarkEnd w:id="22"/>
    </w:p>
    <w:p w14:paraId="798DA267" w14:textId="2B799D5E" w:rsidR="00924EFD" w:rsidRDefault="00924EFD" w:rsidP="00924EFD">
      <w:r>
        <w:t xml:space="preserve">La estructura que estamos creando es básicamente una estructura distribuida basada en una red de comunicaciones. Como tal, es imprescindible que atendamos en gran medida a cómo establecer las comunicaciones entre los diferentes ms, así como a asegurar dicha comunicación y la tolerancia a fallos tanto de la red como de </w:t>
      </w:r>
      <w:r w:rsidR="00476A79">
        <w:t xml:space="preserve">cada </w:t>
      </w:r>
      <w:r>
        <w:t>uno de los componentes.  Los aspectos más relevantes que tenemos que tener en cuenta para la migración son:</w:t>
      </w:r>
    </w:p>
    <w:p w14:paraId="1B7C5D0C" w14:textId="77777777" w:rsidR="002D1DAB" w:rsidRDefault="00924EFD" w:rsidP="00924EFD">
      <w:pPr>
        <w:pStyle w:val="Prrafodelista"/>
        <w:numPr>
          <w:ilvl w:val="0"/>
          <w:numId w:val="11"/>
        </w:numPr>
      </w:pPr>
      <w:r>
        <w:rPr>
          <w:b/>
          <w:bCs/>
        </w:rPr>
        <w:t>Rendimiento.</w:t>
      </w:r>
      <w:r>
        <w:t xml:space="preserve"> El </w:t>
      </w:r>
      <w:r w:rsidR="002D1DAB">
        <w:t>rendimiento</w:t>
      </w:r>
      <w:r>
        <w:t xml:space="preserve"> se degrada al tener que usar una red de comunicaciones para el paso de información entre los ms. Además</w:t>
      </w:r>
      <w:r w:rsidR="002D1DAB">
        <w:t>,</w:t>
      </w:r>
      <w:r>
        <w:t xml:space="preserve"> aparecerán nuevas cuestiones que antes no existían, como son la latencia de la red, la tolerancia a los fallos y la sobrecarga de datos que generan estas transferencias. </w:t>
      </w:r>
    </w:p>
    <w:p w14:paraId="7BA81527" w14:textId="41A9F180" w:rsidR="00924EFD" w:rsidRDefault="00924EFD" w:rsidP="002D1DAB">
      <w:pPr>
        <w:pStyle w:val="Prrafodelista"/>
      </w:pPr>
      <w:r>
        <w:t>Otro elemento a tener en cuenta es la serialización de los datos. En un sistema monolítico los datos se pasan a través de la memoria o ficheros</w:t>
      </w:r>
      <w:r w:rsidR="002D1DAB">
        <w:t>,</w:t>
      </w:r>
      <w:r>
        <w:t xml:space="preserve"> pero es el propio intérprete el encargado de la gestión y conversión de los mismos. Ahora s</w:t>
      </w:r>
      <w:r w:rsidR="002D1DAB">
        <w:t xml:space="preserve">omos nosotros los que tenemos que definir un estándar de comunicación y convertirlos a dicho estándar antes y después de viajar por la red. Qué estándar elegimos: XML, JSON, </w:t>
      </w:r>
      <w:r w:rsidR="00342E2B">
        <w:t xml:space="preserve">YAML, </w:t>
      </w:r>
      <w:r w:rsidR="002D1DAB">
        <w:t>otros.</w:t>
      </w:r>
    </w:p>
    <w:p w14:paraId="00824D72" w14:textId="2EBA6D08" w:rsidR="002D1DAB" w:rsidRDefault="002D1DAB" w:rsidP="002D1DAB">
      <w:pPr>
        <w:pStyle w:val="Prrafodelista"/>
      </w:pPr>
      <w:r>
        <w:t>También tenemos que tener en cuenta la cantidad de datos que hay que transmitir entre los ms. Si es muy elevada el tiempo de transferencia y de procesamiento serán también puntos a tener en cuenta en nuestro desarrollo.</w:t>
      </w:r>
    </w:p>
    <w:p w14:paraId="10FD23C2" w14:textId="04C8459C" w:rsidR="002D1DAB" w:rsidRDefault="002D1DAB" w:rsidP="002D1DAB">
      <w:pPr>
        <w:pStyle w:val="Prrafodelista"/>
        <w:numPr>
          <w:ilvl w:val="0"/>
          <w:numId w:val="11"/>
        </w:numPr>
      </w:pPr>
      <w:r>
        <w:rPr>
          <w:b/>
          <w:bCs/>
        </w:rPr>
        <w:t xml:space="preserve">Cambio en los interfaces. </w:t>
      </w:r>
      <w:r>
        <w:t>Uno de los puntos más críticos de un ms es su interfaz. Este es elemento de comunicación entre el ms y el exterior. Si se producen cambios frecuentes en el interfaz o los datos que necesita</w:t>
      </w:r>
      <w:r w:rsidR="00401A5B">
        <w:t>,</w:t>
      </w:r>
      <w:r>
        <w:t xml:space="preserve"> implicará que todos aquellos servicios que lo utilicen deben cambiar también. Por tanto, hay que minimizar el cambio de interfaces y en caso de ser necesario, utilizar algún patrón de diseño para la descomposición </w:t>
      </w:r>
      <w:r w:rsidR="00401A5B">
        <w:t>buscando</w:t>
      </w:r>
      <w:r>
        <w:t xml:space="preserve"> minimizar problemas.</w:t>
      </w:r>
    </w:p>
    <w:p w14:paraId="01B91D7F" w14:textId="35093A35" w:rsidR="0019410E" w:rsidRDefault="002D1DAB" w:rsidP="002D1DAB">
      <w:pPr>
        <w:pStyle w:val="Prrafodelista"/>
        <w:numPr>
          <w:ilvl w:val="0"/>
          <w:numId w:val="11"/>
        </w:numPr>
      </w:pPr>
      <w:r>
        <w:rPr>
          <w:b/>
          <w:bCs/>
        </w:rPr>
        <w:t>Manejo de errores.</w:t>
      </w:r>
      <w:r>
        <w:t xml:space="preserve"> Los errores van a ocurrir. Antes aparecían asociados al usuario y a la programación del servicio</w:t>
      </w:r>
      <w:r w:rsidR="0019410E">
        <w:t xml:space="preserve"> (deterministas y fáciles de detectar)</w:t>
      </w:r>
      <w:r>
        <w:t xml:space="preserve">, ahora además hay que </w:t>
      </w:r>
      <w:r>
        <w:lastRenderedPageBreak/>
        <w:t xml:space="preserve">añadir </w:t>
      </w:r>
      <w:r w:rsidR="0019410E">
        <w:t xml:space="preserve">los problemas que puede causar la infraestructura </w:t>
      </w:r>
      <w:r w:rsidR="00342E2B">
        <w:t xml:space="preserve">(hardware y software) </w:t>
      </w:r>
      <w:r w:rsidR="0019410E">
        <w:t>implementada subyacente. Los problemas más comunes que nos vamos a encontrar son: que no llegue una petición y hay que volver a lanzarla; Nunca llegue una respuesta; etc. Si creamos una forma de tratar los errores adecua haremos que la gestión de los mismos sea más fácil. Por ejemplo, implementar algo similar a los errores http.</w:t>
      </w:r>
    </w:p>
    <w:p w14:paraId="249BB87B" w14:textId="4BF76E5F" w:rsidR="002D1DAB" w:rsidRDefault="0019410E" w:rsidP="0019410E">
      <w:pPr>
        <w:pStyle w:val="Ttulo3"/>
      </w:pPr>
      <w:r>
        <w:t xml:space="preserve"> </w:t>
      </w:r>
      <w:bookmarkStart w:id="23" w:name="_Toc104188430"/>
      <w:r>
        <w:t>Tecnologías de comunicación</w:t>
      </w:r>
      <w:bookmarkEnd w:id="23"/>
    </w:p>
    <w:p w14:paraId="6E52089A" w14:textId="28C062AA" w:rsidR="00AC58F5" w:rsidRPr="00AC58F5" w:rsidRDefault="00AC58F5" w:rsidP="005B33B3">
      <w:pPr>
        <w:jc w:val="center"/>
      </w:pPr>
      <w:r>
        <w:rPr>
          <w:noProof/>
          <w:lang w:eastAsia="es-ES"/>
        </w:rPr>
        <w:drawing>
          <wp:inline distT="0" distB="0" distL="0" distR="0" wp14:anchorId="111E89E1" wp14:editId="4BB757EE">
            <wp:extent cx="5111086" cy="20263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0284" cy="2030033"/>
                    </a:xfrm>
                    <a:prstGeom prst="rect">
                      <a:avLst/>
                    </a:prstGeom>
                    <a:noFill/>
                    <a:ln>
                      <a:noFill/>
                    </a:ln>
                  </pic:spPr>
                </pic:pic>
              </a:graphicData>
            </a:graphic>
          </wp:inline>
        </w:drawing>
      </w:r>
    </w:p>
    <w:p w14:paraId="18CA9D5C" w14:textId="1223333D" w:rsidR="0019410E" w:rsidRDefault="0019410E" w:rsidP="0019410E">
      <w:r>
        <w:t>Para poder implementar una tecnología de comunicación debemos investigar todas las opciones posibles, evaluarlas y decidir la que más se ajuste a nuestras necesidades.</w:t>
      </w:r>
      <w:r w:rsidR="00DC54A3">
        <w:t xml:space="preserve"> Pero tendremos en cuenta que generalmente se usa una mezcla de diversas tecnologías, entre las que pueden aparecer:</w:t>
      </w:r>
    </w:p>
    <w:p w14:paraId="6410C607" w14:textId="6B715C29" w:rsidR="00DC54A3" w:rsidRDefault="00DC54A3" w:rsidP="00DC54A3">
      <w:pPr>
        <w:pStyle w:val="Prrafodelista"/>
        <w:numPr>
          <w:ilvl w:val="0"/>
          <w:numId w:val="12"/>
        </w:numPr>
      </w:pPr>
      <w:r w:rsidRPr="00DC54A3">
        <w:rPr>
          <w:b/>
          <w:bCs/>
        </w:rPr>
        <w:t>Bloqueo síncrono</w:t>
      </w:r>
      <w:r>
        <w:t>. Un ms hace una petición a otro ms y se bloquea a la espera de la respuesta. Se utiliza cuando debemos estar seguros de que la llamada se hace y tiene una respuesta, sino hay que rehacerla. El problema de este método es el acoplamiento que genera entre ambos servicios.</w:t>
      </w:r>
    </w:p>
    <w:p w14:paraId="3603E12E" w14:textId="772FBE45" w:rsidR="00DC54A3" w:rsidRDefault="00DC54A3" w:rsidP="00DC54A3">
      <w:pPr>
        <w:pStyle w:val="Prrafodelista"/>
        <w:numPr>
          <w:ilvl w:val="0"/>
          <w:numId w:val="12"/>
        </w:numPr>
      </w:pPr>
      <w:r>
        <w:rPr>
          <w:b/>
          <w:bCs/>
        </w:rPr>
        <w:t>Llamada asíncrona</w:t>
      </w:r>
      <w:r w:rsidRPr="00DC54A3">
        <w:t>.</w:t>
      </w:r>
      <w:r>
        <w:t xml:space="preserve"> La llamada del ms origen es no bloque</w:t>
      </w:r>
      <w:r w:rsidR="009A1BB7">
        <w:t>a</w:t>
      </w:r>
      <w:r>
        <w:t>nte. Los ms se desacoplan temporalmente, con lo que la respuesta puede llegar muy separada en el tiempo. La mayor dificultad que nos encontramos en este tipo es la complejidad.</w:t>
      </w:r>
    </w:p>
    <w:p w14:paraId="59C984A0" w14:textId="7663AD6E" w:rsidR="00DC54A3" w:rsidRDefault="00DC54A3" w:rsidP="00DC54A3">
      <w:pPr>
        <w:pStyle w:val="Prrafodelista"/>
        <w:numPr>
          <w:ilvl w:val="1"/>
          <w:numId w:val="12"/>
        </w:numPr>
      </w:pPr>
      <w:r>
        <w:rPr>
          <w:b/>
          <w:bCs/>
        </w:rPr>
        <w:t>Datos comunes</w:t>
      </w:r>
      <w:r w:rsidRPr="00DC54A3">
        <w:t>.</w:t>
      </w:r>
      <w:r>
        <w:t xml:space="preserve"> Qué pasa si un ms pone datos en un área compartida con otro ms y este segundo lo recoge de esa área. Para usar este mecanismo es necesario algún tipo de servicios persistente: BBDD, Sistema de ficheros. En tal caso hay que tener en cuenta la estructura de los datos que se almacenarán y generará acoplamiento entre ambos. Además</w:t>
      </w:r>
      <w:r w:rsidR="00863F49">
        <w:t>,</w:t>
      </w:r>
      <w:r>
        <w:t xml:space="preserve"> añade la cuestión de la señalización al ms consumidor</w:t>
      </w:r>
      <w:r w:rsidR="00401A5B">
        <w:t>,</w:t>
      </w:r>
      <w:r>
        <w:t xml:space="preserve"> cómo se le dice que hay datos esperand</w:t>
      </w:r>
      <w:r w:rsidR="00863F49">
        <w:t>o. Por último, hay que tratar también el hecho que el sistema intermedio de almacenamiento no esté disponible, en tal caso cómo continuará nuestro sistema.</w:t>
      </w:r>
    </w:p>
    <w:p w14:paraId="7689AFE3" w14:textId="4E44F474" w:rsidR="00863F49" w:rsidRDefault="00863F49" w:rsidP="00DC54A3">
      <w:pPr>
        <w:pStyle w:val="Prrafodelista"/>
        <w:numPr>
          <w:ilvl w:val="1"/>
          <w:numId w:val="12"/>
        </w:numPr>
      </w:pPr>
      <w:r>
        <w:rPr>
          <w:b/>
          <w:bCs/>
        </w:rPr>
        <w:t>Petición</w:t>
      </w:r>
      <w:r w:rsidRPr="00863F49">
        <w:rPr>
          <w:b/>
          <w:bCs/>
        </w:rPr>
        <w:t xml:space="preserve"> </w:t>
      </w:r>
      <w:r>
        <w:rPr>
          <w:b/>
          <w:bCs/>
        </w:rPr>
        <w:t>–</w:t>
      </w:r>
      <w:r w:rsidRPr="00863F49">
        <w:rPr>
          <w:b/>
          <w:bCs/>
        </w:rPr>
        <w:t xml:space="preserve"> </w:t>
      </w:r>
      <w:r>
        <w:rPr>
          <w:b/>
          <w:bCs/>
        </w:rPr>
        <w:t xml:space="preserve">respuesta. </w:t>
      </w:r>
      <w:r>
        <w:t>Para una implementación asíncrona podemos usar colas compartidas. Si es el caso, los ms tienen que ser notificados por la cola para una comunicación efectiva entre ambos y tiene que haber alguna manera de enrutar los mensajes hacia los ms desde las colas. También se debe asegurar que las respuestas puedan llegar mucho más tarde que cuando sean creadas, pueden tardar incluso horas, pudiendo no estar disponible el ms que lanzó la petición y haber sido remplazado por otra copia. Además, hay que tratar el hecho de que un ms necesite realizar varias peticiones simultáneas, en tal caso hay que decidir si se hacen una a una o se lanzan en paralelo con la consiguiente complejidad.</w:t>
      </w:r>
    </w:p>
    <w:p w14:paraId="43428833" w14:textId="3E4BE3C0" w:rsidR="009A1BB7" w:rsidRDefault="00863F49" w:rsidP="009A1BB7">
      <w:pPr>
        <w:pStyle w:val="Prrafodelista"/>
        <w:numPr>
          <w:ilvl w:val="1"/>
          <w:numId w:val="12"/>
        </w:numPr>
      </w:pPr>
      <w:r w:rsidRPr="00863F49">
        <w:rPr>
          <w:b/>
          <w:bCs/>
        </w:rPr>
        <w:lastRenderedPageBreak/>
        <w:t>Dirigido a eventos</w:t>
      </w:r>
      <w:r>
        <w:t>. En este modelo un ms emite un evento que será tratado por otro ms.</w:t>
      </w:r>
      <w:r w:rsidR="009A1BB7">
        <w:t xml:space="preserve"> Se debe tratar cómo emitir el evento, cómo los consumidores serán notificados o encontrar los eventos. Este tipo es muy difícil de crear y mantener, pero una vez establecido es muy eficiente.</w:t>
      </w:r>
    </w:p>
    <w:p w14:paraId="006D15FE" w14:textId="505DC708" w:rsidR="009A1BB7" w:rsidRDefault="009A1BB7" w:rsidP="009A1BB7">
      <w:pPr>
        <w:pStyle w:val="Ttulo2"/>
      </w:pPr>
      <w:bookmarkStart w:id="24" w:name="_Toc104188431"/>
      <w:r>
        <w:t>Implementación de la comunicación</w:t>
      </w:r>
      <w:bookmarkEnd w:id="24"/>
    </w:p>
    <w:p w14:paraId="38A95127" w14:textId="7DA3540D" w:rsidR="009A1BB7" w:rsidRDefault="009A1BB7" w:rsidP="009A1BB7">
      <w:r>
        <w:t>Hemos hecho un pequeño resumen de los posibles modelos y de las implicaciones de los mismos, en este apartado enumeraremos las posibles tecnologías que podemos usar para esta implementación.</w:t>
      </w:r>
    </w:p>
    <w:p w14:paraId="7DDC61A4" w14:textId="778E0DBE" w:rsidR="009A1BB7" w:rsidRDefault="009A1BB7" w:rsidP="009A1BB7">
      <w:r>
        <w:t>En todo momento debemos tener en cuenta una serie de principios básicos para implementar una comunicación efectiva independientemente de la tecnología o tecnologías que usemos. Primero haremos que la compatibilidad hacia atrás sea fácil, haciendo el interfaz explícito, claro y sin cambios. Segundo, mantener el API independiente de la tecnología subyacente, nos permitirá mayor flexibilidad de cambios. Tercero, hacer el ms lo más sencillo para los potenciales clientes</w:t>
      </w:r>
      <w:r w:rsidR="00FF79D3">
        <w:t xml:space="preserve">, no obligando a usar una tecnología en concreto para conectarnos al ms. </w:t>
      </w:r>
      <w:r w:rsidR="00EB4ED4">
        <w:t>Y,</w:t>
      </w:r>
      <w:r w:rsidR="00FF79D3">
        <w:t xml:space="preserve"> por último, ocultar la implementación interna, solo </w:t>
      </w:r>
      <w:r w:rsidR="00CF3B55">
        <w:t>mostrando</w:t>
      </w:r>
      <w:r w:rsidR="00FF79D3">
        <w:t xml:space="preserve"> el API y los resultados.</w:t>
      </w:r>
    </w:p>
    <w:p w14:paraId="707F4E92" w14:textId="750406EA" w:rsidR="00FF79D3" w:rsidRDefault="00FF79D3" w:rsidP="00FF79D3">
      <w:pPr>
        <w:pStyle w:val="Ttulo3"/>
      </w:pPr>
      <w:bookmarkStart w:id="25" w:name="_Toc104188432"/>
      <w:r>
        <w:t>Opciones tecnológicas</w:t>
      </w:r>
      <w:bookmarkEnd w:id="25"/>
    </w:p>
    <w:p w14:paraId="368A27E9" w14:textId="6C224BAB" w:rsidR="00FF79D3" w:rsidRDefault="00FF79D3" w:rsidP="00FF79D3">
      <w:pPr>
        <w:pStyle w:val="Prrafodelista"/>
        <w:numPr>
          <w:ilvl w:val="0"/>
          <w:numId w:val="14"/>
        </w:numPr>
      </w:pPr>
      <w:r>
        <w:rPr>
          <w:b/>
          <w:bCs/>
        </w:rPr>
        <w:t xml:space="preserve">Llamadas a procesos (RPC; SOAP, gRPC). </w:t>
      </w:r>
      <w:r>
        <w:t>Esta opción se debe usar cuando queramos tener un gran control sobre el cliente.</w:t>
      </w:r>
    </w:p>
    <w:p w14:paraId="7ABDD9A0" w14:textId="156AA511" w:rsidR="00FF79D3" w:rsidRDefault="00FF79D3" w:rsidP="00FF79D3">
      <w:pPr>
        <w:pStyle w:val="Prrafodelista"/>
        <w:numPr>
          <w:ilvl w:val="0"/>
          <w:numId w:val="14"/>
        </w:numPr>
      </w:pPr>
      <w:r>
        <w:rPr>
          <w:b/>
          <w:bCs/>
        </w:rPr>
        <w:t>API REST.</w:t>
      </w:r>
      <w:r>
        <w:t xml:space="preserve"> Se utilizará para comunicaciones síncronas generalmente y acceso desde múltiples clientes, tanto ms como externos. En este caso hay que investigar las nuevas tecnologías emergentes en protocolos, tanto HTTP/3 como QUICQ sustituto de TCP.</w:t>
      </w:r>
    </w:p>
    <w:p w14:paraId="374B397E" w14:textId="5E2BDF7C" w:rsidR="00FF79D3" w:rsidRDefault="00FF79D3" w:rsidP="00FF79D3">
      <w:pPr>
        <w:pStyle w:val="Prrafodelista"/>
        <w:numPr>
          <w:ilvl w:val="0"/>
          <w:numId w:val="14"/>
        </w:numPr>
      </w:pPr>
      <w:r>
        <w:rPr>
          <w:b/>
          <w:bCs/>
        </w:rPr>
        <w:t>GrapQL.</w:t>
      </w:r>
      <w:r>
        <w:t xml:space="preserve"> </w:t>
      </w:r>
      <w:r w:rsidRPr="00FF79D3">
        <w:t>GraphQL es un lenguaje de consulta y tiempo de ejecución del servidor para las interfaces de programación de aplicaciones (API); su función es brindar a los clientes exactamente los datos que solicitan y nada más. Gracias a GraphQL, las API son rápidas, flexibles y sencillas</w:t>
      </w:r>
      <w:r>
        <w:t>.</w:t>
      </w:r>
    </w:p>
    <w:p w14:paraId="40E27016" w14:textId="7ADC5213" w:rsidR="00FF79D3" w:rsidRDefault="00FF79D3" w:rsidP="00FF79D3">
      <w:pPr>
        <w:pStyle w:val="Prrafodelista"/>
        <w:numPr>
          <w:ilvl w:val="0"/>
          <w:numId w:val="14"/>
        </w:numPr>
      </w:pPr>
      <w:r>
        <w:rPr>
          <w:b/>
          <w:bCs/>
        </w:rPr>
        <w:t>Message Brokers.</w:t>
      </w:r>
      <w:r>
        <w:t xml:space="preserve"> Es una aplicación mi</w:t>
      </w:r>
      <w:r w:rsidR="00835A1E">
        <w:t>ddleware. Se suele usar para la comunicación asíncrona entre los ms. Aseguran la entrega de los mensajes.</w:t>
      </w:r>
    </w:p>
    <w:p w14:paraId="7145A31A" w14:textId="2E6CF9C9" w:rsidR="00835A1E" w:rsidRDefault="00835A1E" w:rsidP="00835A1E">
      <w:pPr>
        <w:pStyle w:val="Ttulo3"/>
      </w:pPr>
      <w:bookmarkStart w:id="26" w:name="_Toc104188433"/>
      <w:r>
        <w:t>Formatos de la serialización</w:t>
      </w:r>
      <w:bookmarkEnd w:id="26"/>
    </w:p>
    <w:p w14:paraId="25B76AB7" w14:textId="2A783209" w:rsidR="00835A1E" w:rsidRDefault="00835A1E" w:rsidP="00835A1E">
      <w:r>
        <w:t xml:space="preserve">Ya comentado en </w:t>
      </w:r>
      <w:r w:rsidR="00EB4ED4">
        <w:t>un</w:t>
      </w:r>
      <w:r>
        <w:t xml:space="preserve"> punto anterior, es </w:t>
      </w:r>
      <w:r w:rsidR="00EB4ED4">
        <w:t xml:space="preserve">la necesidad de </w:t>
      </w:r>
      <w:r>
        <w:t>definir el esquema de serialización de nuestros datos a la hora de viajar por la red. Entre los diferentes formatos que tenemos están:</w:t>
      </w:r>
    </w:p>
    <w:p w14:paraId="2C29E9AE" w14:textId="3CA0CE75" w:rsidR="00835A1E" w:rsidRDefault="00835A1E" w:rsidP="00835A1E">
      <w:pPr>
        <w:pStyle w:val="Prrafodelista"/>
        <w:numPr>
          <w:ilvl w:val="0"/>
          <w:numId w:val="15"/>
        </w:numPr>
      </w:pPr>
      <w:r>
        <w:rPr>
          <w:b/>
          <w:bCs/>
        </w:rPr>
        <w:t>Basados en texto.</w:t>
      </w:r>
      <w:r>
        <w:t xml:space="preserve"> JSON, XML o AUro. Cada uno tiene sus ventajas e inconvenientes, deberemos estudiarlos detenidamente y determinar el que vamos a usar.</w:t>
      </w:r>
    </w:p>
    <w:p w14:paraId="001D405D" w14:textId="17DD6653" w:rsidR="00835A1E" w:rsidRDefault="00835A1E" w:rsidP="00835A1E">
      <w:pPr>
        <w:pStyle w:val="Prrafodelista"/>
        <w:numPr>
          <w:ilvl w:val="0"/>
          <w:numId w:val="15"/>
        </w:numPr>
      </w:pPr>
      <w:r>
        <w:rPr>
          <w:b/>
          <w:bCs/>
        </w:rPr>
        <w:t>Binarios.</w:t>
      </w:r>
      <w:r>
        <w:t xml:space="preserve"> En este caso se mandan los datos en forma binaria, solo lo usaremos en ms que tengan y necesitemos muy baja latencia.</w:t>
      </w:r>
    </w:p>
    <w:p w14:paraId="23AB38F0" w14:textId="0419A89F" w:rsidR="00835A1E" w:rsidRDefault="007D5C39" w:rsidP="007D5C39">
      <w:pPr>
        <w:pStyle w:val="Ttulo3"/>
      </w:pPr>
      <w:bookmarkStart w:id="27" w:name="_Toc104188434"/>
      <w:r>
        <w:t>Esquemas del API</w:t>
      </w:r>
      <w:bookmarkEnd w:id="27"/>
    </w:p>
    <w:p w14:paraId="676690BC" w14:textId="1B43BC95" w:rsidR="007D5C39" w:rsidRDefault="007D5C39" w:rsidP="007D5C39">
      <w:r>
        <w:t>A</w:t>
      </w:r>
      <w:r w:rsidR="00EB4ED4">
        <w:t xml:space="preserve"> </w:t>
      </w:r>
      <w:r>
        <w:t xml:space="preserve">la hora de generar un esquema para el API valoraremos la inclusión en el mismo de la versión </w:t>
      </w:r>
      <w:r w:rsidR="00F5373D">
        <w:t xml:space="preserve">del mismo, proporcionándonos de esta manera una forma fácil de detectarla. Así podremos encontrar esquemas del tipo:  </w:t>
      </w:r>
      <w:r w:rsidR="00F5373D" w:rsidRPr="00F5373D">
        <w:rPr>
          <w:b/>
          <w:bCs/>
        </w:rPr>
        <w:t>mi_servicio/v1/admin/función</w:t>
      </w:r>
      <w:r w:rsidR="00F5373D">
        <w:t>.</w:t>
      </w:r>
    </w:p>
    <w:p w14:paraId="5583E494" w14:textId="7F0BD9B0" w:rsidR="00F5373D" w:rsidRDefault="00583F73" w:rsidP="00583F73">
      <w:pPr>
        <w:pStyle w:val="Ttulo3"/>
      </w:pPr>
      <w:bookmarkStart w:id="28" w:name="_Toc104188435"/>
      <w:r>
        <w:lastRenderedPageBreak/>
        <w:t>Manejo de los cambios en los ms</w:t>
      </w:r>
      <w:bookmarkEnd w:id="28"/>
    </w:p>
    <w:p w14:paraId="04AB2662" w14:textId="62B0F902" w:rsidR="00583F73" w:rsidRDefault="00583F73" w:rsidP="00583F73">
      <w:r>
        <w:t xml:space="preserve">Unos de los procesos más complejos es la migración de un ms a otro ms que haga la misma función, por algún tipo de cambio, ya sea interno o de API. En estos casos debemos tener un gran cuidado para evitar problemas en </w:t>
      </w:r>
      <w:r w:rsidR="00EB4ED4">
        <w:t>el</w:t>
      </w:r>
      <w:r>
        <w:t xml:space="preserve"> sistema completo.</w:t>
      </w:r>
    </w:p>
    <w:p w14:paraId="0FD2D5E2" w14:textId="4106E883" w:rsidR="00583F73" w:rsidRPr="00583F73" w:rsidRDefault="00583F73" w:rsidP="00583F73">
      <w:pPr>
        <w:pStyle w:val="Prrafodelista"/>
        <w:numPr>
          <w:ilvl w:val="0"/>
          <w:numId w:val="16"/>
        </w:numPr>
      </w:pPr>
      <w:r>
        <w:rPr>
          <w:b/>
          <w:bCs/>
        </w:rPr>
        <w:t>Sin cambio en el API.</w:t>
      </w:r>
    </w:p>
    <w:p w14:paraId="4112D317" w14:textId="6465ECAB" w:rsidR="00583F73" w:rsidRDefault="00583F73" w:rsidP="00583F73">
      <w:pPr>
        <w:pStyle w:val="Prrafodelista"/>
        <w:numPr>
          <w:ilvl w:val="1"/>
          <w:numId w:val="16"/>
        </w:numPr>
      </w:pPr>
      <w:r>
        <w:t>Añadiremos elementos al ms sin eliminar ninguno, el nuevo ms puede asumir todas las funciones del viejo sin cambio en los clientes.</w:t>
      </w:r>
    </w:p>
    <w:p w14:paraId="353540E7" w14:textId="152E391D" w:rsidR="00583F73" w:rsidRDefault="00583F73" w:rsidP="00583F73">
      <w:pPr>
        <w:pStyle w:val="Prrafodelista"/>
        <w:numPr>
          <w:ilvl w:val="1"/>
          <w:numId w:val="16"/>
        </w:numPr>
      </w:pPr>
      <w:r>
        <w:t>Seremos flexibles en los tipos de datos que el ms consume.</w:t>
      </w:r>
    </w:p>
    <w:p w14:paraId="2951B9A2" w14:textId="553E9C99" w:rsidR="00583F73" w:rsidRDefault="00583F73" w:rsidP="00583F73">
      <w:pPr>
        <w:pStyle w:val="Prrafodelista"/>
        <w:numPr>
          <w:ilvl w:val="1"/>
          <w:numId w:val="16"/>
        </w:numPr>
      </w:pPr>
      <w:r>
        <w:t>Realizaremos APIs explícitas.</w:t>
      </w:r>
    </w:p>
    <w:p w14:paraId="5E0A8747" w14:textId="5AEABCCB" w:rsidR="00583F73" w:rsidRDefault="00583F73" w:rsidP="00583F73">
      <w:pPr>
        <w:pStyle w:val="Prrafodelista"/>
        <w:numPr>
          <w:ilvl w:val="1"/>
          <w:numId w:val="16"/>
        </w:numPr>
      </w:pPr>
      <w:r>
        <w:t>Realizaremos los cambios en los ms lo antes posible, en cuanto sea detectada la necesidad, no esperaremos a tenerlo completo.</w:t>
      </w:r>
    </w:p>
    <w:p w14:paraId="7A59A07E" w14:textId="664E6254" w:rsidR="00583F73" w:rsidRPr="00583F73" w:rsidRDefault="00583F73" w:rsidP="00583F73">
      <w:pPr>
        <w:pStyle w:val="Prrafodelista"/>
        <w:numPr>
          <w:ilvl w:val="0"/>
          <w:numId w:val="16"/>
        </w:numPr>
        <w:rPr>
          <w:b/>
          <w:bCs/>
        </w:rPr>
      </w:pPr>
      <w:r w:rsidRPr="00583F73">
        <w:rPr>
          <w:b/>
          <w:bCs/>
        </w:rPr>
        <w:t>Con cambio en el API.</w:t>
      </w:r>
    </w:p>
    <w:p w14:paraId="681F12AB" w14:textId="42CAF2F2" w:rsidR="00583F73" w:rsidRDefault="00583F73" w:rsidP="00583F73">
      <w:pPr>
        <w:pStyle w:val="Prrafodelista"/>
        <w:numPr>
          <w:ilvl w:val="1"/>
          <w:numId w:val="16"/>
        </w:numPr>
      </w:pPr>
      <w:r>
        <w:t>Cambiar a la vez el ms cliente y el ms servidor.</w:t>
      </w:r>
    </w:p>
    <w:p w14:paraId="7ED70E45" w14:textId="10C2A2F6" w:rsidR="00583F73" w:rsidRDefault="00583F73" w:rsidP="00583F73">
      <w:pPr>
        <w:pStyle w:val="Prrafodelista"/>
        <w:numPr>
          <w:ilvl w:val="1"/>
          <w:numId w:val="16"/>
        </w:numPr>
      </w:pPr>
      <w:r>
        <w:t>Permitir la coexistencia de varias versiones del mismo ms servidor.</w:t>
      </w:r>
    </w:p>
    <w:p w14:paraId="15F25EA2" w14:textId="7C125C53" w:rsidR="00583F73" w:rsidRDefault="00583F73" w:rsidP="00583F73">
      <w:pPr>
        <w:pStyle w:val="Prrafodelista"/>
        <w:numPr>
          <w:ilvl w:val="1"/>
          <w:numId w:val="16"/>
        </w:numPr>
      </w:pPr>
      <w:r>
        <w:t>Emular el API antiguo en el nuev</w:t>
      </w:r>
      <w:r w:rsidR="00AF18FE">
        <w:t>o a través de PROXIS.</w:t>
      </w:r>
    </w:p>
    <w:p w14:paraId="676CE857" w14:textId="2995467B" w:rsidR="00AF18FE" w:rsidRPr="00583F73" w:rsidRDefault="00AF18FE" w:rsidP="00AF18FE">
      <w:pPr>
        <w:pStyle w:val="Ttulo3"/>
      </w:pPr>
      <w:bookmarkStart w:id="29" w:name="_Toc104188436"/>
      <w:r>
        <w:t>Principio DRY (Don’t Repeat Yourself)</w:t>
      </w:r>
      <w:bookmarkEnd w:id="29"/>
    </w:p>
    <w:p w14:paraId="22DC442A" w14:textId="76BBE039" w:rsidR="009A1BB7" w:rsidRDefault="00E77509" w:rsidP="009A1BB7">
      <w:r>
        <w:t>Desde el comienzo de la programación aparece una y otra vez este principio, que en general dice que no debemos repetir código o funcionalidades en diferentes archivos o servicios. Atendiendo a esta máxima atenderemos a:</w:t>
      </w:r>
    </w:p>
    <w:p w14:paraId="2095D435" w14:textId="06913D09" w:rsidR="00E77509" w:rsidRDefault="00E77509" w:rsidP="00E77509">
      <w:pPr>
        <w:pStyle w:val="Prrafodelista"/>
        <w:numPr>
          <w:ilvl w:val="0"/>
          <w:numId w:val="17"/>
        </w:numPr>
      </w:pPr>
      <w:r>
        <w:t>Evitar código repetido.</w:t>
      </w:r>
    </w:p>
    <w:p w14:paraId="0CDF28B6" w14:textId="3F1C0E14" w:rsidR="00E77509" w:rsidRDefault="00E77509" w:rsidP="00E77509">
      <w:pPr>
        <w:pStyle w:val="Prrafodelista"/>
        <w:numPr>
          <w:ilvl w:val="0"/>
          <w:numId w:val="17"/>
        </w:numPr>
      </w:pPr>
      <w:r>
        <w:t>Evitar funcionalidades repetidas.</w:t>
      </w:r>
    </w:p>
    <w:p w14:paraId="3254D854" w14:textId="55C8ADCA" w:rsidR="00E77509" w:rsidRDefault="00E77509" w:rsidP="00E77509">
      <w:pPr>
        <w:pStyle w:val="Prrafodelista"/>
        <w:numPr>
          <w:ilvl w:val="0"/>
          <w:numId w:val="17"/>
        </w:numPr>
      </w:pPr>
      <w:r>
        <w:t>En un ms, nos llevará a acoplar el ms, mejor que repetir código en cada ms. Se puede plantear crear una librería con código que copiaremos en todos los ms que la necesiten.</w:t>
      </w:r>
    </w:p>
    <w:p w14:paraId="05663267" w14:textId="0EBFF647" w:rsidR="00E77509" w:rsidRDefault="00E77509" w:rsidP="00E77509">
      <w:pPr>
        <w:pStyle w:val="Prrafodelista"/>
        <w:numPr>
          <w:ilvl w:val="0"/>
          <w:numId w:val="17"/>
        </w:numPr>
      </w:pPr>
      <w:r>
        <w:t xml:space="preserve">En caso de usar la misma librería en diferentes ms, no actualizar todos los ms a la vez, evitando que si existe un fallo se extienda a todos. </w:t>
      </w:r>
    </w:p>
    <w:p w14:paraId="7557B7BD" w14:textId="01AF556D" w:rsidR="00E77509" w:rsidRDefault="00E77509" w:rsidP="00E77509">
      <w:pPr>
        <w:pStyle w:val="Ttulo3"/>
      </w:pPr>
      <w:bookmarkStart w:id="30" w:name="_Toc104188437"/>
      <w:r>
        <w:t>Descubrimiento de servicios</w:t>
      </w:r>
      <w:bookmarkEnd w:id="30"/>
    </w:p>
    <w:p w14:paraId="3E6CD82A" w14:textId="6D3744D1" w:rsidR="00E77509" w:rsidRDefault="00A42B9B" w:rsidP="00E77509">
      <w:r>
        <w:t>Para que dos servicios se puedan comunicar deben conocerse ambos y el mecanismo que tienen un ms para saber de otro ms se denomina descubrimiento. Los esquemas que podemos usar varían desde los más simples (configuración al arrancar el ms) hasta basados en servicios de registro, la decisión variará de las necesidades del negocio. En cualquier caso, si el número de ms crece, o el número de instancias de cada ms es variable, tendremos que implementar un servicio de descubrimiento. Este servicio se gestiona en dos partes, una primera se registra el ms que ofrece sus servicios y en la segunda parte un ms cliente busca un ms que pueda atender su petición.</w:t>
      </w:r>
    </w:p>
    <w:p w14:paraId="68460BCC" w14:textId="129F753C" w:rsidR="00A42B9B" w:rsidRDefault="00A42B9B" w:rsidP="00E77509">
      <w:r>
        <w:t>Las tecnologías son diversas y van aumentando con el tiempo. Entre las más comunes tenemos el propio sistema DNS (pero es poco flexible) y servicios de registro dinámico (Zookeeper, Consul, Kubernetes).</w:t>
      </w:r>
    </w:p>
    <w:p w14:paraId="0A613858" w14:textId="1DF3E78F" w:rsidR="00A42B9B" w:rsidRDefault="00016352" w:rsidP="00016352">
      <w:pPr>
        <w:pStyle w:val="Ttulo3"/>
      </w:pPr>
      <w:bookmarkStart w:id="31" w:name="_Toc104188438"/>
      <w:r>
        <w:t>Gestión del crecimiento</w:t>
      </w:r>
      <w:bookmarkEnd w:id="31"/>
    </w:p>
    <w:p w14:paraId="3107115F" w14:textId="32DAC859" w:rsidR="00016352" w:rsidRDefault="00016352" w:rsidP="00016352">
      <w:r>
        <w:t xml:space="preserve">Si nos hemos embarcado en un sistema de ms es muy probable que esperemos el crecimiento exponencial de nuestro sistema, con la consiguiente pérdida de rendimiento al no ser posible tratar </w:t>
      </w:r>
      <w:r>
        <w:lastRenderedPageBreak/>
        <w:t>el número de peticiones con el número actual de ms. Para poder evaluar y gestionar el crecimiento tendremos en cuenta en dónde se está dando dichas necesidades, dentro de la red o fuera de ella.</w:t>
      </w:r>
    </w:p>
    <w:p w14:paraId="0E44CDAF" w14:textId="0C416BAC" w:rsidR="00016352" w:rsidRDefault="00016352" w:rsidP="00016352">
      <w:r>
        <w:t xml:space="preserve">Así definiremos el tráfico norte-sur, como el tráfico que se produce entre los límites de nuestro sistema y el mundo exterior. Definiremos el tráfico este-oeste el que se produce internamente en nuestro servicio por la comunicación entre los ms. Es determinante saber cuál es el tráfico que ha crecido para poder tomar las decisiones adecuadas de crecimiento. La ventaja en un sistema basado en ms es que podemos ver si es un ms en concreto el que necesita crecer, </w:t>
      </w:r>
      <w:r w:rsidR="00FF7B3F">
        <w:t>diseñando</w:t>
      </w:r>
      <w:r>
        <w:t xml:space="preserve"> soluciones tecnológicas fáciles para acomodar dicha carga.</w:t>
      </w:r>
    </w:p>
    <w:p w14:paraId="5EB5EC83" w14:textId="2500DCBC" w:rsidR="00016352" w:rsidRDefault="00016352" w:rsidP="00016352">
      <w:r>
        <w:t>Si la carga se produce en el tráfico Norte-Sur deberemos adoptar algún ti</w:t>
      </w:r>
      <w:r w:rsidR="00FF7B3F">
        <w:t>p</w:t>
      </w:r>
      <w:r>
        <w:t>o de API Getway para gestiona</w:t>
      </w:r>
      <w:r w:rsidR="00FF7B3F">
        <w:t>rlo</w:t>
      </w:r>
      <w:r>
        <w:t>. Si la carga se produce dentro del sistema tendremos que aumentar la malla de servicio</w:t>
      </w:r>
      <w:r w:rsidR="00C43D60">
        <w:t>s para soportar la carga.</w:t>
      </w:r>
    </w:p>
    <w:p w14:paraId="43E750B6" w14:textId="5E4CEBBB" w:rsidR="00C43D60" w:rsidRDefault="00C43D60" w:rsidP="00C43D60">
      <w:pPr>
        <w:pStyle w:val="Ttulo3"/>
      </w:pPr>
      <w:bookmarkStart w:id="32" w:name="_Toc104188439"/>
      <w:r>
        <w:t>Servicio de documentación</w:t>
      </w:r>
      <w:bookmarkEnd w:id="32"/>
    </w:p>
    <w:p w14:paraId="47FC4CA2" w14:textId="476BA664" w:rsidR="00C43D60" w:rsidRDefault="00C43D60" w:rsidP="00C43D60">
      <w:r>
        <w:t>Según van creciendo el número de ms y las relaciones entre ellos, es más complejo mantener una documentación adecuada de los mismos. Además, los equipos tienden a infravalorar la creación de una documentación adecuada, postergando este paso siempre al final del proceso, que muchas veces se solapara con nuevos cambios a introducir en nuestro ms.</w:t>
      </w:r>
    </w:p>
    <w:p w14:paraId="07DB16FC" w14:textId="0AD4B021" w:rsidR="00C43D60" w:rsidRDefault="00C43D60" w:rsidP="00C43D60">
      <w:r>
        <w:t>Es imprescindible mantener la documentación al día. Se pueden usar mecanismos de documentación automática que generarán toda esta documentación y no son dependientes de que sea creada por los programadores.</w:t>
      </w:r>
    </w:p>
    <w:p w14:paraId="1C75A80C" w14:textId="77777777" w:rsidR="00650F71" w:rsidRDefault="00650F71" w:rsidP="00C43D60"/>
    <w:p w14:paraId="4F398A2A" w14:textId="08E31621" w:rsidR="007367CC" w:rsidRDefault="007367CC" w:rsidP="00E2445D">
      <w:pPr>
        <w:spacing w:after="200" w:line="276" w:lineRule="auto"/>
        <w:jc w:val="center"/>
      </w:pPr>
    </w:p>
    <w:p w14:paraId="0BA6145D" w14:textId="77777777" w:rsidR="00650F71" w:rsidRDefault="00650F71">
      <w:pPr>
        <w:spacing w:after="200" w:line="276" w:lineRule="auto"/>
        <w:jc w:val="left"/>
        <w:rPr>
          <w:rFonts w:asciiTheme="majorHAnsi" w:eastAsia="Times New Roman" w:hAnsiTheme="majorHAnsi" w:cs="Times New Roman"/>
          <w:b/>
          <w:sz w:val="56"/>
          <w:szCs w:val="56"/>
        </w:rPr>
      </w:pPr>
      <w:r>
        <w:br w:type="page"/>
      </w:r>
    </w:p>
    <w:p w14:paraId="299ADD48" w14:textId="6AC466BB" w:rsidR="00C225B6" w:rsidRDefault="00C225B6" w:rsidP="00C225B6">
      <w:pPr>
        <w:pStyle w:val="Ttulo1"/>
      </w:pPr>
      <w:bookmarkStart w:id="33" w:name="_Toc104188440"/>
      <w:r>
        <w:lastRenderedPageBreak/>
        <w:t>Capítulo III. Implementación</w:t>
      </w:r>
      <w:bookmarkEnd w:id="33"/>
    </w:p>
    <w:p w14:paraId="3527D2C5" w14:textId="7ADB339A" w:rsidR="00C225B6" w:rsidRDefault="00CA11ED" w:rsidP="00C225B6">
      <w:pPr>
        <w:pStyle w:val="Ttulo2"/>
      </w:pPr>
      <w:bookmarkStart w:id="34" w:name="_Toc104188441"/>
      <w:r>
        <w:t>Transacciones</w:t>
      </w:r>
      <w:bookmarkEnd w:id="34"/>
    </w:p>
    <w:p w14:paraId="72BFB93D" w14:textId="1D1706AB" w:rsidR="00C225B6" w:rsidRDefault="00CA11ED" w:rsidP="00C225B6">
      <w:r>
        <w:t xml:space="preserve">Uno de los conceptos más difíciles de implementar son las transacciones entre los diferentes ms. Tanto en las peticiones como en la gestión de los datos. </w:t>
      </w:r>
    </w:p>
    <w:p w14:paraId="176787E5" w14:textId="65222928" w:rsidR="00414426" w:rsidRDefault="00414426" w:rsidP="00C225B6">
      <w:r>
        <w:t xml:space="preserve">En las BBDD relacionales, las transacciones </w:t>
      </w:r>
      <w:r w:rsidR="007367CC">
        <w:t xml:space="preserve">cumplen con un conjunto de características que </w:t>
      </w:r>
      <w:r>
        <w:t>se denominan ACID. Es decir: Atómicas, Consistentes, Aisladas y Durables. En este caso una transacción en una BBDD relaciona</w:t>
      </w:r>
      <w:r w:rsidR="00FF7B3F">
        <w:t>l</w:t>
      </w:r>
      <w:r>
        <w:t xml:space="preserve"> asegurará la integridad de los datos.</w:t>
      </w:r>
    </w:p>
    <w:p w14:paraId="757980D6" w14:textId="6C9DC417" w:rsidR="00414426" w:rsidRDefault="00414426" w:rsidP="00C225B6">
      <w:r>
        <w:t xml:space="preserve">Los ms dividen los datos entre cada uno de ellos, creando una verdadera BBDD distribuida, </w:t>
      </w:r>
      <w:r w:rsidR="00FF7B3F">
        <w:t>por lo que</w:t>
      </w:r>
      <w:r>
        <w:t xml:space="preserve"> no existe la posibilidad de crear transacciones ACID en este tipo de sistema</w:t>
      </w:r>
      <w:r w:rsidR="00FF7B3F">
        <w:t>s</w:t>
      </w:r>
      <w:r>
        <w:t>.</w:t>
      </w:r>
    </w:p>
    <w:p w14:paraId="38896776" w14:textId="6A91BE58" w:rsidR="00414426" w:rsidRDefault="00414426" w:rsidP="00C225B6">
      <w:r>
        <w:t xml:space="preserve">Para </w:t>
      </w:r>
      <w:r w:rsidR="00BE5396">
        <w:t xml:space="preserve">intentar </w:t>
      </w:r>
      <w:r>
        <w:t>solventar las transacciones distribuidas, se implementa un protocolo de dos fases. En la primera fase todos los implicados votan si el cambio a real</w:t>
      </w:r>
      <w:r w:rsidR="00FF7B3F">
        <w:t>i</w:t>
      </w:r>
      <w:r>
        <w:t xml:space="preserve">zar es posible y en la segunda fase se lleva a cabo dicho cambio. Este sistema no asegura que una transacción cumpla con la norma ACID, ya que la latencia de cada ms puede ser diferente y hacer que la integridad de los datos no sea correcta durante el tiempo de </w:t>
      </w:r>
      <w:r w:rsidR="00FF7B3F">
        <w:t>cambio</w:t>
      </w:r>
      <w:r>
        <w:t>.</w:t>
      </w:r>
      <w:r w:rsidR="00BE5396">
        <w:t xml:space="preserve"> Este protocolo lo usaremos solo si es imprescindible</w:t>
      </w:r>
      <w:r w:rsidR="00FF7B3F">
        <w:t>,</w:t>
      </w:r>
      <w:r w:rsidR="00BE5396">
        <w:t xml:space="preserve"> e intentando que </w:t>
      </w:r>
      <w:r w:rsidR="00FF7B3F">
        <w:t>sea</w:t>
      </w:r>
      <w:r w:rsidR="00BE5396">
        <w:t xml:space="preserve"> un único ms que lo utilice.</w:t>
      </w:r>
    </w:p>
    <w:p w14:paraId="46EB3867" w14:textId="7C8CD2CC" w:rsidR="00BE5396" w:rsidRDefault="00BE5396" w:rsidP="00C225B6">
      <w:r>
        <w:t>Visto que el protocolo anterior no funciona, aparece SAGAS. Este sistema divide la transacción en partes y hace que cada parte se haga de forma independiente. El problema es que no proporciona atomicidad en la transacción, pero cada sub-transacción nos da la suficiente información para saber cómo va la transacción general y si hay algún fallo gestionarlo.</w:t>
      </w:r>
    </w:p>
    <w:p w14:paraId="728D163B" w14:textId="3A93F1CA" w:rsidR="00C43D60" w:rsidRDefault="00BE5396" w:rsidP="00C43D60">
      <w:pPr>
        <w:pStyle w:val="Prrafodelista"/>
        <w:numPr>
          <w:ilvl w:val="0"/>
          <w:numId w:val="18"/>
        </w:numPr>
      </w:pPr>
      <w:r w:rsidRPr="00AB6E05">
        <w:rPr>
          <w:b/>
          <w:bCs/>
        </w:rPr>
        <w:t>Fallos.</w:t>
      </w:r>
      <w:r>
        <w:t xml:space="preserve"> Los fallos en una sub-transacción se pueden gestionar de dos maneras, backwards o foreward. En </w:t>
      </w:r>
      <w:r w:rsidR="00AB6E05">
        <w:t>el</w:t>
      </w:r>
      <w:r>
        <w:t xml:space="preserve"> primer caso se deshace todo lo hecho hasta el momento (incluso lanzando órdenes que lo deshagan), en el segundo caso se </w:t>
      </w:r>
      <w:r w:rsidR="00AB6E05">
        <w:t>reintenta el fallo</w:t>
      </w:r>
      <w:r>
        <w:t xml:space="preserve"> </w:t>
      </w:r>
      <w:r w:rsidR="00AB6E05">
        <w:t>para seguir la transacción.</w:t>
      </w:r>
    </w:p>
    <w:p w14:paraId="5C661170" w14:textId="58AF9944" w:rsidR="00AB6E05" w:rsidRDefault="00AB6E05" w:rsidP="00C43D60">
      <w:pPr>
        <w:pStyle w:val="Prrafodelista"/>
        <w:numPr>
          <w:ilvl w:val="0"/>
          <w:numId w:val="18"/>
        </w:numPr>
      </w:pPr>
      <w:r>
        <w:rPr>
          <w:b/>
          <w:bCs/>
        </w:rPr>
        <w:t xml:space="preserve">SAGAS </w:t>
      </w:r>
      <w:r>
        <w:t>solo puede arreglar fallos de la lógica del servicio, si falla el hardware habrá que tratarlo de otra manera.</w:t>
      </w:r>
    </w:p>
    <w:p w14:paraId="63979919" w14:textId="2A20DF85" w:rsidR="00AB6E05" w:rsidRDefault="00AB6E05" w:rsidP="00C43D60">
      <w:pPr>
        <w:pStyle w:val="Prrafodelista"/>
        <w:numPr>
          <w:ilvl w:val="0"/>
          <w:numId w:val="18"/>
        </w:numPr>
      </w:pPr>
      <w:r>
        <w:rPr>
          <w:b/>
          <w:bCs/>
        </w:rPr>
        <w:t xml:space="preserve">RollBack. </w:t>
      </w:r>
      <w:r>
        <w:t>En caso de error, hay que crear transacciones compensatorias para la</w:t>
      </w:r>
      <w:r w:rsidR="00FF7B3F">
        <w:t xml:space="preserve"> sub-transacciones</w:t>
      </w:r>
      <w:r>
        <w:t xml:space="preserve"> que se ha realizado y</w:t>
      </w:r>
      <w:r w:rsidR="00FF7B3F">
        <w:t>a.</w:t>
      </w:r>
    </w:p>
    <w:p w14:paraId="788FEC97" w14:textId="68AC9CEB" w:rsidR="008A1ED2" w:rsidRDefault="00E17D77" w:rsidP="008A1ED2">
      <w:pPr>
        <w:pStyle w:val="Ttulo2"/>
      </w:pPr>
      <w:bookmarkStart w:id="35" w:name="_Toc104188442"/>
      <w:r>
        <w:t>Gestión del código</w:t>
      </w:r>
      <w:bookmarkEnd w:id="35"/>
    </w:p>
    <w:p w14:paraId="410CC0BB" w14:textId="43BFAE08" w:rsidR="00E17D77" w:rsidRDefault="00E17D77" w:rsidP="00E17D77">
      <w:r>
        <w:t>A la hora de programar debemos tener en cuenta cómo se va a realizar el desarrollo</w:t>
      </w:r>
      <w:r w:rsidR="00FF7B3F">
        <w:t xml:space="preserve"> y</w:t>
      </w:r>
      <w:r>
        <w:t xml:space="preserve"> c</w:t>
      </w:r>
      <w:r w:rsidR="00FF7B3F">
        <w:t>ó</w:t>
      </w:r>
      <w:r>
        <w:t>mo se va a mantener el código para los equipos</w:t>
      </w:r>
      <w:r w:rsidR="00FF7B3F">
        <w:t xml:space="preserve"> de desarrollo</w:t>
      </w:r>
      <w:r>
        <w:t>. Ambas cuestiones presentan diversas soluciones que deberemos estudiar y adaptar para nuestra empresa.</w:t>
      </w:r>
    </w:p>
    <w:p w14:paraId="1E3123E1" w14:textId="4164C3E2" w:rsidR="00E17D77" w:rsidRDefault="00E17D77" w:rsidP="00E17D77">
      <w:pPr>
        <w:pStyle w:val="Ttulo3"/>
      </w:pPr>
      <w:bookmarkStart w:id="36" w:name="_Toc104188443"/>
      <w:r>
        <w:t>Desarrollo del código</w:t>
      </w:r>
      <w:bookmarkEnd w:id="36"/>
    </w:p>
    <w:p w14:paraId="51BB8067" w14:textId="6BDA43E3" w:rsidR="00E17D77" w:rsidRDefault="00E17D77" w:rsidP="00E17D77">
      <w:r>
        <w:t xml:space="preserve">A la hora de </w:t>
      </w:r>
      <w:r w:rsidR="00FF7B3F">
        <w:t>crear</w:t>
      </w:r>
      <w:r>
        <w:t xml:space="preserve"> el código podemos utilizar varios enfoques:</w:t>
      </w:r>
    </w:p>
    <w:p w14:paraId="565EC0D5" w14:textId="40583C11" w:rsidR="00E17D77" w:rsidRDefault="00E17D77" w:rsidP="00E17D77">
      <w:pPr>
        <w:pStyle w:val="Prrafodelista"/>
        <w:numPr>
          <w:ilvl w:val="0"/>
          <w:numId w:val="19"/>
        </w:numPr>
      </w:pPr>
      <w:r>
        <w:rPr>
          <w:b/>
          <w:bCs/>
        </w:rPr>
        <w:t>Integración continua.</w:t>
      </w:r>
      <w:r>
        <w:t xml:space="preserve"> Se mantienen todos los ms sincronizados con el nuevo código. Todo código nuevo se integra con el existente en cuanto está desarrollado, pasando por las fases de test</w:t>
      </w:r>
      <w:r w:rsidR="00FE0C36">
        <w:t xml:space="preserve">. Debemos preparar un conjunto de test para realizar antes de la integración del código. En caso que se detecte un error de integración, se deberá solucionar lo antes posible. En este modelo no se recomienda el uso de “ramas” de desarrollo ya que retrasará la </w:t>
      </w:r>
      <w:r w:rsidR="00FE0C36">
        <w:lastRenderedPageBreak/>
        <w:t>integración en el código principal, en caso de ser necesarias, se usarán con partes pequeñas de código, no con ms completos.</w:t>
      </w:r>
    </w:p>
    <w:p w14:paraId="14052D39" w14:textId="6084AC41" w:rsidR="00FE0C36" w:rsidRDefault="00FE0C36" w:rsidP="00E17D77">
      <w:pPr>
        <w:pStyle w:val="Prrafodelista"/>
        <w:numPr>
          <w:ilvl w:val="0"/>
          <w:numId w:val="19"/>
        </w:numPr>
      </w:pPr>
      <w:r>
        <w:rPr>
          <w:b/>
          <w:bCs/>
        </w:rPr>
        <w:t>Desarrollo continuo.</w:t>
      </w:r>
      <w:r>
        <w:t xml:space="preserve"> En este caso dividiremos los test en varios bloques, de los más específicos a los más generales, haciendo primero los test que corran más rápido para detectar los fallos cuanto antes y arreglarlos.</w:t>
      </w:r>
    </w:p>
    <w:p w14:paraId="5CD11F24" w14:textId="7B1867F1" w:rsidR="00FE0C36" w:rsidRDefault="00FE0C36" w:rsidP="00FE0C36">
      <w:pPr>
        <w:pStyle w:val="Ttulo3"/>
      </w:pPr>
      <w:bookmarkStart w:id="37" w:name="_Toc104188444"/>
      <w:r>
        <w:t>Organización del código</w:t>
      </w:r>
      <w:bookmarkEnd w:id="37"/>
    </w:p>
    <w:p w14:paraId="72588AD9" w14:textId="3F89BBD7" w:rsidR="00FE0C36" w:rsidRDefault="00FE0C36" w:rsidP="00FE0C36">
      <w:r>
        <w:t>El código tiene que estar depositado en algún lugar, en ese sentido es imprescindible definir una política de almacenaje del mismo, para evitar duplicidades y posibles pérdidas del mismo. En este sentido podemos adoptar dos aproximaciones</w:t>
      </w:r>
      <w:r w:rsidR="00FF7B3F">
        <w:t>:</w:t>
      </w:r>
      <w:r>
        <w:t xml:space="preserve"> de repositorio único y de múltiples repositorios.</w:t>
      </w:r>
    </w:p>
    <w:p w14:paraId="00CA5EC6" w14:textId="1C166240" w:rsidR="00FE0C36" w:rsidRDefault="00FE0C36" w:rsidP="00FE0C36">
      <w:r>
        <w:t>En caso de repositorio único, se debe también “compilar” todo el código con la pérdida de tiempo correspondiente. A priori parece una solución para pequeños proyectos, pero grandes empresas como Google han adoptado este enfoque.</w:t>
      </w:r>
    </w:p>
    <w:p w14:paraId="21C3EB52" w14:textId="0E45C9B1" w:rsidR="00FE0C36" w:rsidRDefault="00FE0C36" w:rsidP="00FE0C36">
      <w:r>
        <w:t xml:space="preserve">En caso de múltiples </w:t>
      </w:r>
      <w:r w:rsidR="004F3B96">
        <w:t>repositorios</w:t>
      </w:r>
      <w:r>
        <w:t>, se podrá crear un repositorio por servicio o uno por equipo, siendo responsable un único grupo de personas en ambas aproximaciones</w:t>
      </w:r>
      <w:r w:rsidR="004F3B96">
        <w:t>.</w:t>
      </w:r>
    </w:p>
    <w:p w14:paraId="26573CFB" w14:textId="0E2DCF1F" w:rsidR="004F3B96" w:rsidRDefault="004F3B96" w:rsidP="004F3B96">
      <w:pPr>
        <w:pStyle w:val="Ttulo3"/>
      </w:pPr>
      <w:bookmarkStart w:id="38" w:name="_Toc104188445"/>
      <w:r>
        <w:t>Propiedad del código</w:t>
      </w:r>
      <w:bookmarkEnd w:id="38"/>
    </w:p>
    <w:p w14:paraId="0E6F8C31" w14:textId="5A2EF20A" w:rsidR="004F3B96" w:rsidRDefault="004F3B96" w:rsidP="004F3B96">
      <w:r>
        <w:t>No se refiere este apartado a propiedad “legal” o “intelectual” que está claro que es la empresa para la que desarrollamos el software, se refiere a responsabilidad de mantenimiento y control de cambios sobre el software.</w:t>
      </w:r>
    </w:p>
    <w:p w14:paraId="56084EEF" w14:textId="4DA3ACDF" w:rsidR="004F3B96" w:rsidRDefault="004F3B96" w:rsidP="004F3B96">
      <w:r>
        <w:t xml:space="preserve">En este caso, la propiedad se puede definir en términos de dura, débil o de todos. En caso de una propiedad dura, el equipo será responsable de todos y cada uno de los cambios a introducir, independientemente que dichos cambios provengan del propio equipo o de equipos externos. Si definimos la propiedad del código como débil el equipo será responsable de sus cambios, pero también de revisar y admitir los cambios </w:t>
      </w:r>
      <w:r w:rsidR="003356C8">
        <w:t>propuestos por</w:t>
      </w:r>
      <w:r>
        <w:t xml:space="preserve"> equipos externos. Por último, en caso de usar la propiedad de todos, implicará que cualquier desarrollador de cualquier equipo, independientemente de su procedencia</w:t>
      </w:r>
      <w:r w:rsidR="003356C8">
        <w:t>,</w:t>
      </w:r>
      <w:r>
        <w:t xml:space="preserve"> podrá cambiar el código del ms.</w:t>
      </w:r>
    </w:p>
    <w:p w14:paraId="4A6B72B2" w14:textId="14E15949" w:rsidR="004F3B96" w:rsidRDefault="004F3B96" w:rsidP="004F3B96">
      <w:pPr>
        <w:pStyle w:val="Ttulo2"/>
      </w:pPr>
      <w:bookmarkStart w:id="39" w:name="_Toc104188446"/>
      <w:r>
        <w:t>Despliegue</w:t>
      </w:r>
      <w:bookmarkEnd w:id="39"/>
    </w:p>
    <w:p w14:paraId="2CE629E1" w14:textId="74403C38" w:rsidR="004F3B96" w:rsidRDefault="00EA3640" w:rsidP="004F3B96">
      <w:r>
        <w:t>El despliegue es el proceso de llevar a producción un ms. Este proceso debe ser controlado y delimitado para evitar posibles problemas en el mismo. Además</w:t>
      </w:r>
      <w:r w:rsidR="00317CD6">
        <w:t>,</w:t>
      </w:r>
      <w:r>
        <w:t xml:space="preserve"> debe de ser fácilmente </w:t>
      </w:r>
      <w:r w:rsidR="00317CD6">
        <w:t>reversible</w:t>
      </w:r>
      <w:r>
        <w:t xml:space="preserve"> en caso que el despliegue falle.</w:t>
      </w:r>
      <w:r w:rsidR="00317CD6">
        <w:t xml:space="preserve"> Tendremos en cuenta los siguientes aspectos:</w:t>
      </w:r>
    </w:p>
    <w:p w14:paraId="5F531C9D" w14:textId="39C94A6D" w:rsidR="00317CD6" w:rsidRDefault="00317CD6" w:rsidP="00317CD6">
      <w:pPr>
        <w:pStyle w:val="Prrafodelista"/>
        <w:numPr>
          <w:ilvl w:val="0"/>
          <w:numId w:val="20"/>
        </w:numPr>
      </w:pPr>
      <w:r>
        <w:t>Pueden existir varias copias del mismo ms y eso complicará las comunicaciones entre los ms existentes y los nuevos. En este caso hace falta un balanceador de carga.</w:t>
      </w:r>
    </w:p>
    <w:p w14:paraId="7A3911BC" w14:textId="728F1FA6" w:rsidR="00317CD6" w:rsidRDefault="00317CD6" w:rsidP="00317CD6">
      <w:pPr>
        <w:pStyle w:val="Prrafodelista"/>
        <w:numPr>
          <w:ilvl w:val="0"/>
          <w:numId w:val="20"/>
        </w:numPr>
      </w:pPr>
      <w:r>
        <w:t>Hay que asegurar la disponibilidad distribuyendo la carga de los ms entre varios servidores.</w:t>
      </w:r>
    </w:p>
    <w:p w14:paraId="77BE21EE" w14:textId="2F7A8932" w:rsidR="00317CD6" w:rsidRDefault="00317CD6" w:rsidP="00317CD6">
      <w:pPr>
        <w:pStyle w:val="Prrafodelista"/>
        <w:numPr>
          <w:ilvl w:val="0"/>
          <w:numId w:val="20"/>
        </w:numPr>
      </w:pPr>
      <w:r>
        <w:t>La BBDD nos presentará problemas en caso que existan diferentes copias del mismo ms. En caso que sea local al ms se gestionará mal, en caso que sea global hay que asegurar transacciones ACID.</w:t>
      </w:r>
    </w:p>
    <w:p w14:paraId="20B1B097" w14:textId="6E1CEAB8" w:rsidR="00653BC0" w:rsidRDefault="00653BC0" w:rsidP="00317CD6">
      <w:pPr>
        <w:pStyle w:val="Prrafodelista"/>
        <w:numPr>
          <w:ilvl w:val="0"/>
          <w:numId w:val="20"/>
        </w:numPr>
      </w:pPr>
      <w:r>
        <w:t>Una misma infraestructura</w:t>
      </w:r>
      <w:r w:rsidR="00317CD6">
        <w:t xml:space="preserve"> de BBDD podrá servir a varios ms, deberemos tratar la BBDD como un servicio más, dotándolo de posibilidad de réplicas y balanceo de carga. Hoy en día los servidores más comunes </w:t>
      </w:r>
      <w:r>
        <w:t xml:space="preserve">permiten ambas configuraciones. Pero además aparece un nuevo problema relacionado con el despliegue. Van a convivir modificando la BBDD dos ms </w:t>
      </w:r>
      <w:r w:rsidR="003356C8">
        <w:t>que realicen la</w:t>
      </w:r>
      <w:r>
        <w:t xml:space="preserve"> misma función, con lo que en principio accederán a la misma BBDD. Este </w:t>
      </w:r>
      <w:r w:rsidR="003356C8">
        <w:lastRenderedPageBreak/>
        <w:t xml:space="preserve">punto </w:t>
      </w:r>
      <w:r>
        <w:t>presenta problemas en caso que se de algún fallo en el nuevo ms y haya que deshacer las transacciones lanzadas.</w:t>
      </w:r>
    </w:p>
    <w:p w14:paraId="2C158487" w14:textId="3689AA89" w:rsidR="00653BC0" w:rsidRDefault="00653BC0" w:rsidP="00317CD6">
      <w:pPr>
        <w:pStyle w:val="Prrafodelista"/>
        <w:numPr>
          <w:ilvl w:val="0"/>
          <w:numId w:val="20"/>
        </w:numPr>
      </w:pPr>
      <w:r>
        <w:t xml:space="preserve">Los desarrollos complejos implementan entornos de desarrollo. Estos entornos se suelen nombrar como “desarrollo”, “pruebas” y “producción”. El problema con esta estructura es que los datos de los entornos </w:t>
      </w:r>
      <w:r w:rsidR="00650F71">
        <w:t>y</w:t>
      </w:r>
      <w:r>
        <w:t xml:space="preserve"> de producción no son los mismos, ni las arquitecturas hardware subyacentes tampoco, por lo que se pueden dar problemas a la hora de </w:t>
      </w:r>
      <w:r w:rsidR="003356C8">
        <w:t>desplegar</w:t>
      </w:r>
      <w:r>
        <w:t xml:space="preserve"> nuestro ms a producción. El entorno de “test” debe ser lo más parecido con el de “producción”, tanto a nivel de datos, como a nivel de arquitectura física.</w:t>
      </w:r>
    </w:p>
    <w:p w14:paraId="6989378D" w14:textId="015A5051" w:rsidR="00616584" w:rsidRDefault="00616584" w:rsidP="00616584">
      <w:r>
        <w:t>Para hacer un buen despliegue de nuestra aplicación basada en ms deberemos de tener en cuenta los siguiente</w:t>
      </w:r>
      <w:r w:rsidR="005B38E6">
        <w:t>s principios básicos:</w:t>
      </w:r>
    </w:p>
    <w:p w14:paraId="00C7E7CE" w14:textId="036FC03D" w:rsidR="005B38E6" w:rsidRDefault="005B38E6" w:rsidP="005B38E6">
      <w:pPr>
        <w:pStyle w:val="Prrafodelista"/>
        <w:numPr>
          <w:ilvl w:val="0"/>
          <w:numId w:val="22"/>
        </w:numPr>
      </w:pPr>
      <w:r>
        <w:t>Se debería desplegar cada ms en su propia máquina, de tal manera que si cae no impacte significativamente en el resto de ms.</w:t>
      </w:r>
    </w:p>
    <w:p w14:paraId="712E99A8" w14:textId="4B8FF3C2" w:rsidR="005B38E6" w:rsidRDefault="005B38E6" w:rsidP="005B38E6">
      <w:pPr>
        <w:pStyle w:val="Prrafodelista"/>
        <w:numPr>
          <w:ilvl w:val="0"/>
          <w:numId w:val="22"/>
        </w:numPr>
      </w:pPr>
      <w:r>
        <w:t>Se elegirá una infraestructura que permita el despliegue automático de los ms.</w:t>
      </w:r>
    </w:p>
    <w:p w14:paraId="6C873197" w14:textId="3EBF4B35" w:rsidR="005B38E6" w:rsidRDefault="005B38E6" w:rsidP="005B38E6">
      <w:pPr>
        <w:pStyle w:val="Prrafodelista"/>
        <w:numPr>
          <w:ilvl w:val="0"/>
          <w:numId w:val="22"/>
        </w:numPr>
      </w:pPr>
      <w:r>
        <w:t>Desplegaremos nuevos ms teniendo en cuenta que nunca debe dejar de funcionar el sistema, con lo que haremos estos despliegues con cuidado y muy planificados, nunca sustituyendo en un primer intento el ms antiguo completamente.</w:t>
      </w:r>
    </w:p>
    <w:p w14:paraId="4BB50945" w14:textId="71DAC7F0" w:rsidR="005B38E6" w:rsidRDefault="003F19CE" w:rsidP="005B38E6">
      <w:r>
        <w:t>Independientemente de todas las consideraciones anteriores, cada servicio debe correr en algún tipo de máquina o software emulador para llevar a cabo su tarea. Dentro de las arquitecturas que podemos elegir para ejecutar los ms encontramos:</w:t>
      </w:r>
    </w:p>
    <w:p w14:paraId="71354921" w14:textId="1689FDB9" w:rsidR="003F19CE" w:rsidRDefault="003F19CE" w:rsidP="003F19CE">
      <w:pPr>
        <w:pStyle w:val="Prrafodelista"/>
        <w:numPr>
          <w:ilvl w:val="0"/>
          <w:numId w:val="23"/>
        </w:numPr>
      </w:pPr>
      <w:r>
        <w:t>Máquinas físicas, una por ms o una para varios ms.</w:t>
      </w:r>
    </w:p>
    <w:p w14:paraId="46D766EB" w14:textId="7CA35089" w:rsidR="003F19CE" w:rsidRDefault="003F19CE" w:rsidP="003F19CE">
      <w:pPr>
        <w:pStyle w:val="Prrafodelista"/>
        <w:numPr>
          <w:ilvl w:val="0"/>
          <w:numId w:val="23"/>
        </w:numPr>
      </w:pPr>
      <w:r>
        <w:t>Máquinas virtuales.</w:t>
      </w:r>
    </w:p>
    <w:p w14:paraId="17300490" w14:textId="72DBEC1B" w:rsidR="003F19CE" w:rsidRDefault="003F19CE" w:rsidP="003F19CE">
      <w:pPr>
        <w:pStyle w:val="Prrafodelista"/>
        <w:numPr>
          <w:ilvl w:val="0"/>
          <w:numId w:val="23"/>
        </w:numPr>
      </w:pPr>
      <w:r>
        <w:t>Contenedores. Docker.</w:t>
      </w:r>
    </w:p>
    <w:p w14:paraId="79FDAF35" w14:textId="2000F92D" w:rsidR="003F19CE" w:rsidRDefault="003F19CE" w:rsidP="003F19CE">
      <w:pPr>
        <w:pStyle w:val="Prrafodelista"/>
        <w:numPr>
          <w:ilvl w:val="0"/>
          <w:numId w:val="23"/>
        </w:numPr>
      </w:pPr>
      <w:r>
        <w:t>Contenedores de aplicaciones.</w:t>
      </w:r>
    </w:p>
    <w:p w14:paraId="6063F97B" w14:textId="19FEE138" w:rsidR="003F19CE" w:rsidRDefault="003F19CE" w:rsidP="003F19CE">
      <w:pPr>
        <w:pStyle w:val="Prrafodelista"/>
        <w:numPr>
          <w:ilvl w:val="0"/>
          <w:numId w:val="23"/>
        </w:numPr>
      </w:pPr>
      <w:r>
        <w:t xml:space="preserve">Plataformas </w:t>
      </w:r>
      <w:r w:rsidR="00A15C72">
        <w:t>como servicio (AWS beanstalk)</w:t>
      </w:r>
    </w:p>
    <w:p w14:paraId="6212ECB8" w14:textId="13929E80" w:rsidR="00A15C72" w:rsidRDefault="00A15C72" w:rsidP="003F19CE">
      <w:pPr>
        <w:pStyle w:val="Prrafodelista"/>
        <w:numPr>
          <w:ilvl w:val="0"/>
          <w:numId w:val="23"/>
        </w:numPr>
      </w:pPr>
      <w:r>
        <w:t>Funciones como servicio (Azure function)</w:t>
      </w:r>
    </w:p>
    <w:p w14:paraId="7AD74F51" w14:textId="5A601B24" w:rsidR="00A15C72" w:rsidRDefault="00A15C72" w:rsidP="00A15C72">
      <w:r>
        <w:t>La elección de la plataforma hardware para nuestro ms dependerá de muchos factores, entre los que encontramos nuestra capacidad de un departamento de desarrollo y gestión de software, la existencia de un departamento de IT, la existencia de hardware apropiado, tamaño del sistema, carga esperada a servir por el sistema y muchos más factores.</w:t>
      </w:r>
    </w:p>
    <w:p w14:paraId="706ABC99" w14:textId="35E9F0B7" w:rsidR="00600D6D" w:rsidRDefault="00600D6D" w:rsidP="00A15C72">
      <w:r>
        <w:t xml:space="preserve">Por último, hablaremos de cómo desplegar nuevo código a nuestros usuarios. No es una tarea fácil ya que la disponibilidad del servicio no puede verse comprometida y tiene que seguir funcionando antes y después del despliegue. Para una gestión eficiente del despliegue de nuevas </w:t>
      </w:r>
      <w:r w:rsidR="00650F71">
        <w:t>(</w:t>
      </w:r>
      <w:r>
        <w:t>o la sustitución</w:t>
      </w:r>
      <w:r w:rsidR="00650F71">
        <w:t>)</w:t>
      </w:r>
      <w:r>
        <w:t xml:space="preserve"> de funciones en nuestro sistema, nos podemos basar en las siguientes opciones:</w:t>
      </w:r>
    </w:p>
    <w:p w14:paraId="073890E1" w14:textId="72893647" w:rsidR="00F95C81" w:rsidRDefault="00600D6D" w:rsidP="00600D6D">
      <w:pPr>
        <w:pStyle w:val="Prrafodelista"/>
        <w:numPr>
          <w:ilvl w:val="0"/>
          <w:numId w:val="24"/>
        </w:numPr>
      </w:pPr>
      <w:r>
        <w:t>Poner ambas funcionalidades, la antigua y la nueva tras un interruptor y activar una u otra función a nuestro deseo.</w:t>
      </w:r>
      <w:r w:rsidR="00F95C81">
        <w:t xml:space="preserve"> En caso de fallo revertimos al sistema antiguo rápidamente.</w:t>
      </w:r>
      <w:r>
        <w:t xml:space="preserve"> </w:t>
      </w:r>
    </w:p>
    <w:p w14:paraId="23680CE9" w14:textId="60B02A24" w:rsidR="00600D6D" w:rsidRDefault="00F95C81" w:rsidP="00600D6D">
      <w:pPr>
        <w:pStyle w:val="Prrafodelista"/>
        <w:numPr>
          <w:ilvl w:val="0"/>
          <w:numId w:val="24"/>
        </w:numPr>
      </w:pPr>
      <w:r>
        <w:t xml:space="preserve">Despliegue </w:t>
      </w:r>
      <w:r w:rsidR="00FB54AC">
        <w:t xml:space="preserve">por </w:t>
      </w:r>
      <w:r w:rsidR="00FB5D16" w:rsidRPr="00FB5D16">
        <w:t>centinelas</w:t>
      </w:r>
      <w:r>
        <w:t xml:space="preserve">. </w:t>
      </w:r>
      <w:r w:rsidR="00600D6D">
        <w:t>Podremos ac</w:t>
      </w:r>
      <w:r>
        <w:t>tivar la nueva funcionalidad para varios clientes, probarla y en caso de fallo revertirla rápidamente. En caso de acierto aumentar la cartera de clientes a la que está dirigida para comprobar como escala y seguir hasta habilitarla a todos los clientes.</w:t>
      </w:r>
    </w:p>
    <w:p w14:paraId="70E7C835" w14:textId="7355B778" w:rsidR="00F95C81" w:rsidRDefault="00F95C81" w:rsidP="00F95C81">
      <w:pPr>
        <w:pStyle w:val="Prrafodelista"/>
        <w:numPr>
          <w:ilvl w:val="0"/>
          <w:numId w:val="24"/>
        </w:numPr>
      </w:pPr>
      <w:r>
        <w:t>Ejecución paralela. En este caso la petición es recibida por un proxy que la redirige a ambas versiones, comprobando el resultado de ambas y las compara.</w:t>
      </w:r>
    </w:p>
    <w:p w14:paraId="27C27F85" w14:textId="3840D136" w:rsidR="002D5130" w:rsidRDefault="00653BC0" w:rsidP="002D5130">
      <w:pPr>
        <w:pStyle w:val="Ttulo2"/>
      </w:pPr>
      <w:r>
        <w:lastRenderedPageBreak/>
        <w:t xml:space="preserve"> </w:t>
      </w:r>
      <w:bookmarkStart w:id="40" w:name="_Toc104188447"/>
      <w:r w:rsidR="002D5130">
        <w:t>Test de la aplicación</w:t>
      </w:r>
      <w:bookmarkEnd w:id="40"/>
    </w:p>
    <w:p w14:paraId="29A6D95D" w14:textId="00ED88F9" w:rsidR="00650F71" w:rsidRPr="00650F71" w:rsidRDefault="00650F71" w:rsidP="00650F71">
      <w:r>
        <w:rPr>
          <w:noProof/>
        </w:rPr>
        <w:drawing>
          <wp:inline distT="0" distB="0" distL="0" distR="0" wp14:anchorId="33AC772C" wp14:editId="7A64AE18">
            <wp:extent cx="5940000" cy="2474695"/>
            <wp:effectExtent l="0" t="0" r="381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084" t="11950" r="10624" b="11935"/>
                    <a:stretch/>
                  </pic:blipFill>
                  <pic:spPr bwMode="auto">
                    <a:xfrm>
                      <a:off x="0" y="0"/>
                      <a:ext cx="5940000" cy="2474695"/>
                    </a:xfrm>
                    <a:prstGeom prst="rect">
                      <a:avLst/>
                    </a:prstGeom>
                    <a:noFill/>
                    <a:ln>
                      <a:noFill/>
                    </a:ln>
                    <a:extLst>
                      <a:ext uri="{53640926-AAD7-44D8-BBD7-CCE9431645EC}">
                        <a14:shadowObscured xmlns:a14="http://schemas.microsoft.com/office/drawing/2010/main"/>
                      </a:ext>
                    </a:extLst>
                  </pic:spPr>
                </pic:pic>
              </a:graphicData>
            </a:graphic>
          </wp:inline>
        </w:drawing>
      </w:r>
    </w:p>
    <w:p w14:paraId="6CD96BE0" w14:textId="55038248" w:rsidR="00ED566E" w:rsidRDefault="00ED566E" w:rsidP="00ED566E">
      <w:r>
        <w:t>Si en un desarrollo monolítico el testeo de nuestra aplicación se hace imprescindible, en un desarrollo bajo ms mucho más. Como ya se ha indicado este tipo de desarrollo distribuido int</w:t>
      </w:r>
      <w:r w:rsidR="000E0269">
        <w:t>r</w:t>
      </w:r>
      <w:r>
        <w:t>oduce nuevos retos y dificultades a la hora de la creación, pero también lo hace en el momento que queremos comprobar si nuestro sistema funciona correctamente. Hay que tener en cuenta que ahora en vez de un único proceso, tendremos múltiples y trabajando en paralelo, en varias máquinas con lo que el número de fallos y el tipo de ellos aumentan considerablemente.</w:t>
      </w:r>
    </w:p>
    <w:p w14:paraId="3105898C" w14:textId="7587B091" w:rsidR="00ED566E" w:rsidRDefault="00ED566E" w:rsidP="00ED566E">
      <w:r>
        <w:t>En este entorno lo primero que se tiene que hacer es caracterizar los diferentes tipos de pruebas que se pueden llevar a cabo en los sistemas basados en ms. Dentro de estas se encuentran:</w:t>
      </w:r>
    </w:p>
    <w:p w14:paraId="718DAF99" w14:textId="1BCAA636" w:rsidR="00ED566E" w:rsidRDefault="00327BB2" w:rsidP="00ED566E">
      <w:pPr>
        <w:pStyle w:val="Prrafodelista"/>
        <w:numPr>
          <w:ilvl w:val="0"/>
          <w:numId w:val="25"/>
        </w:numPr>
      </w:pPr>
      <w:r>
        <w:t>Pruebas de unidad. Permiten asegurar que una función o método se ejecutan tal y como fueron diseñados.</w:t>
      </w:r>
      <w:r w:rsidR="00FA2DCD">
        <w:t xml:space="preserve"> Este tipo de pruebas suelen ser muy rápidas y la razón principal es el tener un feedback casi inmediato sobre los posibles errores.</w:t>
      </w:r>
    </w:p>
    <w:p w14:paraId="48571BCA" w14:textId="3AD35B1C" w:rsidR="00FA2DCD" w:rsidRDefault="00FA2DCD" w:rsidP="00ED566E">
      <w:pPr>
        <w:pStyle w:val="Prrafodelista"/>
        <w:numPr>
          <w:ilvl w:val="0"/>
          <w:numId w:val="25"/>
        </w:numPr>
      </w:pPr>
      <w:r>
        <w:t>Test de servicio. Usando el API desarrollado de un ms, comprobaremos todo el funcionamiento del mismo.</w:t>
      </w:r>
    </w:p>
    <w:p w14:paraId="595B15C4" w14:textId="7874BA5A" w:rsidR="00FA2DCD" w:rsidRDefault="00FA2DCD" w:rsidP="00ED566E">
      <w:pPr>
        <w:pStyle w:val="Prrafodelista"/>
        <w:numPr>
          <w:ilvl w:val="0"/>
          <w:numId w:val="25"/>
        </w:numPr>
      </w:pPr>
      <w:r>
        <w:t>Test de aceptación. En este caso las pruebas se correrán sobre todo el sistema completo para comprobar su funcionamiento. Nos aseguran que el sistema cumple con los requerimientos de diseño pactados con el cliente.</w:t>
      </w:r>
    </w:p>
    <w:p w14:paraId="311DFEF0" w14:textId="77777777" w:rsidR="00397796" w:rsidRDefault="00397796" w:rsidP="00397796">
      <w:pPr>
        <w:pStyle w:val="Prrafodelista"/>
      </w:pPr>
    </w:p>
    <w:p w14:paraId="00D984DE" w14:textId="0488BCD2" w:rsidR="00FA2DCD" w:rsidRDefault="00FA2DCD" w:rsidP="00FA2DCD">
      <w:pPr>
        <w:pStyle w:val="Prrafodelista"/>
      </w:pPr>
      <w:r>
        <w:t xml:space="preserve">Todos los sistemas deben probar y se utilizarán los tres tipos de pruebas, pero tendremos que mantener un </w:t>
      </w:r>
      <w:r w:rsidR="00130233">
        <w:t>equilibrio</w:t>
      </w:r>
      <w:r>
        <w:t xml:space="preserve"> entre las mismas para compensar el tiempo de ejecución de las mismas con la rápida detección de fallos. Así las primeras serán más abundantes y se correrán más veces que las últimas. Es muy importante desarrollar un plan de test adecuado para nuestro si</w:t>
      </w:r>
      <w:r w:rsidR="000E0269">
        <w:t>s</w:t>
      </w:r>
      <w:r>
        <w:t>tema.</w:t>
      </w:r>
    </w:p>
    <w:p w14:paraId="544271B6" w14:textId="524D25D7" w:rsidR="000E0269" w:rsidRDefault="000E0269" w:rsidP="000E0269">
      <w:pPr>
        <w:pStyle w:val="Ttulo3"/>
      </w:pPr>
      <w:bookmarkStart w:id="41" w:name="_Toc104188448"/>
      <w:r>
        <w:t>Implementación del test de aceptación</w:t>
      </w:r>
      <w:bookmarkEnd w:id="41"/>
    </w:p>
    <w:p w14:paraId="4F857BE8" w14:textId="75F8B5A4" w:rsidR="000E0269" w:rsidRPr="00ED566E" w:rsidRDefault="000E0269" w:rsidP="000E0269">
      <w:r>
        <w:t>No cabe duda que uno de los puntos críticos de nuestro desarrollo es el test de aceptación. En este momento el cliente verifica y acepta el desarrollo del sistema. Por tanto, es imprescindible que se establezca un buen plan para dicho test y su implementación sea correcta.</w:t>
      </w:r>
    </w:p>
    <w:p w14:paraId="7E0E4135" w14:textId="43ED8EDA" w:rsidR="00587B17" w:rsidRDefault="000E0269" w:rsidP="00587B17">
      <w:r>
        <w:t xml:space="preserve">El objetivo de estos test es comprobar que el sistema funciona de forma correcta. En concreto comprobaremos que el API desarrollado por los ms es el indicado y se comporta de la forma </w:t>
      </w:r>
      <w:r>
        <w:lastRenderedPageBreak/>
        <w:t xml:space="preserve">esperada. </w:t>
      </w:r>
      <w:r w:rsidR="00397796">
        <w:t>E</w:t>
      </w:r>
      <w:r>
        <w:t>n este tipo de pruebas el despliegue de los ms que estén relacionados entre sí</w:t>
      </w:r>
      <w:r w:rsidR="00397796">
        <w:t xml:space="preserve"> será de forma conjunta</w:t>
      </w:r>
      <w:r>
        <w:t>.</w:t>
      </w:r>
    </w:p>
    <w:p w14:paraId="2434D8B7" w14:textId="3B054480" w:rsidR="000E0269" w:rsidRDefault="000E0269" w:rsidP="00587B17">
      <w:r>
        <w:t>Ya hemos comentado en varios puntos, que un desarrollo distribuido introduce nuevas fuentes potenciales de fallos, que en este tipo de test nos podrán afectar en gran medida. En concreto tendremos en cuenta que un fallo de este test se puede dar por un mal funcionamiento del software, evidentemente, pero también tendremos que descartar que no se produzca por la arquitectura subyacente que soporta el sistema.</w:t>
      </w:r>
      <w:r w:rsidR="00D825D7">
        <w:t xml:space="preserve"> En caso de duda del fallo, repetiremos los test en otro momento para comprobar si se repite el fallo o era un fallo de otro tipo de elementos.</w:t>
      </w:r>
    </w:p>
    <w:p w14:paraId="5421BE83" w14:textId="60DAD7FB" w:rsidR="00D825D7" w:rsidRDefault="00D825D7" w:rsidP="00587B17">
      <w:r>
        <w:t>Otro de los puntos más determinantes es quién crea los test y cómo se crean. En otro tipo de test los responsables de creación son los propios equipos de desarrollo del ms, en este caso la responsabilidad debería recaer sobre un conjunto de programadores de todos los ms involucrados que conozcan a fondo el problema que se está implementando de forma conjunta, no exclusivamente su ms.</w:t>
      </w:r>
    </w:p>
    <w:p w14:paraId="36C7EE3C" w14:textId="53411D55" w:rsidR="0052658F" w:rsidRDefault="0052658F" w:rsidP="0052658F">
      <w:pPr>
        <w:pStyle w:val="Ttulo3"/>
      </w:pPr>
      <w:bookmarkStart w:id="42" w:name="_Toc104188449"/>
      <w:r>
        <w:t>Implementación de otros tipos de test</w:t>
      </w:r>
      <w:bookmarkEnd w:id="42"/>
    </w:p>
    <w:p w14:paraId="040F397F" w14:textId="4AD55B49" w:rsidR="0052658F" w:rsidRDefault="0052658F" w:rsidP="0052658F">
      <w:r w:rsidRPr="0052658F">
        <w:rPr>
          <w:b/>
          <w:bCs/>
        </w:rPr>
        <w:t>Test de producción</w:t>
      </w:r>
      <w:r>
        <w:t xml:space="preserve">. Cuando desarrollamos una plataforma no tenemos acceso a datos reales de ejecución, con lo que los test que realizamos no son realistas. Para suplir esta carencia, </w:t>
      </w:r>
      <w:r w:rsidR="00397796">
        <w:t xml:space="preserve">es muy recomendable </w:t>
      </w:r>
      <w:r>
        <w:t>realizar test en el entorno de producción, una vez desplegado el sistema y funcionando.</w:t>
      </w:r>
    </w:p>
    <w:p w14:paraId="7D79C3DA" w14:textId="6F94B5DE" w:rsidR="0052658F" w:rsidRDefault="0052658F" w:rsidP="0052658F">
      <w:r>
        <w:t xml:space="preserve">Para este tipo de test debemos ser muy cuidadosos ya que el sistema está en funcionamiento y si realizamos algún tipo de acción dañina </w:t>
      </w:r>
      <w:r w:rsidR="009717D6">
        <w:t>repercutirá inmediatamente en</w:t>
      </w:r>
      <w:r>
        <w:t xml:space="preserve"> los clientes, con lo que este tipo de test tienen que ser extremadamente seguro</w:t>
      </w:r>
      <w:r w:rsidR="001B1B83">
        <w:t>s y que no causen ningún tipo de problema, usando la latencia de los servicios como una métrica para determinar el impacto del test en el rendimiento del sistema.</w:t>
      </w:r>
    </w:p>
    <w:p w14:paraId="4A1D49B8" w14:textId="21F91E15" w:rsidR="001B1B83" w:rsidRDefault="001B1B83" w:rsidP="0052658F">
      <w:r w:rsidRPr="001B1B83">
        <w:rPr>
          <w:b/>
          <w:bCs/>
        </w:rPr>
        <w:t>Test de rendimiento</w:t>
      </w:r>
      <w:r>
        <w:t>. Este tipo de test nos aseguran que los requerimientos de rendimiento se cumplen en nuestro sistema. Cuando desarrollamos y probamos un ms de forma unitaria no aparecen problemas de comunicaciones generalmente, con lo que es ahora cuando detectaremos si la latencia de comunicación entre los ms influye en el funcionamiento. Siempre que hagamos este tipo de test intentaremos usar las mismas herramientas y métricas que se implementan en el entorno de desarrollo, para tener los datos más parecidos a los reales que sea posible.</w:t>
      </w:r>
    </w:p>
    <w:p w14:paraId="6D03DA3A" w14:textId="7E3BB3F2" w:rsidR="001B1B83" w:rsidRPr="001B1B83" w:rsidRDefault="001B1B83" w:rsidP="0052658F">
      <w:r>
        <w:rPr>
          <w:b/>
          <w:bCs/>
        </w:rPr>
        <w:t>Test de robustez</w:t>
      </w:r>
      <w:r>
        <w:t>. El fallo de un ms en concreto no debería de hacer que nuestro sistema fallara por completo, con lo que este tipo de pruebas van dirigidas a este tipo de problemas. Haremos que uno o varios ms fallen y veremos cómo reacciona todo el conjunto. Evidentemente estamos dando por sentado</w:t>
      </w:r>
      <w:r w:rsidR="009B6600">
        <w:t xml:space="preserve"> que son sistemas</w:t>
      </w:r>
      <w:r>
        <w:t xml:space="preserve"> en el que los ms se ejecutan de forma paralela y ha</w:t>
      </w:r>
      <w:r w:rsidR="00507093">
        <w:t>y</w:t>
      </w:r>
      <w:r>
        <w:t xml:space="preserve"> sistemas de gestión de carga.</w:t>
      </w:r>
    </w:p>
    <w:p w14:paraId="0A6BFEBD" w14:textId="00137C6D" w:rsidR="00587B17" w:rsidRDefault="00587B17" w:rsidP="00587B17">
      <w:pPr>
        <w:pStyle w:val="Ttulo2"/>
      </w:pPr>
      <w:bookmarkStart w:id="43" w:name="_Toc104188450"/>
      <w:r>
        <w:t>Monitorización</w:t>
      </w:r>
      <w:bookmarkEnd w:id="43"/>
    </w:p>
    <w:p w14:paraId="22F61362" w14:textId="53734BB7" w:rsidR="00587B17" w:rsidRDefault="00D427C6" w:rsidP="00587B17">
      <w:r>
        <w:t>Con el desarrollo de un sistema distribuido basado en ms el número potencial de elementos que pueden fallar crece exponencialmente. Es una tarea imprescindible comprobar en todo momento que nuestro sistema funciona y que funciona correctamente, para tal fin tenemos las tareas de monitorización, encargadas de velar por la estabilidad del sistema. La monitorización que vamos a implementar dependerá del tipo de sistema que hemos desarrollado.</w:t>
      </w:r>
    </w:p>
    <w:p w14:paraId="7CBF4694" w14:textId="5F585C88" w:rsidR="00D427C6" w:rsidRDefault="00D427C6" w:rsidP="00D427C6">
      <w:pPr>
        <w:pStyle w:val="Prrafodelista"/>
        <w:numPr>
          <w:ilvl w:val="0"/>
          <w:numId w:val="26"/>
        </w:numPr>
      </w:pPr>
      <w:r>
        <w:lastRenderedPageBreak/>
        <w:t>Un ms por servidor. En este caso recogeremos información del host sobre el estado de los recursos y le añadiremos la información que genere el ms para determinar el estado, atenderemos también al tiempo de respuesta que está teniendo el ms para poder detectar el inicio de un fallo.</w:t>
      </w:r>
    </w:p>
    <w:p w14:paraId="5BE2C6F0" w14:textId="092C8E9D" w:rsidR="00D427C6" w:rsidRDefault="00D427C6" w:rsidP="00D427C6">
      <w:pPr>
        <w:pStyle w:val="Prrafodelista"/>
        <w:numPr>
          <w:ilvl w:val="0"/>
          <w:numId w:val="26"/>
        </w:numPr>
      </w:pPr>
      <w:r>
        <w:t>Un ms en vario</w:t>
      </w:r>
      <w:r w:rsidR="00507093">
        <w:t>s</w:t>
      </w:r>
      <w:r>
        <w:t xml:space="preserve"> servidores. En este caso el procedimiento es similar al </w:t>
      </w:r>
      <w:r w:rsidR="003C3F58">
        <w:t>anterior,</w:t>
      </w:r>
      <w:r>
        <w:t xml:space="preserve"> pero intentando ejecutar el mismo comando en </w:t>
      </w:r>
      <w:r w:rsidR="003C3F58">
        <w:t>varios hosts</w:t>
      </w:r>
      <w:r>
        <w:t xml:space="preserve"> a la vez para recoger en el mismo instante toda la información (multiplexores de ssh), agregando posteriormente toda la información que genere el ms.</w:t>
      </w:r>
    </w:p>
    <w:p w14:paraId="6977A018" w14:textId="67BD33CB" w:rsidR="003C3F58" w:rsidRDefault="003C3F58" w:rsidP="003C3F58">
      <w:pPr>
        <w:pStyle w:val="Prrafodelista"/>
        <w:numPr>
          <w:ilvl w:val="0"/>
          <w:numId w:val="26"/>
        </w:numPr>
      </w:pPr>
      <w:r>
        <w:t>Varios ms en varios servidores. Al existir varios servidores el procedimiento de agregación de datos es fundamental, hay que crear un único archivo de logs a partir de varios con información sobre varios ms.</w:t>
      </w:r>
    </w:p>
    <w:p w14:paraId="6078F259" w14:textId="6ACAFE8E" w:rsidR="003C3F58" w:rsidRDefault="003C3F58" w:rsidP="003C3F58">
      <w:r>
        <w:t>Como hemos visto, para poder monitorizar bien una aplicación basada en ms es imprescindible tener los logs y tenerlos bien agregados. Eso significa que los datos estén en un formato coherente y que se puedan estudiar fácilmente para determinar los posibles problemas. Para minimizar esfuerzos se pueden seguir las siguientes recomendaciones a la hora de crear y agregar logs:</w:t>
      </w:r>
    </w:p>
    <w:p w14:paraId="089488C6" w14:textId="0989E76C" w:rsidR="003C3F58" w:rsidRDefault="003C3F58" w:rsidP="003C3F58">
      <w:pPr>
        <w:pStyle w:val="Prrafodelista"/>
        <w:numPr>
          <w:ilvl w:val="0"/>
          <w:numId w:val="27"/>
        </w:numPr>
      </w:pPr>
      <w:r>
        <w:t>Hacer un repositorio central para la gestión de logs con el que se comuniquen los sistemas que alberguen los ms. Esta aproximación introduce un nuevo punto de fallo en la arquitectura.</w:t>
      </w:r>
    </w:p>
    <w:p w14:paraId="0A7FC121" w14:textId="53E7687E" w:rsidR="003C3F58" w:rsidRDefault="003C3F58" w:rsidP="003C3F58">
      <w:pPr>
        <w:pStyle w:val="Prrafodelista"/>
        <w:numPr>
          <w:ilvl w:val="0"/>
          <w:numId w:val="27"/>
        </w:numPr>
      </w:pPr>
      <w:r>
        <w:t>Antes de diseñar cualquier aplicación basada en ms estudiar las herramientas de logs existentes en el sistema, e implementar una en nuestra institución, siendo esta la que se usará después por parte de los ms para realizar los logs.</w:t>
      </w:r>
    </w:p>
    <w:p w14:paraId="6FA08A47" w14:textId="1FC0BF59" w:rsidR="003C3F58" w:rsidRDefault="003C3F58" w:rsidP="003C3F58">
      <w:pPr>
        <w:pStyle w:val="Prrafodelista"/>
        <w:numPr>
          <w:ilvl w:val="0"/>
          <w:numId w:val="27"/>
        </w:numPr>
      </w:pPr>
      <w:r>
        <w:t xml:space="preserve">Establecer un formato estandarizado de logs para todos los host y ms existentes, de tal manera que sea sencillo agregarlos y </w:t>
      </w:r>
      <w:r w:rsidR="0033242D">
        <w:t>reconocer la información. En este punto es imprescindible crear IDs únicos para cada transacción que vaya viajando por los ms para poder identificar el fallo y la cadena de ejecución. Por supuesto este ID se deberá recoger en los logs junto con la información de tránsito y de ejecución en caso de fallo.</w:t>
      </w:r>
    </w:p>
    <w:p w14:paraId="329D402F" w14:textId="069D8B31" w:rsidR="0033242D" w:rsidRDefault="0033242D" w:rsidP="003C3F58">
      <w:pPr>
        <w:pStyle w:val="Prrafodelista"/>
        <w:numPr>
          <w:ilvl w:val="0"/>
          <w:numId w:val="27"/>
        </w:numPr>
      </w:pPr>
      <w:r>
        <w:t>Recoger la fecha y hora en la que un evento sucede parece una buena aproximación en principio, pero tendremos que considerar que los relojes de los servidores raramente están sincronizados al microsegundo, que las zonas horarias pueden producir problemas a la hora de agregar y algunos problemas más.</w:t>
      </w:r>
    </w:p>
    <w:p w14:paraId="58835750" w14:textId="39D4D924" w:rsidR="0033242D" w:rsidRDefault="0033242D" w:rsidP="003C3F58">
      <w:pPr>
        <w:pStyle w:val="Prrafodelista"/>
        <w:numPr>
          <w:ilvl w:val="0"/>
          <w:numId w:val="27"/>
        </w:numPr>
      </w:pPr>
      <w:r>
        <w:t xml:space="preserve">Por último, una </w:t>
      </w:r>
      <w:r w:rsidR="00F41A6F">
        <w:t>consideración</w:t>
      </w:r>
      <w:r>
        <w:t xml:space="preserve"> de eficiencia. Todo proceso de log hará que nuestro sistema sea más lento, pues debe mandar información al exterior y almacenarse (en disco o en red) con lo que habrá que equilibrar la cantidad de información y número de sucesos monitorizados con el rendimiento del sistema</w:t>
      </w:r>
      <w:r w:rsidR="00193378">
        <w:t>.</w:t>
      </w:r>
    </w:p>
    <w:p w14:paraId="3228B982" w14:textId="75D57248" w:rsidR="00587B17" w:rsidRDefault="00587B17" w:rsidP="00587B17">
      <w:pPr>
        <w:pStyle w:val="Ttulo2"/>
      </w:pPr>
      <w:bookmarkStart w:id="44" w:name="_Toc104188451"/>
      <w:r>
        <w:t>Seguridad</w:t>
      </w:r>
      <w:bookmarkEnd w:id="44"/>
    </w:p>
    <w:p w14:paraId="188E1B56" w14:textId="00062720" w:rsidR="00193378" w:rsidRDefault="00036B9C" w:rsidP="00193378">
      <w:r>
        <w:t>La seguridad es un tema muy amplio. Ser experto implica un nivel de formación y experiencia que no tenemos, por lo que solamente daremos unas pinceladas y criterios muy básicos a tener en cuenta en este sentido.</w:t>
      </w:r>
    </w:p>
    <w:p w14:paraId="0717B711" w14:textId="0CB5A465" w:rsidR="00036B9C" w:rsidRDefault="00036B9C" w:rsidP="00193378">
      <w:r>
        <w:t>Los principios básicos de seguridad se podrían enumerar (y no ser los únicos ni probablemente los más importantes):</w:t>
      </w:r>
    </w:p>
    <w:p w14:paraId="2F70793B" w14:textId="77BD0F56" w:rsidR="00036B9C" w:rsidRDefault="00036B9C" w:rsidP="00036B9C">
      <w:pPr>
        <w:pStyle w:val="Prrafodelista"/>
        <w:numPr>
          <w:ilvl w:val="0"/>
          <w:numId w:val="28"/>
        </w:numPr>
      </w:pPr>
      <w:r>
        <w:t>Otorgar el mínimo privilegio posible al usuario o al proceso para realizar su labor, así como ejecutarlo el mínimo tiempo.</w:t>
      </w:r>
    </w:p>
    <w:p w14:paraId="2B023E9E" w14:textId="1D8C2AA5" w:rsidR="00036B9C" w:rsidRDefault="00036B9C" w:rsidP="00036B9C">
      <w:pPr>
        <w:pStyle w:val="Prrafodelista"/>
        <w:numPr>
          <w:ilvl w:val="0"/>
          <w:numId w:val="28"/>
        </w:numPr>
      </w:pPr>
      <w:r>
        <w:lastRenderedPageBreak/>
        <w:t>Tener múltiples protecciones para defenderse.</w:t>
      </w:r>
    </w:p>
    <w:p w14:paraId="254CBBA2" w14:textId="261DE35F" w:rsidR="00036B9C" w:rsidRDefault="00036B9C" w:rsidP="00036B9C">
      <w:pPr>
        <w:pStyle w:val="Prrafodelista"/>
        <w:numPr>
          <w:ilvl w:val="0"/>
          <w:numId w:val="28"/>
        </w:numPr>
      </w:pPr>
      <w:r>
        <w:t>Realizar diferentes controles de seguridad: preventivos, de detección y de respuesta.</w:t>
      </w:r>
    </w:p>
    <w:p w14:paraId="287E6F71" w14:textId="79430912" w:rsidR="00036B9C" w:rsidRDefault="00036B9C" w:rsidP="00036B9C">
      <w:pPr>
        <w:pStyle w:val="Prrafodelista"/>
        <w:numPr>
          <w:ilvl w:val="0"/>
          <w:numId w:val="28"/>
        </w:numPr>
      </w:pPr>
      <w:r>
        <w:t>Utilizar la automatización en la seguridad como primera herramienta, pero no como exclusiva.</w:t>
      </w:r>
    </w:p>
    <w:p w14:paraId="1BBFEDA1" w14:textId="00CF2DF7" w:rsidR="00036B9C" w:rsidRDefault="00036B9C" w:rsidP="00036B9C">
      <w:r>
        <w:t>La actividad de seguridad informática es muy extensa y dedicada, enumera o intentar hacer un listado exhaustivo de las funciones que tiene un experto en seguridad es impensable. Por ellos, las siguientes funciones nos parecen las más relevantes en cuanto al diseño de ms y la seguridad:</w:t>
      </w:r>
    </w:p>
    <w:p w14:paraId="27230C50" w14:textId="1C7A7B14" w:rsidR="00036B9C" w:rsidRDefault="004C4749" w:rsidP="00036B9C">
      <w:pPr>
        <w:pStyle w:val="Prrafodelista"/>
        <w:numPr>
          <w:ilvl w:val="0"/>
          <w:numId w:val="29"/>
        </w:numPr>
      </w:pPr>
      <w:r>
        <w:t>Identificar los potenciales atacantes.</w:t>
      </w:r>
    </w:p>
    <w:p w14:paraId="21D0662A" w14:textId="38B5099D" w:rsidR="004C4749" w:rsidRDefault="004C4749" w:rsidP="00036B9C">
      <w:pPr>
        <w:pStyle w:val="Prrafodelista"/>
        <w:numPr>
          <w:ilvl w:val="0"/>
          <w:numId w:val="29"/>
        </w:numPr>
      </w:pPr>
      <w:r>
        <w:t>Proteger los recursos de los atacantes.</w:t>
      </w:r>
    </w:p>
    <w:p w14:paraId="143EAF2B" w14:textId="175BF754" w:rsidR="004C4749" w:rsidRDefault="004C4749" w:rsidP="00036B9C">
      <w:pPr>
        <w:pStyle w:val="Prrafodelista"/>
        <w:numPr>
          <w:ilvl w:val="0"/>
          <w:numId w:val="29"/>
        </w:numPr>
      </w:pPr>
      <w:r>
        <w:t>Detectar los posibles ataques.</w:t>
      </w:r>
    </w:p>
    <w:p w14:paraId="3E2C007F" w14:textId="317A52B3" w:rsidR="004C4749" w:rsidRDefault="004C4749" w:rsidP="00036B9C">
      <w:pPr>
        <w:pStyle w:val="Prrafodelista"/>
        <w:numPr>
          <w:ilvl w:val="0"/>
          <w:numId w:val="29"/>
        </w:numPr>
      </w:pPr>
      <w:r>
        <w:t>Responder a los ataques de forma adecuada.</w:t>
      </w:r>
    </w:p>
    <w:p w14:paraId="3CC36B8D" w14:textId="777E324B" w:rsidR="004C4749" w:rsidRDefault="004C4749" w:rsidP="00036B9C">
      <w:pPr>
        <w:pStyle w:val="Prrafodelista"/>
        <w:numPr>
          <w:ilvl w:val="0"/>
          <w:numId w:val="29"/>
        </w:numPr>
      </w:pPr>
      <w:r>
        <w:t>Recuperarse del incidente.</w:t>
      </w:r>
    </w:p>
    <w:p w14:paraId="3F5C5ED5" w14:textId="40DD9915" w:rsidR="004C4749" w:rsidRDefault="004C4749" w:rsidP="004C4749">
      <w:r>
        <w:t>Los fundamentos que tendremos en cuenta para aplicar la seguridad se resumen en:</w:t>
      </w:r>
    </w:p>
    <w:p w14:paraId="0C0EC662" w14:textId="57FC144E" w:rsidR="004C4749" w:rsidRDefault="004C4749" w:rsidP="007B3823">
      <w:pPr>
        <w:pStyle w:val="Prrafodelista"/>
        <w:numPr>
          <w:ilvl w:val="0"/>
          <w:numId w:val="30"/>
        </w:numPr>
      </w:pPr>
      <w:r>
        <w:t>Gestión de credenciales. Tanto de usuario como de los ms implicados. En cuanto a los usuarios deben cumplir con los requerimientos de longitud y complejidad, así como del rotado de las claves. En cuanto a los ms y datos podemos usar cualquier esquema de seguridad actual: SSL, TSL, siempre que tengamos en cuenta la creación, distribución, almacenamiento, rotación, monitorización y revocación de las claves.</w:t>
      </w:r>
    </w:p>
    <w:p w14:paraId="35B8C889" w14:textId="77777777" w:rsidR="007B3823" w:rsidRDefault="004C4749" w:rsidP="004C4749">
      <w:pPr>
        <w:pStyle w:val="Prrafodelista"/>
        <w:numPr>
          <w:ilvl w:val="0"/>
          <w:numId w:val="30"/>
        </w:numPr>
      </w:pPr>
      <w:r>
        <w:t>Asegurar los datos. En este caso se tendrán en cuenta tanto los datos en tránsito, para que no puedan ser modificados, así como la identidad del cliente y del servidor.</w:t>
      </w:r>
    </w:p>
    <w:p w14:paraId="4D9CE2C1" w14:textId="77777777" w:rsidR="007B3823" w:rsidRDefault="007B3823" w:rsidP="004C4749">
      <w:pPr>
        <w:pStyle w:val="Prrafodelista"/>
        <w:numPr>
          <w:ilvl w:val="0"/>
          <w:numId w:val="30"/>
        </w:numPr>
      </w:pPr>
      <w:r>
        <w:t>Gestionar la autorización del usuario de forma correcta, no debemos obligar al usuario a autentificarse cada vez que haga una petición.</w:t>
      </w:r>
    </w:p>
    <w:p w14:paraId="6FDCE580" w14:textId="6B90D704" w:rsidR="004C4749" w:rsidRPr="00193378" w:rsidRDefault="007B3823" w:rsidP="007B3823">
      <w:r>
        <w:t>Para poder incluir una buena seguridad en nuestros diseños tendremos que incorporar a los equipos multidisciplinares que se crean para el desarrollo una persona de seguridad, que entienda el proyecto y tenga experiencia en programación.</w:t>
      </w:r>
      <w:r w:rsidR="004C4749">
        <w:t xml:space="preserve"> </w:t>
      </w:r>
    </w:p>
    <w:p w14:paraId="52E7BC4E" w14:textId="2862AA0A" w:rsidR="00587B17" w:rsidRDefault="00587B17" w:rsidP="00587B17">
      <w:pPr>
        <w:pStyle w:val="Ttulo2"/>
      </w:pPr>
      <w:bookmarkStart w:id="45" w:name="_Toc104188452"/>
      <w:r>
        <w:t>Escalado</w:t>
      </w:r>
      <w:bookmarkEnd w:id="45"/>
    </w:p>
    <w:p w14:paraId="43E86AF7" w14:textId="7EE9DCC6" w:rsidR="00587B17" w:rsidRDefault="006549D8" w:rsidP="00587B17">
      <w:r>
        <w:t xml:space="preserve">El diseñar una aplicación basada en servicios nos va a proporcionar atender a gran cantidad de peticiones y adaptarnos a los cambios del mercado rápidamente. Pero evidentemente, no vamos a tener al principio las mismas necesidades de tratamiento </w:t>
      </w:r>
      <w:r w:rsidR="009D65BD">
        <w:t>que después de un tiempo de evolución de nuestro negocio</w:t>
      </w:r>
      <w:r>
        <w:t xml:space="preserve">. Por lo </w:t>
      </w:r>
      <w:r w:rsidR="00616530">
        <w:t>que,</w:t>
      </w:r>
      <w:r>
        <w:t xml:space="preserve"> en la vida de nuestra empresa, es muy probable que tengamos que añadir más servicios, o crear más instancias de los existentes, o da</w:t>
      </w:r>
      <w:r w:rsidR="00616530">
        <w:t>r respuesta a situaciones de crecimiento no esperadas. Esta tarea es la que denominamos escalado.</w:t>
      </w:r>
    </w:p>
    <w:p w14:paraId="33B01E56" w14:textId="10420B09" w:rsidR="00616530" w:rsidRDefault="00616530" w:rsidP="00587B17">
      <w:r>
        <w:t>El escalado es cómo nuestra arquitectura va a crecer para dar respuesta al crecimiento de la empresa. En este sentido hay dos tipos de escalado:</w:t>
      </w:r>
    </w:p>
    <w:p w14:paraId="50AE0F31" w14:textId="440B6180" w:rsidR="00616530" w:rsidRDefault="00616530" w:rsidP="00616530">
      <w:pPr>
        <w:pStyle w:val="Prrafodelista"/>
        <w:numPr>
          <w:ilvl w:val="0"/>
          <w:numId w:val="31"/>
        </w:numPr>
      </w:pPr>
      <w:r>
        <w:t>Vertical. Añadiremos máquinas a nuestro hardware.</w:t>
      </w:r>
    </w:p>
    <w:p w14:paraId="3C651295" w14:textId="77777777" w:rsidR="00616530" w:rsidRDefault="00616530" w:rsidP="00616530">
      <w:pPr>
        <w:pStyle w:val="Prrafodelista"/>
        <w:numPr>
          <w:ilvl w:val="0"/>
          <w:numId w:val="31"/>
        </w:numPr>
      </w:pPr>
      <w:r>
        <w:t>Horizontal. Añadiremos más recursos en paralelo, duplicaremos aquellas partes que lo necesiten, generalmente usando además balanceadores de carga.</w:t>
      </w:r>
    </w:p>
    <w:p w14:paraId="7B79499C" w14:textId="164DE943" w:rsidR="00616530" w:rsidRDefault="00616530" w:rsidP="00616530">
      <w:r>
        <w:t xml:space="preserve">Los tipos de escalado ante los recursos están claros, pero qué pasa si lo que necesitamos es que la gestión de nuestros datos sea más eficiente y soporte más carga. En estos casos se puede añadir a </w:t>
      </w:r>
      <w:r>
        <w:lastRenderedPageBreak/>
        <w:t>las dos anteriores una tercera aproximación, en la que los datos se dividen en grupos por algún tipo de criterio (por ejemplo, alfabético) y se distribuyen las cargas en función de las peticiones.</w:t>
      </w:r>
    </w:p>
    <w:p w14:paraId="3BCEED44" w14:textId="6CC7895E" w:rsidR="00616530" w:rsidRDefault="00616530" w:rsidP="00616530">
      <w:r>
        <w:t xml:space="preserve">A la hora de escalar, tendremos en cuenta siempre el objetivo que queremos llevar a cabo, aumentar recursos por aumentar no tiene sentido, tenemos que definir muy bien la hoja de ruta que vamos a desarrollar. En concreto, escalaremos para aumentar el rendimiento y ser robustos. </w:t>
      </w:r>
    </w:p>
    <w:p w14:paraId="330C6DD2" w14:textId="5C27FA92" w:rsidR="00616530" w:rsidRDefault="00130233" w:rsidP="00616530">
      <w:r>
        <w:t>El diseñar una buena estrategia de escalado dependerá del diseño inicial que tengamos del sistema. Si este es monolítico no queda más que un enfoque vertical, por el contrario, si tiene elementos constituyentes podremos adoptar algún tipo de mezcla vertical y horizontal, mientras que, si el desarrollo está basado en ms, el enfoque más apropiado a usar será el horizontal.</w:t>
      </w:r>
    </w:p>
    <w:p w14:paraId="69105CEC" w14:textId="77777777" w:rsidR="009D65BD" w:rsidRDefault="009D65BD">
      <w:pPr>
        <w:spacing w:after="200" w:line="276" w:lineRule="auto"/>
        <w:jc w:val="left"/>
        <w:rPr>
          <w:rFonts w:asciiTheme="majorHAnsi" w:eastAsia="Times New Roman" w:hAnsiTheme="majorHAnsi" w:cs="Times New Roman"/>
          <w:b/>
          <w:sz w:val="56"/>
          <w:szCs w:val="56"/>
        </w:rPr>
      </w:pPr>
      <w:r>
        <w:br w:type="page"/>
      </w:r>
    </w:p>
    <w:p w14:paraId="1876DB50" w14:textId="3DEDDBA7" w:rsidR="000A4518" w:rsidRDefault="000A4518" w:rsidP="00130233">
      <w:pPr>
        <w:pStyle w:val="Ttulo1"/>
      </w:pPr>
      <w:bookmarkStart w:id="46" w:name="_Toc104188453"/>
      <w:r>
        <w:lastRenderedPageBreak/>
        <w:t xml:space="preserve">Capítulo IV. Uso de </w:t>
      </w:r>
      <w:r w:rsidR="00616584">
        <w:t>Docker</w:t>
      </w:r>
      <w:bookmarkEnd w:id="46"/>
    </w:p>
    <w:p w14:paraId="084CF16B" w14:textId="1946AA5B" w:rsidR="00130233" w:rsidRDefault="003127A4" w:rsidP="00130233">
      <w:r>
        <w:t>La aparición de Docker ha revolucionado el modo de desplegar y desarrollar aplicaciones. Permite aislar código dentro de un entorno seguro evitando interaccionar con el sistema anfitrión. Es muy parecido a las máquinas virtuales, pero sin la carga de las máquinas virtuales y una flexibilidad para el despliegue que no puede proporcionar una máquina virtual.</w:t>
      </w:r>
    </w:p>
    <w:p w14:paraId="47021F21" w14:textId="41ED9D43" w:rsidR="003127A4" w:rsidRDefault="00CB538D" w:rsidP="00130233">
      <w:r>
        <w:rPr>
          <w:noProof/>
        </w:rPr>
        <w:drawing>
          <wp:anchor distT="0" distB="0" distL="114300" distR="114300" simplePos="0" relativeHeight="251661312" behindDoc="0" locked="0" layoutInCell="1" allowOverlap="1" wp14:anchorId="2CE564D2" wp14:editId="18A85FA3">
            <wp:simplePos x="0" y="0"/>
            <wp:positionH relativeFrom="column">
              <wp:posOffset>2668905</wp:posOffset>
            </wp:positionH>
            <wp:positionV relativeFrom="paragraph">
              <wp:posOffset>763270</wp:posOffset>
            </wp:positionV>
            <wp:extent cx="3371850" cy="1588302"/>
            <wp:effectExtent l="0" t="0" r="0" b="0"/>
            <wp:wrapSquare wrapText="bothSides"/>
            <wp:docPr id="40" name="Imagen 40" descr="Qué es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Dock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71850" cy="1588302"/>
                    </a:xfrm>
                    <a:prstGeom prst="rect">
                      <a:avLst/>
                    </a:prstGeom>
                    <a:noFill/>
                    <a:ln>
                      <a:noFill/>
                    </a:ln>
                  </pic:spPr>
                </pic:pic>
              </a:graphicData>
            </a:graphic>
          </wp:anchor>
        </w:drawing>
      </w:r>
      <w:r w:rsidR="003127A4">
        <w:t xml:space="preserve">Docker permite empaquetar aplicaciones completas en contenedores que incluyen todo lo necesario para su ejecución de forma aislada. En un contenedor Docker existirán las librerías necesarias imprescindibles para la ejecución de la aplicación, la aplicación en sí y el software de control de Docker. Esta configuración es mucho más liviana que si creamos una máquina virtual completa que deberá tener todo el SSOO </w:t>
      </w:r>
      <w:r w:rsidR="00A87700">
        <w:t>más</w:t>
      </w:r>
      <w:r w:rsidR="003127A4">
        <w:t xml:space="preserve"> los entornos software necesarios para nuestra aplicación.</w:t>
      </w:r>
    </w:p>
    <w:p w14:paraId="290F56C3" w14:textId="4975CC05" w:rsidR="00E348C9" w:rsidRDefault="00E348C9" w:rsidP="00130233">
      <w:r>
        <w:t>El concepto principal de Docker es el contenedor, alrededor de él se crea todo un ecosistema de funciones para ejecutar de forma aislada nuestra aplicación. Un contenedor es una unidad de software que permite empaquetar el código de una aplicación con todas sus dependencias y ejecutarla. Lo general es que cada contenedor tenga un único proceso (aplicación) ejecutándose a la vez.</w:t>
      </w:r>
    </w:p>
    <w:p w14:paraId="5DF93618" w14:textId="480DA788" w:rsidR="009A5F61" w:rsidRDefault="009A5F61" w:rsidP="009A5F61">
      <w:pPr>
        <w:pStyle w:val="Ttulo2"/>
      </w:pPr>
      <w:bookmarkStart w:id="47" w:name="_Toc104188454"/>
      <w:r>
        <w:t>Arquitectura</w:t>
      </w:r>
      <w:bookmarkEnd w:id="47"/>
    </w:p>
    <w:p w14:paraId="08058565" w14:textId="6705A0DD" w:rsidR="00E348C9" w:rsidRDefault="00486BBB" w:rsidP="00130233">
      <w:r>
        <w:t>La arquitectur</w:t>
      </w:r>
      <w:r w:rsidR="009A5F61">
        <w:t>a Docker recoge todos los elementos del entorno y sus diferentes herramientas, así como las interacciones entre las diferentes herramientas.</w:t>
      </w:r>
    </w:p>
    <w:p w14:paraId="13A2A804" w14:textId="5DDB610B" w:rsidR="009A5F61" w:rsidRDefault="009A5F61" w:rsidP="00BE3B42">
      <w:pPr>
        <w:jc w:val="center"/>
      </w:pPr>
      <w:r>
        <w:rPr>
          <w:noProof/>
        </w:rPr>
        <w:drawing>
          <wp:inline distT="0" distB="0" distL="0" distR="0" wp14:anchorId="0BB71EF1" wp14:editId="08BA8288">
            <wp:extent cx="5940000" cy="3130842"/>
            <wp:effectExtent l="0" t="0" r="3810" b="0"/>
            <wp:docPr id="41" name="Imagen 41" descr="Arquitectura de Docker | Meet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quitectura de Docker | Meet Dock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000" cy="3130842"/>
                    </a:xfrm>
                    <a:prstGeom prst="rect">
                      <a:avLst/>
                    </a:prstGeom>
                    <a:noFill/>
                    <a:ln>
                      <a:noFill/>
                    </a:ln>
                  </pic:spPr>
                </pic:pic>
              </a:graphicData>
            </a:graphic>
          </wp:inline>
        </w:drawing>
      </w:r>
    </w:p>
    <w:p w14:paraId="5AEB2124" w14:textId="77777777" w:rsidR="001F3073" w:rsidRDefault="001F3073" w:rsidP="001F3073">
      <w:pPr>
        <w:pStyle w:val="Prrafodelista"/>
        <w:numPr>
          <w:ilvl w:val="0"/>
          <w:numId w:val="34"/>
        </w:numPr>
        <w:jc w:val="left"/>
      </w:pPr>
      <w:r w:rsidRPr="001F3073">
        <w:rPr>
          <w:b/>
          <w:bCs/>
        </w:rPr>
        <w:t>Cliente</w:t>
      </w:r>
      <w:r>
        <w:t>. Se encarga de servir de intermediario entre el usuario y el sistema Docker, muestra comandos para gestionar tanto el host como el registro.</w:t>
      </w:r>
    </w:p>
    <w:p w14:paraId="4426CF31" w14:textId="617826E5" w:rsidR="001F3073" w:rsidRDefault="001F3073" w:rsidP="001F3073">
      <w:pPr>
        <w:pStyle w:val="Prrafodelista"/>
        <w:numPr>
          <w:ilvl w:val="1"/>
          <w:numId w:val="34"/>
        </w:numPr>
      </w:pPr>
      <w:r>
        <w:rPr>
          <w:b/>
          <w:bCs/>
        </w:rPr>
        <w:lastRenderedPageBreak/>
        <w:t>Docker Cli</w:t>
      </w:r>
      <w:r w:rsidRPr="001F3073">
        <w:t>.</w:t>
      </w:r>
      <w:r>
        <w:t xml:space="preserve">  Creado en dos versiones, es un </w:t>
      </w:r>
      <w:r w:rsidR="009A3243">
        <w:t>interfaz</w:t>
      </w:r>
      <w:r>
        <w:t xml:space="preserve"> en modo comando (</w:t>
      </w:r>
      <w:r w:rsidRPr="001F3073">
        <w:rPr>
          <w:b/>
          <w:bCs/>
          <w:i/>
          <w:iCs/>
        </w:rPr>
        <w:t>docker</w:t>
      </w:r>
      <w:r>
        <w:t>) que presenta todas las órdenes de gestión. Se utiliza cuando el número de contenedores es pequeño o uno.</w:t>
      </w:r>
    </w:p>
    <w:p w14:paraId="1A47449E" w14:textId="51C95E61" w:rsidR="00EE7362" w:rsidRDefault="001F3073" w:rsidP="001F3073">
      <w:pPr>
        <w:pStyle w:val="Prrafodelista"/>
        <w:numPr>
          <w:ilvl w:val="1"/>
          <w:numId w:val="34"/>
        </w:numPr>
      </w:pPr>
      <w:r>
        <w:rPr>
          <w:b/>
          <w:bCs/>
        </w:rPr>
        <w:t>Docker Compose</w:t>
      </w:r>
      <w:r w:rsidRPr="001F3073">
        <w:t>.</w:t>
      </w:r>
      <w:r>
        <w:t xml:space="preserve"> También es una aplicación en modo comando (</w:t>
      </w:r>
      <w:r w:rsidRPr="00BE3B42">
        <w:rPr>
          <w:i/>
          <w:iCs/>
        </w:rPr>
        <w:t>docker-compose</w:t>
      </w:r>
      <w:r w:rsidR="00BE3B42">
        <w:t xml:space="preserve"> o d</w:t>
      </w:r>
      <w:r w:rsidR="00BE3B42" w:rsidRPr="00BE3B42">
        <w:rPr>
          <w:i/>
          <w:iCs/>
        </w:rPr>
        <w:t>ocker compose</w:t>
      </w:r>
      <w:r>
        <w:t>) que permite definir a través de un único fichero de configuración todos los contenedores de nuestra aplicación y gestionarlos. Se utiliza cuando hay más de un contenedor. Además de gestionar todo el ciclo de vida de todos los contenedores definidos, p</w:t>
      </w:r>
      <w:r w:rsidR="00EE7362">
        <w:t>odrá gestionar el reinicio de ellos en caso de caída.</w:t>
      </w:r>
    </w:p>
    <w:p w14:paraId="77FFF957" w14:textId="2D841C77" w:rsidR="00EE7362" w:rsidRDefault="00EE7362" w:rsidP="00EE7362">
      <w:pPr>
        <w:pStyle w:val="Prrafodelista"/>
        <w:numPr>
          <w:ilvl w:val="0"/>
          <w:numId w:val="34"/>
        </w:numPr>
      </w:pPr>
      <w:r>
        <w:rPr>
          <w:b/>
          <w:bCs/>
        </w:rPr>
        <w:t>Docker Engine</w:t>
      </w:r>
      <w:r w:rsidR="00BE3B42">
        <w:rPr>
          <w:b/>
          <w:bCs/>
        </w:rPr>
        <w:t xml:space="preserve"> (Docker host)</w:t>
      </w:r>
      <w:r w:rsidRPr="00EE7362">
        <w:t>.</w:t>
      </w:r>
      <w:r>
        <w:t xml:space="preserve"> Es el encargado principal del sistema, realiza las funciones de crear, ejecutar y gestionar los contenedores, se accede a través de un cliente obligatoriamente. El componente principal del Docker </w:t>
      </w:r>
      <w:r w:rsidR="009A3243">
        <w:t>E</w:t>
      </w:r>
      <w:r>
        <w:t xml:space="preserve">ngine es el Docker Daemon (Se ejecuta de forma nativa en Linux y Windows Server, de forma virtualizada en el resto de sistemas Windows y Mac). La arquitectura Docker está basada en cliente – servidor, por lo que cliente y servidor no tienen </w:t>
      </w:r>
      <w:r w:rsidR="00CA1AD8">
        <w:t>la necesidad de</w:t>
      </w:r>
      <w:r>
        <w:t xml:space="preserve"> residir en la misma máquina física</w:t>
      </w:r>
      <w:r w:rsidR="00CA1AD8">
        <w:t xml:space="preserve"> utilizando</w:t>
      </w:r>
      <w:r>
        <w:t xml:space="preserve"> una comunicación TCP bajo el puerto 2375, hay que tener en cuenta que esta comunicación es no cifrada, para entornos de producción usaremos TSL sobre el puerto 2376.</w:t>
      </w:r>
    </w:p>
    <w:p w14:paraId="1FE3405F" w14:textId="1647A2C7" w:rsidR="001F3073" w:rsidRDefault="00EE7362" w:rsidP="00EE7362">
      <w:pPr>
        <w:pStyle w:val="Prrafodelista"/>
        <w:numPr>
          <w:ilvl w:val="0"/>
          <w:numId w:val="34"/>
        </w:numPr>
      </w:pPr>
      <w:r>
        <w:rPr>
          <w:b/>
          <w:bCs/>
        </w:rPr>
        <w:t>Docker Registry</w:t>
      </w:r>
      <w:r w:rsidRPr="00EE7362">
        <w:t>.</w:t>
      </w:r>
      <w:r>
        <w:t xml:space="preserve"> </w:t>
      </w:r>
      <w:r w:rsidR="00CB0188">
        <w:t>Es el encargado de almacenar y distribuir imágenes Docker. Hemos dicho que el componente principal es el contenedor. Un contenedor es una aplicación que tiene un ciclo de vida, pero cuando no está ejecutándose esa aplicación reside en un fichero llamado imagen. La imagen se usa para crear el contendor a la hora de la ejecución. Haciendo un símil con la programación orientada a objetos la imagen sería a la clase lo que el contenedor al objeto.</w:t>
      </w:r>
    </w:p>
    <w:p w14:paraId="553C65D6" w14:textId="4044D29B" w:rsidR="00CB0188" w:rsidRDefault="00CB0188" w:rsidP="00CB0188">
      <w:pPr>
        <w:pStyle w:val="Prrafodelista"/>
      </w:pPr>
      <w:r>
        <w:t>Por tanto, para crear un contenedor hace falta una imagen y esta debe residir en algún sitio. El Docker registry es el lugar físico en dónde se almacenan las imágenes para estar accesibles para la creación de contenedores. Este espacio físico debe residir en el host que ejecutar Docker antes de crear el contenedor.</w:t>
      </w:r>
      <w:r w:rsidR="00712B20">
        <w:t xml:space="preserve"> Y tiene una estructura determinada. El registro está formado por repositorios, que son conjunto de versiones de la misma imagen. Cada imagen pertenecerá a un repositorio y tendrá un nombre (etiqueta) para identificarla. Así para acceder a una imagen se hará con la nomenclatura </w:t>
      </w:r>
      <w:r w:rsidR="00712B20">
        <w:rPr>
          <w:b/>
          <w:bCs/>
        </w:rPr>
        <w:t>repositorio:etiqueta</w:t>
      </w:r>
      <w:r w:rsidR="00712B20">
        <w:t>.</w:t>
      </w:r>
    </w:p>
    <w:p w14:paraId="3E91FD6C" w14:textId="33B45404" w:rsidR="00712B20" w:rsidRDefault="005D5CFC" w:rsidP="00CB0188">
      <w:pPr>
        <w:pStyle w:val="Prrafodelista"/>
      </w:pPr>
      <w:r>
        <w:t>Si bien todas las imágenes tienen que estar en local para crear el contenedor, existe un repositorio global desde el que descargar a nuestro registro local imágenes para no tener que crearlas desde cero. Este repositorio se llama Docker Hub. Es el repositorio oficial de imágenes, pero no es el único. Es el que se utilizará por defecto para las descargas de las imágenes en caso de no existir en local.</w:t>
      </w:r>
    </w:p>
    <w:p w14:paraId="2807F63F" w14:textId="6A351E34" w:rsidR="005D5CFC" w:rsidRDefault="00F342CB" w:rsidP="00F342CB">
      <w:pPr>
        <w:pStyle w:val="Ttulo3"/>
      </w:pPr>
      <w:bookmarkStart w:id="48" w:name="_Toc104188455"/>
      <w:r>
        <w:t>Objetos</w:t>
      </w:r>
      <w:bookmarkEnd w:id="48"/>
    </w:p>
    <w:p w14:paraId="12D4AC9A" w14:textId="71B3CC79" w:rsidR="00F342CB" w:rsidRDefault="00F342CB" w:rsidP="00F342CB">
      <w:r>
        <w:t>El sistema Docker utiliza los siguientes objetos para su funcionamiento.</w:t>
      </w:r>
    </w:p>
    <w:p w14:paraId="19B838C4" w14:textId="6F7483F1" w:rsidR="00F342CB" w:rsidRDefault="00F342CB" w:rsidP="00F342CB">
      <w:pPr>
        <w:pStyle w:val="Prrafodelista"/>
        <w:numPr>
          <w:ilvl w:val="0"/>
          <w:numId w:val="35"/>
        </w:numPr>
      </w:pPr>
      <w:r w:rsidRPr="00F342CB">
        <w:rPr>
          <w:b/>
          <w:bCs/>
        </w:rPr>
        <w:t>Imágenes</w:t>
      </w:r>
      <w:r>
        <w:t>. Contienen los sistemas de archivos que utilizarán los contenedores. Son obligatorias para crear los contenedores</w:t>
      </w:r>
      <w:r w:rsidR="00CA1AD8">
        <w:t>.</w:t>
      </w:r>
      <w:r>
        <w:t xml:space="preserve"> </w:t>
      </w:r>
      <w:r w:rsidR="00CA1AD8">
        <w:t>A</w:t>
      </w:r>
      <w:r>
        <w:t xml:space="preserve"> a partir de una imagen se pueden crear tantos contenedores como necesitemos.</w:t>
      </w:r>
    </w:p>
    <w:p w14:paraId="75BA3655" w14:textId="63F6BA85" w:rsidR="00F342CB" w:rsidRDefault="00F342CB" w:rsidP="00F342CB">
      <w:pPr>
        <w:pStyle w:val="Prrafodelista"/>
        <w:numPr>
          <w:ilvl w:val="0"/>
          <w:numId w:val="35"/>
        </w:numPr>
      </w:pPr>
      <w:r>
        <w:rPr>
          <w:b/>
          <w:bCs/>
        </w:rPr>
        <w:t>Contenedores</w:t>
      </w:r>
      <w:r>
        <w:t>. Se crean a partir de la imagen. Son un proceso aislado de todos los demás que corren en la máquina host. Existen contenedores para Linux y contenedores para Windows. En estos apuntes nos centraremos en los primeros al ser más eficientes.</w:t>
      </w:r>
    </w:p>
    <w:p w14:paraId="369BA851" w14:textId="4F0E983A" w:rsidR="00F342CB" w:rsidRDefault="00F342CB" w:rsidP="00F342CB">
      <w:pPr>
        <w:pStyle w:val="Prrafodelista"/>
        <w:numPr>
          <w:ilvl w:val="0"/>
          <w:numId w:val="35"/>
        </w:numPr>
      </w:pPr>
      <w:r>
        <w:rPr>
          <w:b/>
          <w:bCs/>
        </w:rPr>
        <w:t>Volúmenes</w:t>
      </w:r>
      <w:r w:rsidRPr="00F342CB">
        <w:t>.</w:t>
      </w:r>
      <w:r>
        <w:t xml:space="preserve"> Es el mecanismo que tiene Docker para asegurar la persistencia de los datos. Cuando un contenedor se para, todas sus estructuras desaparecen de memoria, y si no </w:t>
      </w:r>
      <w:r>
        <w:lastRenderedPageBreak/>
        <w:t>usamos volúmenes, los datos que se hayan generado o almacenado dentro del mismo se borrarán.</w:t>
      </w:r>
      <w:r w:rsidR="00A975E9">
        <w:t xml:space="preserve"> Un contenedor tendrá asociados uno o varios volúmenes, así como un volumen podrá estar asociado a uno o varios contenedores. El ciclo de vida de un contenedor es independiente del ciclo de vida del contenedor.</w:t>
      </w:r>
    </w:p>
    <w:p w14:paraId="05145DDF" w14:textId="77777777" w:rsidR="00A975E9" w:rsidRDefault="00A975E9" w:rsidP="00F342CB">
      <w:pPr>
        <w:pStyle w:val="Prrafodelista"/>
        <w:numPr>
          <w:ilvl w:val="0"/>
          <w:numId w:val="35"/>
        </w:numPr>
      </w:pPr>
      <w:r>
        <w:rPr>
          <w:b/>
          <w:bCs/>
        </w:rPr>
        <w:t>Redes</w:t>
      </w:r>
      <w:r w:rsidRPr="00A975E9">
        <w:t>.</w:t>
      </w:r>
      <w:r>
        <w:t xml:space="preserve"> Los contendores nacen sobre todo para solventar problemas en red, por lo que Docker permite una gestión avanzada de redes para sus contenedores. Se pueden crear diversas redes y de diferentes tipos, aisladas o no del exterior. </w:t>
      </w:r>
    </w:p>
    <w:p w14:paraId="4C930DA2" w14:textId="77777777" w:rsidR="00A975E9" w:rsidRDefault="00A975E9" w:rsidP="00A975E9">
      <w:r>
        <w:t>Los objetos mencionados anteriormente los iremos desgranando en puntos posteriores de este capítulo.</w:t>
      </w:r>
    </w:p>
    <w:p w14:paraId="53CAA344" w14:textId="343CB2A7" w:rsidR="0065662D" w:rsidRDefault="00A975E9" w:rsidP="00A975E9">
      <w:r>
        <w:t xml:space="preserve">Y Para terminar la arquitectura Docker, faltaría un elemento que no es propiamente de la arquitectura pero que se presenta imprescindible cuando queremos desplegar las aplicaciones Docker en clusters de redes para aumentar la disponibilidad. Son los “orquestadores” de contenedores. Dentro de esta categoría aparece Kubernets y Docker Swarm. El último viene integrado con el propio sistema </w:t>
      </w:r>
      <w:r w:rsidR="001F6FB2">
        <w:t>Docker,</w:t>
      </w:r>
      <w:r w:rsidR="0065662D">
        <w:t xml:space="preserve"> pero el más utilizado hoy en día es Kubernets que será tratado en un capítulo posterior.</w:t>
      </w:r>
    </w:p>
    <w:p w14:paraId="3CC14B4F" w14:textId="76E13AE5" w:rsidR="00B108D8" w:rsidRDefault="00B108D8" w:rsidP="00B108D8">
      <w:pPr>
        <w:pStyle w:val="Ttulo2"/>
      </w:pPr>
      <w:bookmarkStart w:id="49" w:name="_Toc104188456"/>
      <w:r>
        <w:t>Instalación de Docker</w:t>
      </w:r>
      <w:bookmarkEnd w:id="49"/>
    </w:p>
    <w:p w14:paraId="0A989455" w14:textId="7E13A4EF" w:rsidR="00BF4E35" w:rsidRPr="00C52E7C" w:rsidRDefault="00F03D4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C52E7C">
        <w:rPr>
          <w:rFonts w:asciiTheme="minorHAnsi" w:hAnsiTheme="minorHAnsi" w:cstheme="minorHAnsi"/>
          <w:b/>
          <w:bCs/>
          <w:noProof/>
          <w:color w:val="002060"/>
          <w:sz w:val="20"/>
          <w:szCs w:val="20"/>
          <w:lang w:val="en-GB"/>
        </w:rPr>
        <w:t xml:space="preserve">$ </w:t>
      </w:r>
      <w:r w:rsidR="00BF4E35" w:rsidRPr="00C52E7C">
        <w:rPr>
          <w:rFonts w:asciiTheme="minorHAnsi" w:hAnsiTheme="minorHAnsi" w:cstheme="minorHAnsi"/>
          <w:b/>
          <w:bCs/>
          <w:noProof/>
          <w:color w:val="002060"/>
          <w:sz w:val="20"/>
          <w:szCs w:val="20"/>
          <w:lang w:val="en-GB"/>
        </w:rPr>
        <w:t>lsb_release -a</w:t>
      </w:r>
    </w:p>
    <w:p w14:paraId="45198E8F" w14:textId="1F899E57" w:rsidR="009324E9" w:rsidRPr="00C42D64" w:rsidRDefault="009324E9"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C42D64">
        <w:rPr>
          <w:rFonts w:asciiTheme="minorHAnsi" w:hAnsiTheme="minorHAnsi" w:cstheme="minorHAnsi"/>
          <w:noProof/>
          <w:color w:val="002060"/>
          <w:sz w:val="20"/>
          <w:szCs w:val="20"/>
          <w:lang w:val="en-GB"/>
        </w:rPr>
        <w:t>No LSB modules are available.</w:t>
      </w:r>
    </w:p>
    <w:p w14:paraId="007ECC09" w14:textId="77777777" w:rsidR="009324E9" w:rsidRPr="00C42D64" w:rsidRDefault="009324E9"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C42D64">
        <w:rPr>
          <w:rFonts w:asciiTheme="minorHAnsi" w:hAnsiTheme="minorHAnsi" w:cstheme="minorHAnsi"/>
          <w:noProof/>
          <w:color w:val="002060"/>
          <w:sz w:val="20"/>
          <w:szCs w:val="20"/>
          <w:lang w:val="en-GB"/>
        </w:rPr>
        <w:t>Distributor ID: Ubuntu</w:t>
      </w:r>
    </w:p>
    <w:p w14:paraId="1B661EB5" w14:textId="77777777" w:rsidR="009324E9" w:rsidRPr="00C42D64" w:rsidRDefault="009324E9"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C42D64">
        <w:rPr>
          <w:rFonts w:asciiTheme="minorHAnsi" w:hAnsiTheme="minorHAnsi" w:cstheme="minorHAnsi"/>
          <w:noProof/>
          <w:color w:val="002060"/>
          <w:sz w:val="20"/>
          <w:szCs w:val="20"/>
          <w:lang w:val="en-GB"/>
        </w:rPr>
        <w:t>Description:    Ubuntu 21.10</w:t>
      </w:r>
    </w:p>
    <w:p w14:paraId="37B4CA64" w14:textId="77777777" w:rsidR="009324E9" w:rsidRPr="00C42D64" w:rsidRDefault="009324E9"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C42D64">
        <w:rPr>
          <w:rFonts w:asciiTheme="minorHAnsi" w:hAnsiTheme="minorHAnsi" w:cstheme="minorHAnsi"/>
          <w:noProof/>
          <w:color w:val="002060"/>
          <w:sz w:val="20"/>
          <w:szCs w:val="20"/>
          <w:lang w:val="en-GB"/>
        </w:rPr>
        <w:t>Release:        21.10</w:t>
      </w:r>
    </w:p>
    <w:p w14:paraId="4E573C43" w14:textId="0B5E77D5" w:rsidR="00BF4E35" w:rsidRDefault="009324E9"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C42D64">
        <w:rPr>
          <w:rFonts w:asciiTheme="minorHAnsi" w:hAnsiTheme="minorHAnsi" w:cstheme="minorHAnsi"/>
          <w:noProof/>
          <w:color w:val="002060"/>
          <w:sz w:val="20"/>
          <w:szCs w:val="20"/>
          <w:lang w:val="en-GB"/>
        </w:rPr>
        <w:t>Codename:       impish</w:t>
      </w:r>
    </w:p>
    <w:p w14:paraId="4227CEFE" w14:textId="77777777" w:rsidR="00CA1AD8" w:rsidRPr="00C42D64" w:rsidRDefault="00CA1AD8"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398632F7" w14:textId="0AC1ECA4" w:rsidR="009324E9" w:rsidRPr="00C52E7C" w:rsidRDefault="00F03D4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C52E7C">
        <w:rPr>
          <w:rFonts w:asciiTheme="minorHAnsi" w:hAnsiTheme="minorHAnsi" w:cstheme="minorHAnsi"/>
          <w:b/>
          <w:bCs/>
          <w:noProof/>
          <w:color w:val="002060"/>
          <w:sz w:val="20"/>
          <w:szCs w:val="20"/>
          <w:lang w:val="en-GB"/>
        </w:rPr>
        <w:t xml:space="preserve">$ </w:t>
      </w:r>
      <w:r w:rsidR="009324E9" w:rsidRPr="00C52E7C">
        <w:rPr>
          <w:rFonts w:asciiTheme="minorHAnsi" w:hAnsiTheme="minorHAnsi" w:cstheme="minorHAnsi"/>
          <w:b/>
          <w:bCs/>
          <w:noProof/>
          <w:color w:val="002060"/>
          <w:sz w:val="20"/>
          <w:szCs w:val="20"/>
          <w:lang w:val="en-GB"/>
        </w:rPr>
        <w:t>docker</w:t>
      </w:r>
    </w:p>
    <w:p w14:paraId="6793CD5C" w14:textId="77777777" w:rsidR="009324E9" w:rsidRPr="00C42D64" w:rsidRDefault="009324E9"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C42D64">
        <w:rPr>
          <w:rFonts w:asciiTheme="minorHAnsi" w:hAnsiTheme="minorHAnsi" w:cstheme="minorHAnsi"/>
          <w:noProof/>
          <w:color w:val="002060"/>
          <w:sz w:val="20"/>
          <w:szCs w:val="20"/>
          <w:lang w:val="en-GB"/>
        </w:rPr>
        <w:t>No se ha encontrado la orden «docker», pero se puede instalar con:</w:t>
      </w:r>
    </w:p>
    <w:p w14:paraId="2C3A215C" w14:textId="77777777" w:rsidR="009324E9" w:rsidRPr="00C42D64" w:rsidRDefault="009324E9"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C42D64">
        <w:rPr>
          <w:rFonts w:asciiTheme="minorHAnsi" w:hAnsiTheme="minorHAnsi" w:cstheme="minorHAnsi"/>
          <w:noProof/>
          <w:color w:val="002060"/>
          <w:sz w:val="20"/>
          <w:szCs w:val="20"/>
          <w:lang w:val="en-GB"/>
        </w:rPr>
        <w:t>sudo snap install docker     # version 20.10.12, or</w:t>
      </w:r>
    </w:p>
    <w:p w14:paraId="4D1E7F38" w14:textId="77777777" w:rsidR="009324E9" w:rsidRPr="00C42D64" w:rsidRDefault="009324E9"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C42D64">
        <w:rPr>
          <w:rFonts w:asciiTheme="minorHAnsi" w:hAnsiTheme="minorHAnsi" w:cstheme="minorHAnsi"/>
          <w:noProof/>
          <w:color w:val="002060"/>
          <w:sz w:val="20"/>
          <w:szCs w:val="20"/>
          <w:lang w:val="en-GB"/>
        </w:rPr>
        <w:t>sudo apt  install docker.io  # version 20.10.7-0ubuntu5.1</w:t>
      </w:r>
    </w:p>
    <w:p w14:paraId="61389529" w14:textId="17300ED1" w:rsidR="009324E9" w:rsidRDefault="009324E9"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C42D64">
        <w:rPr>
          <w:rFonts w:asciiTheme="minorHAnsi" w:hAnsiTheme="minorHAnsi" w:cstheme="minorHAnsi"/>
          <w:noProof/>
          <w:color w:val="002060"/>
          <w:sz w:val="20"/>
          <w:szCs w:val="20"/>
          <w:lang w:val="en-GB"/>
        </w:rPr>
        <w:t>Consulte «snap info docker» para ver más versiones.</w:t>
      </w:r>
    </w:p>
    <w:p w14:paraId="29B515DC" w14:textId="77777777" w:rsidR="00E755B8" w:rsidRPr="00C42D64" w:rsidRDefault="00E755B8"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4C7F054B" w14:textId="17B91BD5" w:rsidR="009324E9" w:rsidRPr="00C52E7C" w:rsidRDefault="00F03D4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C52E7C">
        <w:rPr>
          <w:rFonts w:asciiTheme="minorHAnsi" w:hAnsiTheme="minorHAnsi" w:cstheme="minorHAnsi"/>
          <w:b/>
          <w:bCs/>
          <w:noProof/>
          <w:color w:val="002060"/>
          <w:sz w:val="20"/>
          <w:szCs w:val="20"/>
          <w:lang w:val="en-GB"/>
        </w:rPr>
        <w:t xml:space="preserve">$ </w:t>
      </w:r>
      <w:r w:rsidR="009324E9" w:rsidRPr="00C52E7C">
        <w:rPr>
          <w:rFonts w:asciiTheme="minorHAnsi" w:hAnsiTheme="minorHAnsi" w:cstheme="minorHAnsi"/>
          <w:b/>
          <w:bCs/>
          <w:noProof/>
          <w:color w:val="002060"/>
          <w:sz w:val="20"/>
          <w:szCs w:val="20"/>
          <w:lang w:val="en-GB"/>
        </w:rPr>
        <w:t>sudo apt install docker</w:t>
      </w:r>
      <w:r w:rsidR="00D25CD2" w:rsidRPr="00C52E7C">
        <w:rPr>
          <w:rFonts w:asciiTheme="minorHAnsi" w:hAnsiTheme="minorHAnsi" w:cstheme="minorHAnsi"/>
          <w:b/>
          <w:bCs/>
          <w:noProof/>
          <w:color w:val="002060"/>
          <w:sz w:val="20"/>
          <w:szCs w:val="20"/>
          <w:lang w:val="en-GB"/>
        </w:rPr>
        <w:t>.io</w:t>
      </w:r>
    </w:p>
    <w:p w14:paraId="07212098" w14:textId="57B056F4" w:rsidR="009324E9" w:rsidRPr="00C52E7C" w:rsidRDefault="00F03D4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C52E7C">
        <w:rPr>
          <w:rFonts w:asciiTheme="minorHAnsi" w:hAnsiTheme="minorHAnsi" w:cstheme="minorHAnsi"/>
          <w:b/>
          <w:bCs/>
          <w:noProof/>
          <w:color w:val="002060"/>
          <w:sz w:val="20"/>
          <w:szCs w:val="20"/>
          <w:lang w:val="en-GB"/>
        </w:rPr>
        <w:t xml:space="preserve">$ </w:t>
      </w:r>
      <w:r w:rsidR="009324E9" w:rsidRPr="00C52E7C">
        <w:rPr>
          <w:rFonts w:asciiTheme="minorHAnsi" w:hAnsiTheme="minorHAnsi" w:cstheme="minorHAnsi"/>
          <w:b/>
          <w:bCs/>
          <w:noProof/>
          <w:color w:val="002060"/>
          <w:sz w:val="20"/>
          <w:szCs w:val="20"/>
          <w:lang w:val="en-GB"/>
        </w:rPr>
        <w:t>docker –versión</w:t>
      </w:r>
    </w:p>
    <w:p w14:paraId="76CA2ADC" w14:textId="39E96CD9" w:rsidR="009324E9"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2060"/>
          <w:sz w:val="20"/>
          <w:szCs w:val="20"/>
          <w:lang w:val="en-GB"/>
        </w:rPr>
        <w:t>Docker version 20.10.7, build 20.10.7-0ubuntu5.1</w:t>
      </w:r>
    </w:p>
    <w:p w14:paraId="4B0197F9" w14:textId="77777777" w:rsidR="00E755B8" w:rsidRDefault="00E755B8"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00543D99" w14:textId="37975E6B" w:rsidR="00F227C6" w:rsidRPr="00C52E7C"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C52E7C">
        <w:rPr>
          <w:rFonts w:asciiTheme="minorHAnsi" w:hAnsiTheme="minorHAnsi" w:cstheme="minorHAnsi"/>
          <w:b/>
          <w:bCs/>
          <w:noProof/>
          <w:color w:val="002060"/>
          <w:sz w:val="20"/>
          <w:szCs w:val="20"/>
          <w:lang w:val="en-GB"/>
        </w:rPr>
        <w:t>$ sudo systemctl status docker</w:t>
      </w:r>
    </w:p>
    <w:p w14:paraId="4A4F2EC1" w14:textId="77777777" w:rsidR="00F227C6" w:rsidRPr="00F227C6"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B050"/>
          <w:sz w:val="20"/>
          <w:szCs w:val="20"/>
          <w:lang w:val="en-GB"/>
        </w:rPr>
        <w:t>●</w:t>
      </w:r>
      <w:r w:rsidRPr="00F227C6">
        <w:rPr>
          <w:rFonts w:asciiTheme="minorHAnsi" w:hAnsiTheme="minorHAnsi" w:cstheme="minorHAnsi"/>
          <w:noProof/>
          <w:color w:val="002060"/>
          <w:sz w:val="20"/>
          <w:szCs w:val="20"/>
          <w:lang w:val="en-GB"/>
        </w:rPr>
        <w:t xml:space="preserve"> docker.service - Docker Application Container Engine</w:t>
      </w:r>
    </w:p>
    <w:p w14:paraId="5AC17D3A" w14:textId="77777777" w:rsidR="00F227C6" w:rsidRPr="00F227C6"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2060"/>
          <w:sz w:val="20"/>
          <w:szCs w:val="20"/>
          <w:lang w:val="en-GB"/>
        </w:rPr>
        <w:t xml:space="preserve">     Loaded: loaded (/lib/systemd/system/docker.service; enabled; vendor preset: enabled)</w:t>
      </w:r>
    </w:p>
    <w:p w14:paraId="4BEDEF1D" w14:textId="77777777" w:rsidR="00F227C6" w:rsidRPr="00F227C6"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2060"/>
          <w:sz w:val="20"/>
          <w:szCs w:val="20"/>
          <w:lang w:val="en-GB"/>
        </w:rPr>
        <w:t xml:space="preserve">     Active: </w:t>
      </w:r>
      <w:r w:rsidRPr="00F227C6">
        <w:rPr>
          <w:rFonts w:asciiTheme="minorHAnsi" w:hAnsiTheme="minorHAnsi" w:cstheme="minorHAnsi"/>
          <w:noProof/>
          <w:color w:val="00B050"/>
          <w:sz w:val="20"/>
          <w:szCs w:val="20"/>
          <w:lang w:val="en-GB"/>
        </w:rPr>
        <w:t>active (running)</w:t>
      </w:r>
      <w:r w:rsidRPr="00F227C6">
        <w:rPr>
          <w:rFonts w:asciiTheme="minorHAnsi" w:hAnsiTheme="minorHAnsi" w:cstheme="minorHAnsi"/>
          <w:noProof/>
          <w:color w:val="002060"/>
          <w:sz w:val="20"/>
          <w:szCs w:val="20"/>
          <w:lang w:val="en-GB"/>
        </w:rPr>
        <w:t xml:space="preserve"> since Mon 2022-04-11 11:44:11 CEST; 1min 52s ago</w:t>
      </w:r>
    </w:p>
    <w:p w14:paraId="01FB0B99" w14:textId="77777777" w:rsidR="00F227C6" w:rsidRPr="00F227C6"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2060"/>
          <w:sz w:val="20"/>
          <w:szCs w:val="20"/>
          <w:lang w:val="en-GB"/>
        </w:rPr>
        <w:t xml:space="preserve">TriggeredBy: </w:t>
      </w:r>
      <w:r w:rsidRPr="00F227C6">
        <w:rPr>
          <w:rFonts w:asciiTheme="minorHAnsi" w:hAnsiTheme="minorHAnsi" w:cstheme="minorHAnsi"/>
          <w:noProof/>
          <w:color w:val="00B050"/>
          <w:sz w:val="20"/>
          <w:szCs w:val="20"/>
          <w:lang w:val="en-GB"/>
        </w:rPr>
        <w:t>●</w:t>
      </w:r>
      <w:r w:rsidRPr="00F227C6">
        <w:rPr>
          <w:rFonts w:asciiTheme="minorHAnsi" w:hAnsiTheme="minorHAnsi" w:cstheme="minorHAnsi"/>
          <w:noProof/>
          <w:color w:val="002060"/>
          <w:sz w:val="20"/>
          <w:szCs w:val="20"/>
          <w:lang w:val="en-GB"/>
        </w:rPr>
        <w:t xml:space="preserve"> docker.socket</w:t>
      </w:r>
    </w:p>
    <w:p w14:paraId="16F89AD1" w14:textId="77777777" w:rsidR="00F227C6" w:rsidRPr="00F227C6"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2060"/>
          <w:sz w:val="20"/>
          <w:szCs w:val="20"/>
          <w:lang w:val="en-GB"/>
        </w:rPr>
        <w:t xml:space="preserve">       Docs: https://docs.docker.com</w:t>
      </w:r>
    </w:p>
    <w:p w14:paraId="5A57FA2D" w14:textId="77777777" w:rsidR="00F227C6" w:rsidRPr="00F227C6"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2060"/>
          <w:sz w:val="20"/>
          <w:szCs w:val="20"/>
          <w:lang w:val="en-GB"/>
        </w:rPr>
        <w:t xml:space="preserve">   Main PID: 1780 (dockerd)</w:t>
      </w:r>
    </w:p>
    <w:p w14:paraId="7C256E4E" w14:textId="77777777" w:rsidR="00F227C6" w:rsidRPr="00F227C6"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2060"/>
          <w:sz w:val="20"/>
          <w:szCs w:val="20"/>
          <w:lang w:val="en-GB"/>
        </w:rPr>
        <w:t xml:space="preserve">      Tasks: 10</w:t>
      </w:r>
    </w:p>
    <w:p w14:paraId="43059DFF" w14:textId="77777777" w:rsidR="00F227C6" w:rsidRPr="00F227C6"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2060"/>
          <w:sz w:val="20"/>
          <w:szCs w:val="20"/>
          <w:lang w:val="en-GB"/>
        </w:rPr>
        <w:t xml:space="preserve">     Memory: 41.6M</w:t>
      </w:r>
    </w:p>
    <w:p w14:paraId="498B1C9F" w14:textId="77777777" w:rsidR="00F227C6" w:rsidRPr="00F227C6"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2060"/>
          <w:sz w:val="20"/>
          <w:szCs w:val="20"/>
          <w:lang w:val="en-GB"/>
        </w:rPr>
        <w:t xml:space="preserve">        CPU: 154ms</w:t>
      </w:r>
    </w:p>
    <w:p w14:paraId="78D5E98F" w14:textId="77777777" w:rsidR="00F227C6" w:rsidRPr="00F227C6"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2060"/>
          <w:sz w:val="20"/>
          <w:szCs w:val="20"/>
          <w:lang w:val="en-GB"/>
        </w:rPr>
        <w:t xml:space="preserve">     CGroup: /system.slice/docker.service</w:t>
      </w:r>
    </w:p>
    <w:p w14:paraId="416DFF12" w14:textId="77777777" w:rsidR="00F227C6" w:rsidRPr="00F227C6"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F227C6">
        <w:rPr>
          <w:rFonts w:asciiTheme="minorHAnsi" w:hAnsiTheme="minorHAnsi" w:cstheme="minorHAnsi"/>
          <w:noProof/>
          <w:color w:val="002060"/>
          <w:sz w:val="20"/>
          <w:szCs w:val="20"/>
          <w:lang w:val="en-GB"/>
        </w:rPr>
        <w:t xml:space="preserve">             </w:t>
      </w:r>
      <w:r w:rsidRPr="00F227C6">
        <w:rPr>
          <w:rFonts w:ascii="Arial" w:hAnsi="Arial" w:cs="Arial"/>
          <w:noProof/>
          <w:color w:val="002060"/>
          <w:sz w:val="20"/>
          <w:szCs w:val="20"/>
          <w:lang w:val="en-GB"/>
        </w:rPr>
        <w:t>└</w:t>
      </w:r>
      <w:r w:rsidRPr="00F227C6">
        <w:rPr>
          <w:rFonts w:ascii="Microsoft Sans Serif" w:hAnsi="Microsoft Sans Serif" w:cs="Microsoft Sans Serif"/>
          <w:noProof/>
          <w:color w:val="002060"/>
          <w:sz w:val="20"/>
          <w:szCs w:val="20"/>
          <w:lang w:val="en-GB"/>
        </w:rPr>
        <w:t>─</w:t>
      </w:r>
      <w:r w:rsidRPr="00F227C6">
        <w:rPr>
          <w:rFonts w:asciiTheme="minorHAnsi" w:hAnsiTheme="minorHAnsi" w:cstheme="minorHAnsi"/>
          <w:noProof/>
          <w:color w:val="002060"/>
          <w:sz w:val="20"/>
          <w:szCs w:val="20"/>
          <w:lang w:val="en-GB"/>
        </w:rPr>
        <w:t>1780 /usr/bin/dockerd -H fd:// --containerd=/run/containerd/containerd.sock</w:t>
      </w:r>
    </w:p>
    <w:p w14:paraId="7057FAD2" w14:textId="231459A9" w:rsidR="00F227C6" w:rsidRDefault="00A975E9" w:rsidP="001F6FB2">
      <w:r>
        <w:lastRenderedPageBreak/>
        <w:t xml:space="preserve">  </w:t>
      </w:r>
      <w:r w:rsidR="00F227C6">
        <w:t>Vamos a probar la instalación.</w:t>
      </w:r>
    </w:p>
    <w:p w14:paraId="18B5699D" w14:textId="7E6FC48A" w:rsidR="00F227C6" w:rsidRPr="00C52E7C"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C52E7C">
        <w:rPr>
          <w:rFonts w:asciiTheme="minorHAnsi" w:hAnsiTheme="minorHAnsi" w:cstheme="minorHAnsi"/>
          <w:b/>
          <w:bCs/>
          <w:noProof/>
          <w:color w:val="002060"/>
          <w:sz w:val="20"/>
          <w:szCs w:val="20"/>
          <w:lang w:val="en-GB"/>
        </w:rPr>
        <w:t>$ sudo docker run hello-world</w:t>
      </w:r>
    </w:p>
    <w:p w14:paraId="5096E823"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Unable to find image 'hello-world:latest' locally</w:t>
      </w:r>
    </w:p>
    <w:p w14:paraId="48546B0B"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latest: Pulling from library/hello-world</w:t>
      </w:r>
    </w:p>
    <w:p w14:paraId="699B6726"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 xml:space="preserve">2db29710123e: Pull complete </w:t>
      </w:r>
    </w:p>
    <w:p w14:paraId="09D11B10"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Digest: sha256:bfea6278a0a267fad2634554f4f0c6f31981eea41c553fdf5a83e95a41d40c38</w:t>
      </w:r>
    </w:p>
    <w:p w14:paraId="3607EAC3"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Status: Downloaded newer image for hello-world:latest</w:t>
      </w:r>
    </w:p>
    <w:p w14:paraId="10D2375F"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Hello from Docker!</w:t>
      </w:r>
    </w:p>
    <w:p w14:paraId="6BA2EBBC"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This message shows that your installation appears to be working correctly.</w:t>
      </w:r>
    </w:p>
    <w:p w14:paraId="32BEF96D"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To generate this message, Docker took the following steps:</w:t>
      </w:r>
    </w:p>
    <w:p w14:paraId="63739C91"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 xml:space="preserve"> 1. The Docker client contacted the Docker daemon.</w:t>
      </w:r>
    </w:p>
    <w:p w14:paraId="654A5BF0"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 xml:space="preserve"> 2. The Docker daemon pulled the "hello-world" image from the Docker Hub.</w:t>
      </w:r>
    </w:p>
    <w:p w14:paraId="70B5EA4A"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 xml:space="preserve">    (amd64)</w:t>
      </w:r>
    </w:p>
    <w:p w14:paraId="0DEA0C80"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 xml:space="preserve"> 3. The Docker daemon created a new container from that image which runs the</w:t>
      </w:r>
    </w:p>
    <w:p w14:paraId="66EE4877"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 xml:space="preserve">    executable that produces the output you are currently reading.</w:t>
      </w:r>
    </w:p>
    <w:p w14:paraId="5E5EDF63"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 xml:space="preserve"> 4. The Docker daemon streamed that output to the Docker client, which sent it</w:t>
      </w:r>
    </w:p>
    <w:p w14:paraId="20D3D3F3" w14:textId="336D68FC" w:rsidR="00F227C6"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 xml:space="preserve">    to your terminal.</w:t>
      </w:r>
    </w:p>
    <w:p w14:paraId="076164A4" w14:textId="211A4A5F" w:rsidR="00D25CD2" w:rsidRDefault="00D25CD2"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noProof/>
          <w:color w:val="002060"/>
          <w:sz w:val="20"/>
          <w:szCs w:val="20"/>
          <w:lang w:val="en-GB"/>
        </w:rPr>
        <w:t xml:space="preserve">  …</w:t>
      </w:r>
    </w:p>
    <w:p w14:paraId="7A5411EB" w14:textId="7976E7D1" w:rsidR="00F227C6" w:rsidRPr="00C52E7C" w:rsidRDefault="00F227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C52E7C">
        <w:rPr>
          <w:rFonts w:asciiTheme="minorHAnsi" w:hAnsiTheme="minorHAnsi" w:cstheme="minorHAnsi"/>
          <w:b/>
          <w:bCs/>
          <w:noProof/>
          <w:color w:val="002060"/>
          <w:sz w:val="20"/>
          <w:szCs w:val="20"/>
          <w:lang w:val="en-GB"/>
        </w:rPr>
        <w:t>$ sudo docker images</w:t>
      </w:r>
    </w:p>
    <w:p w14:paraId="37CFB04E" w14:textId="77777777" w:rsidR="00492FBE" w:rsidRPr="00492FBE"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REPOSITORY    TAG       IMAGE ID       CREATED        SIZE</w:t>
      </w:r>
    </w:p>
    <w:p w14:paraId="3DD13A02" w14:textId="62AF1B0A" w:rsidR="00F227C6" w:rsidRDefault="00492FBE"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2FBE">
        <w:rPr>
          <w:rFonts w:asciiTheme="minorHAnsi" w:hAnsiTheme="minorHAnsi" w:cstheme="minorHAnsi"/>
          <w:noProof/>
          <w:color w:val="002060"/>
          <w:sz w:val="20"/>
          <w:szCs w:val="20"/>
          <w:lang w:val="en-GB"/>
        </w:rPr>
        <w:t>hello-world   latest    feb5d9fea6a5   6 months ago   13.3kB</w:t>
      </w:r>
    </w:p>
    <w:p w14:paraId="4D4EFEEB" w14:textId="2C1EEBAC" w:rsidR="00731323" w:rsidRPr="00C52E7C"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C52E7C">
        <w:rPr>
          <w:rFonts w:asciiTheme="minorHAnsi" w:hAnsiTheme="minorHAnsi" w:cstheme="minorHAnsi"/>
          <w:b/>
          <w:bCs/>
          <w:noProof/>
          <w:color w:val="002060"/>
          <w:sz w:val="20"/>
          <w:szCs w:val="20"/>
          <w:lang w:val="en-GB"/>
        </w:rPr>
        <w:t>$ sudo docker version</w:t>
      </w:r>
    </w:p>
    <w:p w14:paraId="5B495984"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Client:</w:t>
      </w:r>
    </w:p>
    <w:p w14:paraId="27FC0E9F"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Version:           20.10.7</w:t>
      </w:r>
    </w:p>
    <w:p w14:paraId="0BC9B24C"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API version:       1.41</w:t>
      </w:r>
    </w:p>
    <w:p w14:paraId="53C9BA7E"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Go version:        go1.13.8</w:t>
      </w:r>
    </w:p>
    <w:p w14:paraId="7D04460B"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Git commit:        20.10.7-0ubuntu5.1</w:t>
      </w:r>
    </w:p>
    <w:p w14:paraId="27FFFEC5"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Built:             Mon Nov  1 00:33:40 2021</w:t>
      </w:r>
    </w:p>
    <w:p w14:paraId="22DD9F43"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OS/Arch:           linux/amd64</w:t>
      </w:r>
    </w:p>
    <w:p w14:paraId="2B33A30F"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Context:           default</w:t>
      </w:r>
    </w:p>
    <w:p w14:paraId="7703487E"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Experimental:      true</w:t>
      </w:r>
    </w:p>
    <w:p w14:paraId="4650347F"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Server:</w:t>
      </w:r>
    </w:p>
    <w:p w14:paraId="0DFAC7B4"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Engine:</w:t>
      </w:r>
    </w:p>
    <w:p w14:paraId="68CBF684"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Version:          20.10.7</w:t>
      </w:r>
    </w:p>
    <w:p w14:paraId="73BD13A5"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API version:      1.41 (minimum version 1.12)</w:t>
      </w:r>
    </w:p>
    <w:p w14:paraId="37A79E26"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Go version:       go1.13.8</w:t>
      </w:r>
    </w:p>
    <w:p w14:paraId="346ADF5D"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Git commit:       20.10.7-0ubuntu5.1</w:t>
      </w:r>
    </w:p>
    <w:p w14:paraId="0307B82C"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Built:            Thu Oct 21 23:58:58 2021</w:t>
      </w:r>
    </w:p>
    <w:p w14:paraId="5A312B1A"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OS/Arch:          linux/amd64</w:t>
      </w:r>
    </w:p>
    <w:p w14:paraId="2B4F6A5A"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Experimental:     false</w:t>
      </w:r>
    </w:p>
    <w:p w14:paraId="20AFCA60"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containerd:</w:t>
      </w:r>
    </w:p>
    <w:p w14:paraId="12F389E3"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Version:          1.5.5-0ubuntu3.1</w:t>
      </w:r>
    </w:p>
    <w:p w14:paraId="23FD881B"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GitCommit:        </w:t>
      </w:r>
    </w:p>
    <w:p w14:paraId="505B47F4"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runc:</w:t>
      </w:r>
    </w:p>
    <w:p w14:paraId="58E434CE"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Version:          1.0.1-0ubuntu2</w:t>
      </w:r>
    </w:p>
    <w:p w14:paraId="45CAA285"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GitCommit:        </w:t>
      </w:r>
    </w:p>
    <w:p w14:paraId="09C9A070"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docker-init:</w:t>
      </w:r>
    </w:p>
    <w:p w14:paraId="171C8D2E" w14:textId="77777777" w:rsidR="00731323" w:rsidRP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Version:          0.19.0</w:t>
      </w:r>
    </w:p>
    <w:p w14:paraId="3943EFD0" w14:textId="3D60E2CC" w:rsidR="00731323" w:rsidRDefault="00731323"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31323">
        <w:rPr>
          <w:rFonts w:asciiTheme="minorHAnsi" w:hAnsiTheme="minorHAnsi" w:cstheme="minorHAnsi"/>
          <w:noProof/>
          <w:color w:val="002060"/>
          <w:sz w:val="20"/>
          <w:szCs w:val="20"/>
          <w:lang w:val="en-GB"/>
        </w:rPr>
        <w:t xml:space="preserve">  GitCommit:        </w:t>
      </w:r>
    </w:p>
    <w:p w14:paraId="5E0D2444" w14:textId="72B940B8" w:rsidR="000107A1" w:rsidRPr="000107A1" w:rsidRDefault="000107A1" w:rsidP="001F6FB2">
      <w:r>
        <w:lastRenderedPageBreak/>
        <w:t xml:space="preserve">Por </w:t>
      </w:r>
      <w:r w:rsidR="006B5AC6">
        <w:t>último,</w:t>
      </w:r>
      <w:r>
        <w:t xml:space="preserve"> configuramos el usuario no privilegiado para que use el entorno sin tener que validarse con la orden </w:t>
      </w:r>
      <w:r>
        <w:rPr>
          <w:b/>
          <w:bCs/>
        </w:rPr>
        <w:t>sudo</w:t>
      </w:r>
      <w:r>
        <w:t xml:space="preserve"> en el sistema, añadiéndolo al grupo docker.</w:t>
      </w:r>
    </w:p>
    <w:p w14:paraId="70285AA6" w14:textId="4E9A2F98" w:rsidR="006B5AC6" w:rsidRPr="00C52E7C" w:rsidRDefault="006B5A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C52E7C">
        <w:rPr>
          <w:rFonts w:asciiTheme="minorHAnsi" w:hAnsiTheme="minorHAnsi" w:cstheme="minorHAnsi"/>
          <w:b/>
          <w:bCs/>
          <w:noProof/>
          <w:color w:val="002060"/>
          <w:sz w:val="20"/>
          <w:szCs w:val="20"/>
          <w:lang w:val="en-GB"/>
        </w:rPr>
        <w:t>$ sudo usermod -aG docker $USER</w:t>
      </w:r>
    </w:p>
    <w:p w14:paraId="0C20AAFF" w14:textId="6419F0BE" w:rsidR="006B5AC6" w:rsidRDefault="006B5A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noProof/>
          <w:color w:val="002060"/>
          <w:sz w:val="20"/>
          <w:szCs w:val="20"/>
          <w:lang w:val="en-GB"/>
        </w:rPr>
        <w:t>-- Salir de la sesión y volver a entrar --</w:t>
      </w:r>
    </w:p>
    <w:p w14:paraId="7C2DFA0B" w14:textId="24F46382" w:rsidR="006B5AC6" w:rsidRPr="00C52E7C" w:rsidRDefault="006B5A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C52E7C">
        <w:rPr>
          <w:rFonts w:asciiTheme="minorHAnsi" w:hAnsiTheme="minorHAnsi" w:cstheme="minorHAnsi"/>
          <w:b/>
          <w:bCs/>
          <w:noProof/>
          <w:color w:val="002060"/>
          <w:sz w:val="20"/>
          <w:szCs w:val="20"/>
          <w:lang w:val="en-GB"/>
        </w:rPr>
        <w:t>$ groups</w:t>
      </w:r>
    </w:p>
    <w:p w14:paraId="58F40657" w14:textId="5FF5C2C9" w:rsidR="006B5AC6" w:rsidRDefault="006B5AC6" w:rsidP="00C52E7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6B5AC6">
        <w:rPr>
          <w:rFonts w:asciiTheme="minorHAnsi" w:hAnsiTheme="minorHAnsi" w:cstheme="minorHAnsi"/>
          <w:noProof/>
          <w:color w:val="002060"/>
          <w:sz w:val="20"/>
          <w:szCs w:val="20"/>
          <w:lang w:val="en-GB"/>
        </w:rPr>
        <w:t xml:space="preserve">usuario adm cdrom sudo dip plugdev lpadmin lxd sambashare </w:t>
      </w:r>
      <w:r w:rsidRPr="00E755B8">
        <w:rPr>
          <w:rFonts w:asciiTheme="minorHAnsi" w:hAnsiTheme="minorHAnsi" w:cstheme="minorHAnsi"/>
          <w:b/>
          <w:bCs/>
          <w:noProof/>
          <w:color w:val="002060"/>
          <w:sz w:val="20"/>
          <w:szCs w:val="20"/>
          <w:lang w:val="en-GB"/>
        </w:rPr>
        <w:t>docker</w:t>
      </w:r>
    </w:p>
    <w:p w14:paraId="723E92A0" w14:textId="77777777" w:rsidR="00E755B8" w:rsidRDefault="00E755B8" w:rsidP="00E755B8">
      <w:pPr>
        <w:rPr>
          <w:noProof/>
          <w:lang w:val="en-GB"/>
        </w:rPr>
      </w:pPr>
    </w:p>
    <w:p w14:paraId="1DA2CCE9" w14:textId="73A16489" w:rsidR="002A34EF" w:rsidRDefault="002A34EF" w:rsidP="002A34EF">
      <w:pPr>
        <w:pStyle w:val="Ttulo2"/>
      </w:pPr>
      <w:bookmarkStart w:id="50" w:name="_Toc104188457"/>
      <w:r>
        <w:t>Imágenes Docker</w:t>
      </w:r>
      <w:bookmarkEnd w:id="50"/>
    </w:p>
    <w:p w14:paraId="4B654135" w14:textId="456D700A" w:rsidR="00BF4E35" w:rsidRDefault="002E3B3C" w:rsidP="001F6FB2">
      <w:r>
        <w:t>Una imagen es una plantilla de solo lectura que usamos para crear los contenedores. Estas plantillas incluyen todos los ficheros necesarios para la ejecución de la aplicación en un sistema de ficheros propios</w:t>
      </w:r>
      <w:r w:rsidR="00C51A9A">
        <w:t>, sobre esta imagen se aplica un algoritmo hash para crear un identificador único, este identificador se llama digest</w:t>
      </w:r>
      <w:r>
        <w:t>.</w:t>
      </w:r>
    </w:p>
    <w:p w14:paraId="7D3E7521" w14:textId="77777777" w:rsidR="00DB7177" w:rsidRDefault="002E3B3C" w:rsidP="001F6FB2">
      <w:r>
        <w:t>Las imágenes están formadas por capas. Cada capa incluye las modificaciones con la capa anterior, pero no elimina nada, con lo que las operaciones de borrado sobre la creación de la imagen nunca reducirán el tamaño de la misma.</w:t>
      </w:r>
      <w:r w:rsidR="00FB03C0">
        <w:t xml:space="preserve"> Las capas se crean con cada instrucción que se ejecutan al crear la imagen.</w:t>
      </w:r>
    </w:p>
    <w:p w14:paraId="422669B2" w14:textId="5463996A" w:rsidR="002E3B3C" w:rsidRDefault="00DB7177" w:rsidP="00DB7177">
      <w:pPr>
        <w:jc w:val="center"/>
      </w:pPr>
      <w:r>
        <w:rPr>
          <w:noProof/>
        </w:rPr>
        <w:drawing>
          <wp:inline distT="0" distB="0" distL="0" distR="0" wp14:anchorId="26E8193D" wp14:editId="40B2DEC9">
            <wp:extent cx="5940000" cy="3913738"/>
            <wp:effectExtent l="0" t="0" r="3810" b="0"/>
            <wp:docPr id="44" name="Imagen 44" descr="Acerca de los registros, repositorios, artefactos e imágenes - Azure Container  Registry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erca de los registros, repositorios, artefactos e imágenes - Azure Container  Registry | Microsoft Doc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000" cy="3913738"/>
                    </a:xfrm>
                    <a:prstGeom prst="rect">
                      <a:avLst/>
                    </a:prstGeom>
                    <a:noFill/>
                    <a:ln>
                      <a:noFill/>
                    </a:ln>
                  </pic:spPr>
                </pic:pic>
              </a:graphicData>
            </a:graphic>
          </wp:inline>
        </w:drawing>
      </w:r>
    </w:p>
    <w:p w14:paraId="7AC2BC3C" w14:textId="2938398C" w:rsidR="00B45DD2" w:rsidRDefault="00FB03C0" w:rsidP="001F6FB2">
      <w:r>
        <w:t xml:space="preserve">Ya hemos mencionado que las imágenes deben residir de forma local para poder crear los contenedores. Las imágenes se organizan en repositorios tanto en local como en los </w:t>
      </w:r>
      <w:r w:rsidR="00483D5F">
        <w:t>servidores</w:t>
      </w:r>
      <w:r>
        <w:t xml:space="preserve"> compartidos en red. Dentro de un repositorio residen todas las imágenes que deseemos y las identificaremos por un nombre propio (etiqueta</w:t>
      </w:r>
      <w:r w:rsidR="00E755B8">
        <w:t xml:space="preserve"> o tag</w:t>
      </w:r>
      <w:r>
        <w:t xml:space="preserve">) para distinguir unas de otras. Si bien no es obligatorio que las imágenes de un repositorio estén relacionadas, esto debería ser así, </w:t>
      </w:r>
      <w:r w:rsidR="00483D5F">
        <w:t>debiendo estar en el mismo repositorio las diferentes versiones de la misma imagen, siendo la etiqueta la versión de la imagen.</w:t>
      </w:r>
    </w:p>
    <w:p w14:paraId="71615F05" w14:textId="110962D6" w:rsidR="00C51A9A" w:rsidRDefault="00C51A9A" w:rsidP="001F6FB2">
      <w:r>
        <w:lastRenderedPageBreak/>
        <w:t>Del mismo modo que las imágenes se agrupan en repositorios, los repositorios se agrupan en entidades de orden superior llamadas espacios de nombre. Estos espacios de nombre se usan para organizar los repositorios dentro de un registro de contenedores.</w:t>
      </w:r>
    </w:p>
    <w:p w14:paraId="30216510" w14:textId="1911B2E8" w:rsidR="00B45DD2" w:rsidRDefault="00B45DD2" w:rsidP="00DB7177">
      <w:pPr>
        <w:jc w:val="center"/>
      </w:pPr>
      <w:r>
        <w:rPr>
          <w:noProof/>
        </w:rPr>
        <w:drawing>
          <wp:inline distT="0" distB="0" distL="0" distR="0" wp14:anchorId="595070EF" wp14:editId="300390C5">
            <wp:extent cx="5940000" cy="1901023"/>
            <wp:effectExtent l="0" t="0" r="0" b="0"/>
            <wp:docPr id="45" name="Imagen 45" descr="A Practical Introduction to Docker Container Terminology | Red Hat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ractical Introduction to Docker Container Terminology | Red Hat Develop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000" cy="1901023"/>
                    </a:xfrm>
                    <a:prstGeom prst="rect">
                      <a:avLst/>
                    </a:prstGeom>
                    <a:noFill/>
                    <a:ln>
                      <a:noFill/>
                    </a:ln>
                  </pic:spPr>
                </pic:pic>
              </a:graphicData>
            </a:graphic>
          </wp:inline>
        </w:drawing>
      </w:r>
    </w:p>
    <w:p w14:paraId="0DEA721C" w14:textId="25FAE7FA" w:rsidR="006F63C4" w:rsidRDefault="001E672E" w:rsidP="00B45DD2">
      <w:r>
        <w:t>Otro ejemplo con un contenedor de python3</w:t>
      </w:r>
      <w:r w:rsidR="005D5CE2">
        <w:t>:</w:t>
      </w:r>
    </w:p>
    <w:p w14:paraId="1BDCBB02" w14:textId="157496AE" w:rsidR="001E672E" w:rsidRPr="00DB7177" w:rsidRDefault="001E672E" w:rsidP="001E672E">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DB7177">
        <w:rPr>
          <w:rFonts w:asciiTheme="minorHAnsi" w:hAnsiTheme="minorHAnsi" w:cstheme="minorHAnsi"/>
          <w:b/>
          <w:bCs/>
          <w:noProof/>
          <w:color w:val="002060"/>
          <w:sz w:val="20"/>
          <w:szCs w:val="20"/>
          <w:lang w:val="en-GB"/>
        </w:rPr>
        <w:t>$ docker run python:slim-buster</w:t>
      </w:r>
    </w:p>
    <w:p w14:paraId="25F33E4E" w14:textId="42D071E2"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unable to find image 'python:slim-buster' locally</w:t>
      </w:r>
    </w:p>
    <w:p w14:paraId="7FA9FB31" w14:textId="77777777"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slim-buster: Pulling from library/python</w:t>
      </w:r>
    </w:p>
    <w:p w14:paraId="3716843B" w14:textId="77777777"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 xml:space="preserve">f003217c5aae: Pull complete </w:t>
      </w:r>
    </w:p>
    <w:p w14:paraId="75DBA7F8" w14:textId="77777777"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 xml:space="preserve">89f192ed0478: Pull complete </w:t>
      </w:r>
    </w:p>
    <w:p w14:paraId="06C7BB73" w14:textId="77777777"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 xml:space="preserve">f7cb0a75e286: Pull complete </w:t>
      </w:r>
    </w:p>
    <w:p w14:paraId="376EE30D" w14:textId="77777777"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 xml:space="preserve">2040e058b101: Pull complete </w:t>
      </w:r>
    </w:p>
    <w:p w14:paraId="34092D02" w14:textId="77777777"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 xml:space="preserve">343df816b959: Pull complete </w:t>
      </w:r>
    </w:p>
    <w:p w14:paraId="5F1083E9" w14:textId="77777777"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Digest: sha256:48c4a798972f30b485fea59076ec186644da63c1845f38e32b6c2fada51e7144</w:t>
      </w:r>
    </w:p>
    <w:p w14:paraId="34C54E0E" w14:textId="51ADC996" w:rsidR="001E672E"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Status: Downloaded newer image for python:slim-buster</w:t>
      </w:r>
    </w:p>
    <w:p w14:paraId="131B5B35" w14:textId="1B86C052"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71188833" w14:textId="77777777"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DB7177">
        <w:rPr>
          <w:rFonts w:asciiTheme="minorHAnsi" w:hAnsiTheme="minorHAnsi" w:cstheme="minorHAnsi"/>
          <w:b/>
          <w:bCs/>
          <w:noProof/>
          <w:color w:val="002060"/>
          <w:sz w:val="20"/>
          <w:szCs w:val="20"/>
          <w:lang w:val="en-GB"/>
        </w:rPr>
        <w:t>$ docker run -it python:slim-buster</w:t>
      </w:r>
    </w:p>
    <w:p w14:paraId="552E0F80" w14:textId="77777777"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Python 3.10.4 (main, Apr  7 2022, 03:47:55) [GCC 8.3.0] on linux</w:t>
      </w:r>
    </w:p>
    <w:p w14:paraId="63158ED2" w14:textId="77777777"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Type "help", "copyright", "credits" or "license" for more information.</w:t>
      </w:r>
    </w:p>
    <w:p w14:paraId="4D14E8A7" w14:textId="77777777" w:rsidR="00DB7177"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DB7177">
        <w:rPr>
          <w:rFonts w:asciiTheme="minorHAnsi" w:hAnsiTheme="minorHAnsi" w:cstheme="minorHAnsi"/>
          <w:b/>
          <w:bCs/>
          <w:noProof/>
          <w:color w:val="002060"/>
          <w:sz w:val="20"/>
          <w:szCs w:val="20"/>
          <w:lang w:val="en-GB"/>
        </w:rPr>
        <w:t>&gt;&gt;&gt; print("Hello")</w:t>
      </w:r>
    </w:p>
    <w:p w14:paraId="362E2AC1" w14:textId="6BB00945" w:rsid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DB7177">
        <w:rPr>
          <w:rFonts w:asciiTheme="minorHAnsi" w:hAnsiTheme="minorHAnsi" w:cstheme="minorHAnsi"/>
          <w:noProof/>
          <w:color w:val="002060"/>
          <w:sz w:val="20"/>
          <w:szCs w:val="20"/>
          <w:lang w:val="en-GB"/>
        </w:rPr>
        <w:t>Hello</w:t>
      </w:r>
    </w:p>
    <w:p w14:paraId="7AF88635" w14:textId="77777777" w:rsidR="009D615D" w:rsidRPr="009D615D" w:rsidRDefault="009D615D" w:rsidP="009D615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9D615D">
        <w:rPr>
          <w:rFonts w:asciiTheme="minorHAnsi" w:hAnsiTheme="minorHAnsi" w:cstheme="minorHAnsi"/>
          <w:b/>
          <w:bCs/>
          <w:noProof/>
          <w:color w:val="002060"/>
          <w:sz w:val="20"/>
          <w:szCs w:val="20"/>
          <w:lang w:val="en-GB"/>
        </w:rPr>
        <w:t>&gt;&gt;&gt; import sys</w:t>
      </w:r>
    </w:p>
    <w:p w14:paraId="2B41A048" w14:textId="77777777" w:rsidR="009D615D" w:rsidRPr="009D615D" w:rsidRDefault="009D615D" w:rsidP="009D615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9D615D">
        <w:rPr>
          <w:rFonts w:asciiTheme="minorHAnsi" w:hAnsiTheme="minorHAnsi" w:cstheme="minorHAnsi"/>
          <w:b/>
          <w:bCs/>
          <w:noProof/>
          <w:color w:val="002060"/>
          <w:sz w:val="20"/>
          <w:szCs w:val="20"/>
          <w:lang w:val="en-GB"/>
        </w:rPr>
        <w:t>&gt;&gt;&gt; sys.version</w:t>
      </w:r>
    </w:p>
    <w:p w14:paraId="5B607D8C" w14:textId="0FAEBBE8" w:rsidR="009D615D" w:rsidRPr="00DB7177" w:rsidRDefault="009D615D" w:rsidP="009D615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9D615D">
        <w:rPr>
          <w:rFonts w:asciiTheme="minorHAnsi" w:hAnsiTheme="minorHAnsi" w:cstheme="minorHAnsi"/>
          <w:noProof/>
          <w:color w:val="002060"/>
          <w:sz w:val="20"/>
          <w:szCs w:val="20"/>
          <w:lang w:val="en-GB"/>
        </w:rPr>
        <w:t>'3.10.4 (main, Apr  7 2022, 03:47:55) [GCC 8.3.0]'</w:t>
      </w:r>
    </w:p>
    <w:p w14:paraId="1F48B21F" w14:textId="52665333" w:rsidR="00C51A9A" w:rsidRPr="00DB7177" w:rsidRDefault="00DB7177" w:rsidP="00DB717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DB7177">
        <w:rPr>
          <w:rFonts w:asciiTheme="minorHAnsi" w:hAnsiTheme="minorHAnsi" w:cstheme="minorHAnsi"/>
          <w:b/>
          <w:bCs/>
          <w:noProof/>
          <w:color w:val="002060"/>
          <w:sz w:val="20"/>
          <w:szCs w:val="20"/>
          <w:lang w:val="en-GB"/>
        </w:rPr>
        <w:t>&gt;&gt;&gt; exit()</w:t>
      </w:r>
    </w:p>
    <w:p w14:paraId="58E955D2" w14:textId="77777777" w:rsidR="005D5CE2" w:rsidRDefault="005D5CE2">
      <w:pPr>
        <w:spacing w:after="200" w:line="276" w:lineRule="auto"/>
        <w:jc w:val="left"/>
        <w:rPr>
          <w:rFonts w:asciiTheme="majorHAnsi" w:eastAsia="Times New Roman" w:hAnsiTheme="majorHAnsi" w:cs="Times New Roman"/>
          <w:b/>
          <w:sz w:val="48"/>
          <w:szCs w:val="48"/>
        </w:rPr>
      </w:pPr>
      <w:r>
        <w:br w:type="page"/>
      </w:r>
    </w:p>
    <w:p w14:paraId="5FF14318" w14:textId="77777777" w:rsidR="005D5CE2" w:rsidRDefault="005D5CE2" w:rsidP="005D5CE2">
      <w:pPr>
        <w:pStyle w:val="Ttulo3"/>
      </w:pPr>
      <w:bookmarkStart w:id="51" w:name="_Toc104188458"/>
      <w:r>
        <w:lastRenderedPageBreak/>
        <w:t>El archivo Dockerfile</w:t>
      </w:r>
      <w:bookmarkEnd w:id="51"/>
    </w:p>
    <w:p w14:paraId="2DB5B114" w14:textId="77777777" w:rsidR="00EE1E60" w:rsidRDefault="00952027" w:rsidP="005D5CE2">
      <w:r>
        <w:t>El archivo Dockerfile es un archivo de texto que describe las instrucciones precisas para crear una imagen a partir de otra imagen. Este último punto es muy importante, siempre partiremos de una imagen base que modificaremos para nuestras necesidades. Como esta imagen que estamos creando se ejecutará en memoria intentaremos utilizar como base la imagen más pequeña que</w:t>
      </w:r>
      <w:r w:rsidR="00EE1E60">
        <w:t xml:space="preserve"> podamos, para reducir el tamaño final.</w:t>
      </w:r>
    </w:p>
    <w:p w14:paraId="02D32565" w14:textId="6D047B29" w:rsidR="007F0EC8" w:rsidRDefault="00EE1E60" w:rsidP="005D5CE2">
      <w:r>
        <w:t>El fichero está formado por instrucciones, estas instrucciones deben escribirse en mayúsculas (es una recomendación) y se ejecutarán de arriba</w:t>
      </w:r>
      <w:r>
        <w:sym w:font="Wingdings" w:char="F0E0"/>
      </w:r>
      <w:r>
        <w:t xml:space="preserve">abajo, ignorando todas aquellas líneas que comiencen por una almohadilla (#). </w:t>
      </w:r>
    </w:p>
    <w:p w14:paraId="53B6A856" w14:textId="456D8D6E" w:rsidR="007F0EC8" w:rsidRDefault="007F0EC8" w:rsidP="005D5CE2">
      <w:r>
        <w:t>Veamos el Dockerfile con el que se crea la imagen hello-world (</w:t>
      </w:r>
      <w:r w:rsidRPr="007F0EC8">
        <w:t>https://hub.docker.com/_/hello-world</w:t>
      </w:r>
      <w:r w:rsidR="00706F5C">
        <w:t>, latest</w:t>
      </w:r>
      <w:r>
        <w:t>):</w:t>
      </w:r>
    </w:p>
    <w:p w14:paraId="26F1CD8E" w14:textId="77777777" w:rsidR="007F0EC8" w:rsidRPr="007F0EC8" w:rsidRDefault="007F0EC8" w:rsidP="007F0EC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0EC8">
        <w:rPr>
          <w:rFonts w:asciiTheme="minorHAnsi" w:hAnsiTheme="minorHAnsi" w:cstheme="minorHAnsi"/>
          <w:b/>
          <w:bCs/>
          <w:noProof/>
          <w:color w:val="002060"/>
          <w:sz w:val="20"/>
          <w:szCs w:val="20"/>
          <w:lang w:val="en-GB"/>
        </w:rPr>
        <w:t>FROM</w:t>
      </w:r>
      <w:r w:rsidRPr="007F0EC8">
        <w:rPr>
          <w:rFonts w:asciiTheme="minorHAnsi" w:hAnsiTheme="minorHAnsi" w:cstheme="minorHAnsi"/>
          <w:noProof/>
          <w:color w:val="002060"/>
          <w:sz w:val="20"/>
          <w:szCs w:val="20"/>
          <w:lang w:val="en-GB"/>
        </w:rPr>
        <w:t xml:space="preserve"> scratch</w:t>
      </w:r>
    </w:p>
    <w:p w14:paraId="25678DC4" w14:textId="77777777" w:rsidR="007F0EC8" w:rsidRPr="007F0EC8" w:rsidRDefault="007F0EC8" w:rsidP="007F0EC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0EC8">
        <w:rPr>
          <w:rFonts w:asciiTheme="minorHAnsi" w:hAnsiTheme="minorHAnsi" w:cstheme="minorHAnsi"/>
          <w:b/>
          <w:bCs/>
          <w:noProof/>
          <w:color w:val="002060"/>
          <w:sz w:val="20"/>
          <w:szCs w:val="20"/>
          <w:lang w:val="en-GB"/>
        </w:rPr>
        <w:t>COPY</w:t>
      </w:r>
      <w:r w:rsidRPr="007F0EC8">
        <w:rPr>
          <w:rFonts w:asciiTheme="minorHAnsi" w:hAnsiTheme="minorHAnsi" w:cstheme="minorHAnsi"/>
          <w:noProof/>
          <w:color w:val="002060"/>
          <w:sz w:val="20"/>
          <w:szCs w:val="20"/>
          <w:lang w:val="en-GB"/>
        </w:rPr>
        <w:t xml:space="preserve"> hello /</w:t>
      </w:r>
    </w:p>
    <w:p w14:paraId="31872C1B" w14:textId="77777777" w:rsidR="007F0EC8" w:rsidRDefault="007F0EC8" w:rsidP="007F0EC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0EC8">
        <w:rPr>
          <w:rFonts w:asciiTheme="minorHAnsi" w:hAnsiTheme="minorHAnsi" w:cstheme="minorHAnsi"/>
          <w:b/>
          <w:bCs/>
          <w:noProof/>
          <w:color w:val="002060"/>
          <w:sz w:val="20"/>
          <w:szCs w:val="20"/>
          <w:lang w:val="en-GB"/>
        </w:rPr>
        <w:t>CMD</w:t>
      </w:r>
      <w:r w:rsidRPr="007F0EC8">
        <w:rPr>
          <w:rFonts w:asciiTheme="minorHAnsi" w:hAnsiTheme="minorHAnsi" w:cstheme="minorHAnsi"/>
          <w:noProof/>
          <w:color w:val="002060"/>
          <w:sz w:val="20"/>
          <w:szCs w:val="20"/>
          <w:lang w:val="en-GB"/>
        </w:rPr>
        <w:t xml:space="preserve"> ["/hello"]</w:t>
      </w:r>
    </w:p>
    <w:p w14:paraId="5CEE4981" w14:textId="77777777" w:rsidR="007F0EC8" w:rsidRDefault="007F0EC8" w:rsidP="007F0EC8"/>
    <w:p w14:paraId="448E4C8A" w14:textId="1E24412D" w:rsidR="0047364D" w:rsidRDefault="007F0EC8" w:rsidP="007F0EC8">
      <w:r>
        <w:t>En el fichero aparecen tres órdenes (FROM, COPY y CMD) con sus correspondientes parámetros. En esta sección vamos a ver todas las órdenes posibles para este fichero, así como sus relaciones. La creación del fichero Dockerfile es la base de los contenedores y uno de los puntos críticos del problema. Estamos creando con este fichero la plantilla de</w:t>
      </w:r>
      <w:r w:rsidR="006E2465">
        <w:t xml:space="preserve"> </w:t>
      </w:r>
      <w:r>
        <w:t>l</w:t>
      </w:r>
      <w:r w:rsidR="006E2465">
        <w:t>a</w:t>
      </w:r>
      <w:r>
        <w:t xml:space="preserve"> </w:t>
      </w:r>
      <w:r w:rsidR="006E2465">
        <w:t xml:space="preserve">imagen </w:t>
      </w:r>
      <w:r>
        <w:t>que posteriormente se ejecutará en memoria.</w:t>
      </w:r>
    </w:p>
    <w:p w14:paraId="0AE9F743" w14:textId="77777777" w:rsidR="0047364D" w:rsidRDefault="0047364D" w:rsidP="0047364D">
      <w:pPr>
        <w:pStyle w:val="Ttulo4"/>
      </w:pPr>
      <w:r>
        <w:t>Variables (ARG)</w:t>
      </w:r>
    </w:p>
    <w:p w14:paraId="1C2F31AF" w14:textId="0D332F67" w:rsidR="0047364D" w:rsidRPr="00006CE8" w:rsidRDefault="0047364D" w:rsidP="0047364D">
      <w:r>
        <w:t>Podemos crear variables en nuestro fichero Dockerfile para usarlas a lo largo de todo él. La creación se hace con el comando ARG, definiendo un nombre de variable y un valor (</w:t>
      </w:r>
      <w:r w:rsidRPr="0047364D">
        <w:rPr>
          <w:b/>
          <w:bCs/>
        </w:rPr>
        <w:t>ARG VARIABLE=valor</w:t>
      </w:r>
      <w:r>
        <w:t xml:space="preserve">). Posteriormente haremos uso de la variable mediante la sintaxis </w:t>
      </w:r>
      <w:r w:rsidRPr="0047364D">
        <w:rPr>
          <w:b/>
          <w:bCs/>
        </w:rPr>
        <w:t>${NOMBRE_VARIABLE}.</w:t>
      </w:r>
      <w:r>
        <w:t xml:space="preserve"> Esta variable solo estará disponible en el fichero Dockerfile, nunca dentro de la imagen.</w:t>
      </w:r>
      <w:r w:rsidR="00006CE8">
        <w:t xml:space="preserve"> Estas variables se pueden sobrescribir durante el periodo de creación usando el parámetro </w:t>
      </w:r>
      <w:r w:rsidR="00006CE8">
        <w:rPr>
          <w:b/>
          <w:bCs/>
        </w:rPr>
        <w:t>--builds-arg</w:t>
      </w:r>
      <w:r w:rsidR="00006CE8">
        <w:t>.</w:t>
      </w:r>
    </w:p>
    <w:p w14:paraId="5D5FACAC" w14:textId="46C48266" w:rsidR="0047364D" w:rsidRPr="0047364D" w:rsidRDefault="0047364D" w:rsidP="0047364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ARG </w:t>
      </w:r>
      <w:r w:rsidRPr="0047364D">
        <w:rPr>
          <w:rFonts w:asciiTheme="minorHAnsi" w:hAnsiTheme="minorHAnsi" w:cstheme="minorHAnsi"/>
          <w:noProof/>
          <w:color w:val="002060"/>
          <w:sz w:val="20"/>
          <w:szCs w:val="20"/>
          <w:lang w:val="en-GB"/>
        </w:rPr>
        <w:t>VERSION=</w:t>
      </w:r>
      <w:r>
        <w:rPr>
          <w:rFonts w:asciiTheme="minorHAnsi" w:hAnsiTheme="minorHAnsi" w:cstheme="minorHAnsi"/>
          <w:noProof/>
          <w:color w:val="002060"/>
          <w:sz w:val="20"/>
          <w:szCs w:val="20"/>
          <w:lang w:val="en-GB"/>
        </w:rPr>
        <w:t>3.7</w:t>
      </w:r>
    </w:p>
    <w:p w14:paraId="12CB38DC" w14:textId="1F33CB6B" w:rsidR="0047364D" w:rsidRPr="007F0EC8" w:rsidRDefault="0047364D" w:rsidP="0047364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0EC8">
        <w:rPr>
          <w:rFonts w:asciiTheme="minorHAnsi" w:hAnsiTheme="minorHAnsi" w:cstheme="minorHAnsi"/>
          <w:b/>
          <w:bCs/>
          <w:noProof/>
          <w:color w:val="002060"/>
          <w:sz w:val="20"/>
          <w:szCs w:val="20"/>
          <w:lang w:val="en-GB"/>
        </w:rPr>
        <w:t>FROM</w:t>
      </w:r>
      <w:r w:rsidRPr="007F0EC8">
        <w:rPr>
          <w:rFonts w:asciiTheme="minorHAnsi" w:hAnsiTheme="minorHAnsi" w:cstheme="minorHAnsi"/>
          <w:noProof/>
          <w:color w:val="002060"/>
          <w:sz w:val="20"/>
          <w:szCs w:val="20"/>
          <w:lang w:val="en-GB"/>
        </w:rPr>
        <w:t xml:space="preserve"> </w:t>
      </w:r>
      <w:r>
        <w:rPr>
          <w:rFonts w:asciiTheme="minorHAnsi" w:hAnsiTheme="minorHAnsi" w:cstheme="minorHAnsi"/>
          <w:noProof/>
          <w:color w:val="002060"/>
          <w:sz w:val="20"/>
          <w:szCs w:val="20"/>
          <w:lang w:val="en-GB"/>
        </w:rPr>
        <w:t>python:{$VERSION}</w:t>
      </w:r>
    </w:p>
    <w:p w14:paraId="54B9E931" w14:textId="77777777" w:rsidR="0047364D" w:rsidRDefault="0047364D" w:rsidP="0047364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0EC8">
        <w:rPr>
          <w:rFonts w:asciiTheme="minorHAnsi" w:hAnsiTheme="minorHAnsi" w:cstheme="minorHAnsi"/>
          <w:b/>
          <w:bCs/>
          <w:noProof/>
          <w:color w:val="002060"/>
          <w:sz w:val="20"/>
          <w:szCs w:val="20"/>
          <w:lang w:val="en-GB"/>
        </w:rPr>
        <w:t>CMD</w:t>
      </w:r>
      <w:r w:rsidRPr="007F0EC8">
        <w:rPr>
          <w:rFonts w:asciiTheme="minorHAnsi" w:hAnsiTheme="minorHAnsi" w:cstheme="minorHAnsi"/>
          <w:noProof/>
          <w:color w:val="002060"/>
          <w:sz w:val="20"/>
          <w:szCs w:val="20"/>
          <w:lang w:val="en-GB"/>
        </w:rPr>
        <w:t xml:space="preserve"> ["/hello"]</w:t>
      </w:r>
    </w:p>
    <w:p w14:paraId="68D8B50C" w14:textId="77777777" w:rsidR="00DF66CA" w:rsidRDefault="00DF66CA" w:rsidP="0047364D"/>
    <w:p w14:paraId="4860B4B9" w14:textId="77777777" w:rsidR="00DF66CA" w:rsidRDefault="00DF66CA" w:rsidP="00DF66CA">
      <w:pPr>
        <w:pStyle w:val="Ttulo4"/>
      </w:pPr>
      <w:r>
        <w:t>IMAGEN BASE (FROM)</w:t>
      </w:r>
    </w:p>
    <w:p w14:paraId="4A9ACA50" w14:textId="6FE5181D" w:rsidR="00DF66CA" w:rsidRDefault="00DF66CA" w:rsidP="0047364D">
      <w:r>
        <w:t xml:space="preserve">Como se ha indicado es imprescindible seleccionar una imagen base para modificarla, en caso que queramos empezar desde cero usaremos </w:t>
      </w:r>
      <w:r>
        <w:rPr>
          <w:b/>
          <w:bCs/>
        </w:rPr>
        <w:t xml:space="preserve">scratch. </w:t>
      </w:r>
      <w:r>
        <w:t>Esta instrucción se puede utilizar tantas veces como deseemos en el fichero, pero lo general es que sea solo una. En caso que se use varias veces es para reducción del tamaño de la imagen fina</w:t>
      </w:r>
      <w:r w:rsidR="006E2465">
        <w:t>l</w:t>
      </w:r>
      <w:r>
        <w:t>. Lo que hay que considerar que un fichero Dockfile solo creará una imagen, independientemente del número de imágenes intermedias que hayamos creado nosotros.</w:t>
      </w:r>
    </w:p>
    <w:p w14:paraId="115CADA5" w14:textId="77777777" w:rsidR="00006CE8" w:rsidRDefault="00DF66CA" w:rsidP="0047364D">
      <w:r>
        <w:t xml:space="preserve">La sintaxis de la instrucción es </w:t>
      </w:r>
      <w:r w:rsidRPr="00DF66CA">
        <w:rPr>
          <w:b/>
          <w:bCs/>
        </w:rPr>
        <w:t>FROM repositorio:etiqueta AS alias</w:t>
      </w:r>
      <w:r>
        <w:t xml:space="preserve">. Si omitimos la etiqueta se tomará por defecto </w:t>
      </w:r>
      <w:r w:rsidRPr="00DF66CA">
        <w:rPr>
          <w:b/>
          <w:bCs/>
        </w:rPr>
        <w:t>latest</w:t>
      </w:r>
      <w:r>
        <w:t>. La parte final define un alias opcional que se suele utilizar en los Dockerfiles de varias etapas.</w:t>
      </w:r>
    </w:p>
    <w:p w14:paraId="2B7E41D9" w14:textId="3907DB94" w:rsidR="00006CE8" w:rsidRDefault="00006CE8" w:rsidP="00006CE8">
      <w:pPr>
        <w:pStyle w:val="Ttulo4"/>
      </w:pPr>
      <w:r>
        <w:lastRenderedPageBreak/>
        <w:t>Variables de entorno (ENV)</w:t>
      </w:r>
    </w:p>
    <w:p w14:paraId="7D7F934E" w14:textId="5831C9FE" w:rsidR="00006CE8" w:rsidRPr="00C27AA7" w:rsidRDefault="00006CE8" w:rsidP="00006CE8">
      <w:r>
        <w:t xml:space="preserve">Al contrario que las variables de fichero, estas variables estarán disponibles dentro de la imagen como variables de entorno. Dependiendo el sistema operativo de la imagen que estemos creando serán accesibles de una manera u otra. Así en entornos Linux podemos usar </w:t>
      </w:r>
      <w:r w:rsidRPr="00006CE8">
        <w:rPr>
          <w:b/>
          <w:bCs/>
        </w:rPr>
        <w:t>printenv</w:t>
      </w:r>
      <w:r w:rsidR="00C27AA7">
        <w:rPr>
          <w:b/>
          <w:bCs/>
        </w:rPr>
        <w:t xml:space="preserve"> </w:t>
      </w:r>
      <w:r w:rsidR="00C27AA7">
        <w:t>para comprobar todas las variables existentes</w:t>
      </w:r>
      <w:r>
        <w:t>.</w:t>
      </w:r>
      <w:r w:rsidR="00C27AA7">
        <w:t xml:space="preserve"> Se pueden sobrescribir al ejecutar un contenedor mediante el argumento </w:t>
      </w:r>
      <w:r w:rsidR="00C27AA7">
        <w:rPr>
          <w:b/>
          <w:bCs/>
        </w:rPr>
        <w:t xml:space="preserve">-env¸ </w:t>
      </w:r>
      <w:r w:rsidR="00C27AA7">
        <w:t>o</w:t>
      </w:r>
      <w:r w:rsidR="006E2465">
        <w:t xml:space="preserve"> cargar</w:t>
      </w:r>
      <w:r w:rsidR="00C27AA7">
        <w:t xml:space="preserve"> desde un fichero con </w:t>
      </w:r>
      <w:r w:rsidR="00C27AA7" w:rsidRPr="00C27AA7">
        <w:rPr>
          <w:b/>
          <w:bCs/>
        </w:rPr>
        <w:t>--env-file</w:t>
      </w:r>
      <w:r w:rsidR="00C27AA7" w:rsidRPr="00C27AA7">
        <w:t>.</w:t>
      </w:r>
    </w:p>
    <w:p w14:paraId="00E1AD4D" w14:textId="1F1A68AE" w:rsidR="00C27AA7" w:rsidRDefault="00C27AA7" w:rsidP="00C27AA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ARG </w:t>
      </w:r>
      <w:r w:rsidRPr="0047364D">
        <w:rPr>
          <w:rFonts w:asciiTheme="minorHAnsi" w:hAnsiTheme="minorHAnsi" w:cstheme="minorHAnsi"/>
          <w:noProof/>
          <w:color w:val="002060"/>
          <w:sz w:val="20"/>
          <w:szCs w:val="20"/>
          <w:lang w:val="en-GB"/>
        </w:rPr>
        <w:t>VERSION=</w:t>
      </w:r>
      <w:r>
        <w:rPr>
          <w:rFonts w:asciiTheme="minorHAnsi" w:hAnsiTheme="minorHAnsi" w:cstheme="minorHAnsi"/>
          <w:noProof/>
          <w:color w:val="002060"/>
          <w:sz w:val="20"/>
          <w:szCs w:val="20"/>
          <w:lang w:val="en-GB"/>
        </w:rPr>
        <w:t>3.7</w:t>
      </w:r>
    </w:p>
    <w:p w14:paraId="532E9188" w14:textId="6F2BC686" w:rsidR="00C27AA7" w:rsidRPr="002622F2" w:rsidRDefault="00C27AA7" w:rsidP="00C27AA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ARG </w:t>
      </w:r>
      <w:r w:rsidRPr="002622F2">
        <w:rPr>
          <w:rFonts w:asciiTheme="minorHAnsi" w:hAnsiTheme="minorHAnsi" w:cstheme="minorHAnsi"/>
          <w:noProof/>
          <w:color w:val="002060"/>
          <w:sz w:val="20"/>
          <w:szCs w:val="20"/>
          <w:lang w:val="en-GB"/>
        </w:rPr>
        <w:t>PATH_LOCAL=/var/www</w:t>
      </w:r>
    </w:p>
    <w:p w14:paraId="6CC2153F" w14:textId="1F318175" w:rsidR="00C27AA7" w:rsidRDefault="00C27AA7" w:rsidP="00C27AA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0EC8">
        <w:rPr>
          <w:rFonts w:asciiTheme="minorHAnsi" w:hAnsiTheme="minorHAnsi" w:cstheme="minorHAnsi"/>
          <w:b/>
          <w:bCs/>
          <w:noProof/>
          <w:color w:val="002060"/>
          <w:sz w:val="20"/>
          <w:szCs w:val="20"/>
          <w:lang w:val="en-GB"/>
        </w:rPr>
        <w:t>FROM</w:t>
      </w:r>
      <w:r w:rsidRPr="007F0EC8">
        <w:rPr>
          <w:rFonts w:asciiTheme="minorHAnsi" w:hAnsiTheme="minorHAnsi" w:cstheme="minorHAnsi"/>
          <w:noProof/>
          <w:color w:val="002060"/>
          <w:sz w:val="20"/>
          <w:szCs w:val="20"/>
          <w:lang w:val="en-GB"/>
        </w:rPr>
        <w:t xml:space="preserve"> </w:t>
      </w:r>
      <w:r>
        <w:rPr>
          <w:rFonts w:asciiTheme="minorHAnsi" w:hAnsiTheme="minorHAnsi" w:cstheme="minorHAnsi"/>
          <w:noProof/>
          <w:color w:val="002060"/>
          <w:sz w:val="20"/>
          <w:szCs w:val="20"/>
          <w:lang w:val="en-GB"/>
        </w:rPr>
        <w:t>python:{$VERSION}</w:t>
      </w:r>
    </w:p>
    <w:p w14:paraId="49402CC3" w14:textId="254B1E4F" w:rsidR="00C27AA7" w:rsidRPr="002622F2" w:rsidRDefault="00C27AA7" w:rsidP="00C27AA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ENV </w:t>
      </w:r>
      <w:r w:rsidRPr="002622F2">
        <w:rPr>
          <w:rFonts w:asciiTheme="minorHAnsi" w:hAnsiTheme="minorHAnsi" w:cstheme="minorHAnsi"/>
          <w:noProof/>
          <w:color w:val="002060"/>
          <w:sz w:val="20"/>
          <w:szCs w:val="20"/>
          <w:lang w:val="en-GB"/>
        </w:rPr>
        <w:t>PATH=$PATH_LOCAL:$PATH</w:t>
      </w:r>
    </w:p>
    <w:p w14:paraId="6CB60D84" w14:textId="77777777" w:rsidR="00C27AA7" w:rsidRDefault="00C27AA7" w:rsidP="00C27AA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0EC8">
        <w:rPr>
          <w:rFonts w:asciiTheme="minorHAnsi" w:hAnsiTheme="minorHAnsi" w:cstheme="minorHAnsi"/>
          <w:b/>
          <w:bCs/>
          <w:noProof/>
          <w:color w:val="002060"/>
          <w:sz w:val="20"/>
          <w:szCs w:val="20"/>
          <w:lang w:val="en-GB"/>
        </w:rPr>
        <w:t>CMD</w:t>
      </w:r>
      <w:r w:rsidRPr="007F0EC8">
        <w:rPr>
          <w:rFonts w:asciiTheme="minorHAnsi" w:hAnsiTheme="minorHAnsi" w:cstheme="minorHAnsi"/>
          <w:noProof/>
          <w:color w:val="002060"/>
          <w:sz w:val="20"/>
          <w:szCs w:val="20"/>
          <w:lang w:val="en-GB"/>
        </w:rPr>
        <w:t xml:space="preserve"> ["/hello"]</w:t>
      </w:r>
    </w:p>
    <w:p w14:paraId="39F2D97B" w14:textId="77777777" w:rsidR="00C27AA7" w:rsidRDefault="00C27AA7" w:rsidP="0047364D"/>
    <w:p w14:paraId="1E28B049" w14:textId="77777777" w:rsidR="00691363" w:rsidRDefault="00C27AA7" w:rsidP="0047364D">
      <w:r>
        <w:t>En</w:t>
      </w:r>
      <w:r w:rsidR="00691363">
        <w:t xml:space="preserve"> </w:t>
      </w:r>
      <w:r>
        <w:t xml:space="preserve">este ejemplo creamos dos variables de </w:t>
      </w:r>
      <w:r w:rsidR="00691363">
        <w:t>fichero (VERSION, PATH_LOCVAL)</w:t>
      </w:r>
      <w:r>
        <w:t xml:space="preserve">, pero prestaremos atención ahora a la </w:t>
      </w:r>
      <w:r w:rsidR="00691363">
        <w:t>segunda:</w:t>
      </w:r>
      <w:r>
        <w:t xml:space="preserve"> </w:t>
      </w:r>
      <w:r w:rsidRPr="00691363">
        <w:rPr>
          <w:b/>
          <w:bCs/>
        </w:rPr>
        <w:t>PATH_LOCAL</w:t>
      </w:r>
      <w:r>
        <w:t xml:space="preserve">, que la vamos a usar para modificar la variable de entorno PATH. Esta variable se modifica añadiendo por delante nuestra variable de fichero y a continuación añade lo que </w:t>
      </w:r>
      <w:r w:rsidR="00691363">
        <w:t>la propia imagen haya configurado al crearla. En el momento que creemos un contenedor a partir de esta imagen, internamente la variable PATH contendrá /var/www:resto_de_path y será accesible para cualquier aplicación.</w:t>
      </w:r>
    </w:p>
    <w:p w14:paraId="0A693F66" w14:textId="77777777" w:rsidR="006C260A" w:rsidRDefault="00691363" w:rsidP="0047364D">
      <w:r>
        <w:t xml:space="preserve">Este mecanismo se usa constantemente para los parámetros de configuración de nuestros contenedores. </w:t>
      </w:r>
      <w:r w:rsidR="006C260A">
        <w:t>Así,</w:t>
      </w:r>
      <w:r>
        <w:t xml:space="preserve"> por ejemplo, si creamos un contendor de mysql, los usuarios y claves se pasarán a través de variables de entorno, así como la base de datos a utilizar por defecto.</w:t>
      </w:r>
    </w:p>
    <w:p w14:paraId="2A660F2D" w14:textId="77777777" w:rsidR="006C260A" w:rsidRDefault="006C260A" w:rsidP="006C260A">
      <w:pPr>
        <w:pStyle w:val="Ttulo4"/>
      </w:pPr>
      <w:r>
        <w:t>Ejecución de comandos dentro de la imagen (RUN)</w:t>
      </w:r>
    </w:p>
    <w:p w14:paraId="3F766029" w14:textId="326F8186" w:rsidR="009A6F29" w:rsidRDefault="006C260A" w:rsidP="006C260A">
      <w:r>
        <w:t xml:space="preserve">Una vez hemos configurado las variables y definido nuestra imagen base, tendremos que modificarla para nuestros deseos. </w:t>
      </w:r>
      <w:r w:rsidR="009A6F29">
        <w:t xml:space="preserve">Generalmente estas modificaciones se hacen ejecutando comandos dentro del SSOO de la imagen que estamos creando. Por tanto, estas instrucciones son dependientes del SSOO de la imagen que utilicemos. Nosotros nos vamos a ceñir a usar imágenes Linux, pero </w:t>
      </w:r>
      <w:r w:rsidR="00AB3248">
        <w:t>aun</w:t>
      </w:r>
      <w:r w:rsidR="009A6F29">
        <w:t xml:space="preserve"> así no es lo mismo usar una distribución Debian/Ubuntu que una RedHat, por lo que los comandos tienen que adecuarse a la distribución que usemos.</w:t>
      </w:r>
    </w:p>
    <w:p w14:paraId="1CCA47C0" w14:textId="77777777" w:rsidR="000E660C" w:rsidRDefault="009A6F29" w:rsidP="006C260A">
      <w:r>
        <w:t xml:space="preserve">Cada vez que usamos una instrucción RUN se crea una nueva capa en la imagen. Tenemos que recordar que cada capa contiene las modificaciones con la anterior y que incluso si damos órdenes de borrado, el tamaño de la imagen no cambiará, solo se reflejarán los cambios. Por tanto, el diseño de las órdenes RUN debe ser meticuloso, intentando realizar el mayor número de comandos simultáneos en la misma orden siempre que estén relacionados. De esta manera crearemos capas lo más reutilizables posible y los posteriores procesos de creación se acelerarán. Para poder realizar varios comandos en una única línea (bajo Linux) será </w:t>
      </w:r>
      <w:r w:rsidR="000E660C" w:rsidRPr="000E660C">
        <w:rPr>
          <w:b/>
          <w:bCs/>
        </w:rPr>
        <w:t>&amp;&amp;</w:t>
      </w:r>
      <w:r w:rsidR="000E660C">
        <w:t xml:space="preserve"> para unir comandos y </w:t>
      </w:r>
      <w:r w:rsidR="000E660C" w:rsidRPr="000E660C">
        <w:rPr>
          <w:b/>
          <w:bCs/>
        </w:rPr>
        <w:t>\</w:t>
      </w:r>
      <w:r w:rsidR="000E660C">
        <w:t xml:space="preserve"> al final de cada línea que queramos partir.</w:t>
      </w:r>
      <w:r>
        <w:t xml:space="preserve"> </w:t>
      </w:r>
    </w:p>
    <w:p w14:paraId="0755F7D6" w14:textId="121CF1BA" w:rsidR="000E660C" w:rsidRPr="000E660C" w:rsidRDefault="000E660C" w:rsidP="000E660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69C0">
        <w:rPr>
          <w:rFonts w:asciiTheme="minorHAnsi" w:hAnsiTheme="minorHAnsi" w:cstheme="minorHAnsi"/>
          <w:b/>
          <w:bCs/>
          <w:noProof/>
          <w:color w:val="002060"/>
          <w:sz w:val="20"/>
          <w:szCs w:val="20"/>
          <w:lang w:val="en-GB"/>
        </w:rPr>
        <w:t>RUN</w:t>
      </w:r>
      <w:r w:rsidRPr="000E660C">
        <w:rPr>
          <w:rFonts w:asciiTheme="minorHAnsi" w:hAnsiTheme="minorHAnsi" w:cstheme="minorHAnsi"/>
          <w:noProof/>
          <w:color w:val="002060"/>
          <w:sz w:val="20"/>
          <w:szCs w:val="20"/>
          <w:lang w:val="en-GB"/>
        </w:rPr>
        <w:t xml:space="preserve"> set -eux \</w:t>
      </w:r>
    </w:p>
    <w:p w14:paraId="21EC7BF7" w14:textId="162C2617" w:rsidR="000E660C" w:rsidRPr="000E660C" w:rsidRDefault="000E660C" w:rsidP="000E660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E660C">
        <w:rPr>
          <w:rFonts w:asciiTheme="minorHAnsi" w:hAnsiTheme="minorHAnsi" w:cstheme="minorHAnsi"/>
          <w:noProof/>
          <w:color w:val="002060"/>
          <w:sz w:val="20"/>
          <w:szCs w:val="20"/>
          <w:lang w:val="en-GB"/>
        </w:rPr>
        <w:tab/>
      </w:r>
      <w:r>
        <w:rPr>
          <w:rFonts w:asciiTheme="minorHAnsi" w:hAnsiTheme="minorHAnsi" w:cstheme="minorHAnsi"/>
          <w:noProof/>
          <w:color w:val="002060"/>
          <w:sz w:val="20"/>
          <w:szCs w:val="20"/>
          <w:lang w:val="en-GB"/>
        </w:rPr>
        <w:t xml:space="preserve">&amp;&amp; </w:t>
      </w:r>
      <w:r w:rsidRPr="000E660C">
        <w:rPr>
          <w:rFonts w:asciiTheme="minorHAnsi" w:hAnsiTheme="minorHAnsi" w:cstheme="minorHAnsi"/>
          <w:noProof/>
          <w:color w:val="002060"/>
          <w:sz w:val="20"/>
          <w:szCs w:val="20"/>
          <w:lang w:val="en-GB"/>
        </w:rPr>
        <w:t>savedAptMark="$(apt-mark showmanual)" \</w:t>
      </w:r>
    </w:p>
    <w:p w14:paraId="085C89E0" w14:textId="3641D243" w:rsidR="000E660C" w:rsidRPr="000E660C" w:rsidRDefault="000E660C" w:rsidP="000E660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E660C">
        <w:rPr>
          <w:rFonts w:asciiTheme="minorHAnsi" w:hAnsiTheme="minorHAnsi" w:cstheme="minorHAnsi"/>
          <w:noProof/>
          <w:color w:val="002060"/>
          <w:sz w:val="20"/>
          <w:szCs w:val="20"/>
          <w:lang w:val="en-GB"/>
        </w:rPr>
        <w:tab/>
      </w:r>
      <w:r>
        <w:rPr>
          <w:rFonts w:asciiTheme="minorHAnsi" w:hAnsiTheme="minorHAnsi" w:cstheme="minorHAnsi"/>
          <w:noProof/>
          <w:color w:val="002060"/>
          <w:sz w:val="20"/>
          <w:szCs w:val="20"/>
          <w:lang w:val="en-GB"/>
        </w:rPr>
        <w:t xml:space="preserve">&amp;&amp; </w:t>
      </w:r>
      <w:r w:rsidRPr="000E660C">
        <w:rPr>
          <w:rFonts w:asciiTheme="minorHAnsi" w:hAnsiTheme="minorHAnsi" w:cstheme="minorHAnsi"/>
          <w:noProof/>
          <w:color w:val="002060"/>
          <w:sz w:val="20"/>
          <w:szCs w:val="20"/>
          <w:lang w:val="en-GB"/>
        </w:rPr>
        <w:t>apt-get update \</w:t>
      </w:r>
    </w:p>
    <w:p w14:paraId="6122135D" w14:textId="62C8390F" w:rsidR="000E660C" w:rsidRPr="000E660C" w:rsidRDefault="000E660C" w:rsidP="000E660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E660C">
        <w:rPr>
          <w:rFonts w:asciiTheme="minorHAnsi" w:hAnsiTheme="minorHAnsi" w:cstheme="minorHAnsi"/>
          <w:noProof/>
          <w:color w:val="002060"/>
          <w:sz w:val="20"/>
          <w:szCs w:val="20"/>
          <w:lang w:val="en-GB"/>
        </w:rPr>
        <w:tab/>
      </w:r>
      <w:r>
        <w:rPr>
          <w:rFonts w:asciiTheme="minorHAnsi" w:hAnsiTheme="minorHAnsi" w:cstheme="minorHAnsi"/>
          <w:noProof/>
          <w:color w:val="002060"/>
          <w:sz w:val="20"/>
          <w:szCs w:val="20"/>
          <w:lang w:val="en-GB"/>
        </w:rPr>
        <w:t xml:space="preserve">&amp;&amp; </w:t>
      </w:r>
      <w:r w:rsidRPr="000E660C">
        <w:rPr>
          <w:rFonts w:asciiTheme="minorHAnsi" w:hAnsiTheme="minorHAnsi" w:cstheme="minorHAnsi"/>
          <w:noProof/>
          <w:color w:val="002060"/>
          <w:sz w:val="20"/>
          <w:szCs w:val="20"/>
          <w:lang w:val="en-GB"/>
        </w:rPr>
        <w:t>apt-get install -y --no-install-recommends \</w:t>
      </w:r>
    </w:p>
    <w:p w14:paraId="734DD171" w14:textId="77777777" w:rsidR="000E660C" w:rsidRPr="000E660C" w:rsidRDefault="000E660C" w:rsidP="000E660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E660C">
        <w:rPr>
          <w:rFonts w:asciiTheme="minorHAnsi" w:hAnsiTheme="minorHAnsi" w:cstheme="minorHAnsi"/>
          <w:noProof/>
          <w:color w:val="002060"/>
          <w:sz w:val="20"/>
          <w:szCs w:val="20"/>
          <w:lang w:val="en-GB"/>
        </w:rPr>
        <w:tab/>
      </w:r>
      <w:r w:rsidRPr="000E660C">
        <w:rPr>
          <w:rFonts w:asciiTheme="minorHAnsi" w:hAnsiTheme="minorHAnsi" w:cstheme="minorHAnsi"/>
          <w:noProof/>
          <w:color w:val="002060"/>
          <w:sz w:val="20"/>
          <w:szCs w:val="20"/>
          <w:lang w:val="en-GB"/>
        </w:rPr>
        <w:tab/>
        <w:t>dpkg-dev \</w:t>
      </w:r>
    </w:p>
    <w:p w14:paraId="101FFDC5" w14:textId="77777777" w:rsidR="00D63D0B" w:rsidRDefault="000E660C" w:rsidP="000E660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E660C">
        <w:rPr>
          <w:rFonts w:asciiTheme="minorHAnsi" w:hAnsiTheme="minorHAnsi" w:cstheme="minorHAnsi"/>
          <w:noProof/>
          <w:color w:val="002060"/>
          <w:sz w:val="20"/>
          <w:szCs w:val="20"/>
          <w:lang w:val="en-GB"/>
        </w:rPr>
        <w:tab/>
      </w:r>
      <w:r w:rsidRPr="000E660C">
        <w:rPr>
          <w:rFonts w:asciiTheme="minorHAnsi" w:hAnsiTheme="minorHAnsi" w:cstheme="minorHAnsi"/>
          <w:noProof/>
          <w:color w:val="002060"/>
          <w:sz w:val="20"/>
          <w:szCs w:val="20"/>
          <w:lang w:val="en-GB"/>
        </w:rPr>
        <w:tab/>
        <w:t>gcc</w:t>
      </w:r>
    </w:p>
    <w:p w14:paraId="3D91F90F" w14:textId="696CCD44" w:rsidR="007F69C0" w:rsidRDefault="007F69C0" w:rsidP="007F69C0">
      <w:pPr>
        <w:rPr>
          <w:noProof/>
          <w:lang w:val="en-GB"/>
        </w:rPr>
      </w:pPr>
      <w:r>
        <w:rPr>
          <w:noProof/>
          <w:lang w:val="en-GB"/>
        </w:rPr>
        <w:t xml:space="preserve">Existe una sintáxis alternativa en la que los </w:t>
      </w:r>
      <w:r w:rsidRPr="007F69C0">
        <w:rPr>
          <w:b/>
          <w:bCs/>
          <w:noProof/>
          <w:lang w:val="en-GB"/>
        </w:rPr>
        <w:t>&amp;&amp;</w:t>
      </w:r>
      <w:r>
        <w:rPr>
          <w:noProof/>
          <w:lang w:val="en-GB"/>
        </w:rPr>
        <w:t xml:space="preserve"> se sustituyen por </w:t>
      </w:r>
      <w:r w:rsidRPr="007F69C0">
        <w:rPr>
          <w:b/>
          <w:bCs/>
          <w:noProof/>
          <w:lang w:val="en-GB"/>
        </w:rPr>
        <w:t>;</w:t>
      </w:r>
      <w:r>
        <w:rPr>
          <w:b/>
          <w:bCs/>
          <w:noProof/>
          <w:lang w:val="en-GB"/>
        </w:rPr>
        <w:t>.</w:t>
      </w:r>
    </w:p>
    <w:p w14:paraId="63D8FE5F" w14:textId="54D7940A" w:rsidR="007F69C0" w:rsidRPr="007F69C0" w:rsidRDefault="007F69C0" w:rsidP="007F69C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69C0">
        <w:rPr>
          <w:rFonts w:asciiTheme="minorHAnsi" w:hAnsiTheme="minorHAnsi" w:cstheme="minorHAnsi"/>
          <w:b/>
          <w:bCs/>
          <w:noProof/>
          <w:color w:val="002060"/>
          <w:sz w:val="20"/>
          <w:szCs w:val="20"/>
          <w:lang w:val="en-GB"/>
        </w:rPr>
        <w:lastRenderedPageBreak/>
        <w:t>RUN</w:t>
      </w:r>
      <w:r w:rsidRPr="007F69C0">
        <w:rPr>
          <w:rFonts w:asciiTheme="minorHAnsi" w:hAnsiTheme="minorHAnsi" w:cstheme="minorHAnsi"/>
          <w:noProof/>
          <w:color w:val="002060"/>
          <w:sz w:val="20"/>
          <w:szCs w:val="20"/>
          <w:lang w:val="en-GB"/>
        </w:rPr>
        <w:t xml:space="preserve"> set -eux; \</w:t>
      </w:r>
    </w:p>
    <w:p w14:paraId="16A3644C" w14:textId="77777777" w:rsidR="007F69C0" w:rsidRPr="007F69C0" w:rsidRDefault="007F69C0" w:rsidP="007F69C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69C0">
        <w:rPr>
          <w:rFonts w:asciiTheme="minorHAnsi" w:hAnsiTheme="minorHAnsi" w:cstheme="minorHAnsi"/>
          <w:noProof/>
          <w:color w:val="002060"/>
          <w:sz w:val="20"/>
          <w:szCs w:val="20"/>
          <w:lang w:val="en-GB"/>
        </w:rPr>
        <w:tab/>
        <w:t>savedAptMark="$(apt-mark showmanual)"; \</w:t>
      </w:r>
    </w:p>
    <w:p w14:paraId="154B6CA9" w14:textId="77777777" w:rsidR="007F69C0" w:rsidRPr="007F69C0" w:rsidRDefault="007F69C0" w:rsidP="007F69C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69C0">
        <w:rPr>
          <w:rFonts w:asciiTheme="minorHAnsi" w:hAnsiTheme="minorHAnsi" w:cstheme="minorHAnsi"/>
          <w:noProof/>
          <w:color w:val="002060"/>
          <w:sz w:val="20"/>
          <w:szCs w:val="20"/>
          <w:lang w:val="en-GB"/>
        </w:rPr>
        <w:tab/>
        <w:t>apt-get update; \</w:t>
      </w:r>
    </w:p>
    <w:p w14:paraId="099459F4" w14:textId="77777777" w:rsidR="007F69C0" w:rsidRPr="007F69C0" w:rsidRDefault="007F69C0" w:rsidP="007F69C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69C0">
        <w:rPr>
          <w:rFonts w:asciiTheme="minorHAnsi" w:hAnsiTheme="minorHAnsi" w:cstheme="minorHAnsi"/>
          <w:noProof/>
          <w:color w:val="002060"/>
          <w:sz w:val="20"/>
          <w:szCs w:val="20"/>
          <w:lang w:val="en-GB"/>
        </w:rPr>
        <w:tab/>
        <w:t>apt-get install -y --no-install-recommends \</w:t>
      </w:r>
    </w:p>
    <w:p w14:paraId="1B4B8EDB" w14:textId="77777777" w:rsidR="007F69C0" w:rsidRPr="007F69C0" w:rsidRDefault="007F69C0" w:rsidP="007F69C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69C0">
        <w:rPr>
          <w:rFonts w:asciiTheme="minorHAnsi" w:hAnsiTheme="minorHAnsi" w:cstheme="minorHAnsi"/>
          <w:noProof/>
          <w:color w:val="002060"/>
          <w:sz w:val="20"/>
          <w:szCs w:val="20"/>
          <w:lang w:val="en-GB"/>
        </w:rPr>
        <w:tab/>
      </w:r>
      <w:r w:rsidRPr="007F69C0">
        <w:rPr>
          <w:rFonts w:asciiTheme="minorHAnsi" w:hAnsiTheme="minorHAnsi" w:cstheme="minorHAnsi"/>
          <w:noProof/>
          <w:color w:val="002060"/>
          <w:sz w:val="20"/>
          <w:szCs w:val="20"/>
          <w:lang w:val="en-GB"/>
        </w:rPr>
        <w:tab/>
        <w:t>dpkg-dev \</w:t>
      </w:r>
    </w:p>
    <w:p w14:paraId="08DB9BA2" w14:textId="77777777" w:rsidR="00A47C9A" w:rsidRDefault="007F69C0" w:rsidP="007F69C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69C0">
        <w:rPr>
          <w:rFonts w:asciiTheme="minorHAnsi" w:hAnsiTheme="minorHAnsi" w:cstheme="minorHAnsi"/>
          <w:noProof/>
          <w:color w:val="002060"/>
          <w:sz w:val="20"/>
          <w:szCs w:val="20"/>
          <w:lang w:val="en-GB"/>
        </w:rPr>
        <w:tab/>
      </w:r>
      <w:r w:rsidRPr="007F69C0">
        <w:rPr>
          <w:rFonts w:asciiTheme="minorHAnsi" w:hAnsiTheme="minorHAnsi" w:cstheme="minorHAnsi"/>
          <w:noProof/>
          <w:color w:val="002060"/>
          <w:sz w:val="20"/>
          <w:szCs w:val="20"/>
          <w:lang w:val="en-GB"/>
        </w:rPr>
        <w:tab/>
        <w:t>gcc</w:t>
      </w:r>
      <w:r>
        <w:rPr>
          <w:rFonts w:asciiTheme="minorHAnsi" w:hAnsiTheme="minorHAnsi" w:cstheme="minorHAnsi"/>
          <w:noProof/>
          <w:color w:val="002060"/>
          <w:sz w:val="20"/>
          <w:szCs w:val="20"/>
          <w:lang w:val="en-GB"/>
        </w:rPr>
        <w:t>;</w:t>
      </w:r>
    </w:p>
    <w:p w14:paraId="62EA0497" w14:textId="77777777" w:rsidR="00A47C9A" w:rsidRDefault="00A47C9A" w:rsidP="00A47C9A"/>
    <w:p w14:paraId="46BF0F37" w14:textId="6CDA4988" w:rsidR="00A47C9A" w:rsidRDefault="00A47C9A" w:rsidP="00A47C9A">
      <w:pPr>
        <w:pStyle w:val="Ttulo4"/>
      </w:pPr>
      <w:r>
        <w:t>Copiar ficheros dentro de la imagen (copy)</w:t>
      </w:r>
    </w:p>
    <w:p w14:paraId="0D43C797" w14:textId="430E9862" w:rsidR="00A47C9A" w:rsidRDefault="009D2D91" w:rsidP="00A47C9A">
      <w:r>
        <w:t>Muchas veces necesitaremos copiar a la imagen ficheros propios tales como</w:t>
      </w:r>
      <w:r w:rsidR="001C19C5">
        <w:t>:</w:t>
      </w:r>
      <w:r>
        <w:t xml:space="preserve"> ficheros de configuración, ficheros de la aplicación, scripts de inicialización, etc. En estos casos usamos el comando COPY. La sintaxis es </w:t>
      </w:r>
      <w:r w:rsidRPr="009D2D91">
        <w:rPr>
          <w:b/>
          <w:bCs/>
        </w:rPr>
        <w:t>COPY [--chown=user:group] &lt;origen&gt; &lt;destino&gt;</w:t>
      </w:r>
      <w:r>
        <w:t>. Tanto origen como destino pueden ser un directorio</w:t>
      </w:r>
      <w:r w:rsidR="001C19C5">
        <w:t xml:space="preserve"> o un fichero</w:t>
      </w:r>
      <w:r>
        <w:t xml:space="preserve"> y se copiarán a la máquina con el usuario y grupo por defecto que será root:root si no lo hemos cambiado </w:t>
      </w:r>
      <w:r w:rsidR="001C19C5">
        <w:t xml:space="preserve">con USER </w:t>
      </w:r>
      <w:r>
        <w:t>o n</w:t>
      </w:r>
      <w:r w:rsidR="00851B42">
        <w:t>o hemos especificado la parte opcional --chown.</w:t>
      </w:r>
    </w:p>
    <w:p w14:paraId="59125F3F" w14:textId="46B20237" w:rsidR="00EB5BDD" w:rsidRDefault="00EB5BDD" w:rsidP="00EB5BD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COPY</w:t>
      </w:r>
      <w:r w:rsidRPr="007F69C0">
        <w:rPr>
          <w:rFonts w:asciiTheme="minorHAnsi" w:hAnsiTheme="minorHAnsi" w:cstheme="minorHAnsi"/>
          <w:noProof/>
          <w:color w:val="002060"/>
          <w:sz w:val="20"/>
          <w:szCs w:val="20"/>
          <w:lang w:val="en-GB"/>
        </w:rPr>
        <w:t xml:space="preserve"> </w:t>
      </w:r>
      <w:r>
        <w:rPr>
          <w:rFonts w:asciiTheme="minorHAnsi" w:hAnsiTheme="minorHAnsi" w:cstheme="minorHAnsi"/>
          <w:noProof/>
          <w:color w:val="002060"/>
          <w:sz w:val="20"/>
          <w:szCs w:val="20"/>
          <w:lang w:val="en-GB"/>
        </w:rPr>
        <w:t>src /app</w:t>
      </w:r>
    </w:p>
    <w:p w14:paraId="0C0EAED5" w14:textId="76207F64" w:rsidR="00EB5BDD" w:rsidRDefault="00EB5BDD" w:rsidP="00EB5BD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COPY </w:t>
      </w:r>
      <w:r w:rsidRPr="00EB5BDD">
        <w:rPr>
          <w:rFonts w:asciiTheme="minorHAnsi" w:hAnsiTheme="minorHAnsi" w:cstheme="minorHAnsi"/>
          <w:noProof/>
          <w:color w:val="002060"/>
          <w:sz w:val="20"/>
          <w:szCs w:val="20"/>
          <w:lang w:val="en-GB"/>
        </w:rPr>
        <w:t>file.conf /var/log</w:t>
      </w:r>
    </w:p>
    <w:p w14:paraId="61111931" w14:textId="77777777" w:rsidR="00EB5BDD" w:rsidRDefault="00EB5BDD" w:rsidP="00EB5BD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COPY </w:t>
      </w:r>
      <w:r>
        <w:rPr>
          <w:rFonts w:asciiTheme="minorHAnsi" w:hAnsiTheme="minorHAnsi" w:cstheme="minorHAnsi"/>
          <w:noProof/>
          <w:color w:val="002060"/>
          <w:sz w:val="20"/>
          <w:szCs w:val="20"/>
          <w:lang w:val="en-GB"/>
        </w:rPr>
        <w:t>–chown=www-data:www-data /html /var/www</w:t>
      </w:r>
    </w:p>
    <w:p w14:paraId="140F7AFD" w14:textId="77777777" w:rsidR="00EB5BDD" w:rsidRDefault="00EB5BDD" w:rsidP="00EB5BDD">
      <w:pPr>
        <w:rPr>
          <w:noProof/>
          <w:lang w:val="en-GB"/>
        </w:rPr>
      </w:pPr>
    </w:p>
    <w:p w14:paraId="57C40A79" w14:textId="1B22EAB2" w:rsidR="00EB5BDD" w:rsidRPr="00EB5BDD" w:rsidRDefault="00EB5BDD" w:rsidP="00EB5BDD">
      <w:pPr>
        <w:rPr>
          <w:noProof/>
          <w:lang w:val="en-GB"/>
        </w:rPr>
      </w:pPr>
      <w:r>
        <w:rPr>
          <w:noProof/>
          <w:lang w:val="en-GB"/>
        </w:rPr>
        <w:t xml:space="preserve">En los ejemplos anteriores vemos las tres posibilidades, el primero directorio a directorio, el segundo fichero a directorio y el tercero directorio a directorio con cambio de propietario y grupo. </w:t>
      </w:r>
    </w:p>
    <w:p w14:paraId="38C0D12C" w14:textId="20ECBE99" w:rsidR="00FD61D5" w:rsidRDefault="00FD61D5" w:rsidP="00FD61D5">
      <w:pPr>
        <w:pStyle w:val="Ttulo4"/>
      </w:pPr>
      <w:r>
        <w:t>Puertos de la imagen (EXPOSe)</w:t>
      </w:r>
    </w:p>
    <w:p w14:paraId="3558B3A6" w14:textId="02AB3E81" w:rsidR="00FD61D5" w:rsidRPr="00FD61D5" w:rsidRDefault="00FD61D5" w:rsidP="00FD61D5">
      <w:r>
        <w:t>El sistema Docker se utiliza generalmente para crear entornos distribuidos, con lo que es muy normal que los procesos que se ejecuten sean servidores que debe</w:t>
      </w:r>
      <w:r w:rsidR="006E7D8E">
        <w:t>n accederse a través de puertos TCP/UDP. Esta instrucción indica qué puertos utiliza la imagen, pero no los hace públicos, es necesario posteriormente en la creación de contenedor (</w:t>
      </w:r>
      <w:r w:rsidR="006E7D8E" w:rsidRPr="00AB3248">
        <w:rPr>
          <w:i/>
          <w:iCs/>
        </w:rPr>
        <w:t>run -p</w:t>
      </w:r>
      <w:r w:rsidR="006E7D8E">
        <w:t>) especificarlos.</w:t>
      </w:r>
    </w:p>
    <w:p w14:paraId="0DC2C144" w14:textId="36411D11" w:rsidR="006E7D8E" w:rsidRDefault="006E7D8E" w:rsidP="006E7D8E">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EXPOSE </w:t>
      </w:r>
      <w:r w:rsidRPr="006E7D8E">
        <w:rPr>
          <w:rFonts w:asciiTheme="minorHAnsi" w:hAnsiTheme="minorHAnsi" w:cstheme="minorHAnsi"/>
          <w:noProof/>
          <w:color w:val="002060"/>
          <w:sz w:val="20"/>
          <w:szCs w:val="20"/>
          <w:lang w:val="en-GB"/>
        </w:rPr>
        <w:t>80  tcp/3000</w:t>
      </w:r>
    </w:p>
    <w:p w14:paraId="055F8488" w14:textId="77777777" w:rsidR="006E7D8E" w:rsidRDefault="006E7D8E" w:rsidP="00A47C9A"/>
    <w:p w14:paraId="3DB7D617" w14:textId="4F985D65" w:rsidR="00D02F2C" w:rsidRDefault="00D02F2C" w:rsidP="00D02F2C">
      <w:pPr>
        <w:pStyle w:val="Ttulo4"/>
      </w:pPr>
      <w:r>
        <w:t>Almacenamiento persistente (VOLUME)</w:t>
      </w:r>
    </w:p>
    <w:p w14:paraId="1B472BD9" w14:textId="77777777" w:rsidR="00D02F2C" w:rsidRDefault="00D02F2C" w:rsidP="00A47C9A">
      <w:r>
        <w:t>Todo contenedor que se ejecuta tiene todas sus capas de solo lectura excepto la última que es de lectura – escritura. Pero esta capa se elimina en el momento que el contenedor deja de ejecutarse, perdiéndose todos los datos o modificaciones que se hayan hecho en ejecución.</w:t>
      </w:r>
    </w:p>
    <w:p w14:paraId="23243E60" w14:textId="3130182B" w:rsidR="00D02F2C" w:rsidRDefault="00D02F2C" w:rsidP="00A47C9A">
      <w:r>
        <w:t xml:space="preserve">Para evitar la </w:t>
      </w:r>
      <w:r w:rsidR="007E391E">
        <w:t>pérdida</w:t>
      </w:r>
      <w:r>
        <w:t xml:space="preserve"> de datos se utilizan los volúmenes. El volumen tiene un ciclo de vida diferente al del contenedor, pudiendo ser compartido además por varios de ellos. </w:t>
      </w:r>
    </w:p>
    <w:p w14:paraId="36181660" w14:textId="77777777" w:rsidR="00834642" w:rsidRDefault="00D02F2C" w:rsidP="00A47C9A">
      <w:r>
        <w:t xml:space="preserve">Veremos esta </w:t>
      </w:r>
      <w:r w:rsidR="00834642">
        <w:t>facilidad</w:t>
      </w:r>
      <w:r>
        <w:t xml:space="preserve"> con mucho más detenimiento en un punto posterior.</w:t>
      </w:r>
    </w:p>
    <w:p w14:paraId="2F48D32A" w14:textId="692534F3" w:rsidR="008507B7" w:rsidRDefault="008507B7" w:rsidP="008507B7">
      <w:pPr>
        <w:pStyle w:val="Ttulo4"/>
      </w:pPr>
      <w:r>
        <w:t>Cambio del directorio por defecto (workdir)</w:t>
      </w:r>
    </w:p>
    <w:p w14:paraId="4ED0E0B4" w14:textId="274D39E0" w:rsidR="00E63169" w:rsidRDefault="008507B7" w:rsidP="008507B7">
      <w:r>
        <w:t>El directorio por defecto al crear la imagen es la raíz del sistema de fichero</w:t>
      </w:r>
      <w:r w:rsidR="006E2465">
        <w:t>s</w:t>
      </w:r>
      <w:r>
        <w:t>. Esto puede no ser conveniente a la hora de ejecutar scripts o de hacer copias masivas. Podemos definir el directorio base tantas veces como necesitemos y las subsiguientes instrucciones tomarán de referencia dicho directorio en vez de</w:t>
      </w:r>
      <w:r w:rsidR="002622F2">
        <w:t xml:space="preserve"> </w:t>
      </w:r>
      <w:r>
        <w:t>l</w:t>
      </w:r>
      <w:r w:rsidR="002622F2">
        <w:t>a</w:t>
      </w:r>
      <w:r>
        <w:t xml:space="preserve"> raíz.</w:t>
      </w:r>
    </w:p>
    <w:p w14:paraId="58B2083C" w14:textId="77777777" w:rsidR="00E63169" w:rsidRPr="008507B7" w:rsidRDefault="00E63169" w:rsidP="008507B7"/>
    <w:p w14:paraId="3D7F11A4" w14:textId="4632FA1B" w:rsidR="008507B7" w:rsidRDefault="008507B7" w:rsidP="008507B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WORKDIR </w:t>
      </w:r>
      <w:r>
        <w:rPr>
          <w:rFonts w:asciiTheme="minorHAnsi" w:hAnsiTheme="minorHAnsi" w:cstheme="minorHAnsi"/>
          <w:noProof/>
          <w:color w:val="002060"/>
          <w:sz w:val="20"/>
          <w:szCs w:val="20"/>
          <w:lang w:val="en-GB"/>
        </w:rPr>
        <w:t>/var/www</w:t>
      </w:r>
    </w:p>
    <w:p w14:paraId="2CB1C789" w14:textId="5C74F57B" w:rsidR="008507B7" w:rsidRDefault="008507B7" w:rsidP="008507B7">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COPY</w:t>
      </w:r>
      <w:r w:rsidRPr="007F69C0">
        <w:rPr>
          <w:rFonts w:asciiTheme="minorHAnsi" w:hAnsiTheme="minorHAnsi" w:cstheme="minorHAnsi"/>
          <w:noProof/>
          <w:color w:val="002060"/>
          <w:sz w:val="20"/>
          <w:szCs w:val="20"/>
          <w:lang w:val="en-GB"/>
        </w:rPr>
        <w:t xml:space="preserve"> </w:t>
      </w:r>
      <w:r>
        <w:rPr>
          <w:rFonts w:asciiTheme="minorHAnsi" w:hAnsiTheme="minorHAnsi" w:cstheme="minorHAnsi"/>
          <w:noProof/>
          <w:color w:val="002060"/>
          <w:sz w:val="20"/>
          <w:szCs w:val="20"/>
          <w:lang w:val="en-GB"/>
        </w:rPr>
        <w:t>src .</w:t>
      </w:r>
    </w:p>
    <w:p w14:paraId="58840D17" w14:textId="77777777" w:rsidR="008507B7" w:rsidRDefault="008507B7" w:rsidP="00A47C9A"/>
    <w:p w14:paraId="2DFC43E6" w14:textId="77777777" w:rsidR="008507B7" w:rsidRDefault="008507B7" w:rsidP="00A47C9A">
      <w:r>
        <w:t>Copiamos el directorio src en el directorio /var/www de la imagen, establecido con WORKDIR.</w:t>
      </w:r>
    </w:p>
    <w:p w14:paraId="1C8CB48C" w14:textId="3930F278" w:rsidR="00525287" w:rsidRDefault="00525287" w:rsidP="00525287">
      <w:pPr>
        <w:pStyle w:val="Ttulo4"/>
      </w:pPr>
      <w:r>
        <w:t>Cambio del USUARIO por defecto (USER)</w:t>
      </w:r>
    </w:p>
    <w:p w14:paraId="5F48EB1C" w14:textId="40F2D909" w:rsidR="00501AC9" w:rsidRDefault="00525287" w:rsidP="00A47C9A">
      <w:r>
        <w:t>Ya hemos comentado en el comando de copia que los ficheros se copiarán con el usuario root y el grupo root si no lo cambiamos y vimos una forma de hacerlo dentro del mismo comando. Esta forma cambia el usuario por defecto</w:t>
      </w:r>
      <w:r w:rsidR="00501AC9">
        <w:t xml:space="preserve"> con el que se ejecutarán las instrucciones</w:t>
      </w:r>
      <w:r w:rsidR="00B02E6D">
        <w:t xml:space="preserve"> (RUN, CMD y ENTRYPOINT)</w:t>
      </w:r>
      <w:r w:rsidR="00501AC9">
        <w:t xml:space="preserve"> a partir de este momento. Tiene las mismas implicaciones que si en una consola Linux estamos trabajando con ese usuario en vez de con el root.</w:t>
      </w:r>
    </w:p>
    <w:p w14:paraId="0B707368" w14:textId="2C75F72B" w:rsidR="00501AC9" w:rsidRDefault="00501AC9" w:rsidP="00501AC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USER </w:t>
      </w:r>
      <w:r>
        <w:rPr>
          <w:rFonts w:asciiTheme="minorHAnsi" w:hAnsiTheme="minorHAnsi" w:cstheme="minorHAnsi"/>
          <w:noProof/>
          <w:color w:val="002060"/>
          <w:sz w:val="20"/>
          <w:szCs w:val="20"/>
          <w:lang w:val="en-GB"/>
        </w:rPr>
        <w:t>usuario:users</w:t>
      </w:r>
    </w:p>
    <w:p w14:paraId="74081546" w14:textId="5C0C6C22" w:rsidR="00501AC9" w:rsidRDefault="00B02E6D" w:rsidP="00501AC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RUN</w:t>
      </w:r>
      <w:r w:rsidR="00501AC9" w:rsidRPr="007F69C0">
        <w:rPr>
          <w:rFonts w:asciiTheme="minorHAnsi" w:hAnsiTheme="minorHAnsi" w:cstheme="minorHAnsi"/>
          <w:noProof/>
          <w:color w:val="002060"/>
          <w:sz w:val="20"/>
          <w:szCs w:val="20"/>
          <w:lang w:val="en-GB"/>
        </w:rPr>
        <w:t xml:space="preserve"> </w:t>
      </w:r>
      <w:r>
        <w:rPr>
          <w:rFonts w:asciiTheme="minorHAnsi" w:hAnsiTheme="minorHAnsi" w:cstheme="minorHAnsi"/>
          <w:noProof/>
          <w:color w:val="002060"/>
          <w:sz w:val="20"/>
          <w:szCs w:val="20"/>
          <w:lang w:val="en-GB"/>
        </w:rPr>
        <w:t>myapp.py</w:t>
      </w:r>
    </w:p>
    <w:p w14:paraId="17C1CEA4" w14:textId="77777777" w:rsidR="00501AC9" w:rsidRDefault="00501AC9" w:rsidP="00A47C9A"/>
    <w:p w14:paraId="588AF989" w14:textId="77777777" w:rsidR="00501AC9" w:rsidRDefault="00501AC9" w:rsidP="00A47C9A">
      <w:r>
        <w:t xml:space="preserve">A partir de este momento las instrucciones se ejecutarán como bajo </w:t>
      </w:r>
      <w:r w:rsidRPr="00E63169">
        <w:rPr>
          <w:i/>
          <w:iCs/>
        </w:rPr>
        <w:t>usuario</w:t>
      </w:r>
      <w:r>
        <w:t xml:space="preserve"> en vez de </w:t>
      </w:r>
      <w:r w:rsidRPr="00E63169">
        <w:rPr>
          <w:i/>
          <w:iCs/>
        </w:rPr>
        <w:t>root</w:t>
      </w:r>
      <w:r>
        <w:t>, con lo que la instrucción COPY se establecerá al propietario usuario con sus permisos por defecto y al grupo users.</w:t>
      </w:r>
    </w:p>
    <w:p w14:paraId="1B2E38CB" w14:textId="77EC9234" w:rsidR="008A1462" w:rsidRDefault="008A1462" w:rsidP="008A1462">
      <w:pPr>
        <w:pStyle w:val="Ttulo4"/>
      </w:pPr>
      <w:r>
        <w:t xml:space="preserve">Comando de inicio (ENTRYPOINT </w:t>
      </w:r>
      <w:r w:rsidR="00AB1C63">
        <w:t>- CMD</w:t>
      </w:r>
      <w:r>
        <w:t>)</w:t>
      </w:r>
    </w:p>
    <w:p w14:paraId="543D6692" w14:textId="658CDD76" w:rsidR="00501AC9" w:rsidRDefault="00E63169" w:rsidP="00A47C9A">
      <w:r>
        <w:t>ENTRYPOINT</w:t>
      </w:r>
      <w:r w:rsidR="008A1462">
        <w:t xml:space="preserve"> define el primer comando que se ejecutará cuando se cree el contenedor (run). Solo puede aparecer una única vez o puede omitirse, en este caso el comando aparecerá obligatoriamente en la instrucción CMD.</w:t>
      </w:r>
    </w:p>
    <w:p w14:paraId="12191987" w14:textId="227EABA5" w:rsidR="008A1462" w:rsidRDefault="008A1462" w:rsidP="00A47C9A">
      <w:r>
        <w:t>Si se define este comando, la instrucción CMD tendrá los parámetros necesarios, si no se define este parámetro, CMD deberá tener todo el comando completo.</w:t>
      </w:r>
    </w:p>
    <w:p w14:paraId="26890A22" w14:textId="77777777" w:rsidR="00AB1C63" w:rsidRDefault="00AB1C63" w:rsidP="00AB1C6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ARG </w:t>
      </w:r>
      <w:r w:rsidRPr="0047364D">
        <w:rPr>
          <w:rFonts w:asciiTheme="minorHAnsi" w:hAnsiTheme="minorHAnsi" w:cstheme="minorHAnsi"/>
          <w:noProof/>
          <w:color w:val="002060"/>
          <w:sz w:val="20"/>
          <w:szCs w:val="20"/>
          <w:lang w:val="en-GB"/>
        </w:rPr>
        <w:t>VERSION=</w:t>
      </w:r>
      <w:r>
        <w:rPr>
          <w:rFonts w:asciiTheme="minorHAnsi" w:hAnsiTheme="minorHAnsi" w:cstheme="minorHAnsi"/>
          <w:noProof/>
          <w:color w:val="002060"/>
          <w:sz w:val="20"/>
          <w:szCs w:val="20"/>
          <w:lang w:val="en-GB"/>
        </w:rPr>
        <w:t>3.7</w:t>
      </w:r>
    </w:p>
    <w:p w14:paraId="7256807B" w14:textId="77777777" w:rsidR="00AB1C63" w:rsidRPr="0047364D" w:rsidRDefault="00AB1C63" w:rsidP="00AB1C6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ARG </w:t>
      </w:r>
      <w:r w:rsidRPr="00AB1C63">
        <w:rPr>
          <w:rFonts w:asciiTheme="minorHAnsi" w:hAnsiTheme="minorHAnsi" w:cstheme="minorHAnsi"/>
          <w:noProof/>
          <w:color w:val="002060"/>
          <w:sz w:val="20"/>
          <w:szCs w:val="20"/>
          <w:lang w:val="en-GB"/>
        </w:rPr>
        <w:t>PATH_LOCAL=/var/www</w:t>
      </w:r>
    </w:p>
    <w:p w14:paraId="7B8BEF7B" w14:textId="77777777" w:rsidR="00AB1C63" w:rsidRDefault="00AB1C63" w:rsidP="00AB1C6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0EC8">
        <w:rPr>
          <w:rFonts w:asciiTheme="minorHAnsi" w:hAnsiTheme="minorHAnsi" w:cstheme="minorHAnsi"/>
          <w:b/>
          <w:bCs/>
          <w:noProof/>
          <w:color w:val="002060"/>
          <w:sz w:val="20"/>
          <w:szCs w:val="20"/>
          <w:lang w:val="en-GB"/>
        </w:rPr>
        <w:t>FROM</w:t>
      </w:r>
      <w:r w:rsidRPr="007F0EC8">
        <w:rPr>
          <w:rFonts w:asciiTheme="minorHAnsi" w:hAnsiTheme="minorHAnsi" w:cstheme="minorHAnsi"/>
          <w:noProof/>
          <w:color w:val="002060"/>
          <w:sz w:val="20"/>
          <w:szCs w:val="20"/>
          <w:lang w:val="en-GB"/>
        </w:rPr>
        <w:t xml:space="preserve"> </w:t>
      </w:r>
      <w:r>
        <w:rPr>
          <w:rFonts w:asciiTheme="minorHAnsi" w:hAnsiTheme="minorHAnsi" w:cstheme="minorHAnsi"/>
          <w:noProof/>
          <w:color w:val="002060"/>
          <w:sz w:val="20"/>
          <w:szCs w:val="20"/>
          <w:lang w:val="en-GB"/>
        </w:rPr>
        <w:t>python:{$VERSION}</w:t>
      </w:r>
    </w:p>
    <w:p w14:paraId="426F4B2D" w14:textId="77777777" w:rsidR="00AB1C63" w:rsidRPr="007F0EC8" w:rsidRDefault="00AB1C63" w:rsidP="00AB1C6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ENV </w:t>
      </w:r>
      <w:r w:rsidRPr="00AB1C63">
        <w:rPr>
          <w:rFonts w:asciiTheme="minorHAnsi" w:hAnsiTheme="minorHAnsi" w:cstheme="minorHAnsi"/>
          <w:noProof/>
          <w:color w:val="002060"/>
          <w:sz w:val="20"/>
          <w:szCs w:val="20"/>
          <w:lang w:val="en-GB"/>
        </w:rPr>
        <w:t>PATH=$PATH_LOCAL:$PATH</w:t>
      </w:r>
    </w:p>
    <w:p w14:paraId="42A3E32D" w14:textId="75BC6C61" w:rsidR="00AB1C63" w:rsidRDefault="00AB1C63" w:rsidP="00AB1C6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0EC8">
        <w:rPr>
          <w:rFonts w:asciiTheme="minorHAnsi" w:hAnsiTheme="minorHAnsi" w:cstheme="minorHAnsi"/>
          <w:b/>
          <w:bCs/>
          <w:noProof/>
          <w:color w:val="002060"/>
          <w:sz w:val="20"/>
          <w:szCs w:val="20"/>
          <w:lang w:val="en-GB"/>
        </w:rPr>
        <w:t>CMD</w:t>
      </w:r>
      <w:r w:rsidRPr="007F0EC8">
        <w:rPr>
          <w:rFonts w:asciiTheme="minorHAnsi" w:hAnsiTheme="minorHAnsi" w:cstheme="minorHAnsi"/>
          <w:noProof/>
          <w:color w:val="002060"/>
          <w:sz w:val="20"/>
          <w:szCs w:val="20"/>
          <w:lang w:val="en-GB"/>
        </w:rPr>
        <w:t xml:space="preserve"> ["</w:t>
      </w:r>
      <w:r>
        <w:rPr>
          <w:rFonts w:asciiTheme="minorHAnsi" w:hAnsiTheme="minorHAnsi" w:cstheme="minorHAnsi"/>
          <w:noProof/>
          <w:color w:val="002060"/>
          <w:sz w:val="20"/>
          <w:szCs w:val="20"/>
          <w:lang w:val="en-GB"/>
        </w:rPr>
        <w:t>cat</w:t>
      </w:r>
      <w:r w:rsidRPr="007F0EC8">
        <w:rPr>
          <w:rFonts w:asciiTheme="minorHAnsi" w:hAnsiTheme="minorHAnsi" w:cstheme="minorHAnsi"/>
          <w:noProof/>
          <w:color w:val="002060"/>
          <w:sz w:val="20"/>
          <w:szCs w:val="20"/>
          <w:lang w:val="en-GB"/>
        </w:rPr>
        <w:t>"</w:t>
      </w:r>
      <w:r>
        <w:rPr>
          <w:rFonts w:asciiTheme="minorHAnsi" w:hAnsiTheme="minorHAnsi" w:cstheme="minorHAnsi"/>
          <w:noProof/>
          <w:color w:val="002060"/>
          <w:sz w:val="20"/>
          <w:szCs w:val="20"/>
          <w:lang w:val="en-GB"/>
        </w:rPr>
        <w:t>,“/etc/os-release”</w:t>
      </w:r>
      <w:r w:rsidRPr="007F0EC8">
        <w:rPr>
          <w:rFonts w:asciiTheme="minorHAnsi" w:hAnsiTheme="minorHAnsi" w:cstheme="minorHAnsi"/>
          <w:noProof/>
          <w:color w:val="002060"/>
          <w:sz w:val="20"/>
          <w:szCs w:val="20"/>
          <w:lang w:val="en-GB"/>
        </w:rPr>
        <w:t>]</w:t>
      </w:r>
    </w:p>
    <w:p w14:paraId="708B982E" w14:textId="244F096B" w:rsidR="00AB1C63" w:rsidRDefault="00AB1C63" w:rsidP="00A47C9A"/>
    <w:p w14:paraId="4FC00FFB" w14:textId="77777777" w:rsidR="00AB1C63" w:rsidRDefault="00AB1C63" w:rsidP="00AB1C6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ARG </w:t>
      </w:r>
      <w:r w:rsidRPr="0047364D">
        <w:rPr>
          <w:rFonts w:asciiTheme="minorHAnsi" w:hAnsiTheme="minorHAnsi" w:cstheme="minorHAnsi"/>
          <w:noProof/>
          <w:color w:val="002060"/>
          <w:sz w:val="20"/>
          <w:szCs w:val="20"/>
          <w:lang w:val="en-GB"/>
        </w:rPr>
        <w:t>VERSION=</w:t>
      </w:r>
      <w:r>
        <w:rPr>
          <w:rFonts w:asciiTheme="minorHAnsi" w:hAnsiTheme="minorHAnsi" w:cstheme="minorHAnsi"/>
          <w:noProof/>
          <w:color w:val="002060"/>
          <w:sz w:val="20"/>
          <w:szCs w:val="20"/>
          <w:lang w:val="en-GB"/>
        </w:rPr>
        <w:t>3.7</w:t>
      </w:r>
    </w:p>
    <w:p w14:paraId="1631E7ED" w14:textId="77777777" w:rsidR="00AB1C63" w:rsidRPr="00AB1C63" w:rsidRDefault="00AB1C63" w:rsidP="00AB1C6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ARG </w:t>
      </w:r>
      <w:r w:rsidRPr="00AB1C63">
        <w:rPr>
          <w:rFonts w:asciiTheme="minorHAnsi" w:hAnsiTheme="minorHAnsi" w:cstheme="minorHAnsi"/>
          <w:noProof/>
          <w:color w:val="002060"/>
          <w:sz w:val="20"/>
          <w:szCs w:val="20"/>
          <w:lang w:val="en-GB"/>
        </w:rPr>
        <w:t>PATH_LOCAL=/var/www</w:t>
      </w:r>
    </w:p>
    <w:p w14:paraId="139B3D7A" w14:textId="77777777" w:rsidR="00AB1C63" w:rsidRDefault="00AB1C63" w:rsidP="00AB1C6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0EC8">
        <w:rPr>
          <w:rFonts w:asciiTheme="minorHAnsi" w:hAnsiTheme="minorHAnsi" w:cstheme="minorHAnsi"/>
          <w:b/>
          <w:bCs/>
          <w:noProof/>
          <w:color w:val="002060"/>
          <w:sz w:val="20"/>
          <w:szCs w:val="20"/>
          <w:lang w:val="en-GB"/>
        </w:rPr>
        <w:t>FROM</w:t>
      </w:r>
      <w:r w:rsidRPr="007F0EC8">
        <w:rPr>
          <w:rFonts w:asciiTheme="minorHAnsi" w:hAnsiTheme="minorHAnsi" w:cstheme="minorHAnsi"/>
          <w:noProof/>
          <w:color w:val="002060"/>
          <w:sz w:val="20"/>
          <w:szCs w:val="20"/>
          <w:lang w:val="en-GB"/>
        </w:rPr>
        <w:t xml:space="preserve"> </w:t>
      </w:r>
      <w:r>
        <w:rPr>
          <w:rFonts w:asciiTheme="minorHAnsi" w:hAnsiTheme="minorHAnsi" w:cstheme="minorHAnsi"/>
          <w:noProof/>
          <w:color w:val="002060"/>
          <w:sz w:val="20"/>
          <w:szCs w:val="20"/>
          <w:lang w:val="en-GB"/>
        </w:rPr>
        <w:t>python:{$VERSION}</w:t>
      </w:r>
    </w:p>
    <w:p w14:paraId="459224A5" w14:textId="77777777" w:rsidR="00AB1C63" w:rsidRPr="007F0EC8" w:rsidRDefault="00AB1C63" w:rsidP="00AB1C6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ENV </w:t>
      </w:r>
      <w:r w:rsidRPr="00AB1C63">
        <w:rPr>
          <w:rFonts w:asciiTheme="minorHAnsi" w:hAnsiTheme="minorHAnsi" w:cstheme="minorHAnsi"/>
          <w:noProof/>
          <w:color w:val="002060"/>
          <w:sz w:val="20"/>
          <w:szCs w:val="20"/>
          <w:lang w:val="en-GB"/>
        </w:rPr>
        <w:t>PATH=$PATH_LOCAL:$PATH</w:t>
      </w:r>
    </w:p>
    <w:p w14:paraId="418C06DC" w14:textId="292E9BA4" w:rsidR="00AB1C63" w:rsidRPr="00AB1C63" w:rsidRDefault="00AB1C63" w:rsidP="00AB1C6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b/>
          <w:bCs/>
          <w:noProof/>
          <w:color w:val="002060"/>
          <w:sz w:val="20"/>
          <w:szCs w:val="20"/>
          <w:lang w:val="en-GB"/>
        </w:rPr>
        <w:t xml:space="preserve">ENTRYPOINT </w:t>
      </w:r>
      <w:r w:rsidRPr="00AB1C63">
        <w:rPr>
          <w:rFonts w:asciiTheme="minorHAnsi" w:hAnsiTheme="minorHAnsi" w:cstheme="minorHAnsi"/>
          <w:noProof/>
          <w:color w:val="002060"/>
          <w:sz w:val="20"/>
          <w:szCs w:val="20"/>
          <w:lang w:val="en-GB"/>
        </w:rPr>
        <w:t>[“cat”]</w:t>
      </w:r>
    </w:p>
    <w:p w14:paraId="1294B80B" w14:textId="5B27DBB0" w:rsidR="00AB1C63" w:rsidRDefault="00AB1C63" w:rsidP="00AB1C6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F0EC8">
        <w:rPr>
          <w:rFonts w:asciiTheme="minorHAnsi" w:hAnsiTheme="minorHAnsi" w:cstheme="minorHAnsi"/>
          <w:b/>
          <w:bCs/>
          <w:noProof/>
          <w:color w:val="002060"/>
          <w:sz w:val="20"/>
          <w:szCs w:val="20"/>
          <w:lang w:val="en-GB"/>
        </w:rPr>
        <w:t>CMD</w:t>
      </w:r>
      <w:r w:rsidRPr="007F0EC8">
        <w:rPr>
          <w:rFonts w:asciiTheme="minorHAnsi" w:hAnsiTheme="minorHAnsi" w:cstheme="minorHAnsi"/>
          <w:noProof/>
          <w:color w:val="002060"/>
          <w:sz w:val="20"/>
          <w:szCs w:val="20"/>
          <w:lang w:val="en-GB"/>
        </w:rPr>
        <w:t xml:space="preserve"> </w:t>
      </w:r>
      <w:r>
        <w:rPr>
          <w:rFonts w:asciiTheme="minorHAnsi" w:hAnsiTheme="minorHAnsi" w:cstheme="minorHAnsi"/>
          <w:noProof/>
          <w:color w:val="002060"/>
          <w:sz w:val="20"/>
          <w:szCs w:val="20"/>
          <w:lang w:val="en-GB"/>
        </w:rPr>
        <w:t>[“/etc/os-release”]   # solo parámetros</w:t>
      </w:r>
    </w:p>
    <w:p w14:paraId="07292012" w14:textId="5896C18B" w:rsidR="00AB1C63" w:rsidRDefault="00AB1C63" w:rsidP="00A47C9A"/>
    <w:p w14:paraId="2A8BD886" w14:textId="3FB86497" w:rsidR="00AB1C63" w:rsidRDefault="00AB1C63" w:rsidP="00A47C9A">
      <w:r>
        <w:t>Los valores de CMD y ENTRYPOINT puede ser una lista como vemos en los ejemplos o el texto completo de la orden tal y como se ejecutaría en el Shell.</w:t>
      </w:r>
    </w:p>
    <w:p w14:paraId="4B762C56" w14:textId="01E613FC" w:rsidR="008A1462" w:rsidRDefault="00AB1C63" w:rsidP="00AB1C63">
      <w:pPr>
        <w:pStyle w:val="Ttulo4"/>
      </w:pPr>
      <w:r>
        <w:lastRenderedPageBreak/>
        <w:t>Referencia</w:t>
      </w:r>
    </w:p>
    <w:p w14:paraId="32977E24" w14:textId="430CC538" w:rsidR="00501AC9" w:rsidRDefault="00E65279" w:rsidP="00A47C9A">
      <w:r>
        <w:t xml:space="preserve">Hemos repasado los comandos más importantes, para una lista y descripción más detallada </w:t>
      </w:r>
      <w:r w:rsidR="00B02E6D">
        <w:t>hay que visitar:</w:t>
      </w:r>
    </w:p>
    <w:p w14:paraId="5357FF35" w14:textId="77777777" w:rsidR="00501AC9" w:rsidRDefault="00501AC9" w:rsidP="00501AC9">
      <w:pPr>
        <w:pBdr>
          <w:top w:val="single" w:sz="4" w:space="1" w:color="auto"/>
          <w:left w:val="single" w:sz="4" w:space="4" w:color="auto"/>
          <w:bottom w:val="single" w:sz="4" w:space="1" w:color="auto"/>
          <w:right w:val="single" w:sz="4" w:space="4" w:color="auto"/>
        </w:pBdr>
        <w:spacing w:before="80" w:after="80" w:line="312" w:lineRule="auto"/>
        <w:ind w:left="1701" w:right="1805"/>
        <w:contextualSpacing/>
        <w:mirrorIndents/>
        <w:jc w:val="center"/>
        <w:rPr>
          <w:rFonts w:asciiTheme="minorHAnsi" w:hAnsiTheme="minorHAnsi" w:cstheme="minorHAnsi"/>
          <w:noProof/>
          <w:color w:val="002060"/>
          <w:sz w:val="20"/>
          <w:szCs w:val="20"/>
          <w:lang w:val="en-GB"/>
        </w:rPr>
      </w:pPr>
      <w:r w:rsidRPr="00501AC9">
        <w:rPr>
          <w:rFonts w:asciiTheme="minorHAnsi" w:hAnsiTheme="minorHAnsi" w:cstheme="minorHAnsi"/>
          <w:noProof/>
          <w:color w:val="002060"/>
          <w:sz w:val="20"/>
          <w:szCs w:val="20"/>
          <w:lang w:val="en-GB"/>
        </w:rPr>
        <w:t>https://docs.docker.com/engine/reference/builder/</w:t>
      </w:r>
    </w:p>
    <w:p w14:paraId="260078A7" w14:textId="77777777" w:rsidR="003164EE" w:rsidRDefault="003164EE" w:rsidP="003164EE">
      <w:pPr>
        <w:pStyle w:val="Ttulo3"/>
      </w:pPr>
      <w:bookmarkStart w:id="52" w:name="_Toc104188459"/>
      <w:r>
        <w:t>Creación de imágenes</w:t>
      </w:r>
      <w:bookmarkEnd w:id="52"/>
    </w:p>
    <w:p w14:paraId="5EB835DF" w14:textId="77777777" w:rsidR="00AB3248" w:rsidRDefault="00AB3248" w:rsidP="003164EE">
      <w:r>
        <w:t>La creación de contenedores se basa en instanciar imágenes como procesos y ejecutarlas en memoria. Las imágenes son el punto central del sistema, siendo el soporte de toda operación bajo Docker. Existen imágenes en los repositorios que simplemente tenemos que descargar, pero por lo general necesitaremos crear la nuestra propia.</w:t>
      </w:r>
    </w:p>
    <w:p w14:paraId="4DF42080" w14:textId="77777777" w:rsidR="00AB3248" w:rsidRDefault="00AB3248" w:rsidP="003164EE">
      <w:r>
        <w:t>La creación de una imagen tiene los siguientes pasos:</w:t>
      </w:r>
    </w:p>
    <w:p w14:paraId="7956814E" w14:textId="77777777" w:rsidR="00AB3248" w:rsidRDefault="00AB3248" w:rsidP="00AB3248">
      <w:pPr>
        <w:pStyle w:val="Prrafodelista"/>
        <w:numPr>
          <w:ilvl w:val="0"/>
          <w:numId w:val="36"/>
        </w:numPr>
      </w:pPr>
      <w:r>
        <w:t>Creación del fichero Dockerfile con las instrucciones necesarias.</w:t>
      </w:r>
    </w:p>
    <w:p w14:paraId="71263F68" w14:textId="62E39D08" w:rsidR="00AB3248" w:rsidRDefault="00AB3248" w:rsidP="00AB3248">
      <w:pPr>
        <w:pStyle w:val="Prrafodelista"/>
        <w:numPr>
          <w:ilvl w:val="0"/>
          <w:numId w:val="36"/>
        </w:numPr>
      </w:pPr>
      <w:r>
        <w:t xml:space="preserve">Generación de la imagen mediante la orden: </w:t>
      </w:r>
      <w:r w:rsidRPr="00AB3248">
        <w:rPr>
          <w:i/>
          <w:iCs/>
        </w:rPr>
        <w:t>docker build parámetros</w:t>
      </w:r>
      <w:r>
        <w:t>.</w:t>
      </w:r>
      <w:r w:rsidR="00AB41AF">
        <w:t xml:space="preserve"> En este ejemplo solo usaremos el parámetro t para indicar la etiqueta con la que vamos a crear la imagen, como solo tiene una parte, añadirá </w:t>
      </w:r>
      <w:r w:rsidR="00AB41AF">
        <w:rPr>
          <w:b/>
          <w:bCs/>
        </w:rPr>
        <w:t>latest</w:t>
      </w:r>
      <w:r w:rsidR="00AB41AF">
        <w:t xml:space="preserve"> de forma automática.</w:t>
      </w:r>
    </w:p>
    <w:p w14:paraId="3D6DC3D9" w14:textId="7F934623" w:rsidR="00AB3248" w:rsidRDefault="00AB3248" w:rsidP="00AB3248">
      <w:pPr>
        <w:pStyle w:val="Prrafodelista"/>
        <w:numPr>
          <w:ilvl w:val="0"/>
          <w:numId w:val="36"/>
        </w:numPr>
      </w:pPr>
      <w:r>
        <w:t xml:space="preserve">Comprobación que la imagen se ha cargado en el repositorio local: </w:t>
      </w:r>
      <w:r w:rsidR="00756102">
        <w:rPr>
          <w:i/>
          <w:iCs/>
        </w:rPr>
        <w:t>d</w:t>
      </w:r>
      <w:r>
        <w:rPr>
          <w:i/>
          <w:iCs/>
        </w:rPr>
        <w:t>ocker images</w:t>
      </w:r>
      <w:r>
        <w:t>.</w:t>
      </w:r>
    </w:p>
    <w:p w14:paraId="4FF6971D" w14:textId="2FE2DA90" w:rsidR="00756102" w:rsidRDefault="00756102" w:rsidP="00AB3248">
      <w:pPr>
        <w:pStyle w:val="Prrafodelista"/>
        <w:numPr>
          <w:ilvl w:val="0"/>
          <w:numId w:val="36"/>
        </w:numPr>
      </w:pPr>
      <w:r>
        <w:t xml:space="preserve">Creación y ejecución de un contenedor: </w:t>
      </w:r>
      <w:r>
        <w:rPr>
          <w:i/>
          <w:iCs/>
        </w:rPr>
        <w:t>d</w:t>
      </w:r>
      <w:r w:rsidRPr="00756102">
        <w:rPr>
          <w:i/>
          <w:iCs/>
        </w:rPr>
        <w:t>ocker run</w:t>
      </w:r>
      <w:r w:rsidR="00AB41AF">
        <w:rPr>
          <w:i/>
          <w:iCs/>
        </w:rPr>
        <w:t xml:space="preserve"> nombre_imagen.</w:t>
      </w:r>
    </w:p>
    <w:p w14:paraId="7B3648A4" w14:textId="77777777" w:rsidR="0011629D" w:rsidRDefault="00732299" w:rsidP="00756102">
      <w:pPr>
        <w:pStyle w:val="Ttulo4"/>
      </w:pPr>
      <w:r>
        <w:t>Ejemplo de creación</w:t>
      </w:r>
    </w:p>
    <w:p w14:paraId="27796125" w14:textId="592F0095" w:rsidR="00732299" w:rsidRDefault="0011629D" w:rsidP="0011629D">
      <w:pPr>
        <w:pStyle w:val="Ttulo4"/>
        <w:jc w:val="center"/>
      </w:pPr>
      <w:r>
        <w:object w:dxaOrig="6195" w:dyaOrig="600" w14:anchorId="1A84EB90">
          <v:shape id="_x0000_i1027" type="#_x0000_t75" style="width:309.45pt;height:29.75pt" o:ole="">
            <v:imagedata r:id="rId29" o:title=""/>
          </v:shape>
          <o:OLEObject Type="Embed" ProgID="Paint.Picture" ShapeID="_x0000_i1027" DrawAspect="Content" ObjectID="_1714801171" r:id="rId30"/>
        </w:object>
      </w:r>
    </w:p>
    <w:p w14:paraId="7C60285E" w14:textId="2163A5FA" w:rsidR="00732299" w:rsidRDefault="00732299" w:rsidP="0073229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main.py</w:t>
      </w:r>
    </w:p>
    <w:p w14:paraId="0FA3839F" w14:textId="445F0614" w:rsidR="00732299" w:rsidRDefault="00732299" w:rsidP="0073229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noProof/>
          <w:color w:val="002060"/>
          <w:sz w:val="20"/>
          <w:szCs w:val="20"/>
          <w:lang w:val="en-GB"/>
        </w:rPr>
        <w:t>print(“Hola Mundo”)</w:t>
      </w:r>
    </w:p>
    <w:p w14:paraId="1B8AF78B" w14:textId="77777777" w:rsidR="00732299" w:rsidRDefault="00732299" w:rsidP="00732299"/>
    <w:p w14:paraId="064D99E6" w14:textId="592C975B" w:rsidR="00732299" w:rsidRDefault="00732299" w:rsidP="0073229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Dockerfile</w:t>
      </w:r>
    </w:p>
    <w:p w14:paraId="6A15BDDB" w14:textId="2C3CB76E" w:rsidR="00732299" w:rsidRDefault="00732299" w:rsidP="0073229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noProof/>
          <w:color w:val="002060"/>
          <w:sz w:val="20"/>
          <w:szCs w:val="20"/>
          <w:lang w:val="en-GB"/>
        </w:rPr>
        <w:t>FROM python:</w:t>
      </w:r>
      <w:r w:rsidRPr="00732299">
        <w:rPr>
          <w:rFonts w:asciiTheme="minorHAnsi" w:hAnsiTheme="minorHAnsi" w:cstheme="minorHAnsi"/>
          <w:noProof/>
          <w:color w:val="002060"/>
          <w:sz w:val="20"/>
          <w:szCs w:val="20"/>
          <w:lang w:val="en-GB"/>
        </w:rPr>
        <w:t>slim-buster</w:t>
      </w:r>
    </w:p>
    <w:p w14:paraId="758F2B4A" w14:textId="256410DA" w:rsidR="00732299" w:rsidRDefault="00732299" w:rsidP="0073229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noProof/>
          <w:color w:val="002060"/>
          <w:sz w:val="20"/>
          <w:szCs w:val="20"/>
          <w:lang w:val="en-GB"/>
        </w:rPr>
        <w:t>WORKDIR /app</w:t>
      </w:r>
    </w:p>
    <w:p w14:paraId="0AE731F9" w14:textId="55F16084" w:rsidR="00732299" w:rsidRDefault="00732299" w:rsidP="0073229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noProof/>
          <w:color w:val="002060"/>
          <w:sz w:val="20"/>
          <w:szCs w:val="20"/>
          <w:lang w:val="en-GB"/>
        </w:rPr>
        <w:t>COPY main.py .</w:t>
      </w:r>
    </w:p>
    <w:p w14:paraId="38867CC1" w14:textId="72DEDFE1" w:rsidR="00732299" w:rsidRDefault="00732299" w:rsidP="0073229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noProof/>
          <w:color w:val="002060"/>
          <w:sz w:val="20"/>
          <w:szCs w:val="20"/>
          <w:lang w:val="en-GB"/>
        </w:rPr>
        <w:t>CMD [</w:t>
      </w:r>
      <w:r w:rsidR="00F72B13">
        <w:rPr>
          <w:rFonts w:asciiTheme="minorHAnsi" w:hAnsiTheme="minorHAnsi" w:cstheme="minorHAnsi"/>
          <w:noProof/>
          <w:color w:val="002060"/>
          <w:sz w:val="20"/>
          <w:szCs w:val="20"/>
          <w:lang w:val="en-GB"/>
        </w:rPr>
        <w:t>“</w:t>
      </w:r>
      <w:r>
        <w:rPr>
          <w:rFonts w:asciiTheme="minorHAnsi" w:hAnsiTheme="minorHAnsi" w:cstheme="minorHAnsi"/>
          <w:noProof/>
          <w:color w:val="002060"/>
          <w:sz w:val="20"/>
          <w:szCs w:val="20"/>
          <w:lang w:val="en-GB"/>
        </w:rPr>
        <w:t>python”,”main.py”]</w:t>
      </w:r>
    </w:p>
    <w:p w14:paraId="1FE52E78" w14:textId="14FBCA19" w:rsidR="00097620" w:rsidRDefault="00097620" w:rsidP="00097620">
      <w:pPr>
        <w:jc w:val="center"/>
      </w:pPr>
    </w:p>
    <w:p w14:paraId="7EF48122" w14:textId="21A27C44" w:rsid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 xml:space="preserve">$docker </w:t>
      </w:r>
      <w:r w:rsidR="008E4F3A">
        <w:rPr>
          <w:rFonts w:asciiTheme="minorHAnsi" w:hAnsiTheme="minorHAnsi" w:cstheme="minorHAnsi"/>
          <w:b/>
          <w:bCs/>
          <w:noProof/>
          <w:color w:val="002060"/>
          <w:sz w:val="20"/>
          <w:szCs w:val="20"/>
          <w:lang w:val="en-GB"/>
        </w:rPr>
        <w:t xml:space="preserve">image </w:t>
      </w:r>
      <w:r>
        <w:rPr>
          <w:rFonts w:asciiTheme="minorHAnsi" w:hAnsiTheme="minorHAnsi" w:cstheme="minorHAnsi"/>
          <w:b/>
          <w:bCs/>
          <w:noProof/>
          <w:color w:val="002060"/>
          <w:sz w:val="20"/>
          <w:szCs w:val="20"/>
          <w:lang w:val="en-GB"/>
        </w:rPr>
        <w:t>build -t primera-imagen .</w:t>
      </w:r>
    </w:p>
    <w:p w14:paraId="536439E7"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4 : FROM python:slim-buster</w:t>
      </w:r>
    </w:p>
    <w:p w14:paraId="470E4722"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 xml:space="preserve"> ---&gt; 1d6f4434a01b</w:t>
      </w:r>
    </w:p>
    <w:p w14:paraId="09CBB2A1"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Step 2/4 : WORKDIR /app</w:t>
      </w:r>
    </w:p>
    <w:p w14:paraId="669084B5"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 xml:space="preserve"> ---&gt; Running in 33a5e65f3602</w:t>
      </w:r>
    </w:p>
    <w:p w14:paraId="513FF2C3"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Removing intermediate container 33a5e65f3602</w:t>
      </w:r>
    </w:p>
    <w:p w14:paraId="1D5108F8"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 xml:space="preserve"> ---&gt; 111caba81577</w:t>
      </w:r>
    </w:p>
    <w:p w14:paraId="48D1DBAC"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Step 3/4 : COPY main.py .</w:t>
      </w:r>
    </w:p>
    <w:p w14:paraId="35E53D90"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 xml:space="preserve"> ---&gt; 8ac61cb07032</w:t>
      </w:r>
    </w:p>
    <w:p w14:paraId="36777C41"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Step 4/4 : CMD [“python”,”main.py”]</w:t>
      </w:r>
    </w:p>
    <w:p w14:paraId="20E69345"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 xml:space="preserve"> ---&gt; Running in c0ca35e22db8</w:t>
      </w:r>
    </w:p>
    <w:p w14:paraId="48AC86BF"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Removing intermediate container c0ca35e22db8</w:t>
      </w:r>
    </w:p>
    <w:p w14:paraId="1DBA2E92"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 xml:space="preserve"> ---&gt; b3d9bf857a43</w:t>
      </w:r>
    </w:p>
    <w:p w14:paraId="0A996112" w14:textId="77777777" w:rsidR="00097620" w:rsidRP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t>Successfully built b3d9bf857a43</w:t>
      </w:r>
    </w:p>
    <w:p w14:paraId="1514C15A" w14:textId="09A9D38C" w:rsid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97620">
        <w:rPr>
          <w:rFonts w:asciiTheme="minorHAnsi" w:hAnsiTheme="minorHAnsi" w:cstheme="minorHAnsi"/>
          <w:noProof/>
          <w:color w:val="002060"/>
          <w:sz w:val="20"/>
          <w:szCs w:val="20"/>
          <w:lang w:val="en-GB"/>
        </w:rPr>
        <w:lastRenderedPageBreak/>
        <w:t>Successfully tagged primera-imagen:latest</w:t>
      </w:r>
    </w:p>
    <w:p w14:paraId="53255E1A" w14:textId="77777777" w:rsidR="00ED3E05" w:rsidRPr="00097620" w:rsidRDefault="00ED3E05"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3995B395" w14:textId="5DA949F4" w:rsidR="00097620" w:rsidRDefault="00097620" w:rsidP="0009762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image</w:t>
      </w:r>
      <w:r w:rsidR="00847C3C">
        <w:rPr>
          <w:rFonts w:asciiTheme="minorHAnsi" w:hAnsiTheme="minorHAnsi" w:cstheme="minorHAnsi"/>
          <w:b/>
          <w:bCs/>
          <w:noProof/>
          <w:color w:val="002060"/>
          <w:sz w:val="20"/>
          <w:szCs w:val="20"/>
          <w:lang w:val="en-GB"/>
        </w:rPr>
        <w:t xml:space="preserve"> ls</w:t>
      </w:r>
    </w:p>
    <w:p w14:paraId="6527F1BF" w14:textId="27E68488" w:rsidR="002A39A8" w:rsidRPr="002A39A8" w:rsidRDefault="002A39A8" w:rsidP="002A39A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39A8">
        <w:rPr>
          <w:rFonts w:asciiTheme="minorHAnsi" w:hAnsiTheme="minorHAnsi" w:cstheme="minorHAnsi"/>
          <w:noProof/>
          <w:color w:val="002060"/>
          <w:sz w:val="20"/>
          <w:szCs w:val="20"/>
          <w:lang w:val="en-GB"/>
        </w:rPr>
        <w:t xml:space="preserve">REPOSITORY       TAG           IMAGE ID      </w:t>
      </w:r>
      <w:r w:rsidR="00ED3E05">
        <w:rPr>
          <w:rFonts w:asciiTheme="minorHAnsi" w:hAnsiTheme="minorHAnsi" w:cstheme="minorHAnsi"/>
          <w:noProof/>
          <w:color w:val="002060"/>
          <w:sz w:val="20"/>
          <w:szCs w:val="20"/>
          <w:lang w:val="en-GB"/>
        </w:rPr>
        <w:t xml:space="preserve">   </w:t>
      </w:r>
      <w:r w:rsidRPr="002A39A8">
        <w:rPr>
          <w:rFonts w:asciiTheme="minorHAnsi" w:hAnsiTheme="minorHAnsi" w:cstheme="minorHAnsi"/>
          <w:noProof/>
          <w:color w:val="002060"/>
          <w:sz w:val="20"/>
          <w:szCs w:val="20"/>
          <w:lang w:val="en-GB"/>
        </w:rPr>
        <w:t xml:space="preserve"> CREATED    </w:t>
      </w:r>
      <w:r w:rsidR="00ED3E05">
        <w:rPr>
          <w:rFonts w:asciiTheme="minorHAnsi" w:hAnsiTheme="minorHAnsi" w:cstheme="minorHAnsi"/>
          <w:noProof/>
          <w:color w:val="002060"/>
          <w:sz w:val="20"/>
          <w:szCs w:val="20"/>
          <w:lang w:val="en-GB"/>
        </w:rPr>
        <w:t xml:space="preserve">  </w:t>
      </w:r>
      <w:r w:rsidRPr="002A39A8">
        <w:rPr>
          <w:rFonts w:asciiTheme="minorHAnsi" w:hAnsiTheme="minorHAnsi" w:cstheme="minorHAnsi"/>
          <w:noProof/>
          <w:color w:val="002060"/>
          <w:sz w:val="20"/>
          <w:szCs w:val="20"/>
          <w:lang w:val="en-GB"/>
        </w:rPr>
        <w:t xml:space="preserve">      SIZE</w:t>
      </w:r>
    </w:p>
    <w:p w14:paraId="48720DCB" w14:textId="715CA2FF" w:rsidR="002A39A8" w:rsidRPr="00ED3E05" w:rsidRDefault="002A39A8" w:rsidP="002A39A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ED3E05">
        <w:rPr>
          <w:rFonts w:asciiTheme="minorHAnsi" w:hAnsiTheme="minorHAnsi" w:cstheme="minorHAnsi"/>
          <w:b/>
          <w:bCs/>
          <w:noProof/>
          <w:color w:val="002060"/>
          <w:sz w:val="20"/>
          <w:szCs w:val="20"/>
          <w:lang w:val="en-GB"/>
        </w:rPr>
        <w:t xml:space="preserve">primera-imagen   latest       </w:t>
      </w:r>
      <w:r w:rsidR="00ED3E05">
        <w:rPr>
          <w:rFonts w:asciiTheme="minorHAnsi" w:hAnsiTheme="minorHAnsi" w:cstheme="minorHAnsi"/>
          <w:b/>
          <w:bCs/>
          <w:noProof/>
          <w:color w:val="002060"/>
          <w:sz w:val="20"/>
          <w:szCs w:val="20"/>
          <w:lang w:val="en-GB"/>
        </w:rPr>
        <w:t xml:space="preserve">    </w:t>
      </w:r>
      <w:r w:rsidRPr="00ED3E05">
        <w:rPr>
          <w:rFonts w:asciiTheme="minorHAnsi" w:hAnsiTheme="minorHAnsi" w:cstheme="minorHAnsi"/>
          <w:b/>
          <w:bCs/>
          <w:noProof/>
          <w:color w:val="002060"/>
          <w:sz w:val="20"/>
          <w:szCs w:val="20"/>
          <w:lang w:val="en-GB"/>
        </w:rPr>
        <w:t xml:space="preserve"> b3d9bf857a43   30 seconds ago   118MB</w:t>
      </w:r>
    </w:p>
    <w:p w14:paraId="5A8803AE" w14:textId="15D06530" w:rsidR="002A39A8" w:rsidRPr="002A39A8" w:rsidRDefault="002A39A8" w:rsidP="002A39A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39A8">
        <w:rPr>
          <w:rFonts w:asciiTheme="minorHAnsi" w:hAnsiTheme="minorHAnsi" w:cstheme="minorHAnsi"/>
          <w:noProof/>
          <w:color w:val="002060"/>
          <w:sz w:val="20"/>
          <w:szCs w:val="20"/>
          <w:lang w:val="en-GB"/>
        </w:rPr>
        <w:t xml:space="preserve">python          </w:t>
      </w:r>
      <w:r w:rsidR="00ED3E05">
        <w:rPr>
          <w:rFonts w:asciiTheme="minorHAnsi" w:hAnsiTheme="minorHAnsi" w:cstheme="minorHAnsi"/>
          <w:noProof/>
          <w:color w:val="002060"/>
          <w:sz w:val="20"/>
          <w:szCs w:val="20"/>
          <w:lang w:val="en-GB"/>
        </w:rPr>
        <w:t xml:space="preserve">       </w:t>
      </w:r>
      <w:r w:rsidRPr="002A39A8">
        <w:rPr>
          <w:rFonts w:asciiTheme="minorHAnsi" w:hAnsiTheme="minorHAnsi" w:cstheme="minorHAnsi"/>
          <w:noProof/>
          <w:color w:val="002060"/>
          <w:sz w:val="20"/>
          <w:szCs w:val="20"/>
          <w:lang w:val="en-GB"/>
        </w:rPr>
        <w:t xml:space="preserve"> slim-buster   1d6f4434a01b   12 days ago      </w:t>
      </w:r>
      <w:r w:rsidR="00ED3E05">
        <w:rPr>
          <w:rFonts w:asciiTheme="minorHAnsi" w:hAnsiTheme="minorHAnsi" w:cstheme="minorHAnsi"/>
          <w:noProof/>
          <w:color w:val="002060"/>
          <w:sz w:val="20"/>
          <w:szCs w:val="20"/>
          <w:lang w:val="en-GB"/>
        </w:rPr>
        <w:t xml:space="preserve">   </w:t>
      </w:r>
      <w:r w:rsidRPr="002A39A8">
        <w:rPr>
          <w:rFonts w:asciiTheme="minorHAnsi" w:hAnsiTheme="minorHAnsi" w:cstheme="minorHAnsi"/>
          <w:noProof/>
          <w:color w:val="002060"/>
          <w:sz w:val="20"/>
          <w:szCs w:val="20"/>
          <w:lang w:val="en-GB"/>
        </w:rPr>
        <w:t>118MB</w:t>
      </w:r>
    </w:p>
    <w:p w14:paraId="065F2C05" w14:textId="609C40C0" w:rsidR="002A39A8" w:rsidRDefault="002A39A8" w:rsidP="002A39A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39A8">
        <w:rPr>
          <w:rFonts w:asciiTheme="minorHAnsi" w:hAnsiTheme="minorHAnsi" w:cstheme="minorHAnsi"/>
          <w:noProof/>
          <w:color w:val="002060"/>
          <w:sz w:val="20"/>
          <w:szCs w:val="20"/>
          <w:lang w:val="en-GB"/>
        </w:rPr>
        <w:t xml:space="preserve">hello-world      </w:t>
      </w:r>
      <w:r w:rsidR="00ED3E05">
        <w:rPr>
          <w:rFonts w:asciiTheme="minorHAnsi" w:hAnsiTheme="minorHAnsi" w:cstheme="minorHAnsi"/>
          <w:noProof/>
          <w:color w:val="002060"/>
          <w:sz w:val="20"/>
          <w:szCs w:val="20"/>
          <w:lang w:val="en-GB"/>
        </w:rPr>
        <w:t xml:space="preserve">     </w:t>
      </w:r>
      <w:r w:rsidRPr="002A39A8">
        <w:rPr>
          <w:rFonts w:asciiTheme="minorHAnsi" w:hAnsiTheme="minorHAnsi" w:cstheme="minorHAnsi"/>
          <w:noProof/>
          <w:color w:val="002060"/>
          <w:sz w:val="20"/>
          <w:szCs w:val="20"/>
          <w:lang w:val="en-GB"/>
        </w:rPr>
        <w:t xml:space="preserve">latest        </w:t>
      </w:r>
      <w:r w:rsidR="00ED3E05">
        <w:rPr>
          <w:rFonts w:asciiTheme="minorHAnsi" w:hAnsiTheme="minorHAnsi" w:cstheme="minorHAnsi"/>
          <w:noProof/>
          <w:color w:val="002060"/>
          <w:sz w:val="20"/>
          <w:szCs w:val="20"/>
          <w:lang w:val="en-GB"/>
        </w:rPr>
        <w:t xml:space="preserve">     </w:t>
      </w:r>
      <w:r w:rsidRPr="002A39A8">
        <w:rPr>
          <w:rFonts w:asciiTheme="minorHAnsi" w:hAnsiTheme="minorHAnsi" w:cstheme="minorHAnsi"/>
          <w:noProof/>
          <w:color w:val="002060"/>
          <w:sz w:val="20"/>
          <w:szCs w:val="20"/>
          <w:lang w:val="en-GB"/>
        </w:rPr>
        <w:t xml:space="preserve">feb5d9fea6a5  </w:t>
      </w:r>
      <w:r w:rsidR="00ED3E05">
        <w:rPr>
          <w:rFonts w:asciiTheme="minorHAnsi" w:hAnsiTheme="minorHAnsi" w:cstheme="minorHAnsi"/>
          <w:noProof/>
          <w:color w:val="002060"/>
          <w:sz w:val="20"/>
          <w:szCs w:val="20"/>
          <w:lang w:val="en-GB"/>
        </w:rPr>
        <w:t xml:space="preserve"> </w:t>
      </w:r>
      <w:r w:rsidRPr="002A39A8">
        <w:rPr>
          <w:rFonts w:asciiTheme="minorHAnsi" w:hAnsiTheme="minorHAnsi" w:cstheme="minorHAnsi"/>
          <w:noProof/>
          <w:color w:val="002060"/>
          <w:sz w:val="20"/>
          <w:szCs w:val="20"/>
          <w:lang w:val="en-GB"/>
        </w:rPr>
        <w:t xml:space="preserve"> 6 months ago   </w:t>
      </w:r>
      <w:r w:rsidR="00ED3E05">
        <w:rPr>
          <w:rFonts w:asciiTheme="minorHAnsi" w:hAnsiTheme="minorHAnsi" w:cstheme="minorHAnsi"/>
          <w:noProof/>
          <w:color w:val="002060"/>
          <w:sz w:val="20"/>
          <w:szCs w:val="20"/>
          <w:lang w:val="en-GB"/>
        </w:rPr>
        <w:t xml:space="preserve">   </w:t>
      </w:r>
      <w:r w:rsidRPr="002A39A8">
        <w:rPr>
          <w:rFonts w:asciiTheme="minorHAnsi" w:hAnsiTheme="minorHAnsi" w:cstheme="minorHAnsi"/>
          <w:noProof/>
          <w:color w:val="002060"/>
          <w:sz w:val="20"/>
          <w:szCs w:val="20"/>
          <w:lang w:val="en-GB"/>
        </w:rPr>
        <w:t xml:space="preserve"> 13.3kB</w:t>
      </w:r>
    </w:p>
    <w:p w14:paraId="6D7D709A" w14:textId="77777777" w:rsidR="00ED3E05" w:rsidRDefault="00ED3E05" w:rsidP="002A39A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17A1B252" w14:textId="0EEDB5BF" w:rsidR="002A39A8" w:rsidRDefault="002A39A8" w:rsidP="002A39A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w:t>
      </w:r>
      <w:r w:rsidR="008E4F3A">
        <w:rPr>
          <w:rFonts w:asciiTheme="minorHAnsi" w:hAnsiTheme="minorHAnsi" w:cstheme="minorHAnsi"/>
          <w:b/>
          <w:bCs/>
          <w:noProof/>
          <w:color w:val="002060"/>
          <w:sz w:val="20"/>
          <w:szCs w:val="20"/>
          <w:lang w:val="en-GB"/>
        </w:rPr>
        <w:t xml:space="preserve"> container</w:t>
      </w:r>
      <w:r>
        <w:rPr>
          <w:rFonts w:asciiTheme="minorHAnsi" w:hAnsiTheme="minorHAnsi" w:cstheme="minorHAnsi"/>
          <w:b/>
          <w:bCs/>
          <w:noProof/>
          <w:color w:val="002060"/>
          <w:sz w:val="20"/>
          <w:szCs w:val="20"/>
          <w:lang w:val="en-GB"/>
        </w:rPr>
        <w:t xml:space="preserve"> run primera-imagen</w:t>
      </w:r>
    </w:p>
    <w:p w14:paraId="18A01157" w14:textId="4A528BF2" w:rsidR="006D21C2" w:rsidRPr="006D21C2" w:rsidRDefault="006D21C2" w:rsidP="002A39A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D21C2">
        <w:rPr>
          <w:rFonts w:asciiTheme="minorHAnsi" w:hAnsiTheme="minorHAnsi" w:cstheme="minorHAnsi"/>
          <w:noProof/>
          <w:color w:val="002060"/>
          <w:sz w:val="20"/>
          <w:szCs w:val="20"/>
          <w:lang w:val="en-GB"/>
        </w:rPr>
        <w:t>Hola Mundo</w:t>
      </w:r>
    </w:p>
    <w:p w14:paraId="66F81160" w14:textId="77777777" w:rsidR="007E55D1" w:rsidRDefault="007E55D1" w:rsidP="00732299"/>
    <w:p w14:paraId="3E585718" w14:textId="31A35DBA" w:rsidR="00104C01" w:rsidRDefault="00104C01" w:rsidP="00104C01">
      <w:pPr>
        <w:pStyle w:val="Ttulo3"/>
      </w:pPr>
      <w:bookmarkStart w:id="53" w:name="_Toc104188460"/>
      <w:r>
        <w:t>Capas de una imagen</w:t>
      </w:r>
      <w:bookmarkEnd w:id="53"/>
    </w:p>
    <w:p w14:paraId="3122560A" w14:textId="77777777" w:rsidR="00CC27C6" w:rsidRDefault="003F25EE" w:rsidP="00104C01">
      <w:r>
        <w:t xml:space="preserve">Toda imagen de Docker está formada por la unión de múltiples capas que contienen las modificaciones que se han realizado sobre la capa anterior o la imagen de base en el primer paso. Cada capa se corresponde con una instrucción del archivo Dockerfile y se crean de solo lectura con lo que no se pueden modificar una vez hecha la imagen. </w:t>
      </w:r>
      <w:r w:rsidR="00251011">
        <w:t>Todas las instrucciones generan una capa, pero solo las instrucciones COPY, RUN y ADD las que aparecerán en la imagen final, el resto se eliminarán antes de la creación final.</w:t>
      </w:r>
      <w:r>
        <w:t xml:space="preserve"> </w:t>
      </w:r>
    </w:p>
    <w:p w14:paraId="634F6DBA" w14:textId="474B5C57" w:rsidR="00104C01" w:rsidRDefault="00CC27C6" w:rsidP="00735CF0">
      <w:pPr>
        <w:jc w:val="center"/>
      </w:pPr>
      <w:r>
        <w:rPr>
          <w:noProof/>
        </w:rPr>
        <w:drawing>
          <wp:inline distT="0" distB="0" distL="0" distR="0" wp14:anchorId="377870EB" wp14:editId="3167447F">
            <wp:extent cx="5940000" cy="4127440"/>
            <wp:effectExtent l="0" t="0" r="3810" b="6985"/>
            <wp:docPr id="46" name="Imagen 46" descr="Layers of a container based on the Ubuntu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yers of a container based on the Ubuntu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000" cy="4127440"/>
                    </a:xfrm>
                    <a:prstGeom prst="rect">
                      <a:avLst/>
                    </a:prstGeom>
                    <a:noFill/>
                    <a:ln>
                      <a:noFill/>
                    </a:ln>
                  </pic:spPr>
                </pic:pic>
              </a:graphicData>
            </a:graphic>
          </wp:inline>
        </w:drawing>
      </w:r>
    </w:p>
    <w:p w14:paraId="57841F23" w14:textId="34323DF2" w:rsidR="003F25EE" w:rsidRDefault="003F25EE" w:rsidP="00104C01">
      <w:r>
        <w:t>Para los contenedores, al instanciarla de una imagen, se añade en la parte final una nueva capa de lectura – escritura que será desechada en el momento que se termine el contenedor, con lo que los datos de la mismas desaparecerán, el resto de capas permanecerán inmutables</w:t>
      </w:r>
      <w:r w:rsidR="005725DC">
        <w:t xml:space="preserve"> y serán compartidas entre todos los contenedores que se ejecuten a partir de la misma imagen</w:t>
      </w:r>
      <w:r>
        <w:t>.</w:t>
      </w:r>
    </w:p>
    <w:p w14:paraId="25013234" w14:textId="5DD8F921" w:rsidR="00FC555F" w:rsidRDefault="00CC27C6" w:rsidP="00735CF0">
      <w:pPr>
        <w:jc w:val="center"/>
      </w:pPr>
      <w:r>
        <w:rPr>
          <w:noProof/>
        </w:rPr>
        <w:lastRenderedPageBreak/>
        <w:drawing>
          <wp:inline distT="0" distB="0" distL="0" distR="0" wp14:anchorId="15CC98C0" wp14:editId="0649B527">
            <wp:extent cx="5940000" cy="3669042"/>
            <wp:effectExtent l="0" t="0" r="3810" b="7620"/>
            <wp:docPr id="47" name="Imagen 47" descr="Containers sharing sam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ainers sharing same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000" cy="3669042"/>
                    </a:xfrm>
                    <a:prstGeom prst="rect">
                      <a:avLst/>
                    </a:prstGeom>
                    <a:noFill/>
                    <a:ln>
                      <a:noFill/>
                    </a:ln>
                  </pic:spPr>
                </pic:pic>
              </a:graphicData>
            </a:graphic>
          </wp:inline>
        </w:drawing>
      </w:r>
    </w:p>
    <w:p w14:paraId="0FC774EA" w14:textId="5732C878" w:rsidR="003F25EE" w:rsidRDefault="00371759" w:rsidP="00104C01">
      <w:r>
        <w:t>Uno de los elementos que podemos controlar es cómo se mezclan los archivos de dichas capas, para esta gestión existen diferentes drivers con funcionalidades diferentes, que quedan fuera d</w:t>
      </w:r>
      <w:r w:rsidR="00FC555F">
        <w:t>e este libro, se puede ampliar esta información en la documentación oficial.</w:t>
      </w:r>
    </w:p>
    <w:p w14:paraId="5241921D" w14:textId="227E6E0A" w:rsidR="00FC555F" w:rsidRPr="00FC555F" w:rsidRDefault="00CC27C6" w:rsidP="00FC555F">
      <w:pPr>
        <w:pBdr>
          <w:top w:val="single" w:sz="4" w:space="1" w:color="auto"/>
          <w:left w:val="single" w:sz="4" w:space="4" w:color="auto"/>
          <w:bottom w:val="single" w:sz="4" w:space="1" w:color="auto"/>
          <w:right w:val="single" w:sz="4" w:space="4" w:color="auto"/>
        </w:pBdr>
        <w:spacing w:before="80" w:after="80" w:line="312" w:lineRule="auto"/>
        <w:ind w:left="1701" w:right="1805"/>
        <w:contextualSpacing/>
        <w:mirrorIndents/>
        <w:jc w:val="center"/>
        <w:rPr>
          <w:rFonts w:asciiTheme="minorHAnsi" w:hAnsiTheme="minorHAnsi" w:cstheme="minorHAnsi"/>
          <w:noProof/>
          <w:color w:val="002060"/>
          <w:sz w:val="20"/>
          <w:szCs w:val="20"/>
          <w:lang w:val="en-GB"/>
        </w:rPr>
      </w:pPr>
      <w:r w:rsidRPr="00CC27C6">
        <w:rPr>
          <w:rFonts w:asciiTheme="minorHAnsi" w:hAnsiTheme="minorHAnsi" w:cstheme="minorHAnsi"/>
          <w:noProof/>
          <w:color w:val="002060"/>
          <w:sz w:val="20"/>
          <w:szCs w:val="20"/>
          <w:lang w:val="en-GB"/>
        </w:rPr>
        <w:t>https://docs.docker.com/storage/storagedriver/select-storage-driver/</w:t>
      </w:r>
    </w:p>
    <w:p w14:paraId="140B912A" w14:textId="5E063AF8" w:rsidR="00FC555F" w:rsidRPr="00104C01" w:rsidRDefault="00233439" w:rsidP="00104C01">
      <w:r>
        <w:t>La historia de una imagen nos permite ver las capas y sus tamaños en el momento de la creación de la imagen, incluyendo las de la imagen de base.</w:t>
      </w:r>
    </w:p>
    <w:p w14:paraId="50CE2CB9" w14:textId="2425D4DB" w:rsid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251011">
        <w:rPr>
          <w:rFonts w:asciiTheme="minorHAnsi" w:hAnsiTheme="minorHAnsi" w:cstheme="minorHAnsi"/>
          <w:b/>
          <w:bCs/>
          <w:noProof/>
          <w:color w:val="002060"/>
          <w:sz w:val="20"/>
          <w:szCs w:val="20"/>
          <w:lang w:val="en-GB"/>
        </w:rPr>
        <w:t xml:space="preserve">docker </w:t>
      </w:r>
      <w:r w:rsidR="00847C3C">
        <w:rPr>
          <w:rFonts w:asciiTheme="minorHAnsi" w:hAnsiTheme="minorHAnsi" w:cstheme="minorHAnsi"/>
          <w:b/>
          <w:bCs/>
          <w:noProof/>
          <w:color w:val="002060"/>
          <w:sz w:val="20"/>
          <w:szCs w:val="20"/>
          <w:lang w:val="en-GB"/>
        </w:rPr>
        <w:t xml:space="preserve">image </w:t>
      </w:r>
      <w:r w:rsidRPr="00251011">
        <w:rPr>
          <w:rFonts w:asciiTheme="minorHAnsi" w:hAnsiTheme="minorHAnsi" w:cstheme="minorHAnsi"/>
          <w:b/>
          <w:bCs/>
          <w:noProof/>
          <w:color w:val="002060"/>
          <w:sz w:val="20"/>
          <w:szCs w:val="20"/>
          <w:lang w:val="en-GB"/>
        </w:rPr>
        <w:t>history primera-imagen</w:t>
      </w:r>
    </w:p>
    <w:p w14:paraId="178B40D2"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d2cc5bdf9820   21 minutes ago   /bin/sh -c #(nop)  CMD ["python" "main.py"]     0B        </w:t>
      </w:r>
    </w:p>
    <w:p w14:paraId="544267A5"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225a682b34e6   23 minutes ago   /bin/sh -c #(nop) COPY file:33dc8f38cbb43646…   21B       </w:t>
      </w:r>
    </w:p>
    <w:p w14:paraId="128EF6FE"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111caba81577   31 minutes ago   /bin/sh -c #(nop) WORKDIR /app                  0B        </w:t>
      </w:r>
    </w:p>
    <w:p w14:paraId="11A61DC8"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1d6f4434a01b   12 days ago      /bin/sh -c #(nop)  CMD ["python3"]              0B        </w:t>
      </w:r>
    </w:p>
    <w:p w14:paraId="2CD13B47"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12 days ago      /bin/sh -c set -eux;   savedAptMark="$(apt-m…   11.3MB    </w:t>
      </w:r>
    </w:p>
    <w:p w14:paraId="71DBE06A"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12 days ago      /bin/sh -c #(nop)  ENV PYTHON_GET_PIP_SHA256…   0B        </w:t>
      </w:r>
    </w:p>
    <w:p w14:paraId="1B3D499B"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12 days ago      /bin/sh -c #(nop)  ENV PYTHON_GET_PIP_URL=ht…   0B        </w:t>
      </w:r>
    </w:p>
    <w:p w14:paraId="193D85F8"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12 days ago      /bin/sh -c #(nop)  ENV PYTHON_SETUPTOOLS_VER…   0B        </w:t>
      </w:r>
    </w:p>
    <w:p w14:paraId="68493995"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12 days ago      /bin/sh -c #(nop)  ENV PYTHON_PIP_VERSION=22…   0B        </w:t>
      </w:r>
    </w:p>
    <w:p w14:paraId="5C32F5B3"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12 days ago      /bin/sh -c set -eux;  for src in idle3 pydoc…   92B       </w:t>
      </w:r>
    </w:p>
    <w:p w14:paraId="2A08B570"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12 days ago      /bin/sh -c set -eux;   savedAptMark="$(apt-m…   30MB      </w:t>
      </w:r>
    </w:p>
    <w:p w14:paraId="2B254243"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3 weeks ago      /bin/sh -c #(nop)  ENV PYTHON_VERSION=3.10.4    0B        </w:t>
      </w:r>
    </w:p>
    <w:p w14:paraId="4F6BBD23"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3 weeks ago      /bin/sh -c #(nop)  ENV GPG_KEY=A035C8C19219B…   0B        </w:t>
      </w:r>
    </w:p>
    <w:p w14:paraId="7343B56A"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3 weeks ago      /bin/sh -c set -eux;  apt-get update;  apt-g…   7.08MB    </w:t>
      </w:r>
    </w:p>
    <w:p w14:paraId="07938B36"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3 weeks ago      /bin/sh -c #(nop)  ENV LANG=C.UTF-8             0B        </w:t>
      </w:r>
    </w:p>
    <w:p w14:paraId="42505914"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3 weeks ago      /bin/sh -c #(nop)  ENV PATH=/usr/local/bin:/…   0B        </w:t>
      </w:r>
    </w:p>
    <w:p w14:paraId="1F763287" w14:textId="77777777" w:rsidR="00251011"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3 weeks ago      /bin/sh -c #(nop)  CMD ["bash"]                 0B        </w:t>
      </w:r>
    </w:p>
    <w:p w14:paraId="5FD31358" w14:textId="147D2BDA" w:rsidR="00BE7775" w:rsidRP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51011">
        <w:rPr>
          <w:rFonts w:asciiTheme="minorHAnsi" w:hAnsiTheme="minorHAnsi" w:cstheme="minorHAnsi"/>
          <w:noProof/>
          <w:color w:val="002060"/>
          <w:sz w:val="20"/>
          <w:szCs w:val="20"/>
          <w:lang w:val="en-GB"/>
        </w:rPr>
        <w:t xml:space="preserve">&lt;missing&gt;      3 weeks ago      /bin/sh -c #(nop) ADD file:59187422476c57db4…   69.3MB  </w:t>
      </w:r>
    </w:p>
    <w:p w14:paraId="61BC6EE5" w14:textId="301121C6" w:rsidR="00251011" w:rsidRDefault="00251011" w:rsidP="00732299"/>
    <w:p w14:paraId="1C496F11" w14:textId="4C61140E" w:rsidR="00233439" w:rsidRPr="00233439" w:rsidRDefault="00233439" w:rsidP="00732299">
      <w:r>
        <w:t xml:space="preserve">Por otra parte, podemos ver toda la información de bajo nivel de una imagen mediante </w:t>
      </w:r>
      <w:r>
        <w:rPr>
          <w:i/>
          <w:iCs/>
        </w:rPr>
        <w:t>inspect</w:t>
      </w:r>
      <w:r>
        <w:t xml:space="preserve">. </w:t>
      </w:r>
    </w:p>
    <w:p w14:paraId="6604881F" w14:textId="31C92061" w:rsidR="00251011" w:rsidRDefault="00251011" w:rsidP="0025101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lastRenderedPageBreak/>
        <w:t>$</w:t>
      </w:r>
      <w:r w:rsidRPr="00251011">
        <w:rPr>
          <w:rFonts w:asciiTheme="minorHAnsi" w:hAnsiTheme="minorHAnsi" w:cstheme="minorHAnsi"/>
          <w:b/>
          <w:bCs/>
          <w:noProof/>
          <w:color w:val="002060"/>
          <w:sz w:val="20"/>
          <w:szCs w:val="20"/>
          <w:lang w:val="en-GB"/>
        </w:rPr>
        <w:t xml:space="preserve">docker </w:t>
      </w:r>
      <w:r w:rsidR="008E4F3A">
        <w:rPr>
          <w:rFonts w:asciiTheme="minorHAnsi" w:hAnsiTheme="minorHAnsi" w:cstheme="minorHAnsi"/>
          <w:b/>
          <w:bCs/>
          <w:noProof/>
          <w:color w:val="002060"/>
          <w:sz w:val="20"/>
          <w:szCs w:val="20"/>
          <w:lang w:val="en-GB"/>
        </w:rPr>
        <w:t xml:space="preserve">image </w:t>
      </w:r>
      <w:r>
        <w:rPr>
          <w:rFonts w:asciiTheme="minorHAnsi" w:hAnsiTheme="minorHAnsi" w:cstheme="minorHAnsi"/>
          <w:b/>
          <w:bCs/>
          <w:noProof/>
          <w:color w:val="002060"/>
          <w:sz w:val="20"/>
          <w:szCs w:val="20"/>
          <w:lang w:val="en-GB"/>
        </w:rPr>
        <w:t>inspect</w:t>
      </w:r>
      <w:r w:rsidRPr="00251011">
        <w:rPr>
          <w:rFonts w:asciiTheme="minorHAnsi" w:hAnsiTheme="minorHAnsi" w:cstheme="minorHAnsi"/>
          <w:b/>
          <w:bCs/>
          <w:noProof/>
          <w:color w:val="002060"/>
          <w:sz w:val="20"/>
          <w:szCs w:val="20"/>
          <w:lang w:val="en-GB"/>
        </w:rPr>
        <w:t xml:space="preserve"> </w:t>
      </w:r>
      <w:r w:rsidR="00233439">
        <w:rPr>
          <w:rFonts w:asciiTheme="minorHAnsi" w:hAnsiTheme="minorHAnsi" w:cstheme="minorHAnsi"/>
          <w:b/>
          <w:bCs/>
          <w:noProof/>
          <w:color w:val="002060"/>
          <w:sz w:val="20"/>
          <w:szCs w:val="20"/>
          <w:lang w:val="en-GB"/>
        </w:rPr>
        <w:t>hello-world</w:t>
      </w:r>
    </w:p>
    <w:p w14:paraId="042BADB2"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1AB33BD8"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"Id": "sha256:feb5d9fea6a5e9606aa995e879d862b825965ba48de054caab5ef356dc6b3412",</w:t>
      </w:r>
    </w:p>
    <w:p w14:paraId="690B7E16"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"RepoTags": [</w:t>
      </w:r>
    </w:p>
    <w:p w14:paraId="78F0FE86"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"hello-world:latest"</w:t>
      </w:r>
    </w:p>
    <w:p w14:paraId="50614BD2"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3FA69BEB"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"RepoDigests": [</w:t>
      </w:r>
    </w:p>
    <w:p w14:paraId="75B85E09"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"hello-world@sha256:bfea6278a0a267fad2634554f4f0c6f31981eea41c553fdf5a83e95a41d40c38"</w:t>
      </w:r>
    </w:p>
    <w:p w14:paraId="3CFC6D0A"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3AEFF685"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"Parent": "",</w:t>
      </w:r>
    </w:p>
    <w:p w14:paraId="22D116A6"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"Comment": "",</w:t>
      </w:r>
    </w:p>
    <w:p w14:paraId="4A5E98F9"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"Created": "2021-09-23T23:47:57.442225064Z",</w:t>
      </w:r>
    </w:p>
    <w:p w14:paraId="2A1F6AEA"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"Container": "8746661ca3c2f215da94e6d3f7dfdcafaff5ec0b21c9aff6af3dc379a82fbc72",</w:t>
      </w:r>
    </w:p>
    <w:p w14:paraId="12556069"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"ContainerConfig": {</w:t>
      </w:r>
    </w:p>
    <w:p w14:paraId="706067F8"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"Hostname": "8746661ca3c2",</w:t>
      </w:r>
    </w:p>
    <w:p w14:paraId="3D818E67"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"Domainname": "",</w:t>
      </w:r>
    </w:p>
    <w:p w14:paraId="2E40E241"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"User": "",</w:t>
      </w:r>
    </w:p>
    <w:p w14:paraId="0A34B37B"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"AttachStdin": false,</w:t>
      </w:r>
    </w:p>
    <w:p w14:paraId="22D61D53"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"AttachStdout": false,</w:t>
      </w:r>
    </w:p>
    <w:p w14:paraId="0B2FB001"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"AttachStderr": false,</w:t>
      </w:r>
    </w:p>
    <w:p w14:paraId="3F7FC857"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"Tty": false,</w:t>
      </w:r>
    </w:p>
    <w:p w14:paraId="2435915E"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"OpenStdin": false,</w:t>
      </w:r>
    </w:p>
    <w:p w14:paraId="36167BDF"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"StdinOnce": false,</w:t>
      </w:r>
    </w:p>
    <w:p w14:paraId="179AE0BF"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"Env": [</w:t>
      </w:r>
    </w:p>
    <w:p w14:paraId="2BACC4D9"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"PATH=/usr/local/sbin:/usr/local/bin:/usr/sbin:/usr/bin:/sbin:/bin"</w:t>
      </w:r>
    </w:p>
    <w:p w14:paraId="1E087AEC"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46606B27"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"Cmd": [</w:t>
      </w:r>
    </w:p>
    <w:p w14:paraId="7BFB9294"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"/bin/sh",</w:t>
      </w:r>
    </w:p>
    <w:p w14:paraId="7D3328AE"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"-c",</w:t>
      </w:r>
    </w:p>
    <w:p w14:paraId="2EAC9139"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"#(nop) ",</w:t>
      </w:r>
    </w:p>
    <w:p w14:paraId="2D4C14D8"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"CMD [\"/hello\"]"</w:t>
      </w:r>
    </w:p>
    <w:p w14:paraId="5AC873D7"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5710E2FC"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"Image": "sha256:b9935d4e8431fb1a7f0989304ec86b3329a99a25f5efdc7f09f3f8c41434ca6d",</w:t>
      </w:r>
    </w:p>
    <w:p w14:paraId="3DE0BC42"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"Volumes": null,</w:t>
      </w:r>
    </w:p>
    <w:p w14:paraId="71A2FA3A"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"WorkingDir": "",</w:t>
      </w:r>
    </w:p>
    <w:p w14:paraId="14668380"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"Entrypoint": null,</w:t>
      </w:r>
    </w:p>
    <w:p w14:paraId="3BCF85DD"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"OnBuild": null,</w:t>
      </w:r>
    </w:p>
    <w:p w14:paraId="234F4A40"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"Labels": {}</w:t>
      </w:r>
    </w:p>
    <w:p w14:paraId="33E0405C"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3D11CB5C"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"DockerVersion": "20.10.7",</w:t>
      </w:r>
    </w:p>
    <w:p w14:paraId="6EB35C44"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"Author": "",</w:t>
      </w:r>
    </w:p>
    <w:p w14:paraId="71E7805B"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"Config": {</w:t>
      </w:r>
    </w:p>
    <w:p w14:paraId="59341360"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"Hostname": "",</w:t>
      </w:r>
    </w:p>
    <w:p w14:paraId="3DD82E81"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"Domainname": "",</w:t>
      </w:r>
    </w:p>
    <w:p w14:paraId="297CE288"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"User": "",</w:t>
      </w:r>
    </w:p>
    <w:p w14:paraId="370B42D0"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"AttachStdin": false,</w:t>
      </w:r>
    </w:p>
    <w:p w14:paraId="460F035F"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"AttachStdout": false,</w:t>
      </w:r>
    </w:p>
    <w:p w14:paraId="49013D3C"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"AttachStderr": false,</w:t>
      </w:r>
    </w:p>
    <w:p w14:paraId="4F970BF3"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"Tty": false,</w:t>
      </w:r>
    </w:p>
    <w:p w14:paraId="70B24B5B"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lastRenderedPageBreak/>
        <w:t xml:space="preserve">            "OpenStdin": false,</w:t>
      </w:r>
    </w:p>
    <w:p w14:paraId="0301D959"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"StdinOnce": false,</w:t>
      </w:r>
    </w:p>
    <w:p w14:paraId="78FBE566"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"Env": [</w:t>
      </w:r>
    </w:p>
    <w:p w14:paraId="729C717D"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"PATH=/usr/local/sbin:/usr/local/bin:/usr/sbin:/usr/bin:/sbin:/bin"</w:t>
      </w:r>
    </w:p>
    <w:p w14:paraId="76BACDDB"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777837BA"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"Cmd": [</w:t>
      </w:r>
    </w:p>
    <w:p w14:paraId="59FECD6F"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"/hello"</w:t>
      </w:r>
    </w:p>
    <w:p w14:paraId="1F1C06B3"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1139BFAC"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"Image": "sha256:b9935d4e8431fb1a7f0989304ec86b3329a99a25f5efdc7f09f3f8c41434ca6d",</w:t>
      </w:r>
    </w:p>
    <w:p w14:paraId="6F7AD743"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"Volumes": null,</w:t>
      </w:r>
    </w:p>
    <w:p w14:paraId="56A124DE"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"WorkingDir": "",</w:t>
      </w:r>
    </w:p>
    <w:p w14:paraId="7F10387A"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"Entrypoint": null,</w:t>
      </w:r>
    </w:p>
    <w:p w14:paraId="2C53ACBD"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"OnBuild": null,</w:t>
      </w:r>
    </w:p>
    <w:p w14:paraId="2116916C"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"Labels": null</w:t>
      </w:r>
    </w:p>
    <w:p w14:paraId="79D5B000"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15CDF30D"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"Architecture": "amd64",</w:t>
      </w:r>
    </w:p>
    <w:p w14:paraId="18F207BA"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"Os": "linux",</w:t>
      </w:r>
    </w:p>
    <w:p w14:paraId="181F216C"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"Size": 13256,</w:t>
      </w:r>
    </w:p>
    <w:p w14:paraId="7D51DE35"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"VirtualSize": 13256,</w:t>
      </w:r>
    </w:p>
    <w:p w14:paraId="48C69D60"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"GraphDriver": {</w:t>
      </w:r>
    </w:p>
    <w:p w14:paraId="06904B1D"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"Data": {</w:t>
      </w:r>
    </w:p>
    <w:p w14:paraId="689E45D7"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"MergedDir": "/var/lib/docker/overlay2/af5cd193f982af23483722e1199bb7d263afe044cc292d232b4183d4c4163572/merged",</w:t>
      </w:r>
    </w:p>
    <w:p w14:paraId="1AEA2CB0"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"UpperDir": "/var/lib/docker/overlay2/af5cd193f982af23483722e1199bb7d263afe044cc292d232b4183d4c4163572/diff",</w:t>
      </w:r>
    </w:p>
    <w:p w14:paraId="24C11EC7"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"WorkDir": "/var/lib/docker/overlay2/af5cd193f982af23483722e1199bb7d263afe044cc292d232b4183d4c4163572/work"</w:t>
      </w:r>
    </w:p>
    <w:p w14:paraId="1FC66CAC"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1A43B4B0"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"Name": "overlay2"</w:t>
      </w:r>
    </w:p>
    <w:p w14:paraId="3277923D"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303200E2"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"RootFS": {</w:t>
      </w:r>
    </w:p>
    <w:p w14:paraId="0958A5F6"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"Type": "layers",</w:t>
      </w:r>
    </w:p>
    <w:p w14:paraId="28E38943"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"Layers": [</w:t>
      </w:r>
    </w:p>
    <w:p w14:paraId="3C15A057"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"sha256:e07ee1baac5fae6a26f30cabfe54a36d3402f96afda318fe0a96cec4ca393359"</w:t>
      </w:r>
    </w:p>
    <w:p w14:paraId="24B4EAA5"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4B9A88E4"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02828194"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"Metadata": {</w:t>
      </w:r>
    </w:p>
    <w:p w14:paraId="63B1A9B6"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"LastTagTime": "0001-01-01T00:00:00Z"</w:t>
      </w:r>
    </w:p>
    <w:p w14:paraId="31C885A2"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74BB7283" w14:textId="77777777" w:rsidR="00233439" w:rsidRP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3840CBFB" w14:textId="77777777" w:rsidR="00233439" w:rsidRDefault="00233439" w:rsidP="0023343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3439">
        <w:rPr>
          <w:rFonts w:asciiTheme="minorHAnsi" w:hAnsiTheme="minorHAnsi" w:cstheme="minorHAnsi"/>
          <w:noProof/>
          <w:color w:val="002060"/>
          <w:sz w:val="20"/>
          <w:szCs w:val="20"/>
          <w:lang w:val="en-GB"/>
        </w:rPr>
        <w:t xml:space="preserve">] </w:t>
      </w:r>
    </w:p>
    <w:p w14:paraId="24168F2D" w14:textId="77777777" w:rsidR="00233439" w:rsidRDefault="00233439" w:rsidP="00233439">
      <w:pPr>
        <w:rPr>
          <w:noProof/>
          <w:lang w:val="en-GB"/>
        </w:rPr>
      </w:pPr>
    </w:p>
    <w:p w14:paraId="725EC18B" w14:textId="77777777" w:rsidR="00735CF0" w:rsidRDefault="00735CF0">
      <w:pPr>
        <w:spacing w:after="200" w:line="276" w:lineRule="auto"/>
        <w:jc w:val="left"/>
        <w:rPr>
          <w:rFonts w:asciiTheme="majorHAnsi" w:eastAsia="Times New Roman" w:hAnsiTheme="majorHAnsi" w:cs="Times New Roman"/>
          <w:i/>
          <w:sz w:val="36"/>
          <w:szCs w:val="36"/>
        </w:rPr>
      </w:pPr>
      <w:r>
        <w:br w:type="page"/>
      </w:r>
    </w:p>
    <w:p w14:paraId="0FD0801B" w14:textId="61BB880A" w:rsidR="00E82B7F" w:rsidRDefault="00E82B7F" w:rsidP="006A539A">
      <w:pPr>
        <w:pStyle w:val="Ttulo3"/>
      </w:pPr>
      <w:bookmarkStart w:id="54" w:name="_Toc104188461"/>
      <w:r>
        <w:lastRenderedPageBreak/>
        <w:t>Estructura de las órdenes Docker</w:t>
      </w:r>
      <w:bookmarkEnd w:id="54"/>
    </w:p>
    <w:p w14:paraId="5EC8BF43" w14:textId="4D5408CD" w:rsidR="00E82B7F" w:rsidRDefault="00E82B7F" w:rsidP="00E82B7F">
      <w:pPr>
        <w:rPr>
          <w:b/>
          <w:bCs/>
        </w:rPr>
      </w:pPr>
      <w:r>
        <w:t xml:space="preserve">Las instrucciones bajo Docker tienen dos sintaxis diferentes. Se recomienda usar la nueva versión ya que la estructura es más coherente e intuitiva con la forma </w:t>
      </w:r>
      <w:r w:rsidRPr="00E82B7F">
        <w:rPr>
          <w:b/>
          <w:bCs/>
        </w:rPr>
        <w:t>docker OBJETO ORDEN</w:t>
      </w:r>
      <w:r>
        <w:rPr>
          <w:b/>
          <w:bCs/>
        </w:rPr>
        <w:t>.</w:t>
      </w:r>
    </w:p>
    <w:p w14:paraId="2BE28E48" w14:textId="7AED6F15" w:rsidR="00E82B7F" w:rsidRDefault="00E82B7F" w:rsidP="00E82B7F">
      <w:r w:rsidRPr="00E82B7F">
        <w:t>Los objetos</w:t>
      </w:r>
      <w:r>
        <w:t xml:space="preserve"> que se deben usar son los que Docker </w:t>
      </w:r>
      <w:r w:rsidR="00243FE9">
        <w:t>utiliza</w:t>
      </w:r>
      <w:r>
        <w:t>: image, container, volumen y network. La orden depende del objeto y podemos ver todas las posibles opciones sin no ponemos ninguna orden</w:t>
      </w:r>
    </w:p>
    <w:p w14:paraId="0D656807" w14:textId="0C7401EC" w:rsidR="006A539A" w:rsidRDefault="006A539A" w:rsidP="006A539A">
      <w:pPr>
        <w:pStyle w:val="Ttulo3"/>
      </w:pPr>
      <w:bookmarkStart w:id="55" w:name="_Toc104188462"/>
      <w:r>
        <w:t>Gestión de las imágene</w:t>
      </w:r>
      <w:r w:rsidR="00E82B7F">
        <w:t xml:space="preserve">s: </w:t>
      </w:r>
      <w:r w:rsidR="003E1ED4">
        <w:t>d</w:t>
      </w:r>
      <w:r w:rsidR="00E82B7F">
        <w:t>ocker image</w:t>
      </w:r>
      <w:bookmarkEnd w:id="55"/>
    </w:p>
    <w:p w14:paraId="4A7B0CED" w14:textId="77777777" w:rsidR="00243FE9"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251011">
        <w:rPr>
          <w:rFonts w:asciiTheme="minorHAnsi" w:hAnsiTheme="minorHAnsi" w:cstheme="minorHAnsi"/>
          <w:b/>
          <w:bCs/>
          <w:noProof/>
          <w:color w:val="002060"/>
          <w:sz w:val="20"/>
          <w:szCs w:val="20"/>
          <w:lang w:val="en-GB"/>
        </w:rPr>
        <w:t xml:space="preserve">docker </w:t>
      </w:r>
      <w:r>
        <w:rPr>
          <w:rFonts w:asciiTheme="minorHAnsi" w:hAnsiTheme="minorHAnsi" w:cstheme="minorHAnsi"/>
          <w:b/>
          <w:bCs/>
          <w:noProof/>
          <w:color w:val="002060"/>
          <w:sz w:val="20"/>
          <w:szCs w:val="20"/>
          <w:lang w:val="en-GB"/>
        </w:rPr>
        <w:t>image</w:t>
      </w:r>
    </w:p>
    <w:p w14:paraId="6DABAFBE"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Usage:  docker image COMMAND</w:t>
      </w:r>
    </w:p>
    <w:p w14:paraId="6E820F72"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0E977956"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Manage images</w:t>
      </w:r>
    </w:p>
    <w:p w14:paraId="64168187"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4E73F51A"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Commands:</w:t>
      </w:r>
    </w:p>
    <w:p w14:paraId="518ED736"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build    </w:t>
      </w:r>
      <w:r>
        <w:rPr>
          <w:rFonts w:asciiTheme="minorHAnsi" w:hAnsiTheme="minorHAnsi" w:cstheme="minorHAnsi"/>
          <w:noProof/>
          <w:color w:val="002060"/>
          <w:sz w:val="20"/>
          <w:szCs w:val="20"/>
          <w:lang w:val="en-GB"/>
        </w:rPr>
        <w:t xml:space="preserve"> </w:t>
      </w:r>
      <w:r w:rsidRPr="00E82B7F">
        <w:rPr>
          <w:rFonts w:asciiTheme="minorHAnsi" w:hAnsiTheme="minorHAnsi" w:cstheme="minorHAnsi"/>
          <w:noProof/>
          <w:color w:val="002060"/>
          <w:sz w:val="20"/>
          <w:szCs w:val="20"/>
          <w:lang w:val="en-GB"/>
        </w:rPr>
        <w:t xml:space="preserve">   Build an image from a Dockerfile</w:t>
      </w:r>
    </w:p>
    <w:p w14:paraId="6FE31A9D"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history     Show the history of an image</w:t>
      </w:r>
    </w:p>
    <w:p w14:paraId="7680FDBB"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import      Import the contents from a tarball to create a filesystem image</w:t>
      </w:r>
    </w:p>
    <w:p w14:paraId="4D92E326"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inspect    Display detailed information on one or more images</w:t>
      </w:r>
    </w:p>
    <w:p w14:paraId="1720F828"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load      </w:t>
      </w:r>
      <w:r>
        <w:rPr>
          <w:rFonts w:asciiTheme="minorHAnsi" w:hAnsiTheme="minorHAnsi" w:cstheme="minorHAnsi"/>
          <w:noProof/>
          <w:color w:val="002060"/>
          <w:sz w:val="20"/>
          <w:szCs w:val="20"/>
          <w:lang w:val="en-GB"/>
        </w:rPr>
        <w:t xml:space="preserve"> </w:t>
      </w:r>
      <w:r w:rsidRPr="00E82B7F">
        <w:rPr>
          <w:rFonts w:asciiTheme="minorHAnsi" w:hAnsiTheme="minorHAnsi" w:cstheme="minorHAnsi"/>
          <w:noProof/>
          <w:color w:val="002060"/>
          <w:sz w:val="20"/>
          <w:szCs w:val="20"/>
          <w:lang w:val="en-GB"/>
        </w:rPr>
        <w:t xml:space="preserve">  Load an image from a tar archive or STDIN</w:t>
      </w:r>
    </w:p>
    <w:p w14:paraId="66DCD7B8"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ls         </w:t>
      </w:r>
      <w:r>
        <w:rPr>
          <w:rFonts w:asciiTheme="minorHAnsi" w:hAnsiTheme="minorHAnsi" w:cstheme="minorHAnsi"/>
          <w:noProof/>
          <w:color w:val="002060"/>
          <w:sz w:val="20"/>
          <w:szCs w:val="20"/>
          <w:lang w:val="en-GB"/>
        </w:rPr>
        <w:t xml:space="preserve">    </w:t>
      </w:r>
      <w:r w:rsidRPr="00E82B7F">
        <w:rPr>
          <w:rFonts w:asciiTheme="minorHAnsi" w:hAnsiTheme="minorHAnsi" w:cstheme="minorHAnsi"/>
          <w:noProof/>
          <w:color w:val="002060"/>
          <w:sz w:val="20"/>
          <w:szCs w:val="20"/>
          <w:lang w:val="en-GB"/>
        </w:rPr>
        <w:t xml:space="preserve"> List images</w:t>
      </w:r>
    </w:p>
    <w:p w14:paraId="414C88BB"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prune       Remove unused images</w:t>
      </w:r>
    </w:p>
    <w:p w14:paraId="30265470"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pull       </w:t>
      </w:r>
      <w:r>
        <w:rPr>
          <w:rFonts w:asciiTheme="minorHAnsi" w:hAnsiTheme="minorHAnsi" w:cstheme="minorHAnsi"/>
          <w:noProof/>
          <w:color w:val="002060"/>
          <w:sz w:val="20"/>
          <w:szCs w:val="20"/>
          <w:lang w:val="en-GB"/>
        </w:rPr>
        <w:t xml:space="preserve">   </w:t>
      </w:r>
      <w:r w:rsidRPr="00E82B7F">
        <w:rPr>
          <w:rFonts w:asciiTheme="minorHAnsi" w:hAnsiTheme="minorHAnsi" w:cstheme="minorHAnsi"/>
          <w:noProof/>
          <w:color w:val="002060"/>
          <w:sz w:val="20"/>
          <w:szCs w:val="20"/>
          <w:lang w:val="en-GB"/>
        </w:rPr>
        <w:t xml:space="preserve"> Pull an image or a repository from a registry</w:t>
      </w:r>
    </w:p>
    <w:p w14:paraId="498212BF"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push        Push an image or a repository to a registry</w:t>
      </w:r>
    </w:p>
    <w:p w14:paraId="1E15FCDC"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rm         </w:t>
      </w:r>
      <w:r>
        <w:rPr>
          <w:rFonts w:asciiTheme="minorHAnsi" w:hAnsiTheme="minorHAnsi" w:cstheme="minorHAnsi"/>
          <w:noProof/>
          <w:color w:val="002060"/>
          <w:sz w:val="20"/>
          <w:szCs w:val="20"/>
          <w:lang w:val="en-GB"/>
        </w:rPr>
        <w:t xml:space="preserve">  </w:t>
      </w:r>
      <w:r w:rsidRPr="00E82B7F">
        <w:rPr>
          <w:rFonts w:asciiTheme="minorHAnsi" w:hAnsiTheme="minorHAnsi" w:cstheme="minorHAnsi"/>
          <w:noProof/>
          <w:color w:val="002060"/>
          <w:sz w:val="20"/>
          <w:szCs w:val="20"/>
          <w:lang w:val="en-GB"/>
        </w:rPr>
        <w:t>Remove one or more images</w:t>
      </w:r>
    </w:p>
    <w:p w14:paraId="4C9244BC"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save        Save one or more images to a tar archive (streamed to STDOUT by default)</w:t>
      </w:r>
    </w:p>
    <w:p w14:paraId="2263BEB5"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 xml:space="preserve">  tag         </w:t>
      </w:r>
      <w:r>
        <w:rPr>
          <w:rFonts w:asciiTheme="minorHAnsi" w:hAnsiTheme="minorHAnsi" w:cstheme="minorHAnsi"/>
          <w:noProof/>
          <w:color w:val="002060"/>
          <w:sz w:val="20"/>
          <w:szCs w:val="20"/>
          <w:lang w:val="en-GB"/>
        </w:rPr>
        <w:t xml:space="preserve">  </w:t>
      </w:r>
      <w:r w:rsidRPr="00E82B7F">
        <w:rPr>
          <w:rFonts w:asciiTheme="minorHAnsi" w:hAnsiTheme="minorHAnsi" w:cstheme="minorHAnsi"/>
          <w:noProof/>
          <w:color w:val="002060"/>
          <w:sz w:val="20"/>
          <w:szCs w:val="20"/>
          <w:lang w:val="en-GB"/>
        </w:rPr>
        <w:t>Create a tag TARGET_IMAGE that refers to SOURCE_IMAGE</w:t>
      </w:r>
    </w:p>
    <w:p w14:paraId="6797FA7F" w14:textId="77777777" w:rsidR="00243FE9" w:rsidRPr="00E82B7F"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4C71C4AF" w14:textId="77777777" w:rsidR="00243FE9" w:rsidRPr="00233439" w:rsidRDefault="00243FE9" w:rsidP="00243FE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82B7F">
        <w:rPr>
          <w:rFonts w:asciiTheme="minorHAnsi" w:hAnsiTheme="minorHAnsi" w:cstheme="minorHAnsi"/>
          <w:noProof/>
          <w:color w:val="002060"/>
          <w:sz w:val="20"/>
          <w:szCs w:val="20"/>
          <w:lang w:val="en-GB"/>
        </w:rPr>
        <w:t>Run 'docker image COMMAND --help' for more information on a command.</w:t>
      </w:r>
    </w:p>
    <w:p w14:paraId="439352A7" w14:textId="77777777" w:rsidR="00243FE9" w:rsidRPr="00E82B7F" w:rsidRDefault="00243FE9" w:rsidP="00243FE9"/>
    <w:tbl>
      <w:tblPr>
        <w:tblStyle w:val="Tabladelista6concolores-nfasis3"/>
        <w:tblW w:w="0" w:type="auto"/>
        <w:tblLook w:val="04A0" w:firstRow="1" w:lastRow="0" w:firstColumn="1" w:lastColumn="0" w:noHBand="0" w:noVBand="1"/>
      </w:tblPr>
      <w:tblGrid>
        <w:gridCol w:w="2694"/>
        <w:gridCol w:w="3118"/>
        <w:gridCol w:w="3780"/>
      </w:tblGrid>
      <w:tr w:rsidR="00400D9E" w14:paraId="295BD2E7" w14:textId="77777777" w:rsidTr="005725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29BEB22" w14:textId="5904DE31" w:rsidR="00400D9E" w:rsidRDefault="00400D9E" w:rsidP="006A539A">
            <w:r>
              <w:t>Orden</w:t>
            </w:r>
          </w:p>
        </w:tc>
        <w:tc>
          <w:tcPr>
            <w:tcW w:w="3118" w:type="dxa"/>
          </w:tcPr>
          <w:p w14:paraId="42985F34" w14:textId="31EA0B97" w:rsidR="00400D9E" w:rsidRDefault="00E60E40" w:rsidP="006A539A">
            <w:pPr>
              <w:cnfStyle w:val="100000000000" w:firstRow="1" w:lastRow="0" w:firstColumn="0" w:lastColumn="0" w:oddVBand="0" w:evenVBand="0" w:oddHBand="0" w:evenHBand="0" w:firstRowFirstColumn="0" w:firstRowLastColumn="0" w:lastRowFirstColumn="0" w:lastRowLastColumn="0"/>
            </w:pPr>
            <w:r>
              <w:t>Descripción</w:t>
            </w:r>
          </w:p>
        </w:tc>
        <w:tc>
          <w:tcPr>
            <w:tcW w:w="3780" w:type="dxa"/>
          </w:tcPr>
          <w:p w14:paraId="6A891E49" w14:textId="6253D862" w:rsidR="00400D9E" w:rsidRDefault="00400D9E" w:rsidP="006A539A">
            <w:pPr>
              <w:cnfStyle w:val="100000000000" w:firstRow="1" w:lastRow="0" w:firstColumn="0" w:lastColumn="0" w:oddVBand="0" w:evenVBand="0" w:oddHBand="0" w:evenHBand="0" w:firstRowFirstColumn="0" w:firstRowLastColumn="0" w:lastRowFirstColumn="0" w:lastRowLastColumn="0"/>
            </w:pPr>
            <w:r>
              <w:t>Parámetros</w:t>
            </w:r>
          </w:p>
        </w:tc>
      </w:tr>
      <w:tr w:rsidR="00400D9E" w14:paraId="4D40FAD6" w14:textId="77777777" w:rsidTr="00572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F506CEE" w14:textId="78F4A48C" w:rsidR="00400D9E" w:rsidRDefault="00400D9E" w:rsidP="006A539A">
            <w:r>
              <w:t>docker image ls</w:t>
            </w:r>
          </w:p>
        </w:tc>
        <w:tc>
          <w:tcPr>
            <w:tcW w:w="3118" w:type="dxa"/>
          </w:tcPr>
          <w:p w14:paraId="3B6FAB65" w14:textId="47E2F6DB" w:rsidR="00400D9E" w:rsidRDefault="00400D9E" w:rsidP="006A539A">
            <w:pPr>
              <w:cnfStyle w:val="000000100000" w:firstRow="0" w:lastRow="0" w:firstColumn="0" w:lastColumn="0" w:oddVBand="0" w:evenVBand="0" w:oddHBand="1" w:evenHBand="0" w:firstRowFirstColumn="0" w:firstRowLastColumn="0" w:lastRowFirstColumn="0" w:lastRowLastColumn="0"/>
            </w:pPr>
            <w:r>
              <w:t xml:space="preserve">Muestra el listado de todas las imágenes en el </w:t>
            </w:r>
            <w:r w:rsidR="005725DC">
              <w:t>repositorio</w:t>
            </w:r>
            <w:r w:rsidR="006D4216">
              <w:t>.</w:t>
            </w:r>
          </w:p>
        </w:tc>
        <w:tc>
          <w:tcPr>
            <w:tcW w:w="3780" w:type="dxa"/>
          </w:tcPr>
          <w:p w14:paraId="742E058E" w14:textId="77777777" w:rsidR="00400D9E" w:rsidRDefault="00400D9E" w:rsidP="006A539A">
            <w:pPr>
              <w:cnfStyle w:val="000000100000" w:firstRow="0" w:lastRow="0" w:firstColumn="0" w:lastColumn="0" w:oddVBand="0" w:evenVBand="0" w:oddHBand="1" w:evenHBand="0" w:firstRowFirstColumn="0" w:firstRowLastColumn="0" w:lastRowFirstColumn="0" w:lastRowLastColumn="0"/>
            </w:pPr>
            <w:r>
              <w:t>-a Muestra incluso las capas ocultas</w:t>
            </w:r>
          </w:p>
          <w:p w14:paraId="5A671F65" w14:textId="77777777" w:rsidR="00400D9E" w:rsidRDefault="00400D9E" w:rsidP="006A539A">
            <w:pPr>
              <w:cnfStyle w:val="000000100000" w:firstRow="0" w:lastRow="0" w:firstColumn="0" w:lastColumn="0" w:oddVBand="0" w:evenVBand="0" w:oddHBand="1" w:evenHBand="0" w:firstRowFirstColumn="0" w:firstRowLastColumn="0" w:lastRowFirstColumn="0" w:lastRowLastColumn="0"/>
            </w:pPr>
            <w:r>
              <w:t>-f Permite aplicar filtros de selección para mostrar las imágenes</w:t>
            </w:r>
          </w:p>
          <w:p w14:paraId="460F1FBA" w14:textId="099EF034" w:rsidR="00400D9E" w:rsidRDefault="00400D9E" w:rsidP="006A539A">
            <w:pPr>
              <w:cnfStyle w:val="000000100000" w:firstRow="0" w:lastRow="0" w:firstColumn="0" w:lastColumn="0" w:oddVBand="0" w:evenVBand="0" w:oddHBand="1" w:evenHBand="0" w:firstRowFirstColumn="0" w:firstRowLastColumn="0" w:lastRowFirstColumn="0" w:lastRowLastColumn="0"/>
            </w:pPr>
            <w:r>
              <w:t>-q Solo muestra el identificador de la imagen</w:t>
            </w:r>
          </w:p>
        </w:tc>
      </w:tr>
      <w:tr w:rsidR="00400D9E" w14:paraId="3859771E" w14:textId="77777777" w:rsidTr="005725DC">
        <w:tc>
          <w:tcPr>
            <w:cnfStyle w:val="001000000000" w:firstRow="0" w:lastRow="0" w:firstColumn="1" w:lastColumn="0" w:oddVBand="0" w:evenVBand="0" w:oddHBand="0" w:evenHBand="0" w:firstRowFirstColumn="0" w:firstRowLastColumn="0" w:lastRowFirstColumn="0" w:lastRowLastColumn="0"/>
            <w:tcW w:w="2694" w:type="dxa"/>
          </w:tcPr>
          <w:p w14:paraId="48C080E5" w14:textId="3EA934BC" w:rsidR="00400D9E" w:rsidRDefault="005725DC" w:rsidP="006A539A">
            <w:r>
              <w:t>docker image rm imagen</w:t>
            </w:r>
          </w:p>
        </w:tc>
        <w:tc>
          <w:tcPr>
            <w:tcW w:w="3118" w:type="dxa"/>
          </w:tcPr>
          <w:p w14:paraId="1C1DBC31" w14:textId="5C4B17F5" w:rsidR="00400D9E" w:rsidRDefault="005725DC" w:rsidP="006A539A">
            <w:pPr>
              <w:cnfStyle w:val="000000000000" w:firstRow="0" w:lastRow="0" w:firstColumn="0" w:lastColumn="0" w:oddVBand="0" w:evenVBand="0" w:oddHBand="0" w:evenHBand="0" w:firstRowFirstColumn="0" w:firstRowLastColumn="0" w:lastRowFirstColumn="0" w:lastRowLastColumn="0"/>
            </w:pPr>
            <w:r>
              <w:t>Borra del repositorio local una o varias imágenes</w:t>
            </w:r>
            <w:r w:rsidR="006D4216">
              <w:t>.</w:t>
            </w:r>
          </w:p>
        </w:tc>
        <w:tc>
          <w:tcPr>
            <w:tcW w:w="3780" w:type="dxa"/>
          </w:tcPr>
          <w:p w14:paraId="3BC965F7" w14:textId="761A55E0" w:rsidR="005725DC" w:rsidRDefault="005725DC" w:rsidP="006A539A">
            <w:pPr>
              <w:cnfStyle w:val="000000000000" w:firstRow="0" w:lastRow="0" w:firstColumn="0" w:lastColumn="0" w:oddVBand="0" w:evenVBand="0" w:oddHBand="0" w:evenHBand="0" w:firstRowFirstColumn="0" w:firstRowLastColumn="0" w:lastRowFirstColumn="0" w:lastRowLastColumn="0"/>
            </w:pPr>
            <w:r>
              <w:t>-f Fuerza el borrado incluso si está en ejecución en algún contenedor</w:t>
            </w:r>
          </w:p>
        </w:tc>
      </w:tr>
      <w:tr w:rsidR="006D4216" w14:paraId="6EFB38FC" w14:textId="77777777" w:rsidTr="00572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936140B" w14:textId="011E8185" w:rsidR="006D4216" w:rsidRDefault="006D4216" w:rsidP="006A539A">
            <w:r>
              <w:t>docker image prune</w:t>
            </w:r>
          </w:p>
        </w:tc>
        <w:tc>
          <w:tcPr>
            <w:tcW w:w="3118" w:type="dxa"/>
          </w:tcPr>
          <w:p w14:paraId="1AABB97F" w14:textId="2FC48193" w:rsidR="006D4216" w:rsidRDefault="006D4216" w:rsidP="006A539A">
            <w:pPr>
              <w:cnfStyle w:val="000000100000" w:firstRow="0" w:lastRow="0" w:firstColumn="0" w:lastColumn="0" w:oddVBand="0" w:evenVBand="0" w:oddHBand="1" w:evenHBand="0" w:firstRowFirstColumn="0" w:firstRowLastColumn="0" w:lastRowFirstColumn="0" w:lastRowLastColumn="0"/>
            </w:pPr>
            <w:r>
              <w:t>Borra todas las imágenes intermedias no usadas que no pertenezcan a ninguna imagen.</w:t>
            </w:r>
          </w:p>
        </w:tc>
        <w:tc>
          <w:tcPr>
            <w:tcW w:w="3780" w:type="dxa"/>
          </w:tcPr>
          <w:p w14:paraId="312A765B" w14:textId="77777777" w:rsidR="006D4216" w:rsidRDefault="006D4216" w:rsidP="006A539A">
            <w:pPr>
              <w:cnfStyle w:val="000000100000" w:firstRow="0" w:lastRow="0" w:firstColumn="0" w:lastColumn="0" w:oddVBand="0" w:evenVBand="0" w:oddHBand="1" w:evenHBand="0" w:firstRowFirstColumn="0" w:firstRowLastColumn="0" w:lastRowFirstColumn="0" w:lastRowLastColumn="0"/>
            </w:pPr>
            <w:r>
              <w:t>-a Borra todas las imágenes no usadas, no solo las que no pertenecen a ninguna imagen.</w:t>
            </w:r>
          </w:p>
          <w:p w14:paraId="48F80C43" w14:textId="1FD62A1D" w:rsidR="006D4216" w:rsidRDefault="006D4216" w:rsidP="006A539A">
            <w:pPr>
              <w:cnfStyle w:val="000000100000" w:firstRow="0" w:lastRow="0" w:firstColumn="0" w:lastColumn="0" w:oddVBand="0" w:evenVBand="0" w:oddHBand="1" w:evenHBand="0" w:firstRowFirstColumn="0" w:firstRowLastColumn="0" w:lastRowFirstColumn="0" w:lastRowLastColumn="0"/>
            </w:pPr>
            <w:r>
              <w:t>-f No pide confirmación</w:t>
            </w:r>
          </w:p>
        </w:tc>
      </w:tr>
      <w:tr w:rsidR="006D4216" w14:paraId="2EB34219" w14:textId="77777777" w:rsidTr="005725DC">
        <w:tc>
          <w:tcPr>
            <w:cnfStyle w:val="001000000000" w:firstRow="0" w:lastRow="0" w:firstColumn="1" w:lastColumn="0" w:oddVBand="0" w:evenVBand="0" w:oddHBand="0" w:evenHBand="0" w:firstRowFirstColumn="0" w:firstRowLastColumn="0" w:lastRowFirstColumn="0" w:lastRowLastColumn="0"/>
            <w:tcW w:w="2694" w:type="dxa"/>
          </w:tcPr>
          <w:p w14:paraId="5152D3BA" w14:textId="2FEF8F19" w:rsidR="006D4216" w:rsidRDefault="008E4F3A" w:rsidP="006A539A">
            <w:r>
              <w:lastRenderedPageBreak/>
              <w:t>docker image history</w:t>
            </w:r>
          </w:p>
        </w:tc>
        <w:tc>
          <w:tcPr>
            <w:tcW w:w="3118" w:type="dxa"/>
          </w:tcPr>
          <w:p w14:paraId="71916CFF" w14:textId="238C92FF" w:rsidR="006D4216" w:rsidRDefault="008E4F3A" w:rsidP="006A539A">
            <w:pPr>
              <w:cnfStyle w:val="000000000000" w:firstRow="0" w:lastRow="0" w:firstColumn="0" w:lastColumn="0" w:oddVBand="0" w:evenVBand="0" w:oddHBand="0" w:evenHBand="0" w:firstRowFirstColumn="0" w:firstRowLastColumn="0" w:lastRowFirstColumn="0" w:lastRowLastColumn="0"/>
            </w:pPr>
            <w:r>
              <w:t>Muestra la historia de la creación de una imagen</w:t>
            </w:r>
          </w:p>
        </w:tc>
        <w:tc>
          <w:tcPr>
            <w:tcW w:w="3780" w:type="dxa"/>
          </w:tcPr>
          <w:p w14:paraId="730F5816" w14:textId="77777777" w:rsidR="006D4216" w:rsidRDefault="006D4216" w:rsidP="006A539A">
            <w:pPr>
              <w:cnfStyle w:val="000000000000" w:firstRow="0" w:lastRow="0" w:firstColumn="0" w:lastColumn="0" w:oddVBand="0" w:evenVBand="0" w:oddHBand="0" w:evenHBand="0" w:firstRowFirstColumn="0" w:firstRowLastColumn="0" w:lastRowFirstColumn="0" w:lastRowLastColumn="0"/>
            </w:pPr>
          </w:p>
        </w:tc>
      </w:tr>
      <w:tr w:rsidR="008E4F3A" w14:paraId="6F19AFDF" w14:textId="77777777" w:rsidTr="00572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86BCA31" w14:textId="160AC4C2" w:rsidR="008E4F3A" w:rsidRDefault="008E4F3A" w:rsidP="006A539A">
            <w:r>
              <w:t>docker image inspect</w:t>
            </w:r>
          </w:p>
        </w:tc>
        <w:tc>
          <w:tcPr>
            <w:tcW w:w="3118" w:type="dxa"/>
          </w:tcPr>
          <w:p w14:paraId="5A38BA74" w14:textId="1BC430A9" w:rsidR="008E4F3A" w:rsidRDefault="008E4F3A" w:rsidP="006A539A">
            <w:pPr>
              <w:cnfStyle w:val="000000100000" w:firstRow="0" w:lastRow="0" w:firstColumn="0" w:lastColumn="0" w:oddVBand="0" w:evenVBand="0" w:oddHBand="1" w:evenHBand="0" w:firstRowFirstColumn="0" w:firstRowLastColumn="0" w:lastRowFirstColumn="0" w:lastRowLastColumn="0"/>
            </w:pPr>
            <w:r>
              <w:t>Muestra información detallada de la imagen</w:t>
            </w:r>
          </w:p>
        </w:tc>
        <w:tc>
          <w:tcPr>
            <w:tcW w:w="3780" w:type="dxa"/>
          </w:tcPr>
          <w:p w14:paraId="4D55C955" w14:textId="77777777" w:rsidR="008E4F3A" w:rsidRDefault="008E4F3A" w:rsidP="006A539A">
            <w:pPr>
              <w:cnfStyle w:val="000000100000" w:firstRow="0" w:lastRow="0" w:firstColumn="0" w:lastColumn="0" w:oddVBand="0" w:evenVBand="0" w:oddHBand="1" w:evenHBand="0" w:firstRowFirstColumn="0" w:firstRowLastColumn="0" w:lastRowFirstColumn="0" w:lastRowLastColumn="0"/>
            </w:pPr>
          </w:p>
        </w:tc>
      </w:tr>
    </w:tbl>
    <w:p w14:paraId="1DE1FC62" w14:textId="7ADC12B5" w:rsidR="006A539A" w:rsidRDefault="006A539A" w:rsidP="006A539A"/>
    <w:p w14:paraId="67C69C9E" w14:textId="72E650F7" w:rsidR="008E4F3A" w:rsidRDefault="008E4F3A" w:rsidP="008E4F3A">
      <w:pPr>
        <w:pStyle w:val="Ttulo2"/>
      </w:pPr>
      <w:bookmarkStart w:id="56" w:name="_Toc104188463"/>
      <w:r>
        <w:t>Contenedores</w:t>
      </w:r>
      <w:bookmarkEnd w:id="56"/>
    </w:p>
    <w:p w14:paraId="08BD01A7" w14:textId="1FE2AC6B" w:rsidR="008E4F3A" w:rsidRDefault="00C13920" w:rsidP="00C13920">
      <w:pPr>
        <w:pStyle w:val="Ttulo3"/>
      </w:pPr>
      <w:bookmarkStart w:id="57" w:name="_Toc104188464"/>
      <w:r>
        <w:t>Ciclo de vida de un contenedor</w:t>
      </w:r>
      <w:bookmarkEnd w:id="57"/>
    </w:p>
    <w:p w14:paraId="55FD3A72" w14:textId="0A99D236" w:rsidR="00C13920" w:rsidRDefault="00124B3D" w:rsidP="00C13920">
      <w:r>
        <w:t>Un contenedor es un proceso (generalmente, aunque pueden ser más) que se está ejecutando en una máquina a través del sistema Docker aislado del resto de procesos del sistema operativo de base, con su propio sistema de archivos, interfaz de red y su propio árbol de procesos independiente.</w:t>
      </w:r>
    </w:p>
    <w:p w14:paraId="4A222547" w14:textId="64B44D04" w:rsidR="000F5D2E" w:rsidRDefault="000F5D2E" w:rsidP="00C13920">
      <w:r>
        <w:t xml:space="preserve">Como todo proceso, un contenedor </w:t>
      </w:r>
      <w:r w:rsidR="00C301E2">
        <w:t xml:space="preserve">está en algún estado según </w:t>
      </w:r>
      <w:r>
        <w:t>la siguiente figura:</w:t>
      </w:r>
    </w:p>
    <w:p w14:paraId="4688D056" w14:textId="0AFE6E3C" w:rsidR="00124B3D" w:rsidRDefault="00124B3D" w:rsidP="00735CF0">
      <w:pPr>
        <w:jc w:val="center"/>
      </w:pPr>
      <w:r>
        <w:rPr>
          <w:noProof/>
        </w:rPr>
        <w:drawing>
          <wp:inline distT="0" distB="0" distL="0" distR="0" wp14:anchorId="652CA3E3" wp14:editId="3F37BB0A">
            <wp:extent cx="5940000" cy="2755957"/>
            <wp:effectExtent l="0" t="0" r="3810" b="6350"/>
            <wp:docPr id="49" name="Imagen 49" descr="Get Started with Docker Lifecycle | by Elliott Saslow | Future Vis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Started with Docker Lifecycle | by Elliott Saslow | Future Vision |  Medium"/>
                    <pic:cNvPicPr>
                      <a:picLocks noChangeAspect="1" noChangeArrowheads="1"/>
                    </pic:cNvPicPr>
                  </pic:nvPicPr>
                  <pic:blipFill rotWithShape="1">
                    <a:blip r:embed="rId33">
                      <a:extLst>
                        <a:ext uri="{28A0092B-C50C-407E-A947-70E740481C1C}">
                          <a14:useLocalDpi xmlns:a14="http://schemas.microsoft.com/office/drawing/2010/main" val="0"/>
                        </a:ext>
                      </a:extLst>
                    </a:blip>
                    <a:srcRect t="13747" b="12014"/>
                    <a:stretch/>
                  </pic:blipFill>
                  <pic:spPr bwMode="auto">
                    <a:xfrm>
                      <a:off x="0" y="0"/>
                      <a:ext cx="5940000" cy="2755957"/>
                    </a:xfrm>
                    <a:prstGeom prst="rect">
                      <a:avLst/>
                    </a:prstGeom>
                    <a:noFill/>
                    <a:ln>
                      <a:noFill/>
                    </a:ln>
                    <a:extLst>
                      <a:ext uri="{53640926-AAD7-44D8-BBD7-CCE9431645EC}">
                        <a14:shadowObscured xmlns:a14="http://schemas.microsoft.com/office/drawing/2010/main"/>
                      </a:ext>
                    </a:extLst>
                  </pic:spPr>
                </pic:pic>
              </a:graphicData>
            </a:graphic>
          </wp:inline>
        </w:drawing>
      </w:r>
    </w:p>
    <w:p w14:paraId="7FA0A13F" w14:textId="51EED5BA" w:rsidR="00C301E2" w:rsidRDefault="00C301E2" w:rsidP="00C301E2">
      <w:pPr>
        <w:pStyle w:val="Prrafodelista"/>
        <w:numPr>
          <w:ilvl w:val="0"/>
          <w:numId w:val="37"/>
        </w:numPr>
      </w:pPr>
      <w:r>
        <w:rPr>
          <w:b/>
          <w:bCs/>
        </w:rPr>
        <w:t xml:space="preserve">Created. </w:t>
      </w:r>
      <w:r>
        <w:t>El contenedor se ha creado y cargado en memoria, pero no se está ejecutando.</w:t>
      </w:r>
    </w:p>
    <w:p w14:paraId="7C1BF530" w14:textId="255A9594" w:rsidR="00C301E2" w:rsidRDefault="00C301E2" w:rsidP="00C301E2">
      <w:pPr>
        <w:pStyle w:val="Prrafodelista"/>
        <w:numPr>
          <w:ilvl w:val="0"/>
          <w:numId w:val="37"/>
        </w:numPr>
      </w:pPr>
      <w:r>
        <w:rPr>
          <w:b/>
          <w:bCs/>
        </w:rPr>
        <w:t>Started.</w:t>
      </w:r>
      <w:r>
        <w:t xml:space="preserve"> El contenedor está activo, puede </w:t>
      </w:r>
      <w:r w:rsidR="00B71DDC">
        <w:t>realizar</w:t>
      </w:r>
      <w:r>
        <w:t xml:space="preserve"> la función para la que se ha creado.</w:t>
      </w:r>
    </w:p>
    <w:p w14:paraId="16830710" w14:textId="16B56A74" w:rsidR="00C301E2" w:rsidRDefault="00C301E2" w:rsidP="00C301E2">
      <w:pPr>
        <w:pStyle w:val="Prrafodelista"/>
        <w:numPr>
          <w:ilvl w:val="0"/>
          <w:numId w:val="37"/>
        </w:numPr>
      </w:pPr>
      <w:r>
        <w:rPr>
          <w:b/>
          <w:bCs/>
        </w:rPr>
        <w:t>Paused.</w:t>
      </w:r>
      <w:r>
        <w:t xml:space="preserve"> El contenedor está en memoria y preparado, pero no puede recibir ninguna actividad, está parado, en espera de volver a estar en ejecución.</w:t>
      </w:r>
    </w:p>
    <w:p w14:paraId="363DA524" w14:textId="51889684" w:rsidR="00C301E2" w:rsidRDefault="00C301E2" w:rsidP="00C301E2">
      <w:pPr>
        <w:pStyle w:val="Prrafodelista"/>
        <w:numPr>
          <w:ilvl w:val="0"/>
          <w:numId w:val="37"/>
        </w:numPr>
      </w:pPr>
      <w:r>
        <w:rPr>
          <w:b/>
          <w:bCs/>
        </w:rPr>
        <w:t>Exited.</w:t>
      </w:r>
      <w:r>
        <w:t xml:space="preserve"> El contendor ha sido terminado, sigue en memoria, pero todavía no ha sido descargado, no puede aceptar ninguna petición, está finalizando.</w:t>
      </w:r>
    </w:p>
    <w:p w14:paraId="0C6FB81A" w14:textId="3AE153B1" w:rsidR="00C301E2" w:rsidRDefault="00C301E2" w:rsidP="00C301E2">
      <w:pPr>
        <w:pStyle w:val="Prrafodelista"/>
        <w:numPr>
          <w:ilvl w:val="0"/>
          <w:numId w:val="37"/>
        </w:numPr>
      </w:pPr>
      <w:r>
        <w:rPr>
          <w:b/>
          <w:bCs/>
        </w:rPr>
        <w:t>Dead.</w:t>
      </w:r>
      <w:r>
        <w:t xml:space="preserve"> El contenedor está completamente finalizado, permanece en memori</w:t>
      </w:r>
      <w:r w:rsidR="00C0683A">
        <w:t>a. Este estado suele ser muy breve.</w:t>
      </w:r>
    </w:p>
    <w:p w14:paraId="3B3D3B7E" w14:textId="77777777" w:rsidR="00FD4BF2" w:rsidRDefault="00FD4BF2">
      <w:pPr>
        <w:spacing w:after="200" w:line="276" w:lineRule="auto"/>
        <w:jc w:val="left"/>
        <w:rPr>
          <w:rFonts w:asciiTheme="majorHAnsi" w:eastAsia="Times New Roman" w:hAnsiTheme="majorHAnsi" w:cs="Times New Roman"/>
          <w:i/>
          <w:sz w:val="36"/>
          <w:szCs w:val="36"/>
        </w:rPr>
      </w:pPr>
      <w:r>
        <w:br w:type="page"/>
      </w:r>
    </w:p>
    <w:p w14:paraId="6F5A2A11" w14:textId="6552F992" w:rsidR="00ED7ED2" w:rsidRDefault="00ED7ED2" w:rsidP="00ED7ED2">
      <w:pPr>
        <w:pStyle w:val="Ttulo3"/>
      </w:pPr>
      <w:bookmarkStart w:id="58" w:name="_Toc104188465"/>
      <w:r>
        <w:lastRenderedPageBreak/>
        <w:t>Gestión de los contenedores: docker container</w:t>
      </w:r>
      <w:bookmarkEnd w:id="58"/>
    </w:p>
    <w:p w14:paraId="2543E8E1" w14:textId="6E676E55" w:rsid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251011">
        <w:rPr>
          <w:rFonts w:asciiTheme="minorHAnsi" w:hAnsiTheme="minorHAnsi" w:cstheme="minorHAnsi"/>
          <w:b/>
          <w:bCs/>
          <w:noProof/>
          <w:color w:val="002060"/>
          <w:sz w:val="20"/>
          <w:szCs w:val="20"/>
          <w:lang w:val="en-GB"/>
        </w:rPr>
        <w:t xml:space="preserve">docker </w:t>
      </w:r>
      <w:r>
        <w:rPr>
          <w:rFonts w:asciiTheme="minorHAnsi" w:hAnsiTheme="minorHAnsi" w:cstheme="minorHAnsi"/>
          <w:b/>
          <w:bCs/>
          <w:noProof/>
          <w:color w:val="002060"/>
          <w:sz w:val="20"/>
          <w:szCs w:val="20"/>
          <w:lang w:val="en-GB"/>
        </w:rPr>
        <w:t>container</w:t>
      </w:r>
    </w:p>
    <w:p w14:paraId="28CA42D1" w14:textId="77777777"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Usage:  docker container COMMAND</w:t>
      </w:r>
    </w:p>
    <w:p w14:paraId="72721235" w14:textId="77777777"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1D3163A2" w14:textId="77777777"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Manage containers</w:t>
      </w:r>
    </w:p>
    <w:p w14:paraId="0AC7F261" w14:textId="77777777"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33AA3361" w14:textId="77777777"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Commands:</w:t>
      </w:r>
    </w:p>
    <w:p w14:paraId="2381D64C" w14:textId="3CB99DAC"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attach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Attach local standard input, output, and error streams to a running container</w:t>
      </w:r>
    </w:p>
    <w:p w14:paraId="4706F514" w14:textId="5F96F172"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commit     Create a new image from a container's changes</w:t>
      </w:r>
    </w:p>
    <w:p w14:paraId="70F4E770" w14:textId="0AB1BC71"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cp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 xml:space="preserve"> Copy files/folders between a container and the local filesystem</w:t>
      </w:r>
    </w:p>
    <w:p w14:paraId="7E5FB875" w14:textId="48233B96"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create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 xml:space="preserve">    Create a new container</w:t>
      </w:r>
    </w:p>
    <w:p w14:paraId="39345B9D" w14:textId="29B5B3F7"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diff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Inspect changes to files or directories on a container's filesystem</w:t>
      </w:r>
    </w:p>
    <w:p w14:paraId="28AB5A4C" w14:textId="3AC5E2C6"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exec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 xml:space="preserve">  Run a command in a running container</w:t>
      </w:r>
    </w:p>
    <w:p w14:paraId="50B3DB4B" w14:textId="77777777"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export      Export a container's filesystem as a tar archive</w:t>
      </w:r>
    </w:p>
    <w:p w14:paraId="1EF0A33D" w14:textId="77777777"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inspect     Display detailed information on one or more containers</w:t>
      </w:r>
    </w:p>
    <w:p w14:paraId="10B33095" w14:textId="24756EAA"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kill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 xml:space="preserve">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Kill one or more running containers</w:t>
      </w:r>
    </w:p>
    <w:p w14:paraId="455B7A4D" w14:textId="37A44893"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logs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 xml:space="preserve">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 xml:space="preserve">  Fetch the logs of a container</w:t>
      </w:r>
    </w:p>
    <w:p w14:paraId="616FC253" w14:textId="493C2C1F"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ls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 xml:space="preserve">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 xml:space="preserve"> List containers</w:t>
      </w:r>
    </w:p>
    <w:p w14:paraId="177EC8A4" w14:textId="77777777"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pause       Pause all processes within one or more containers</w:t>
      </w:r>
    </w:p>
    <w:p w14:paraId="75E3F0ED" w14:textId="21FBE73F"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port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 xml:space="preserve"> List port mappings or a specific mapping for the container</w:t>
      </w:r>
    </w:p>
    <w:p w14:paraId="449E9A86" w14:textId="57E32D2F"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prune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 xml:space="preserve">   Remove all stopped containers</w:t>
      </w:r>
    </w:p>
    <w:p w14:paraId="139AEC36" w14:textId="17E8E11F"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rename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 xml:space="preserve">  Rename a container</w:t>
      </w:r>
    </w:p>
    <w:p w14:paraId="39648BD0" w14:textId="1A30D98D"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restart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Restart one or more containers</w:t>
      </w:r>
    </w:p>
    <w:p w14:paraId="61548D3E" w14:textId="4D5DECBC"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rm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Remove one or more containers</w:t>
      </w:r>
    </w:p>
    <w:p w14:paraId="03BB65D5" w14:textId="22F6D4DE"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run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Run a command in a new container</w:t>
      </w:r>
    </w:p>
    <w:p w14:paraId="473E5BD8" w14:textId="10CDA68D"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start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Start one or more stopped containers</w:t>
      </w:r>
    </w:p>
    <w:p w14:paraId="3E56418A" w14:textId="669A4C06"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stats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Display a live stream of container(s) resource usage statistics</w:t>
      </w:r>
    </w:p>
    <w:p w14:paraId="0E1D1D55" w14:textId="28F5E4A9"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stop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Stop one or more running containers</w:t>
      </w:r>
    </w:p>
    <w:p w14:paraId="0DFB0353" w14:textId="2739F8A1"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top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Display the running processes of a container</w:t>
      </w:r>
    </w:p>
    <w:p w14:paraId="71BB3887" w14:textId="12771243"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unpause   Unpause all processes within one or more containers</w:t>
      </w:r>
    </w:p>
    <w:p w14:paraId="367487C8" w14:textId="77777777"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update      Update configuration of one or more containers</w:t>
      </w:r>
    </w:p>
    <w:p w14:paraId="2F89DD7F" w14:textId="624341B2"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 xml:space="preserve">  wait        </w:t>
      </w:r>
      <w:r w:rsidR="00243FE9">
        <w:rPr>
          <w:rFonts w:asciiTheme="minorHAnsi" w:hAnsiTheme="minorHAnsi" w:cstheme="minorHAnsi"/>
          <w:noProof/>
          <w:color w:val="002060"/>
          <w:sz w:val="20"/>
          <w:szCs w:val="20"/>
          <w:lang w:val="en-GB"/>
        </w:rPr>
        <w:t xml:space="preserve">   </w:t>
      </w:r>
      <w:r w:rsidRPr="00EB37AD">
        <w:rPr>
          <w:rFonts w:asciiTheme="minorHAnsi" w:hAnsiTheme="minorHAnsi" w:cstheme="minorHAnsi"/>
          <w:noProof/>
          <w:color w:val="002060"/>
          <w:sz w:val="20"/>
          <w:szCs w:val="20"/>
          <w:lang w:val="en-GB"/>
        </w:rPr>
        <w:t>Block until one or more containers stop, then print their exit codes</w:t>
      </w:r>
    </w:p>
    <w:p w14:paraId="570322CF" w14:textId="77777777" w:rsidR="00EB37AD" w:rsidRPr="00EB37AD"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5C198EE4" w14:textId="2E5B3897" w:rsidR="00EB37AD" w:rsidRPr="00E82B7F" w:rsidRDefault="00EB37AD" w:rsidP="00EB37AD">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EB37AD">
        <w:rPr>
          <w:rFonts w:asciiTheme="minorHAnsi" w:hAnsiTheme="minorHAnsi" w:cstheme="minorHAnsi"/>
          <w:noProof/>
          <w:color w:val="002060"/>
          <w:sz w:val="20"/>
          <w:szCs w:val="20"/>
          <w:lang w:val="en-GB"/>
        </w:rPr>
        <w:t>Run 'docker container COMMAND --help' for more information on a command.</w:t>
      </w:r>
    </w:p>
    <w:p w14:paraId="25A2D871" w14:textId="77777777" w:rsidR="00F1512B" w:rsidRDefault="00F1512B" w:rsidP="00233439">
      <w:pPr>
        <w:rPr>
          <w:noProof/>
          <w:lang w:val="en-GB"/>
        </w:rPr>
      </w:pPr>
    </w:p>
    <w:p w14:paraId="4A6F7BF5" w14:textId="750C3869" w:rsidR="00B7080A" w:rsidRDefault="00F1512B" w:rsidP="00F1512B">
      <w:pPr>
        <w:pStyle w:val="Ttulo3"/>
        <w:rPr>
          <w:noProof/>
          <w:lang w:val="en-GB"/>
        </w:rPr>
      </w:pPr>
      <w:bookmarkStart w:id="59" w:name="_Toc104188466"/>
      <w:r>
        <w:rPr>
          <w:noProof/>
          <w:lang w:val="en-GB"/>
        </w:rPr>
        <w:t>Creación y ejecución de contenedores: docker container run</w:t>
      </w:r>
      <w:bookmarkEnd w:id="59"/>
    </w:p>
    <w:p w14:paraId="70DD0E80" w14:textId="46C820BB" w:rsidR="00B71DDC" w:rsidRDefault="002E068A" w:rsidP="00B71DDC">
      <w:r w:rsidRPr="002E068A">
        <w:t>Para crear un contenedor témenos que usar la orden</w:t>
      </w:r>
      <w:r w:rsidRPr="002E068A">
        <w:rPr>
          <w:i/>
          <w:iCs/>
        </w:rPr>
        <w:t xml:space="preserve"> create</w:t>
      </w:r>
      <w:r w:rsidRPr="002E068A">
        <w:t xml:space="preserve"> y posteriormente ejecutarlo con la orden </w:t>
      </w:r>
      <w:r w:rsidRPr="002E068A">
        <w:rPr>
          <w:i/>
          <w:iCs/>
        </w:rPr>
        <w:t>start</w:t>
      </w:r>
      <w:r w:rsidRPr="002E068A">
        <w:t xml:space="preserve">. Para evitar estos dos pasos, se usa directamente </w:t>
      </w:r>
      <w:r w:rsidRPr="002E068A">
        <w:rPr>
          <w:i/>
          <w:iCs/>
        </w:rPr>
        <w:t>run</w:t>
      </w:r>
      <w:r w:rsidRPr="002E068A">
        <w:t xml:space="preserve"> que crea y ejecuta el contenedor de una vez.</w:t>
      </w:r>
    </w:p>
    <w:p w14:paraId="069C8DA3" w14:textId="4C2CE22A" w:rsidR="002E068A" w:rsidRDefault="002E068A" w:rsidP="00B71DDC">
      <w:r>
        <w:t>El proceso es el siguiente: Se crea una nueva capa de lectura – escritura para el contenedor, se añade a la parte superior de la imagen, a continuación, se crea el contenedor en memoria y se ejecuta el comando que hayamos configurado en el Dockerfile o el que se pase en la orden.</w:t>
      </w:r>
    </w:p>
    <w:p w14:paraId="31AF24B4" w14:textId="7A51637F" w:rsidR="002E068A" w:rsidRDefault="002E068A" w:rsidP="00B71DDC">
      <w:r>
        <w:t xml:space="preserve">Este es uno de los comandos más complejos y con más opciones, por lo que detallaremos </w:t>
      </w:r>
      <w:r w:rsidR="001814F0">
        <w:t xml:space="preserve">funcionamiento </w:t>
      </w:r>
      <w:r>
        <w:t>de forma más detenida en los apartados siguientes. En este momento lo que tenemos que saber es que la forma del comando es la siguiente</w:t>
      </w:r>
      <w:r w:rsidR="001814F0">
        <w:t>:</w:t>
      </w:r>
    </w:p>
    <w:p w14:paraId="7882F023" w14:textId="3BF49753" w:rsidR="002E068A" w:rsidRDefault="00E90E88" w:rsidP="00E90E88">
      <w:pPr>
        <w:pBdr>
          <w:top w:val="single" w:sz="4" w:space="1" w:color="auto"/>
          <w:left w:val="single" w:sz="4" w:space="4" w:color="auto"/>
          <w:bottom w:val="single" w:sz="4" w:space="1" w:color="auto"/>
          <w:right w:val="single" w:sz="4" w:space="4" w:color="auto"/>
        </w:pBdr>
        <w:ind w:left="567" w:right="530"/>
        <w:jc w:val="center"/>
      </w:pPr>
      <w:r w:rsidRPr="00E90E88">
        <w:rPr>
          <w:b/>
          <w:bCs/>
        </w:rPr>
        <w:lastRenderedPageBreak/>
        <w:t>d</w:t>
      </w:r>
      <w:r w:rsidR="002E068A" w:rsidRPr="00E90E88">
        <w:rPr>
          <w:b/>
          <w:bCs/>
        </w:rPr>
        <w:t xml:space="preserve">ocker </w:t>
      </w:r>
      <w:r w:rsidRPr="00E90E88">
        <w:rPr>
          <w:b/>
          <w:bCs/>
        </w:rPr>
        <w:t>container run</w:t>
      </w:r>
      <w:r>
        <w:t xml:space="preserve"> </w:t>
      </w:r>
      <w:r w:rsidR="00CE4DD8">
        <w:t>PARAMETROS</w:t>
      </w:r>
      <w:r>
        <w:t xml:space="preserve"> </w:t>
      </w:r>
      <w:r w:rsidRPr="00E90E88">
        <w:rPr>
          <w:b/>
          <w:bCs/>
        </w:rPr>
        <w:t>nombre_imagen</w:t>
      </w:r>
      <w:r>
        <w:t xml:space="preserve"> COMADO ARGUMENTOS</w:t>
      </w:r>
    </w:p>
    <w:p w14:paraId="312D1DE9" w14:textId="77777777" w:rsidR="001814F0" w:rsidRDefault="001814F0" w:rsidP="001814F0"/>
    <w:p w14:paraId="1A1A1C1C" w14:textId="77777777" w:rsidR="001814F0" w:rsidRDefault="001814F0" w:rsidP="001814F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container run primera-imagen</w:t>
      </w:r>
    </w:p>
    <w:p w14:paraId="76B5280C" w14:textId="77777777" w:rsidR="001814F0" w:rsidRPr="006D21C2" w:rsidRDefault="001814F0" w:rsidP="001814F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D21C2">
        <w:rPr>
          <w:rFonts w:asciiTheme="minorHAnsi" w:hAnsiTheme="minorHAnsi" w:cstheme="minorHAnsi"/>
          <w:noProof/>
          <w:color w:val="002060"/>
          <w:sz w:val="20"/>
          <w:szCs w:val="20"/>
          <w:lang w:val="en-GB"/>
        </w:rPr>
        <w:t>Hola Mundo</w:t>
      </w:r>
    </w:p>
    <w:p w14:paraId="7B8D8DD3" w14:textId="7D108824" w:rsidR="00E90E88" w:rsidRDefault="00E90E88" w:rsidP="00E90E88"/>
    <w:tbl>
      <w:tblPr>
        <w:tblStyle w:val="Tabladelista6concolores-nfasis3"/>
        <w:tblW w:w="0" w:type="auto"/>
        <w:tblLook w:val="04A0" w:firstRow="1" w:lastRow="0" w:firstColumn="1" w:lastColumn="0" w:noHBand="0" w:noVBand="1"/>
      </w:tblPr>
      <w:tblGrid>
        <w:gridCol w:w="2694"/>
        <w:gridCol w:w="2268"/>
        <w:gridCol w:w="3780"/>
      </w:tblGrid>
      <w:tr w:rsidR="001814F0" w14:paraId="7231106B" w14:textId="77777777" w:rsidTr="00B77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74FD5B4" w14:textId="77777777" w:rsidR="001814F0" w:rsidRDefault="001814F0" w:rsidP="00AD577B">
            <w:r>
              <w:t>Orden</w:t>
            </w:r>
          </w:p>
        </w:tc>
        <w:tc>
          <w:tcPr>
            <w:tcW w:w="2268" w:type="dxa"/>
          </w:tcPr>
          <w:p w14:paraId="1CC5FBE3" w14:textId="7F804C7B" w:rsidR="001814F0" w:rsidRDefault="001814F0" w:rsidP="00AD577B">
            <w:pPr>
              <w:cnfStyle w:val="100000000000" w:firstRow="1" w:lastRow="0" w:firstColumn="0" w:lastColumn="0" w:oddVBand="0" w:evenVBand="0" w:oddHBand="0" w:evenHBand="0" w:firstRowFirstColumn="0" w:firstRowLastColumn="0" w:lastRowFirstColumn="0" w:lastRowLastColumn="0"/>
            </w:pPr>
            <w:r>
              <w:t>Parámetro</w:t>
            </w:r>
          </w:p>
        </w:tc>
        <w:tc>
          <w:tcPr>
            <w:tcW w:w="3780" w:type="dxa"/>
          </w:tcPr>
          <w:p w14:paraId="725CEE5B" w14:textId="151B7D02" w:rsidR="001814F0" w:rsidRDefault="001814F0" w:rsidP="00AD577B">
            <w:pPr>
              <w:cnfStyle w:val="100000000000" w:firstRow="1" w:lastRow="0" w:firstColumn="0" w:lastColumn="0" w:oddVBand="0" w:evenVBand="0" w:oddHBand="0" w:evenHBand="0" w:firstRowFirstColumn="0" w:firstRowLastColumn="0" w:lastRowFirstColumn="0" w:lastRowLastColumn="0"/>
            </w:pPr>
            <w:r>
              <w:t>Descripción</w:t>
            </w:r>
          </w:p>
        </w:tc>
      </w:tr>
      <w:tr w:rsidR="001814F0" w14:paraId="4E6A77D6" w14:textId="77777777" w:rsidTr="00B7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F4FC058" w14:textId="20BAE023" w:rsidR="001814F0" w:rsidRDefault="001814F0" w:rsidP="00AD577B">
            <w:r>
              <w:t>docker container run</w:t>
            </w:r>
          </w:p>
        </w:tc>
        <w:tc>
          <w:tcPr>
            <w:tcW w:w="2268" w:type="dxa"/>
          </w:tcPr>
          <w:p w14:paraId="1192EA54" w14:textId="62AC23E7" w:rsidR="001814F0" w:rsidRDefault="008C2139" w:rsidP="00AD577B">
            <w:pPr>
              <w:cnfStyle w:val="000000100000" w:firstRow="0" w:lastRow="0" w:firstColumn="0" w:lastColumn="0" w:oddVBand="0" w:evenVBand="0" w:oddHBand="1" w:evenHBand="0" w:firstRowFirstColumn="0" w:firstRowLastColumn="0" w:lastRowFirstColumn="0" w:lastRowLastColumn="0"/>
            </w:pPr>
            <w:r>
              <w:t>-d</w:t>
            </w:r>
          </w:p>
        </w:tc>
        <w:tc>
          <w:tcPr>
            <w:tcW w:w="3780" w:type="dxa"/>
          </w:tcPr>
          <w:p w14:paraId="7CB1DCA4" w14:textId="5786AA2E" w:rsidR="001814F0" w:rsidRDefault="008C2139" w:rsidP="00AD577B">
            <w:pPr>
              <w:cnfStyle w:val="000000100000" w:firstRow="0" w:lastRow="0" w:firstColumn="0" w:lastColumn="0" w:oddVBand="0" w:evenVBand="0" w:oddHBand="1" w:evenHBand="0" w:firstRowFirstColumn="0" w:firstRowLastColumn="0" w:lastRowFirstColumn="0" w:lastRowLastColumn="0"/>
            </w:pPr>
            <w:r>
              <w:t>Ejecuta el contenedor en segundo plano, desligado de una terminal de comandos física. Es el modo de ejecución tradicional para los servicios.</w:t>
            </w:r>
          </w:p>
        </w:tc>
      </w:tr>
      <w:tr w:rsidR="001814F0" w14:paraId="60633C11" w14:textId="77777777" w:rsidTr="00B77BE2">
        <w:tc>
          <w:tcPr>
            <w:cnfStyle w:val="001000000000" w:firstRow="0" w:lastRow="0" w:firstColumn="1" w:lastColumn="0" w:oddVBand="0" w:evenVBand="0" w:oddHBand="0" w:evenHBand="0" w:firstRowFirstColumn="0" w:firstRowLastColumn="0" w:lastRowFirstColumn="0" w:lastRowLastColumn="0"/>
            <w:tcW w:w="2694" w:type="dxa"/>
          </w:tcPr>
          <w:p w14:paraId="65843B1C" w14:textId="46FB4048" w:rsidR="001814F0" w:rsidRDefault="001814F0" w:rsidP="00AD577B"/>
        </w:tc>
        <w:tc>
          <w:tcPr>
            <w:tcW w:w="2268" w:type="dxa"/>
          </w:tcPr>
          <w:p w14:paraId="1CDC905E" w14:textId="106AFDD4" w:rsidR="001814F0" w:rsidRDefault="008C2139" w:rsidP="00AD577B">
            <w:pPr>
              <w:cnfStyle w:val="000000000000" w:firstRow="0" w:lastRow="0" w:firstColumn="0" w:lastColumn="0" w:oddVBand="0" w:evenVBand="0" w:oddHBand="0" w:evenHBand="0" w:firstRowFirstColumn="0" w:firstRowLastColumn="0" w:lastRowFirstColumn="0" w:lastRowLastColumn="0"/>
            </w:pPr>
            <w:r>
              <w:t>--entrypoint cmd</w:t>
            </w:r>
          </w:p>
        </w:tc>
        <w:tc>
          <w:tcPr>
            <w:tcW w:w="3780" w:type="dxa"/>
          </w:tcPr>
          <w:p w14:paraId="549B2EE7" w14:textId="7CD59845" w:rsidR="001814F0" w:rsidRDefault="008C2139" w:rsidP="00AD577B">
            <w:pPr>
              <w:cnfStyle w:val="000000000000" w:firstRow="0" w:lastRow="0" w:firstColumn="0" w:lastColumn="0" w:oddVBand="0" w:evenVBand="0" w:oddHBand="0" w:evenHBand="0" w:firstRowFirstColumn="0" w:firstRowLastColumn="0" w:lastRowFirstColumn="0" w:lastRowLastColumn="0"/>
            </w:pPr>
            <w:r>
              <w:t>Sobrescribe el comando ENDTRYPOINT del Dockerfile</w:t>
            </w:r>
          </w:p>
        </w:tc>
      </w:tr>
      <w:tr w:rsidR="001814F0" w14:paraId="4EF294AE" w14:textId="77777777" w:rsidTr="00B7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A044472" w14:textId="0C17D1FA" w:rsidR="001814F0" w:rsidRDefault="001814F0" w:rsidP="00AD577B"/>
        </w:tc>
        <w:tc>
          <w:tcPr>
            <w:tcW w:w="2268" w:type="dxa"/>
          </w:tcPr>
          <w:p w14:paraId="70C2B54F" w14:textId="671A1823" w:rsidR="001814F0" w:rsidRDefault="008C2139" w:rsidP="00AD577B">
            <w:pPr>
              <w:cnfStyle w:val="000000100000" w:firstRow="0" w:lastRow="0" w:firstColumn="0" w:lastColumn="0" w:oddVBand="0" w:evenVBand="0" w:oddHBand="1" w:evenHBand="0" w:firstRowFirstColumn="0" w:firstRowLastColumn="0" w:lastRowFirstColumn="0" w:lastRowLastColumn="0"/>
            </w:pPr>
            <w:r>
              <w:t>-e var=valor</w:t>
            </w:r>
          </w:p>
        </w:tc>
        <w:tc>
          <w:tcPr>
            <w:tcW w:w="3780" w:type="dxa"/>
          </w:tcPr>
          <w:p w14:paraId="73F667A2" w14:textId="6368BD96" w:rsidR="001814F0" w:rsidRDefault="008C2139" w:rsidP="00AD577B">
            <w:pPr>
              <w:cnfStyle w:val="000000100000" w:firstRow="0" w:lastRow="0" w:firstColumn="0" w:lastColumn="0" w:oddVBand="0" w:evenVBand="0" w:oddHBand="1" w:evenHBand="0" w:firstRowFirstColumn="0" w:firstRowLastColumn="0" w:lastRowFirstColumn="0" w:lastRowLastColumn="0"/>
            </w:pPr>
            <w:r>
              <w:t>Se utiliza para crear una lista de variables de entorno presentes dentro del contenedor durante su ejecución.</w:t>
            </w:r>
          </w:p>
        </w:tc>
      </w:tr>
      <w:tr w:rsidR="008C2139" w14:paraId="35D5908D" w14:textId="77777777" w:rsidTr="00B77BE2">
        <w:tc>
          <w:tcPr>
            <w:cnfStyle w:val="001000000000" w:firstRow="0" w:lastRow="0" w:firstColumn="1" w:lastColumn="0" w:oddVBand="0" w:evenVBand="0" w:oddHBand="0" w:evenHBand="0" w:firstRowFirstColumn="0" w:firstRowLastColumn="0" w:lastRowFirstColumn="0" w:lastRowLastColumn="0"/>
            <w:tcW w:w="2694" w:type="dxa"/>
          </w:tcPr>
          <w:p w14:paraId="4E3C43B7" w14:textId="77777777" w:rsidR="008C2139" w:rsidRDefault="008C2139" w:rsidP="00AD577B"/>
        </w:tc>
        <w:tc>
          <w:tcPr>
            <w:tcW w:w="2268" w:type="dxa"/>
          </w:tcPr>
          <w:p w14:paraId="78FEB30C" w14:textId="7EF55CC6" w:rsidR="008C2139" w:rsidRDefault="008C2139" w:rsidP="00AD577B">
            <w:pPr>
              <w:cnfStyle w:val="000000000000" w:firstRow="0" w:lastRow="0" w:firstColumn="0" w:lastColumn="0" w:oddVBand="0" w:evenVBand="0" w:oddHBand="0" w:evenHBand="0" w:firstRowFirstColumn="0" w:firstRowLastColumn="0" w:lastRowFirstColumn="0" w:lastRowLastColumn="0"/>
            </w:pPr>
            <w:r>
              <w:t>--env-file file</w:t>
            </w:r>
          </w:p>
        </w:tc>
        <w:tc>
          <w:tcPr>
            <w:tcW w:w="3780" w:type="dxa"/>
          </w:tcPr>
          <w:p w14:paraId="5E27BEF4" w14:textId="754F7EED" w:rsidR="008C2139" w:rsidRDefault="008C2139" w:rsidP="00AD577B">
            <w:pPr>
              <w:cnfStyle w:val="000000000000" w:firstRow="0" w:lastRow="0" w:firstColumn="0" w:lastColumn="0" w:oddVBand="0" w:evenVBand="0" w:oddHBand="0" w:evenHBand="0" w:firstRowFirstColumn="0" w:firstRowLastColumn="0" w:lastRowFirstColumn="0" w:lastRowLastColumn="0"/>
            </w:pPr>
            <w:r>
              <w:t>Similar al anterior pero las variables se leerán de un fichero en vez de ponerlas en la orden directamente.</w:t>
            </w:r>
          </w:p>
        </w:tc>
      </w:tr>
      <w:tr w:rsidR="008C2139" w14:paraId="1C421C33" w14:textId="77777777" w:rsidTr="00B7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34B61B6" w14:textId="77777777" w:rsidR="008C2139" w:rsidRDefault="008C2139" w:rsidP="00AD577B"/>
        </w:tc>
        <w:tc>
          <w:tcPr>
            <w:tcW w:w="2268" w:type="dxa"/>
          </w:tcPr>
          <w:p w14:paraId="7DF022BC" w14:textId="585A1FF1" w:rsidR="008C2139" w:rsidRDefault="008C2139" w:rsidP="00AD577B">
            <w:pPr>
              <w:cnfStyle w:val="000000100000" w:firstRow="0" w:lastRow="0" w:firstColumn="0" w:lastColumn="0" w:oddVBand="0" w:evenVBand="0" w:oddHBand="1" w:evenHBand="0" w:firstRowFirstColumn="0" w:firstRowLastColumn="0" w:lastRowFirstColumn="0" w:lastRowLastColumn="0"/>
            </w:pPr>
            <w:r>
              <w:t>-i</w:t>
            </w:r>
          </w:p>
        </w:tc>
        <w:tc>
          <w:tcPr>
            <w:tcW w:w="3780" w:type="dxa"/>
          </w:tcPr>
          <w:p w14:paraId="0071792B" w14:textId="6D7E7885" w:rsidR="008C2139" w:rsidRDefault="008C2139" w:rsidP="00AD577B">
            <w:pPr>
              <w:cnfStyle w:val="000000100000" w:firstRow="0" w:lastRow="0" w:firstColumn="0" w:lastColumn="0" w:oddVBand="0" w:evenVBand="0" w:oddHBand="1" w:evenHBand="0" w:firstRowFirstColumn="0" w:firstRowLastColumn="0" w:lastRowFirstColumn="0" w:lastRowLastColumn="0"/>
            </w:pPr>
            <w:r>
              <w:t>Hace que el contenedor se ejecute en modo interactivo, pudiendo interactuar a través de la consola con el contenedor.</w:t>
            </w:r>
          </w:p>
        </w:tc>
      </w:tr>
      <w:tr w:rsidR="005F0B72" w14:paraId="0D656302" w14:textId="77777777" w:rsidTr="00B77BE2">
        <w:tc>
          <w:tcPr>
            <w:cnfStyle w:val="001000000000" w:firstRow="0" w:lastRow="0" w:firstColumn="1" w:lastColumn="0" w:oddVBand="0" w:evenVBand="0" w:oddHBand="0" w:evenHBand="0" w:firstRowFirstColumn="0" w:firstRowLastColumn="0" w:lastRowFirstColumn="0" w:lastRowLastColumn="0"/>
            <w:tcW w:w="2694" w:type="dxa"/>
          </w:tcPr>
          <w:p w14:paraId="47609B01" w14:textId="77777777" w:rsidR="005F0B72" w:rsidRDefault="005F0B72" w:rsidP="00AD577B"/>
        </w:tc>
        <w:tc>
          <w:tcPr>
            <w:tcW w:w="2268" w:type="dxa"/>
          </w:tcPr>
          <w:p w14:paraId="60275738" w14:textId="6412F8BE" w:rsidR="005F0B72" w:rsidRDefault="005F0B72" w:rsidP="00AD577B">
            <w:pPr>
              <w:cnfStyle w:val="000000000000" w:firstRow="0" w:lastRow="0" w:firstColumn="0" w:lastColumn="0" w:oddVBand="0" w:evenVBand="0" w:oddHBand="0" w:evenHBand="0" w:firstRowFirstColumn="0" w:firstRowLastColumn="0" w:lastRowFirstColumn="0" w:lastRowLastColumn="0"/>
            </w:pPr>
            <w:r>
              <w:t>--name nombre</w:t>
            </w:r>
          </w:p>
        </w:tc>
        <w:tc>
          <w:tcPr>
            <w:tcW w:w="3780" w:type="dxa"/>
          </w:tcPr>
          <w:p w14:paraId="6049E1B9" w14:textId="25E99786" w:rsidR="005F0B72" w:rsidRDefault="001F2E6F" w:rsidP="00AD577B">
            <w:pPr>
              <w:cnfStyle w:val="000000000000" w:firstRow="0" w:lastRow="0" w:firstColumn="0" w:lastColumn="0" w:oddVBand="0" w:evenVBand="0" w:oddHBand="0" w:evenHBand="0" w:firstRowFirstColumn="0" w:firstRowLastColumn="0" w:lastRowFirstColumn="0" w:lastRowLastColumn="0"/>
            </w:pPr>
            <w:r>
              <w:t>Permite dar un nombre al contenedor, si no se asigna se creará uno de forma aleatoria.</w:t>
            </w:r>
          </w:p>
        </w:tc>
      </w:tr>
      <w:tr w:rsidR="008C2139" w14:paraId="1FFD0230" w14:textId="77777777" w:rsidTr="00B7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BADD52" w14:textId="08C35E99" w:rsidR="008C2139" w:rsidRDefault="008C2139" w:rsidP="00AD577B"/>
        </w:tc>
        <w:tc>
          <w:tcPr>
            <w:tcW w:w="2268" w:type="dxa"/>
          </w:tcPr>
          <w:p w14:paraId="09C97FE3" w14:textId="1912770F" w:rsidR="008C2139" w:rsidRDefault="008C2139" w:rsidP="00AD577B">
            <w:pPr>
              <w:cnfStyle w:val="000000100000" w:firstRow="0" w:lastRow="0" w:firstColumn="0" w:lastColumn="0" w:oddVBand="0" w:evenVBand="0" w:oddHBand="1" w:evenHBand="0" w:firstRowFirstColumn="0" w:firstRowLastColumn="0" w:lastRowFirstColumn="0" w:lastRowLastColumn="0"/>
            </w:pPr>
            <w:r>
              <w:t>--network nombre</w:t>
            </w:r>
          </w:p>
        </w:tc>
        <w:tc>
          <w:tcPr>
            <w:tcW w:w="3780" w:type="dxa"/>
          </w:tcPr>
          <w:p w14:paraId="123BECED" w14:textId="2B01BCAF" w:rsidR="008C2139" w:rsidRDefault="008C2139" w:rsidP="00AD577B">
            <w:pPr>
              <w:cnfStyle w:val="000000100000" w:firstRow="0" w:lastRow="0" w:firstColumn="0" w:lastColumn="0" w:oddVBand="0" w:evenVBand="0" w:oddHBand="1" w:evenHBand="0" w:firstRowFirstColumn="0" w:firstRowLastColumn="0" w:lastRowFirstColumn="0" w:lastRowLastColumn="0"/>
            </w:pPr>
            <w:r>
              <w:t>Une el contenedor a una red propia en vez de la red por defecto.</w:t>
            </w:r>
          </w:p>
        </w:tc>
      </w:tr>
      <w:tr w:rsidR="008C2139" w14:paraId="5995E323" w14:textId="77777777" w:rsidTr="00B77BE2">
        <w:tc>
          <w:tcPr>
            <w:cnfStyle w:val="001000000000" w:firstRow="0" w:lastRow="0" w:firstColumn="1" w:lastColumn="0" w:oddVBand="0" w:evenVBand="0" w:oddHBand="0" w:evenHBand="0" w:firstRowFirstColumn="0" w:firstRowLastColumn="0" w:lastRowFirstColumn="0" w:lastRowLastColumn="0"/>
            <w:tcW w:w="2694" w:type="dxa"/>
          </w:tcPr>
          <w:p w14:paraId="67014D92" w14:textId="77777777" w:rsidR="008C2139" w:rsidRDefault="008C2139" w:rsidP="00AD577B"/>
        </w:tc>
        <w:tc>
          <w:tcPr>
            <w:tcW w:w="2268" w:type="dxa"/>
          </w:tcPr>
          <w:p w14:paraId="3809C8B5" w14:textId="3E6F843F" w:rsidR="008C2139" w:rsidRDefault="008C2139" w:rsidP="00AD577B">
            <w:pPr>
              <w:cnfStyle w:val="000000000000" w:firstRow="0" w:lastRow="0" w:firstColumn="0" w:lastColumn="0" w:oddVBand="0" w:evenVBand="0" w:oddHBand="0" w:evenHBand="0" w:firstRowFirstColumn="0" w:firstRowLastColumn="0" w:lastRowFirstColumn="0" w:lastRowLastColumn="0"/>
            </w:pPr>
            <w:r>
              <w:t>-p puerto:puerto</w:t>
            </w:r>
          </w:p>
        </w:tc>
        <w:tc>
          <w:tcPr>
            <w:tcW w:w="3780" w:type="dxa"/>
          </w:tcPr>
          <w:p w14:paraId="6A65AC75" w14:textId="7D6A9020" w:rsidR="008C2139" w:rsidRDefault="008C2139" w:rsidP="00AD577B">
            <w:pPr>
              <w:cnfStyle w:val="000000000000" w:firstRow="0" w:lastRow="0" w:firstColumn="0" w:lastColumn="0" w:oddVBand="0" w:evenVBand="0" w:oddHBand="0" w:evenHBand="0" w:firstRowFirstColumn="0" w:firstRowLastColumn="0" w:lastRowFirstColumn="0" w:lastRowLastColumn="0"/>
            </w:pPr>
            <w:r>
              <w:t>Establecer la conexión entre un puerto externo (host) y el interno del contenedor.</w:t>
            </w:r>
          </w:p>
        </w:tc>
      </w:tr>
      <w:tr w:rsidR="008C2139" w14:paraId="593F8ECF" w14:textId="77777777" w:rsidTr="00B7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0A65B2" w14:textId="77777777" w:rsidR="008C2139" w:rsidRDefault="008C2139" w:rsidP="00AD577B"/>
        </w:tc>
        <w:tc>
          <w:tcPr>
            <w:tcW w:w="2268" w:type="dxa"/>
          </w:tcPr>
          <w:p w14:paraId="29EC1749" w14:textId="569749F9" w:rsidR="008C2139" w:rsidRDefault="00C877C9" w:rsidP="00AD577B">
            <w:pPr>
              <w:cnfStyle w:val="000000100000" w:firstRow="0" w:lastRow="0" w:firstColumn="0" w:lastColumn="0" w:oddVBand="0" w:evenVBand="0" w:oddHBand="1" w:evenHBand="0" w:firstRowFirstColumn="0" w:firstRowLastColumn="0" w:lastRowFirstColumn="0" w:lastRowLastColumn="0"/>
            </w:pPr>
            <w:r>
              <w:t>--rm</w:t>
            </w:r>
          </w:p>
        </w:tc>
        <w:tc>
          <w:tcPr>
            <w:tcW w:w="3780" w:type="dxa"/>
          </w:tcPr>
          <w:p w14:paraId="61461925" w14:textId="127DC10C" w:rsidR="008C2139" w:rsidRDefault="00C877C9" w:rsidP="00AD577B">
            <w:pPr>
              <w:cnfStyle w:val="000000100000" w:firstRow="0" w:lastRow="0" w:firstColumn="0" w:lastColumn="0" w:oddVBand="0" w:evenVBand="0" w:oddHBand="1" w:evenHBand="0" w:firstRowFirstColumn="0" w:firstRowLastColumn="0" w:lastRowFirstColumn="0" w:lastRowLastColumn="0"/>
            </w:pPr>
            <w:r>
              <w:t>Descarga el contenedor de memoria una vez finalizado.</w:t>
            </w:r>
          </w:p>
        </w:tc>
      </w:tr>
      <w:tr w:rsidR="00C877C9" w14:paraId="2776AED9" w14:textId="77777777" w:rsidTr="00B77BE2">
        <w:tc>
          <w:tcPr>
            <w:cnfStyle w:val="001000000000" w:firstRow="0" w:lastRow="0" w:firstColumn="1" w:lastColumn="0" w:oddVBand="0" w:evenVBand="0" w:oddHBand="0" w:evenHBand="0" w:firstRowFirstColumn="0" w:firstRowLastColumn="0" w:lastRowFirstColumn="0" w:lastRowLastColumn="0"/>
            <w:tcW w:w="2694" w:type="dxa"/>
          </w:tcPr>
          <w:p w14:paraId="142BDE2E" w14:textId="77777777" w:rsidR="00C877C9" w:rsidRDefault="00C877C9" w:rsidP="00AD577B"/>
        </w:tc>
        <w:tc>
          <w:tcPr>
            <w:tcW w:w="2268" w:type="dxa"/>
          </w:tcPr>
          <w:p w14:paraId="71F74BBF" w14:textId="07D4EB31" w:rsidR="00C877C9" w:rsidRDefault="00C877C9" w:rsidP="00AD577B">
            <w:pPr>
              <w:cnfStyle w:val="000000000000" w:firstRow="0" w:lastRow="0" w:firstColumn="0" w:lastColumn="0" w:oddVBand="0" w:evenVBand="0" w:oddHBand="0" w:evenHBand="0" w:firstRowFirstColumn="0" w:firstRowLastColumn="0" w:lastRowFirstColumn="0" w:lastRowLastColumn="0"/>
            </w:pPr>
            <w:r>
              <w:t xml:space="preserve">-t </w:t>
            </w:r>
          </w:p>
        </w:tc>
        <w:tc>
          <w:tcPr>
            <w:tcW w:w="3780" w:type="dxa"/>
          </w:tcPr>
          <w:p w14:paraId="3721D1B4" w14:textId="4FE9F086" w:rsidR="00C877C9" w:rsidRDefault="00C877C9" w:rsidP="00AD577B">
            <w:pPr>
              <w:cnfStyle w:val="000000000000" w:firstRow="0" w:lastRow="0" w:firstColumn="0" w:lastColumn="0" w:oddVBand="0" w:evenVBand="0" w:oddHBand="0" w:evenHBand="0" w:firstRowFirstColumn="0" w:firstRowLastColumn="0" w:lastRowFirstColumn="0" w:lastRowLastColumn="0"/>
            </w:pPr>
            <w:r>
              <w:t>Asigna una termina host al contenedor</w:t>
            </w:r>
          </w:p>
        </w:tc>
      </w:tr>
      <w:tr w:rsidR="002A6769" w14:paraId="749AD9B4" w14:textId="77777777" w:rsidTr="00B7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56D1D92" w14:textId="77777777" w:rsidR="002A6769" w:rsidRDefault="002A6769" w:rsidP="00AD577B"/>
        </w:tc>
        <w:tc>
          <w:tcPr>
            <w:tcW w:w="2268" w:type="dxa"/>
          </w:tcPr>
          <w:p w14:paraId="6614259B" w14:textId="502C89F1" w:rsidR="002A6769" w:rsidRDefault="002A6769" w:rsidP="00AD577B">
            <w:pPr>
              <w:cnfStyle w:val="000000100000" w:firstRow="0" w:lastRow="0" w:firstColumn="0" w:lastColumn="0" w:oddVBand="0" w:evenVBand="0" w:oddHBand="1" w:evenHBand="0" w:firstRowFirstColumn="0" w:firstRowLastColumn="0" w:lastRowFirstColumn="0" w:lastRowLastColumn="0"/>
            </w:pPr>
            <w:r>
              <w:t>-u uid</w:t>
            </w:r>
          </w:p>
        </w:tc>
        <w:tc>
          <w:tcPr>
            <w:tcW w:w="3780" w:type="dxa"/>
          </w:tcPr>
          <w:p w14:paraId="2DF394A9" w14:textId="7E9DBA67" w:rsidR="002A6769" w:rsidRDefault="002A6769" w:rsidP="00AD577B">
            <w:pPr>
              <w:cnfStyle w:val="000000100000" w:firstRow="0" w:lastRow="0" w:firstColumn="0" w:lastColumn="0" w:oddVBand="0" w:evenVBand="0" w:oddHBand="1" w:evenHBand="0" w:firstRowFirstColumn="0" w:firstRowLastColumn="0" w:lastRowFirstColumn="0" w:lastRowLastColumn="0"/>
            </w:pPr>
            <w:r>
              <w:t>Usuario con el que ejecutar la orden, sobrescribe USER del Dockerfile</w:t>
            </w:r>
          </w:p>
        </w:tc>
      </w:tr>
      <w:tr w:rsidR="00C877C9" w14:paraId="26679B4D" w14:textId="77777777" w:rsidTr="00B77BE2">
        <w:tc>
          <w:tcPr>
            <w:cnfStyle w:val="001000000000" w:firstRow="0" w:lastRow="0" w:firstColumn="1" w:lastColumn="0" w:oddVBand="0" w:evenVBand="0" w:oddHBand="0" w:evenHBand="0" w:firstRowFirstColumn="0" w:firstRowLastColumn="0" w:lastRowFirstColumn="0" w:lastRowLastColumn="0"/>
            <w:tcW w:w="2694" w:type="dxa"/>
          </w:tcPr>
          <w:p w14:paraId="00C6D7BE" w14:textId="77777777" w:rsidR="00C877C9" w:rsidRDefault="00C877C9" w:rsidP="00AD577B"/>
        </w:tc>
        <w:tc>
          <w:tcPr>
            <w:tcW w:w="2268" w:type="dxa"/>
          </w:tcPr>
          <w:p w14:paraId="674F3A29" w14:textId="2FF1C1C7" w:rsidR="00C877C9" w:rsidRDefault="00C877C9" w:rsidP="00AD577B">
            <w:pPr>
              <w:cnfStyle w:val="000000000000" w:firstRow="0" w:lastRow="0" w:firstColumn="0" w:lastColumn="0" w:oddVBand="0" w:evenVBand="0" w:oddHBand="0" w:evenHBand="0" w:firstRowFirstColumn="0" w:firstRowLastColumn="0" w:lastRowFirstColumn="0" w:lastRowLastColumn="0"/>
            </w:pPr>
            <w:r>
              <w:t>-v nombre</w:t>
            </w:r>
          </w:p>
        </w:tc>
        <w:tc>
          <w:tcPr>
            <w:tcW w:w="3780" w:type="dxa"/>
          </w:tcPr>
          <w:p w14:paraId="65772231" w14:textId="6512DFB4" w:rsidR="00C877C9" w:rsidRDefault="00C877C9" w:rsidP="00AD577B">
            <w:pPr>
              <w:cnfStyle w:val="000000000000" w:firstRow="0" w:lastRow="0" w:firstColumn="0" w:lastColumn="0" w:oddVBand="0" w:evenVBand="0" w:oddHBand="0" w:evenHBand="0" w:firstRowFirstColumn="0" w:firstRowLastColumn="0" w:lastRowFirstColumn="0" w:lastRowLastColumn="0"/>
            </w:pPr>
            <w:r>
              <w:t>Asigna un volumen de almacenamiento al contenedor actual.</w:t>
            </w:r>
          </w:p>
        </w:tc>
      </w:tr>
      <w:tr w:rsidR="00C877C9" w14:paraId="493E026E" w14:textId="77777777" w:rsidTr="00B77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B29EA7E" w14:textId="77777777" w:rsidR="00C877C9" w:rsidRDefault="00C877C9" w:rsidP="00AD577B"/>
        </w:tc>
        <w:tc>
          <w:tcPr>
            <w:tcW w:w="2268" w:type="dxa"/>
          </w:tcPr>
          <w:p w14:paraId="7215D630" w14:textId="4F3F44E0" w:rsidR="00C877C9" w:rsidRDefault="00C877C9" w:rsidP="00AD577B">
            <w:pPr>
              <w:cnfStyle w:val="000000100000" w:firstRow="0" w:lastRow="0" w:firstColumn="0" w:lastColumn="0" w:oddVBand="0" w:evenVBand="0" w:oddHBand="1" w:evenHBand="0" w:firstRowFirstColumn="0" w:firstRowLastColumn="0" w:lastRowFirstColumn="0" w:lastRowLastColumn="0"/>
            </w:pPr>
            <w:r>
              <w:t>-w dir</w:t>
            </w:r>
          </w:p>
        </w:tc>
        <w:tc>
          <w:tcPr>
            <w:tcW w:w="3780" w:type="dxa"/>
          </w:tcPr>
          <w:p w14:paraId="4AC6D74A" w14:textId="590CDC5B" w:rsidR="00C877C9" w:rsidRDefault="00C877C9" w:rsidP="00AD577B">
            <w:pPr>
              <w:cnfStyle w:val="000000100000" w:firstRow="0" w:lastRow="0" w:firstColumn="0" w:lastColumn="0" w:oddVBand="0" w:evenVBand="0" w:oddHBand="1" w:evenHBand="0" w:firstRowFirstColumn="0" w:firstRowLastColumn="0" w:lastRowFirstColumn="0" w:lastRowLastColumn="0"/>
            </w:pPr>
            <w:r>
              <w:t>Sobrescribe el último WORKDIR del Dockerfile</w:t>
            </w:r>
          </w:p>
        </w:tc>
      </w:tr>
    </w:tbl>
    <w:p w14:paraId="7E43BA52" w14:textId="77777777" w:rsidR="001814F0" w:rsidRPr="002E068A" w:rsidRDefault="001814F0" w:rsidP="00E90E88"/>
    <w:p w14:paraId="52163114" w14:textId="77777777" w:rsidR="008F4E84" w:rsidRDefault="008F4E84" w:rsidP="00B71DDC">
      <w:pPr>
        <w:pStyle w:val="Ttulo4"/>
        <w:rPr>
          <w:noProof/>
          <w:lang w:val="en-GB"/>
        </w:rPr>
      </w:pPr>
      <w:r>
        <w:rPr>
          <w:noProof/>
          <w:lang w:val="en-GB"/>
        </w:rPr>
        <w:t>Ejemplos</w:t>
      </w:r>
    </w:p>
    <w:p w14:paraId="3865B2B2" w14:textId="709E332C" w:rsidR="008F4E84" w:rsidRDefault="008F4E84" w:rsidP="008F4E84">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00643333" w:rsidRPr="00643333">
        <w:rPr>
          <w:rFonts w:asciiTheme="minorHAnsi" w:hAnsiTheme="minorHAnsi" w:cstheme="minorHAnsi"/>
          <w:b/>
          <w:bCs/>
          <w:noProof/>
          <w:color w:val="002060"/>
          <w:sz w:val="20"/>
          <w:szCs w:val="20"/>
          <w:lang w:val="en-GB"/>
        </w:rPr>
        <w:t>docker container run --rm -d primera-imagen</w:t>
      </w:r>
    </w:p>
    <w:p w14:paraId="308515C1" w14:textId="05940063" w:rsidR="008F4E84" w:rsidRDefault="00643333" w:rsidP="008F4E84">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43333">
        <w:rPr>
          <w:rFonts w:asciiTheme="minorHAnsi" w:hAnsiTheme="minorHAnsi" w:cstheme="minorHAnsi"/>
          <w:noProof/>
          <w:color w:val="002060"/>
          <w:sz w:val="20"/>
          <w:szCs w:val="20"/>
          <w:lang w:val="en-GB"/>
        </w:rPr>
        <w:t>9d17d546b2ef307dbe39d717b70f8e305db982c25edf9481d2b7b6189730008f</w:t>
      </w:r>
    </w:p>
    <w:p w14:paraId="19DF7C2E" w14:textId="306FACF3" w:rsidR="00643333" w:rsidRDefault="00643333" w:rsidP="008F4E84">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198B12A4" w14:textId="6EA5AA46" w:rsidR="00643333" w:rsidRDefault="00643333" w:rsidP="0064333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run </w:t>
      </w:r>
      <w:r>
        <w:rPr>
          <w:rFonts w:asciiTheme="minorHAnsi" w:hAnsiTheme="minorHAnsi" w:cstheme="minorHAnsi"/>
          <w:b/>
          <w:bCs/>
          <w:noProof/>
          <w:color w:val="002060"/>
          <w:sz w:val="20"/>
          <w:szCs w:val="20"/>
          <w:lang w:val="en-GB"/>
        </w:rPr>
        <w:t>-it</w:t>
      </w:r>
      <w:r w:rsidRPr="00643333">
        <w:rPr>
          <w:rFonts w:asciiTheme="minorHAnsi" w:hAnsiTheme="minorHAnsi" w:cstheme="minorHAnsi"/>
          <w:b/>
          <w:bCs/>
          <w:noProof/>
          <w:color w:val="002060"/>
          <w:sz w:val="20"/>
          <w:szCs w:val="20"/>
          <w:lang w:val="en-GB"/>
        </w:rPr>
        <w:t xml:space="preserve"> primera-imagen</w:t>
      </w:r>
    </w:p>
    <w:p w14:paraId="474ABEEB" w14:textId="4D873DBA" w:rsidR="00643333" w:rsidRDefault="00643333" w:rsidP="008F4E84">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43333">
        <w:rPr>
          <w:rFonts w:asciiTheme="minorHAnsi" w:hAnsiTheme="minorHAnsi" w:cstheme="minorHAnsi"/>
          <w:noProof/>
          <w:color w:val="002060"/>
          <w:sz w:val="20"/>
          <w:szCs w:val="20"/>
          <w:lang w:val="en-GB"/>
        </w:rPr>
        <w:t>Hola Mundo</w:t>
      </w:r>
    </w:p>
    <w:p w14:paraId="5857E99A" w14:textId="3FA99B67" w:rsidR="00643333" w:rsidRDefault="00643333" w:rsidP="008F4E84">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7DEFC31D" w14:textId="303FB9AF" w:rsidR="00643333" w:rsidRDefault="00643333" w:rsidP="0064333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run --rm -d </w:t>
      </w:r>
      <w:r>
        <w:rPr>
          <w:rFonts w:asciiTheme="minorHAnsi" w:hAnsiTheme="minorHAnsi" w:cstheme="minorHAnsi"/>
          <w:b/>
          <w:bCs/>
          <w:noProof/>
          <w:color w:val="002060"/>
          <w:sz w:val="20"/>
          <w:szCs w:val="20"/>
          <w:lang w:val="en-GB"/>
        </w:rPr>
        <w:t xml:space="preserve">-p 80:8080 </w:t>
      </w:r>
      <w:r w:rsidRPr="00643333">
        <w:rPr>
          <w:rFonts w:asciiTheme="minorHAnsi" w:hAnsiTheme="minorHAnsi" w:cstheme="minorHAnsi"/>
          <w:b/>
          <w:bCs/>
          <w:noProof/>
          <w:color w:val="002060"/>
          <w:sz w:val="20"/>
          <w:szCs w:val="20"/>
          <w:lang w:val="en-GB"/>
        </w:rPr>
        <w:t>primera-imagen</w:t>
      </w:r>
    </w:p>
    <w:p w14:paraId="68BB8BD1" w14:textId="3ED35576" w:rsidR="00643333" w:rsidRDefault="00643333" w:rsidP="008F4E84">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43333">
        <w:rPr>
          <w:rFonts w:asciiTheme="minorHAnsi" w:hAnsiTheme="minorHAnsi" w:cstheme="minorHAnsi"/>
          <w:noProof/>
          <w:color w:val="002060"/>
          <w:sz w:val="20"/>
          <w:szCs w:val="20"/>
          <w:lang w:val="en-GB"/>
        </w:rPr>
        <w:t>055052b3d260d53ced83e7c42e2a53ca435d6f7131cc2cc022e6609fc5122a7a</w:t>
      </w:r>
    </w:p>
    <w:p w14:paraId="4C825B78" w14:textId="3FFBEEFF" w:rsidR="00643333" w:rsidRDefault="00643333" w:rsidP="008F4E84">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48B29B7E" w14:textId="1CF333DE" w:rsidR="00643333" w:rsidRDefault="00643333" w:rsidP="0064333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run --rm -d </w:t>
      </w:r>
      <w:r>
        <w:rPr>
          <w:rFonts w:asciiTheme="minorHAnsi" w:hAnsiTheme="minorHAnsi" w:cstheme="minorHAnsi"/>
          <w:b/>
          <w:bCs/>
          <w:noProof/>
          <w:color w:val="002060"/>
          <w:sz w:val="20"/>
          <w:szCs w:val="20"/>
          <w:lang w:val="en-GB"/>
        </w:rPr>
        <w:t xml:space="preserve">-p 80:8080 –env-file mifile.env </w:t>
      </w:r>
      <w:r w:rsidRPr="00643333">
        <w:rPr>
          <w:rFonts w:asciiTheme="minorHAnsi" w:hAnsiTheme="minorHAnsi" w:cstheme="minorHAnsi"/>
          <w:b/>
          <w:bCs/>
          <w:noProof/>
          <w:color w:val="002060"/>
          <w:sz w:val="20"/>
          <w:szCs w:val="20"/>
          <w:lang w:val="en-GB"/>
        </w:rPr>
        <w:t>primera-imagen</w:t>
      </w:r>
    </w:p>
    <w:p w14:paraId="3F0C95C3" w14:textId="5519ACE8" w:rsidR="00643333" w:rsidRDefault="00643333" w:rsidP="008F4E84">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43333">
        <w:rPr>
          <w:rFonts w:asciiTheme="minorHAnsi" w:hAnsiTheme="minorHAnsi" w:cstheme="minorHAnsi"/>
          <w:noProof/>
          <w:color w:val="002060"/>
          <w:sz w:val="20"/>
          <w:szCs w:val="20"/>
          <w:lang w:val="en-GB"/>
        </w:rPr>
        <w:t>9d17d546b2ef307dbe39d717b70f8e3ca435d6f7131cc2cc022e6609fc5122a7a</w:t>
      </w:r>
    </w:p>
    <w:p w14:paraId="550B1E8A" w14:textId="69F0722B" w:rsidR="002A6769" w:rsidRDefault="002A6769" w:rsidP="008F4E84">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4858BDC7" w14:textId="6403489F" w:rsidR="002A6769" w:rsidRDefault="002A6769" w:rsidP="008F4E84">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run </w:t>
      </w:r>
      <w:r>
        <w:rPr>
          <w:rFonts w:asciiTheme="minorHAnsi" w:hAnsiTheme="minorHAnsi" w:cstheme="minorHAnsi"/>
          <w:b/>
          <w:bCs/>
          <w:noProof/>
          <w:color w:val="002060"/>
          <w:sz w:val="20"/>
          <w:szCs w:val="20"/>
          <w:lang w:val="en-GB"/>
        </w:rPr>
        <w:t>-it</w:t>
      </w:r>
      <w:r w:rsidRPr="00643333">
        <w:rPr>
          <w:rFonts w:asciiTheme="minorHAnsi" w:hAnsiTheme="minorHAnsi" w:cstheme="minorHAnsi"/>
          <w:b/>
          <w:bCs/>
          <w:noProof/>
          <w:color w:val="002060"/>
          <w:sz w:val="20"/>
          <w:szCs w:val="20"/>
          <w:lang w:val="en-GB"/>
        </w:rPr>
        <w:t xml:space="preserve"> primera-imagen</w:t>
      </w:r>
      <w:r>
        <w:rPr>
          <w:rFonts w:asciiTheme="minorHAnsi" w:hAnsiTheme="minorHAnsi" w:cstheme="minorHAnsi"/>
          <w:b/>
          <w:bCs/>
          <w:noProof/>
          <w:color w:val="002060"/>
          <w:sz w:val="20"/>
          <w:szCs w:val="20"/>
          <w:lang w:val="en-GB"/>
        </w:rPr>
        <w:t xml:space="preserve"> bash</w:t>
      </w:r>
    </w:p>
    <w:p w14:paraId="7A4D768A" w14:textId="77777777" w:rsidR="002A6769" w:rsidRPr="002A6769" w:rsidRDefault="002A6769" w:rsidP="002A676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6769">
        <w:rPr>
          <w:rFonts w:asciiTheme="minorHAnsi" w:hAnsiTheme="minorHAnsi" w:cstheme="minorHAnsi"/>
          <w:noProof/>
          <w:color w:val="002060"/>
          <w:sz w:val="20"/>
          <w:szCs w:val="20"/>
          <w:lang w:val="en-GB"/>
        </w:rPr>
        <w:t>root@1d5649c85450:/app# ls</w:t>
      </w:r>
    </w:p>
    <w:p w14:paraId="08C97AF5" w14:textId="77777777" w:rsidR="002A6769" w:rsidRPr="002A6769" w:rsidRDefault="002A6769" w:rsidP="002A676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6769">
        <w:rPr>
          <w:rFonts w:asciiTheme="minorHAnsi" w:hAnsiTheme="minorHAnsi" w:cstheme="minorHAnsi"/>
          <w:noProof/>
          <w:color w:val="002060"/>
          <w:sz w:val="20"/>
          <w:szCs w:val="20"/>
          <w:lang w:val="en-GB"/>
        </w:rPr>
        <w:t>main.py</w:t>
      </w:r>
    </w:p>
    <w:p w14:paraId="6D05E0B0" w14:textId="1718399F" w:rsidR="002A6769" w:rsidRDefault="002A6769" w:rsidP="002A676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6769">
        <w:rPr>
          <w:rFonts w:asciiTheme="minorHAnsi" w:hAnsiTheme="minorHAnsi" w:cstheme="minorHAnsi"/>
          <w:noProof/>
          <w:color w:val="002060"/>
          <w:sz w:val="20"/>
          <w:szCs w:val="20"/>
          <w:lang w:val="en-GB"/>
        </w:rPr>
        <w:t>root@1d5649c85450:/app#</w:t>
      </w:r>
    </w:p>
    <w:p w14:paraId="17674349" w14:textId="6F8CF5AC" w:rsidR="002A6769" w:rsidRDefault="002A6769" w:rsidP="002A676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2A8D83EE" w14:textId="7191AC3F" w:rsidR="002A6769" w:rsidRDefault="002A6769" w:rsidP="002A676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run </w:t>
      </w:r>
      <w:r>
        <w:rPr>
          <w:rFonts w:asciiTheme="minorHAnsi" w:hAnsiTheme="minorHAnsi" w:cstheme="minorHAnsi"/>
          <w:b/>
          <w:bCs/>
          <w:noProof/>
          <w:color w:val="002060"/>
          <w:sz w:val="20"/>
          <w:szCs w:val="20"/>
          <w:lang w:val="en-GB"/>
        </w:rPr>
        <w:t>-it</w:t>
      </w:r>
      <w:r w:rsidRPr="00643333">
        <w:rPr>
          <w:rFonts w:asciiTheme="minorHAnsi" w:hAnsiTheme="minorHAnsi" w:cstheme="minorHAnsi"/>
          <w:b/>
          <w:bCs/>
          <w:noProof/>
          <w:color w:val="002060"/>
          <w:sz w:val="20"/>
          <w:szCs w:val="20"/>
          <w:lang w:val="en-GB"/>
        </w:rPr>
        <w:t xml:space="preserve"> </w:t>
      </w:r>
      <w:r>
        <w:rPr>
          <w:rFonts w:asciiTheme="minorHAnsi" w:hAnsiTheme="minorHAnsi" w:cstheme="minorHAnsi"/>
          <w:b/>
          <w:bCs/>
          <w:noProof/>
          <w:color w:val="002060"/>
          <w:sz w:val="20"/>
          <w:szCs w:val="20"/>
          <w:lang w:val="en-GB"/>
        </w:rPr>
        <w:t xml:space="preserve">-u 100 </w:t>
      </w:r>
      <w:r w:rsidRPr="00643333">
        <w:rPr>
          <w:rFonts w:asciiTheme="minorHAnsi" w:hAnsiTheme="minorHAnsi" w:cstheme="minorHAnsi"/>
          <w:b/>
          <w:bCs/>
          <w:noProof/>
          <w:color w:val="002060"/>
          <w:sz w:val="20"/>
          <w:szCs w:val="20"/>
          <w:lang w:val="en-GB"/>
        </w:rPr>
        <w:t>primera-imagen</w:t>
      </w:r>
      <w:r>
        <w:rPr>
          <w:rFonts w:asciiTheme="minorHAnsi" w:hAnsiTheme="minorHAnsi" w:cstheme="minorHAnsi"/>
          <w:b/>
          <w:bCs/>
          <w:noProof/>
          <w:color w:val="002060"/>
          <w:sz w:val="20"/>
          <w:szCs w:val="20"/>
          <w:lang w:val="en-GB"/>
        </w:rPr>
        <w:t xml:space="preserve"> bash</w:t>
      </w:r>
    </w:p>
    <w:p w14:paraId="3A4D4950" w14:textId="77777777" w:rsidR="002A6769" w:rsidRPr="002A6769" w:rsidRDefault="002A6769" w:rsidP="002A676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6769">
        <w:rPr>
          <w:rFonts w:asciiTheme="minorHAnsi" w:hAnsiTheme="minorHAnsi" w:cstheme="minorHAnsi"/>
          <w:noProof/>
          <w:color w:val="002060"/>
          <w:sz w:val="20"/>
          <w:szCs w:val="20"/>
          <w:lang w:val="en-GB"/>
        </w:rPr>
        <w:t>_apt@78ad56b4e93d:/app$ ls</w:t>
      </w:r>
    </w:p>
    <w:p w14:paraId="420265B8" w14:textId="77777777" w:rsidR="002A6769" w:rsidRPr="002A6769" w:rsidRDefault="002A6769" w:rsidP="002A676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6769">
        <w:rPr>
          <w:rFonts w:asciiTheme="minorHAnsi" w:hAnsiTheme="minorHAnsi" w:cstheme="minorHAnsi"/>
          <w:noProof/>
          <w:color w:val="002060"/>
          <w:sz w:val="20"/>
          <w:szCs w:val="20"/>
          <w:lang w:val="en-GB"/>
        </w:rPr>
        <w:t>main.py</w:t>
      </w:r>
    </w:p>
    <w:p w14:paraId="0DB9C37E" w14:textId="37A61F16" w:rsidR="002A6769" w:rsidRDefault="002A6769" w:rsidP="002A676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6769">
        <w:rPr>
          <w:rFonts w:asciiTheme="minorHAnsi" w:hAnsiTheme="minorHAnsi" w:cstheme="minorHAnsi"/>
          <w:noProof/>
          <w:color w:val="002060"/>
          <w:sz w:val="20"/>
          <w:szCs w:val="20"/>
          <w:lang w:val="en-GB"/>
        </w:rPr>
        <w:t>_apt@78ad56b4e93d:/app$</w:t>
      </w:r>
    </w:p>
    <w:p w14:paraId="7B0353E3" w14:textId="49B61929" w:rsidR="001F2E6F" w:rsidRDefault="001F2E6F" w:rsidP="002A676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39BEEA24" w14:textId="223A07E7" w:rsidR="001F2E6F" w:rsidRDefault="001F2E6F" w:rsidP="001F2E6F">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run </w:t>
      </w:r>
      <w:r>
        <w:rPr>
          <w:rFonts w:asciiTheme="minorHAnsi" w:hAnsiTheme="minorHAnsi" w:cstheme="minorHAnsi"/>
          <w:b/>
          <w:bCs/>
          <w:noProof/>
          <w:color w:val="002060"/>
          <w:sz w:val="20"/>
          <w:szCs w:val="20"/>
          <w:lang w:val="en-GB"/>
        </w:rPr>
        <w:t>-it</w:t>
      </w:r>
      <w:r w:rsidRPr="00643333">
        <w:rPr>
          <w:rFonts w:asciiTheme="minorHAnsi" w:hAnsiTheme="minorHAnsi" w:cstheme="minorHAnsi"/>
          <w:b/>
          <w:bCs/>
          <w:noProof/>
          <w:color w:val="002060"/>
          <w:sz w:val="20"/>
          <w:szCs w:val="20"/>
          <w:lang w:val="en-GB"/>
        </w:rPr>
        <w:t xml:space="preserve"> </w:t>
      </w:r>
      <w:r>
        <w:rPr>
          <w:rFonts w:asciiTheme="minorHAnsi" w:hAnsiTheme="minorHAnsi" w:cstheme="minorHAnsi"/>
          <w:b/>
          <w:bCs/>
          <w:noProof/>
          <w:color w:val="002060"/>
          <w:sz w:val="20"/>
          <w:szCs w:val="20"/>
          <w:lang w:val="en-GB"/>
        </w:rPr>
        <w:t xml:space="preserve">-u 100 --name hola_mundo </w:t>
      </w:r>
      <w:r w:rsidRPr="00643333">
        <w:rPr>
          <w:rFonts w:asciiTheme="minorHAnsi" w:hAnsiTheme="minorHAnsi" w:cstheme="minorHAnsi"/>
          <w:b/>
          <w:bCs/>
          <w:noProof/>
          <w:color w:val="002060"/>
          <w:sz w:val="20"/>
          <w:szCs w:val="20"/>
          <w:lang w:val="en-GB"/>
        </w:rPr>
        <w:t>primera-imagen</w:t>
      </w:r>
      <w:r>
        <w:rPr>
          <w:rFonts w:asciiTheme="minorHAnsi" w:hAnsiTheme="minorHAnsi" w:cstheme="minorHAnsi"/>
          <w:b/>
          <w:bCs/>
          <w:noProof/>
          <w:color w:val="002060"/>
          <w:sz w:val="20"/>
          <w:szCs w:val="20"/>
          <w:lang w:val="en-GB"/>
        </w:rPr>
        <w:t xml:space="preserve"> bash</w:t>
      </w:r>
    </w:p>
    <w:p w14:paraId="03E6FE98" w14:textId="67C9A755" w:rsidR="001F2E6F" w:rsidRPr="001F2E6F" w:rsidRDefault="001F2E6F" w:rsidP="001F2E6F">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1F2E6F">
        <w:rPr>
          <w:rFonts w:asciiTheme="minorHAnsi" w:hAnsiTheme="minorHAnsi" w:cstheme="minorHAnsi"/>
          <w:b/>
          <w:bCs/>
          <w:noProof/>
          <w:color w:val="002060"/>
          <w:sz w:val="20"/>
          <w:szCs w:val="20"/>
          <w:lang w:val="en-GB"/>
        </w:rPr>
        <w:t>$docker container ls</w:t>
      </w:r>
    </w:p>
    <w:p w14:paraId="4FC1B202" w14:textId="77777777" w:rsidR="001F2E6F" w:rsidRPr="001F2E6F" w:rsidRDefault="001F2E6F" w:rsidP="001F2E6F">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1F2E6F">
        <w:rPr>
          <w:rFonts w:asciiTheme="minorHAnsi" w:hAnsiTheme="minorHAnsi" w:cstheme="minorHAnsi"/>
          <w:noProof/>
          <w:color w:val="002060"/>
          <w:sz w:val="20"/>
          <w:szCs w:val="20"/>
          <w:lang w:val="en-GB"/>
        </w:rPr>
        <w:t>CONTAINER ID   IMAGE            COMMAND   CREATED         STATUS         PORTS     NAMES</w:t>
      </w:r>
    </w:p>
    <w:p w14:paraId="69F010BC" w14:textId="54D6D7AF" w:rsidR="001F2E6F" w:rsidRPr="006D21C2" w:rsidRDefault="001F2E6F" w:rsidP="001F2E6F">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1F2E6F">
        <w:rPr>
          <w:rFonts w:asciiTheme="minorHAnsi" w:hAnsiTheme="minorHAnsi" w:cstheme="minorHAnsi"/>
          <w:noProof/>
          <w:color w:val="002060"/>
          <w:sz w:val="20"/>
          <w:szCs w:val="20"/>
          <w:lang w:val="en-GB"/>
        </w:rPr>
        <w:t xml:space="preserve">1af0bf0ef4ef   primera-imagen   "bash"    9 seconds ago   Up 8 seconds             </w:t>
      </w:r>
      <w:r w:rsidRPr="001F2E6F">
        <w:rPr>
          <w:rFonts w:asciiTheme="minorHAnsi" w:hAnsiTheme="minorHAnsi" w:cstheme="minorHAnsi"/>
          <w:b/>
          <w:bCs/>
          <w:noProof/>
          <w:color w:val="002060"/>
          <w:sz w:val="20"/>
          <w:szCs w:val="20"/>
          <w:lang w:val="en-GB"/>
        </w:rPr>
        <w:t>hola_mundo</w:t>
      </w:r>
    </w:p>
    <w:p w14:paraId="49C37C10" w14:textId="1CB50EF5" w:rsidR="00643333" w:rsidRDefault="00643333" w:rsidP="00643333">
      <w:pPr>
        <w:rPr>
          <w:noProof/>
          <w:lang w:val="en-GB"/>
        </w:rPr>
      </w:pPr>
    </w:p>
    <w:p w14:paraId="7C51FD90" w14:textId="05600F3F" w:rsidR="00237BC7" w:rsidRDefault="00237BC7" w:rsidP="00237BC7">
      <w:pPr>
        <w:pStyle w:val="Ttulo3"/>
        <w:rPr>
          <w:noProof/>
          <w:lang w:val="en-GB"/>
        </w:rPr>
      </w:pPr>
      <w:bookmarkStart w:id="60" w:name="_Toc104188467"/>
      <w:r>
        <w:rPr>
          <w:noProof/>
          <w:lang w:val="en-GB"/>
        </w:rPr>
        <w:t xml:space="preserve">Listado de contenedores en ejecución: docker container </w:t>
      </w:r>
      <w:r w:rsidR="005F0B72">
        <w:rPr>
          <w:noProof/>
          <w:lang w:val="en-GB"/>
        </w:rPr>
        <w:t>ls</w:t>
      </w:r>
      <w:bookmarkEnd w:id="60"/>
    </w:p>
    <w:p w14:paraId="4B3C3D62" w14:textId="77777777" w:rsidR="005F0B72" w:rsidRDefault="00237BC7" w:rsidP="005F0B72">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w:t>
      </w:r>
      <w:r w:rsidR="005F0B72">
        <w:rPr>
          <w:rFonts w:asciiTheme="minorHAnsi" w:hAnsiTheme="minorHAnsi" w:cstheme="minorHAnsi"/>
          <w:b/>
          <w:bCs/>
          <w:noProof/>
          <w:color w:val="002060"/>
          <w:sz w:val="20"/>
          <w:szCs w:val="20"/>
          <w:lang w:val="en-GB"/>
        </w:rPr>
        <w:t>ls</w:t>
      </w:r>
    </w:p>
    <w:p w14:paraId="690B94A2" w14:textId="6D8E5324" w:rsidR="00237BC7" w:rsidRDefault="005F0B72" w:rsidP="005F0B72">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F0B72">
        <w:rPr>
          <w:rFonts w:asciiTheme="minorHAnsi" w:hAnsiTheme="minorHAnsi" w:cstheme="minorHAnsi"/>
          <w:noProof/>
          <w:color w:val="002060"/>
          <w:sz w:val="20"/>
          <w:szCs w:val="20"/>
          <w:lang w:val="en-GB"/>
        </w:rPr>
        <w:t>CONTAINER ID   IMAGE     COMMAND   CREATED   STATUS    PORTS     NAMES</w:t>
      </w:r>
    </w:p>
    <w:p w14:paraId="081887A3" w14:textId="019D0984" w:rsidR="005F0B72" w:rsidRPr="005F0B72" w:rsidRDefault="005F0B72" w:rsidP="005F0B72">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F0B72">
        <w:rPr>
          <w:rFonts w:asciiTheme="minorHAnsi" w:hAnsiTheme="minorHAnsi" w:cstheme="minorHAnsi"/>
          <w:noProof/>
          <w:color w:val="002060"/>
          <w:sz w:val="20"/>
          <w:szCs w:val="20"/>
          <w:lang w:val="en-GB"/>
        </w:rPr>
        <w:t xml:space="preserve">108f91112bd4   primera-imagen   "bash"    12 seconds ago   Up 11 seconds   </w:t>
      </w:r>
      <w:r>
        <w:rPr>
          <w:rFonts w:asciiTheme="minorHAnsi" w:hAnsiTheme="minorHAnsi" w:cstheme="minorHAnsi"/>
          <w:noProof/>
          <w:color w:val="002060"/>
          <w:sz w:val="20"/>
          <w:szCs w:val="20"/>
          <w:lang w:val="en-GB"/>
        </w:rPr>
        <w:t>r</w:t>
      </w:r>
      <w:r w:rsidRPr="005F0B72">
        <w:rPr>
          <w:rFonts w:asciiTheme="minorHAnsi" w:hAnsiTheme="minorHAnsi" w:cstheme="minorHAnsi"/>
          <w:noProof/>
          <w:color w:val="002060"/>
          <w:sz w:val="20"/>
          <w:szCs w:val="20"/>
          <w:lang w:val="en-GB"/>
        </w:rPr>
        <w:t>omantic_shannon</w:t>
      </w:r>
    </w:p>
    <w:p w14:paraId="1795D890" w14:textId="5AE386F6" w:rsidR="005F0B72" w:rsidRDefault="005F0B72" w:rsidP="00643333">
      <w:pPr>
        <w:rPr>
          <w:noProof/>
          <w:lang w:val="en-GB"/>
        </w:rPr>
      </w:pPr>
    </w:p>
    <w:tbl>
      <w:tblPr>
        <w:tblStyle w:val="Tabladelista6concolores-nfasis3"/>
        <w:tblW w:w="0" w:type="auto"/>
        <w:tblLook w:val="04A0" w:firstRow="1" w:lastRow="0" w:firstColumn="1" w:lastColumn="0" w:noHBand="0" w:noVBand="1"/>
      </w:tblPr>
      <w:tblGrid>
        <w:gridCol w:w="2694"/>
        <w:gridCol w:w="2268"/>
        <w:gridCol w:w="3780"/>
      </w:tblGrid>
      <w:tr w:rsidR="005F0B72" w14:paraId="7FC81519" w14:textId="77777777" w:rsidTr="00AD5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D64D97D" w14:textId="77777777" w:rsidR="005F0B72" w:rsidRDefault="005F0B72" w:rsidP="00AD577B">
            <w:r>
              <w:t>Orden</w:t>
            </w:r>
          </w:p>
        </w:tc>
        <w:tc>
          <w:tcPr>
            <w:tcW w:w="2268" w:type="dxa"/>
          </w:tcPr>
          <w:p w14:paraId="10F85B31" w14:textId="77777777" w:rsidR="005F0B72" w:rsidRDefault="005F0B72" w:rsidP="00AD577B">
            <w:pPr>
              <w:cnfStyle w:val="100000000000" w:firstRow="1" w:lastRow="0" w:firstColumn="0" w:lastColumn="0" w:oddVBand="0" w:evenVBand="0" w:oddHBand="0" w:evenHBand="0" w:firstRowFirstColumn="0" w:firstRowLastColumn="0" w:lastRowFirstColumn="0" w:lastRowLastColumn="0"/>
            </w:pPr>
            <w:r>
              <w:t>Parámetro</w:t>
            </w:r>
          </w:p>
        </w:tc>
        <w:tc>
          <w:tcPr>
            <w:tcW w:w="3780" w:type="dxa"/>
          </w:tcPr>
          <w:p w14:paraId="22CF24EB" w14:textId="77777777" w:rsidR="005F0B72" w:rsidRDefault="005F0B72" w:rsidP="00AD577B">
            <w:pPr>
              <w:cnfStyle w:val="100000000000" w:firstRow="1" w:lastRow="0" w:firstColumn="0" w:lastColumn="0" w:oddVBand="0" w:evenVBand="0" w:oddHBand="0" w:evenHBand="0" w:firstRowFirstColumn="0" w:firstRowLastColumn="0" w:lastRowFirstColumn="0" w:lastRowLastColumn="0"/>
            </w:pPr>
            <w:r>
              <w:t>Descripción</w:t>
            </w:r>
          </w:p>
        </w:tc>
      </w:tr>
      <w:tr w:rsidR="005F0B72" w14:paraId="28A4F358" w14:textId="77777777" w:rsidTr="00AD5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9DE5618" w14:textId="1812ED47" w:rsidR="005F0B72" w:rsidRDefault="005F0B72" w:rsidP="00AD577B">
            <w:r>
              <w:t>docker container ls</w:t>
            </w:r>
          </w:p>
        </w:tc>
        <w:tc>
          <w:tcPr>
            <w:tcW w:w="2268" w:type="dxa"/>
          </w:tcPr>
          <w:p w14:paraId="2199B3DB" w14:textId="592A976B" w:rsidR="005F0B72" w:rsidRDefault="005F0B72" w:rsidP="00AD577B">
            <w:pPr>
              <w:cnfStyle w:val="000000100000" w:firstRow="0" w:lastRow="0" w:firstColumn="0" w:lastColumn="0" w:oddVBand="0" w:evenVBand="0" w:oddHBand="1" w:evenHBand="0" w:firstRowFirstColumn="0" w:firstRowLastColumn="0" w:lastRowFirstColumn="0" w:lastRowLastColumn="0"/>
            </w:pPr>
            <w:r>
              <w:t>-a</w:t>
            </w:r>
          </w:p>
        </w:tc>
        <w:tc>
          <w:tcPr>
            <w:tcW w:w="3780" w:type="dxa"/>
          </w:tcPr>
          <w:p w14:paraId="2095A9EF" w14:textId="4B629CC9" w:rsidR="005F0B72" w:rsidRDefault="005F0B72" w:rsidP="00AD577B">
            <w:pPr>
              <w:cnfStyle w:val="000000100000" w:firstRow="0" w:lastRow="0" w:firstColumn="0" w:lastColumn="0" w:oddVBand="0" w:evenVBand="0" w:oddHBand="1" w:evenHBand="0" w:firstRowFirstColumn="0" w:firstRowLastColumn="0" w:lastRowFirstColumn="0" w:lastRowLastColumn="0"/>
            </w:pPr>
            <w:r>
              <w:t>Muestra todos los contenedores en ejecución posible, independientemente de su estado</w:t>
            </w:r>
          </w:p>
        </w:tc>
      </w:tr>
      <w:tr w:rsidR="005F0B72" w14:paraId="36010FA8" w14:textId="77777777" w:rsidTr="00AD577B">
        <w:tc>
          <w:tcPr>
            <w:cnfStyle w:val="001000000000" w:firstRow="0" w:lastRow="0" w:firstColumn="1" w:lastColumn="0" w:oddVBand="0" w:evenVBand="0" w:oddHBand="0" w:evenHBand="0" w:firstRowFirstColumn="0" w:firstRowLastColumn="0" w:lastRowFirstColumn="0" w:lastRowLastColumn="0"/>
            <w:tcW w:w="2694" w:type="dxa"/>
          </w:tcPr>
          <w:p w14:paraId="702B0086" w14:textId="77777777" w:rsidR="005F0B72" w:rsidRDefault="005F0B72" w:rsidP="00AD577B"/>
        </w:tc>
        <w:tc>
          <w:tcPr>
            <w:tcW w:w="2268" w:type="dxa"/>
          </w:tcPr>
          <w:p w14:paraId="3CBFF5A3" w14:textId="796618BD" w:rsidR="005F0B72" w:rsidRDefault="005F0B72" w:rsidP="00AD577B">
            <w:pPr>
              <w:cnfStyle w:val="000000000000" w:firstRow="0" w:lastRow="0" w:firstColumn="0" w:lastColumn="0" w:oddVBand="0" w:evenVBand="0" w:oddHBand="0" w:evenHBand="0" w:firstRowFirstColumn="0" w:firstRowLastColumn="0" w:lastRowFirstColumn="0" w:lastRowLastColumn="0"/>
            </w:pPr>
            <w:r>
              <w:t>-f</w:t>
            </w:r>
          </w:p>
        </w:tc>
        <w:tc>
          <w:tcPr>
            <w:tcW w:w="3780" w:type="dxa"/>
          </w:tcPr>
          <w:p w14:paraId="2B3F49DB" w14:textId="083A1B82" w:rsidR="005F0B72" w:rsidRDefault="005F0B72" w:rsidP="00AD577B">
            <w:pPr>
              <w:cnfStyle w:val="000000000000" w:firstRow="0" w:lastRow="0" w:firstColumn="0" w:lastColumn="0" w:oddVBand="0" w:evenVBand="0" w:oddHBand="0" w:evenHBand="0" w:firstRowFirstColumn="0" w:firstRowLastColumn="0" w:lastRowFirstColumn="0" w:lastRowLastColumn="0"/>
            </w:pPr>
            <w:r>
              <w:t>Permite filtrar los contenedores a mostrar.</w:t>
            </w:r>
          </w:p>
        </w:tc>
      </w:tr>
      <w:tr w:rsidR="005F0B72" w14:paraId="46870EF9" w14:textId="77777777" w:rsidTr="00AD5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F3D01D" w14:textId="77777777" w:rsidR="005F0B72" w:rsidRDefault="005F0B72" w:rsidP="00AD577B"/>
        </w:tc>
        <w:tc>
          <w:tcPr>
            <w:tcW w:w="2268" w:type="dxa"/>
          </w:tcPr>
          <w:p w14:paraId="6C83DAA6" w14:textId="7FA65783" w:rsidR="005F0B72" w:rsidRDefault="005F0B72" w:rsidP="00AD577B">
            <w:pPr>
              <w:cnfStyle w:val="000000100000" w:firstRow="0" w:lastRow="0" w:firstColumn="0" w:lastColumn="0" w:oddVBand="0" w:evenVBand="0" w:oddHBand="1" w:evenHBand="0" w:firstRowFirstColumn="0" w:firstRowLastColumn="0" w:lastRowFirstColumn="0" w:lastRowLastColumn="0"/>
            </w:pPr>
            <w:r>
              <w:t>-n número</w:t>
            </w:r>
          </w:p>
        </w:tc>
        <w:tc>
          <w:tcPr>
            <w:tcW w:w="3780" w:type="dxa"/>
          </w:tcPr>
          <w:p w14:paraId="196804A6" w14:textId="2867EF4A" w:rsidR="005F0B72" w:rsidRDefault="005F0B72" w:rsidP="00AD577B">
            <w:pPr>
              <w:cnfStyle w:val="000000100000" w:firstRow="0" w:lastRow="0" w:firstColumn="0" w:lastColumn="0" w:oddVBand="0" w:evenVBand="0" w:oddHBand="1" w:evenHBand="0" w:firstRowFirstColumn="0" w:firstRowLastColumn="0" w:lastRowFirstColumn="0" w:lastRowLastColumn="0"/>
            </w:pPr>
            <w:r>
              <w:t>Muestra los últimos número contenedores creados</w:t>
            </w:r>
          </w:p>
        </w:tc>
      </w:tr>
      <w:tr w:rsidR="005F0B72" w14:paraId="6251A9E4" w14:textId="77777777" w:rsidTr="00AD577B">
        <w:tc>
          <w:tcPr>
            <w:cnfStyle w:val="001000000000" w:firstRow="0" w:lastRow="0" w:firstColumn="1" w:lastColumn="0" w:oddVBand="0" w:evenVBand="0" w:oddHBand="0" w:evenHBand="0" w:firstRowFirstColumn="0" w:firstRowLastColumn="0" w:lastRowFirstColumn="0" w:lastRowLastColumn="0"/>
            <w:tcW w:w="2694" w:type="dxa"/>
          </w:tcPr>
          <w:p w14:paraId="39FC4D41" w14:textId="77777777" w:rsidR="005F0B72" w:rsidRDefault="005F0B72" w:rsidP="00AD577B"/>
        </w:tc>
        <w:tc>
          <w:tcPr>
            <w:tcW w:w="2268" w:type="dxa"/>
          </w:tcPr>
          <w:p w14:paraId="1F2C9759" w14:textId="0C224F5A" w:rsidR="005F0B72" w:rsidRDefault="005F0B72" w:rsidP="00AD577B">
            <w:pPr>
              <w:cnfStyle w:val="000000000000" w:firstRow="0" w:lastRow="0" w:firstColumn="0" w:lastColumn="0" w:oddVBand="0" w:evenVBand="0" w:oddHBand="0" w:evenHBand="0" w:firstRowFirstColumn="0" w:firstRowLastColumn="0" w:lastRowFirstColumn="0" w:lastRowLastColumn="0"/>
            </w:pPr>
            <w:r>
              <w:t>-l</w:t>
            </w:r>
          </w:p>
        </w:tc>
        <w:tc>
          <w:tcPr>
            <w:tcW w:w="3780" w:type="dxa"/>
          </w:tcPr>
          <w:p w14:paraId="0CB6F7EB" w14:textId="7AEBD817" w:rsidR="005F0B72" w:rsidRDefault="005F0B72" w:rsidP="00AD577B">
            <w:pPr>
              <w:cnfStyle w:val="000000000000" w:firstRow="0" w:lastRow="0" w:firstColumn="0" w:lastColumn="0" w:oddVBand="0" w:evenVBand="0" w:oddHBand="0" w:evenHBand="0" w:firstRowFirstColumn="0" w:firstRowLastColumn="0" w:lastRowFirstColumn="0" w:lastRowLastColumn="0"/>
            </w:pPr>
            <w:r>
              <w:t>Muestra el último contenedor creado</w:t>
            </w:r>
          </w:p>
        </w:tc>
      </w:tr>
      <w:tr w:rsidR="005F0B72" w14:paraId="313A0B4D" w14:textId="77777777" w:rsidTr="00AD5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D60DBD7" w14:textId="77777777" w:rsidR="005F0B72" w:rsidRDefault="005F0B72" w:rsidP="00AD577B"/>
        </w:tc>
        <w:tc>
          <w:tcPr>
            <w:tcW w:w="2268" w:type="dxa"/>
          </w:tcPr>
          <w:p w14:paraId="17DEA3B9" w14:textId="1394E40F" w:rsidR="005F0B72" w:rsidRDefault="001F2E6F" w:rsidP="00AD577B">
            <w:pPr>
              <w:cnfStyle w:val="000000100000" w:firstRow="0" w:lastRow="0" w:firstColumn="0" w:lastColumn="0" w:oddVBand="0" w:evenVBand="0" w:oddHBand="1" w:evenHBand="0" w:firstRowFirstColumn="0" w:firstRowLastColumn="0" w:lastRowFirstColumn="0" w:lastRowLastColumn="0"/>
            </w:pPr>
            <w:r>
              <w:t>--no-trunc</w:t>
            </w:r>
          </w:p>
        </w:tc>
        <w:tc>
          <w:tcPr>
            <w:tcW w:w="3780" w:type="dxa"/>
          </w:tcPr>
          <w:p w14:paraId="533B9E70" w14:textId="540FF101" w:rsidR="005F0B72" w:rsidRDefault="001F2E6F" w:rsidP="00AD577B">
            <w:pPr>
              <w:cnfStyle w:val="000000100000" w:firstRow="0" w:lastRow="0" w:firstColumn="0" w:lastColumn="0" w:oddVBand="0" w:evenVBand="0" w:oddHBand="1" w:evenHBand="0" w:firstRowFirstColumn="0" w:firstRowLastColumn="0" w:lastRowFirstColumn="0" w:lastRowLastColumn="0"/>
            </w:pPr>
            <w:r>
              <w:t>Muestra el identificador completo.</w:t>
            </w:r>
          </w:p>
        </w:tc>
      </w:tr>
    </w:tbl>
    <w:p w14:paraId="65BD61FB" w14:textId="029DA6FB" w:rsidR="005F0B72" w:rsidRDefault="005F0B72" w:rsidP="00643333">
      <w:pPr>
        <w:rPr>
          <w:noProof/>
          <w:lang w:val="en-GB"/>
        </w:rPr>
      </w:pPr>
    </w:p>
    <w:p w14:paraId="4BC8B837" w14:textId="4653250C" w:rsidR="002A4F86" w:rsidRDefault="002A4F86" w:rsidP="002A4F86">
      <w:pPr>
        <w:pStyle w:val="Ttulo3"/>
        <w:rPr>
          <w:noProof/>
          <w:lang w:val="en-GB"/>
        </w:rPr>
      </w:pPr>
      <w:bookmarkStart w:id="61" w:name="_Toc104188468"/>
      <w:r>
        <w:rPr>
          <w:noProof/>
          <w:lang w:val="en-GB"/>
        </w:rPr>
        <w:t>Usos comunes con los contenedores</w:t>
      </w:r>
      <w:bookmarkEnd w:id="61"/>
    </w:p>
    <w:p w14:paraId="7EC12415" w14:textId="6A2AD73D" w:rsidR="002A4F86" w:rsidRPr="00CC274A" w:rsidRDefault="00CC274A" w:rsidP="00CC274A">
      <w:pPr>
        <w:pStyle w:val="Ttulo4"/>
      </w:pPr>
      <w:r w:rsidRPr="00CC274A">
        <w:t>Ejecutar un shell interactivo</w:t>
      </w:r>
      <w:r w:rsidR="00EB4BF0">
        <w:t xml:space="preserve"> (-</w:t>
      </w:r>
      <w:r w:rsidR="00EB4BF0" w:rsidRPr="00606891">
        <w:rPr>
          <w:caps w:val="0"/>
        </w:rPr>
        <w:t>it</w:t>
      </w:r>
      <w:r w:rsidR="00EB4BF0">
        <w:t>)</w:t>
      </w:r>
    </w:p>
    <w:p w14:paraId="36C46C1C" w14:textId="77777777" w:rsidR="00726351"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run </w:t>
      </w:r>
      <w:r>
        <w:rPr>
          <w:rFonts w:asciiTheme="minorHAnsi" w:hAnsiTheme="minorHAnsi" w:cstheme="minorHAnsi"/>
          <w:b/>
          <w:bCs/>
          <w:noProof/>
          <w:color w:val="002060"/>
          <w:sz w:val="20"/>
          <w:szCs w:val="20"/>
          <w:lang w:val="en-GB"/>
        </w:rPr>
        <w:t>-it</w:t>
      </w:r>
      <w:r w:rsidRPr="00643333">
        <w:rPr>
          <w:rFonts w:asciiTheme="minorHAnsi" w:hAnsiTheme="minorHAnsi" w:cstheme="minorHAnsi"/>
          <w:b/>
          <w:bCs/>
          <w:noProof/>
          <w:color w:val="002060"/>
          <w:sz w:val="20"/>
          <w:szCs w:val="20"/>
          <w:lang w:val="en-GB"/>
        </w:rPr>
        <w:t xml:space="preserve"> primera-imagen</w:t>
      </w:r>
      <w:r>
        <w:rPr>
          <w:rFonts w:asciiTheme="minorHAnsi" w:hAnsiTheme="minorHAnsi" w:cstheme="minorHAnsi"/>
          <w:b/>
          <w:bCs/>
          <w:noProof/>
          <w:color w:val="002060"/>
          <w:sz w:val="20"/>
          <w:szCs w:val="20"/>
          <w:lang w:val="en-GB"/>
        </w:rPr>
        <w:t xml:space="preserve"> bash</w:t>
      </w:r>
    </w:p>
    <w:p w14:paraId="2874380E" w14:textId="77777777" w:rsidR="00726351" w:rsidRPr="002A6769"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6769">
        <w:rPr>
          <w:rFonts w:asciiTheme="minorHAnsi" w:hAnsiTheme="minorHAnsi" w:cstheme="minorHAnsi"/>
          <w:noProof/>
          <w:color w:val="002060"/>
          <w:sz w:val="20"/>
          <w:szCs w:val="20"/>
          <w:lang w:val="en-GB"/>
        </w:rPr>
        <w:t>root@1d5649c85450:/app# ls</w:t>
      </w:r>
    </w:p>
    <w:p w14:paraId="0D972850" w14:textId="77777777" w:rsidR="00726351" w:rsidRPr="002A6769"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6769">
        <w:rPr>
          <w:rFonts w:asciiTheme="minorHAnsi" w:hAnsiTheme="minorHAnsi" w:cstheme="minorHAnsi"/>
          <w:noProof/>
          <w:color w:val="002060"/>
          <w:sz w:val="20"/>
          <w:szCs w:val="20"/>
          <w:lang w:val="en-GB"/>
        </w:rPr>
        <w:t>main.py</w:t>
      </w:r>
    </w:p>
    <w:p w14:paraId="7AF23384" w14:textId="77777777" w:rsidR="00726351"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A6769">
        <w:rPr>
          <w:rFonts w:asciiTheme="minorHAnsi" w:hAnsiTheme="minorHAnsi" w:cstheme="minorHAnsi"/>
          <w:noProof/>
          <w:color w:val="002060"/>
          <w:sz w:val="20"/>
          <w:szCs w:val="20"/>
          <w:lang w:val="en-GB"/>
        </w:rPr>
        <w:t>root@1d5649c85450:/app#</w:t>
      </w:r>
    </w:p>
    <w:p w14:paraId="6D420987" w14:textId="1EC2281B" w:rsidR="00726351" w:rsidRPr="00CC274A" w:rsidRDefault="00726351" w:rsidP="00726351">
      <w:pPr>
        <w:pStyle w:val="Ttulo4"/>
      </w:pPr>
      <w:r>
        <w:t>Borrar de memoria un contenedor al terminar</w:t>
      </w:r>
      <w:r w:rsidR="00EB4BF0">
        <w:t xml:space="preserve"> (--</w:t>
      </w:r>
      <w:r w:rsidR="00EB4BF0" w:rsidRPr="00EB4BF0">
        <w:rPr>
          <w:caps w:val="0"/>
        </w:rPr>
        <w:t>rm</w:t>
      </w:r>
      <w:r w:rsidR="00EB4BF0">
        <w:t>)</w:t>
      </w:r>
    </w:p>
    <w:p w14:paraId="2E9B5783" w14:textId="77777777" w:rsidR="00726351"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docker container run --rm -d primera-imagen</w:t>
      </w:r>
    </w:p>
    <w:p w14:paraId="18790FFD" w14:textId="77777777" w:rsidR="00726351"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43333">
        <w:rPr>
          <w:rFonts w:asciiTheme="minorHAnsi" w:hAnsiTheme="minorHAnsi" w:cstheme="minorHAnsi"/>
          <w:noProof/>
          <w:color w:val="002060"/>
          <w:sz w:val="20"/>
          <w:szCs w:val="20"/>
          <w:lang w:val="en-GB"/>
        </w:rPr>
        <w:t>9d17d546b2ef307dbe39d717b70f8e305db982c25edf9481d2b7b6189730008f</w:t>
      </w:r>
    </w:p>
    <w:p w14:paraId="296CCA58" w14:textId="477CD3C5" w:rsidR="00726351" w:rsidRPr="00726351" w:rsidRDefault="00726351" w:rsidP="00726351">
      <w:pPr>
        <w:pStyle w:val="Ttulo4"/>
      </w:pPr>
      <w:r w:rsidRPr="00726351">
        <w:t>Dar un nombre al contenedor</w:t>
      </w:r>
      <w:r w:rsidR="00EB4BF0">
        <w:t xml:space="preserve"> (--</w:t>
      </w:r>
      <w:r w:rsidR="00EB4BF0" w:rsidRPr="00EB4BF0">
        <w:rPr>
          <w:caps w:val="0"/>
        </w:rPr>
        <w:t>name</w:t>
      </w:r>
      <w:r w:rsidR="00EB4BF0">
        <w:t>)</w:t>
      </w:r>
    </w:p>
    <w:p w14:paraId="257F94E8" w14:textId="77777777" w:rsidR="00726351"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run </w:t>
      </w:r>
      <w:r>
        <w:rPr>
          <w:rFonts w:asciiTheme="minorHAnsi" w:hAnsiTheme="minorHAnsi" w:cstheme="minorHAnsi"/>
          <w:b/>
          <w:bCs/>
          <w:noProof/>
          <w:color w:val="002060"/>
          <w:sz w:val="20"/>
          <w:szCs w:val="20"/>
          <w:lang w:val="en-GB"/>
        </w:rPr>
        <w:t>-it</w:t>
      </w:r>
      <w:r w:rsidRPr="00643333">
        <w:rPr>
          <w:rFonts w:asciiTheme="minorHAnsi" w:hAnsiTheme="minorHAnsi" w:cstheme="minorHAnsi"/>
          <w:b/>
          <w:bCs/>
          <w:noProof/>
          <w:color w:val="002060"/>
          <w:sz w:val="20"/>
          <w:szCs w:val="20"/>
          <w:lang w:val="en-GB"/>
        </w:rPr>
        <w:t xml:space="preserve"> </w:t>
      </w:r>
      <w:r>
        <w:rPr>
          <w:rFonts w:asciiTheme="minorHAnsi" w:hAnsiTheme="minorHAnsi" w:cstheme="minorHAnsi"/>
          <w:b/>
          <w:bCs/>
          <w:noProof/>
          <w:color w:val="002060"/>
          <w:sz w:val="20"/>
          <w:szCs w:val="20"/>
          <w:lang w:val="en-GB"/>
        </w:rPr>
        <w:t xml:space="preserve">-u 100 --name hola_mundo </w:t>
      </w:r>
      <w:r w:rsidRPr="00643333">
        <w:rPr>
          <w:rFonts w:asciiTheme="minorHAnsi" w:hAnsiTheme="minorHAnsi" w:cstheme="minorHAnsi"/>
          <w:b/>
          <w:bCs/>
          <w:noProof/>
          <w:color w:val="002060"/>
          <w:sz w:val="20"/>
          <w:szCs w:val="20"/>
          <w:lang w:val="en-GB"/>
        </w:rPr>
        <w:t>primera-imagen</w:t>
      </w:r>
      <w:r>
        <w:rPr>
          <w:rFonts w:asciiTheme="minorHAnsi" w:hAnsiTheme="minorHAnsi" w:cstheme="minorHAnsi"/>
          <w:b/>
          <w:bCs/>
          <w:noProof/>
          <w:color w:val="002060"/>
          <w:sz w:val="20"/>
          <w:szCs w:val="20"/>
          <w:lang w:val="en-GB"/>
        </w:rPr>
        <w:t xml:space="preserve"> bash</w:t>
      </w:r>
    </w:p>
    <w:p w14:paraId="2A805D07" w14:textId="77777777" w:rsidR="00726351" w:rsidRPr="001F2E6F"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1F2E6F">
        <w:rPr>
          <w:rFonts w:asciiTheme="minorHAnsi" w:hAnsiTheme="minorHAnsi" w:cstheme="minorHAnsi"/>
          <w:b/>
          <w:bCs/>
          <w:noProof/>
          <w:color w:val="002060"/>
          <w:sz w:val="20"/>
          <w:szCs w:val="20"/>
          <w:lang w:val="en-GB"/>
        </w:rPr>
        <w:t>$docker container ls</w:t>
      </w:r>
    </w:p>
    <w:p w14:paraId="197D99BB" w14:textId="77777777" w:rsidR="00726351" w:rsidRPr="001F2E6F"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1F2E6F">
        <w:rPr>
          <w:rFonts w:asciiTheme="minorHAnsi" w:hAnsiTheme="minorHAnsi" w:cstheme="minorHAnsi"/>
          <w:noProof/>
          <w:color w:val="002060"/>
          <w:sz w:val="20"/>
          <w:szCs w:val="20"/>
          <w:lang w:val="en-GB"/>
        </w:rPr>
        <w:t>CONTAINER ID   IMAGE            COMMAND   CREATED         STATUS         PORTS     NAMES</w:t>
      </w:r>
    </w:p>
    <w:p w14:paraId="027F59A7" w14:textId="77777777" w:rsidR="00726351" w:rsidRPr="006D21C2"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1F2E6F">
        <w:rPr>
          <w:rFonts w:asciiTheme="minorHAnsi" w:hAnsiTheme="minorHAnsi" w:cstheme="minorHAnsi"/>
          <w:noProof/>
          <w:color w:val="002060"/>
          <w:sz w:val="20"/>
          <w:szCs w:val="20"/>
          <w:lang w:val="en-GB"/>
        </w:rPr>
        <w:t xml:space="preserve">1af0bf0ef4ef   primera-imagen   "bash"    9 seconds ago   Up 8 seconds             </w:t>
      </w:r>
      <w:r w:rsidRPr="001F2E6F">
        <w:rPr>
          <w:rFonts w:asciiTheme="minorHAnsi" w:hAnsiTheme="minorHAnsi" w:cstheme="minorHAnsi"/>
          <w:b/>
          <w:bCs/>
          <w:noProof/>
          <w:color w:val="002060"/>
          <w:sz w:val="20"/>
          <w:szCs w:val="20"/>
          <w:lang w:val="en-GB"/>
        </w:rPr>
        <w:t>hola_mundo</w:t>
      </w:r>
    </w:p>
    <w:p w14:paraId="3B1BF32E" w14:textId="6C687469" w:rsidR="00726351" w:rsidRDefault="00726351" w:rsidP="00726351">
      <w:pPr>
        <w:pStyle w:val="Ttulo4"/>
      </w:pPr>
      <w:r>
        <w:t>Eliminar uN</w:t>
      </w:r>
      <w:r w:rsidRPr="00726351">
        <w:t xml:space="preserve"> contenedor</w:t>
      </w:r>
      <w:r>
        <w:t xml:space="preserve"> incluso si se está ejecutando</w:t>
      </w:r>
      <w:r w:rsidR="00EB4BF0">
        <w:t xml:space="preserve"> (-</w:t>
      </w:r>
      <w:r w:rsidR="00EB4BF0" w:rsidRPr="00EB4BF0">
        <w:rPr>
          <w:caps w:val="0"/>
        </w:rPr>
        <w:t>f</w:t>
      </w:r>
      <w:r w:rsidR="00EB4BF0">
        <w:t>)</w:t>
      </w:r>
    </w:p>
    <w:p w14:paraId="7A6C4458" w14:textId="77777777" w:rsidR="00726351"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run </w:t>
      </w:r>
      <w:r>
        <w:rPr>
          <w:rFonts w:asciiTheme="minorHAnsi" w:hAnsiTheme="minorHAnsi" w:cstheme="minorHAnsi"/>
          <w:b/>
          <w:bCs/>
          <w:noProof/>
          <w:color w:val="002060"/>
          <w:sz w:val="20"/>
          <w:szCs w:val="20"/>
          <w:lang w:val="en-GB"/>
        </w:rPr>
        <w:t>-it</w:t>
      </w:r>
      <w:r w:rsidRPr="00643333">
        <w:rPr>
          <w:rFonts w:asciiTheme="minorHAnsi" w:hAnsiTheme="minorHAnsi" w:cstheme="minorHAnsi"/>
          <w:b/>
          <w:bCs/>
          <w:noProof/>
          <w:color w:val="002060"/>
          <w:sz w:val="20"/>
          <w:szCs w:val="20"/>
          <w:lang w:val="en-GB"/>
        </w:rPr>
        <w:t xml:space="preserve"> </w:t>
      </w:r>
      <w:r>
        <w:rPr>
          <w:rFonts w:asciiTheme="minorHAnsi" w:hAnsiTheme="minorHAnsi" w:cstheme="minorHAnsi"/>
          <w:b/>
          <w:bCs/>
          <w:noProof/>
          <w:color w:val="002060"/>
          <w:sz w:val="20"/>
          <w:szCs w:val="20"/>
          <w:lang w:val="en-GB"/>
        </w:rPr>
        <w:t xml:space="preserve">-u 100 --name hola_mundo </w:t>
      </w:r>
      <w:r w:rsidRPr="00643333">
        <w:rPr>
          <w:rFonts w:asciiTheme="minorHAnsi" w:hAnsiTheme="minorHAnsi" w:cstheme="minorHAnsi"/>
          <w:b/>
          <w:bCs/>
          <w:noProof/>
          <w:color w:val="002060"/>
          <w:sz w:val="20"/>
          <w:szCs w:val="20"/>
          <w:lang w:val="en-GB"/>
        </w:rPr>
        <w:t>primera-imagen</w:t>
      </w:r>
      <w:r>
        <w:rPr>
          <w:rFonts w:asciiTheme="minorHAnsi" w:hAnsiTheme="minorHAnsi" w:cstheme="minorHAnsi"/>
          <w:b/>
          <w:bCs/>
          <w:noProof/>
          <w:color w:val="002060"/>
          <w:sz w:val="20"/>
          <w:szCs w:val="20"/>
          <w:lang w:val="en-GB"/>
        </w:rPr>
        <w:t xml:space="preserve"> bash</w:t>
      </w:r>
    </w:p>
    <w:p w14:paraId="2686E23A" w14:textId="77777777" w:rsidR="00726351" w:rsidRPr="001F2E6F"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1F2E6F">
        <w:rPr>
          <w:rFonts w:asciiTheme="minorHAnsi" w:hAnsiTheme="minorHAnsi" w:cstheme="minorHAnsi"/>
          <w:b/>
          <w:bCs/>
          <w:noProof/>
          <w:color w:val="002060"/>
          <w:sz w:val="20"/>
          <w:szCs w:val="20"/>
          <w:lang w:val="en-GB"/>
        </w:rPr>
        <w:t>$docker container ls</w:t>
      </w:r>
    </w:p>
    <w:p w14:paraId="1FA18119" w14:textId="77777777" w:rsidR="00726351" w:rsidRPr="001F2E6F"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1F2E6F">
        <w:rPr>
          <w:rFonts w:asciiTheme="minorHAnsi" w:hAnsiTheme="minorHAnsi" w:cstheme="minorHAnsi"/>
          <w:noProof/>
          <w:color w:val="002060"/>
          <w:sz w:val="20"/>
          <w:szCs w:val="20"/>
          <w:lang w:val="en-GB"/>
        </w:rPr>
        <w:t>CONTAINER ID   IMAGE            COMMAND   CREATED         STATUS         PORTS     NAMES</w:t>
      </w:r>
    </w:p>
    <w:p w14:paraId="11E24E23" w14:textId="31DC5514" w:rsidR="00726351"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1F2E6F">
        <w:rPr>
          <w:rFonts w:asciiTheme="minorHAnsi" w:hAnsiTheme="minorHAnsi" w:cstheme="minorHAnsi"/>
          <w:noProof/>
          <w:color w:val="002060"/>
          <w:sz w:val="20"/>
          <w:szCs w:val="20"/>
          <w:lang w:val="en-GB"/>
        </w:rPr>
        <w:t xml:space="preserve">1af0bf0ef4ef   primera-imagen   "bash"    9 seconds ago   Up 8 seconds             </w:t>
      </w:r>
      <w:r w:rsidRPr="00726351">
        <w:rPr>
          <w:rFonts w:asciiTheme="minorHAnsi" w:hAnsiTheme="minorHAnsi" w:cstheme="minorHAnsi"/>
          <w:noProof/>
          <w:color w:val="002060"/>
          <w:sz w:val="20"/>
          <w:szCs w:val="20"/>
          <w:lang w:val="en-GB"/>
        </w:rPr>
        <w:t>hola_mundo</w:t>
      </w:r>
    </w:p>
    <w:p w14:paraId="6CB8BB3A" w14:textId="05F38D8B" w:rsidR="00726351"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6B89CF81" w14:textId="1D30EB5B" w:rsidR="00726351" w:rsidRPr="00726351" w:rsidRDefault="00726351" w:rsidP="00726351">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726351">
        <w:rPr>
          <w:rFonts w:asciiTheme="minorHAnsi" w:hAnsiTheme="minorHAnsi" w:cstheme="minorHAnsi"/>
          <w:b/>
          <w:bCs/>
          <w:noProof/>
          <w:color w:val="002060"/>
          <w:sz w:val="20"/>
          <w:szCs w:val="20"/>
          <w:lang w:val="en-GB"/>
        </w:rPr>
        <w:t xml:space="preserve">$docker container rm -f 1af0bf0ef4ef   </w:t>
      </w:r>
    </w:p>
    <w:p w14:paraId="156CE8EC" w14:textId="6EDC61A8" w:rsidR="00726351" w:rsidRDefault="00726351" w:rsidP="00726351">
      <w:pPr>
        <w:pStyle w:val="Ttulo4"/>
      </w:pPr>
      <w:r>
        <w:t>Eliminar todos</w:t>
      </w:r>
      <w:r w:rsidRPr="00726351">
        <w:t xml:space="preserve"> </w:t>
      </w:r>
      <w:r>
        <w:t xml:space="preserve">los </w:t>
      </w:r>
      <w:r w:rsidRPr="00726351">
        <w:t>contenedor</w:t>
      </w:r>
      <w:r>
        <w:t>es detenidos</w:t>
      </w:r>
    </w:p>
    <w:p w14:paraId="4CEB03CC" w14:textId="6E18C44E" w:rsidR="00835B56" w:rsidRPr="00835B56" w:rsidRDefault="00726351" w:rsidP="00835B5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00835B56" w:rsidRPr="00835B56">
        <w:t xml:space="preserve"> </w:t>
      </w:r>
      <w:r w:rsidR="00835B56" w:rsidRPr="00835B56">
        <w:rPr>
          <w:rFonts w:asciiTheme="minorHAnsi" w:hAnsiTheme="minorHAnsi" w:cstheme="minorHAnsi"/>
          <w:b/>
          <w:bCs/>
          <w:noProof/>
          <w:color w:val="002060"/>
          <w:sz w:val="20"/>
          <w:szCs w:val="20"/>
          <w:lang w:val="en-GB"/>
        </w:rPr>
        <w:t>docker container rm $(docker container ls -aq)</w:t>
      </w:r>
    </w:p>
    <w:p w14:paraId="6EFD88A4" w14:textId="77777777" w:rsidR="00835B56" w:rsidRPr="00835B56" w:rsidRDefault="00835B56" w:rsidP="00835B5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35B56">
        <w:rPr>
          <w:rFonts w:asciiTheme="minorHAnsi" w:hAnsiTheme="minorHAnsi" w:cstheme="minorHAnsi"/>
          <w:noProof/>
          <w:color w:val="002060"/>
          <w:sz w:val="20"/>
          <w:szCs w:val="20"/>
          <w:lang w:val="en-GB"/>
        </w:rPr>
        <w:t>1af0bf0ef4ef</w:t>
      </w:r>
    </w:p>
    <w:p w14:paraId="0F6FEC20" w14:textId="77777777" w:rsidR="00835B56" w:rsidRPr="00835B56" w:rsidRDefault="00835B56" w:rsidP="00835B5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35B56">
        <w:rPr>
          <w:rFonts w:asciiTheme="minorHAnsi" w:hAnsiTheme="minorHAnsi" w:cstheme="minorHAnsi"/>
          <w:noProof/>
          <w:color w:val="002060"/>
          <w:sz w:val="20"/>
          <w:szCs w:val="20"/>
          <w:lang w:val="en-GB"/>
        </w:rPr>
        <w:t>108f91112bd4</w:t>
      </w:r>
    </w:p>
    <w:p w14:paraId="53C23482" w14:textId="77777777" w:rsidR="00835B56" w:rsidRPr="00835B56" w:rsidRDefault="00835B56" w:rsidP="00835B5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35B56">
        <w:rPr>
          <w:rFonts w:asciiTheme="minorHAnsi" w:hAnsiTheme="minorHAnsi" w:cstheme="minorHAnsi"/>
          <w:noProof/>
          <w:color w:val="002060"/>
          <w:sz w:val="20"/>
          <w:szCs w:val="20"/>
          <w:lang w:val="en-GB"/>
        </w:rPr>
        <w:t>78ad56b4e93d</w:t>
      </w:r>
    </w:p>
    <w:p w14:paraId="5C65317F" w14:textId="77777777" w:rsidR="00835B56" w:rsidRPr="00835B56" w:rsidRDefault="00835B56" w:rsidP="00835B5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35B56">
        <w:rPr>
          <w:rFonts w:asciiTheme="minorHAnsi" w:hAnsiTheme="minorHAnsi" w:cstheme="minorHAnsi"/>
          <w:noProof/>
          <w:color w:val="002060"/>
          <w:sz w:val="20"/>
          <w:szCs w:val="20"/>
          <w:lang w:val="en-GB"/>
        </w:rPr>
        <w:t>1d5649c85450</w:t>
      </w:r>
    </w:p>
    <w:p w14:paraId="3128BFE9" w14:textId="77777777" w:rsidR="00835B56" w:rsidRPr="00835B56" w:rsidRDefault="00835B56" w:rsidP="00835B5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35B56">
        <w:rPr>
          <w:rFonts w:asciiTheme="minorHAnsi" w:hAnsiTheme="minorHAnsi" w:cstheme="minorHAnsi"/>
          <w:noProof/>
          <w:color w:val="002060"/>
          <w:sz w:val="20"/>
          <w:szCs w:val="20"/>
          <w:lang w:val="en-GB"/>
        </w:rPr>
        <w:t>bbdaf6222610</w:t>
      </w:r>
    </w:p>
    <w:p w14:paraId="03572145" w14:textId="77777777" w:rsidR="00835B56" w:rsidRPr="00835B56" w:rsidRDefault="00835B56" w:rsidP="00835B5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35B56">
        <w:rPr>
          <w:rFonts w:asciiTheme="minorHAnsi" w:hAnsiTheme="minorHAnsi" w:cstheme="minorHAnsi"/>
          <w:noProof/>
          <w:color w:val="002060"/>
          <w:sz w:val="20"/>
          <w:szCs w:val="20"/>
          <w:lang w:val="en-GB"/>
        </w:rPr>
        <w:t>2ff5d2cd086c</w:t>
      </w:r>
    </w:p>
    <w:p w14:paraId="370B0D82" w14:textId="40A3FC74" w:rsidR="00726351" w:rsidRPr="00835B56" w:rsidRDefault="00835B56" w:rsidP="00835B5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pPr>
      <w:r w:rsidRPr="00835B56">
        <w:rPr>
          <w:rFonts w:asciiTheme="minorHAnsi" w:hAnsiTheme="minorHAnsi" w:cstheme="minorHAnsi"/>
          <w:noProof/>
          <w:color w:val="002060"/>
          <w:sz w:val="20"/>
          <w:szCs w:val="20"/>
          <w:lang w:val="en-GB"/>
        </w:rPr>
        <w:t>3365d7ec4ec7</w:t>
      </w:r>
    </w:p>
    <w:p w14:paraId="12B89B62" w14:textId="43B6F745" w:rsidR="00835B56" w:rsidRDefault="00835B56" w:rsidP="00835B56">
      <w:pPr>
        <w:pStyle w:val="Ttulo4"/>
      </w:pPr>
      <w:r>
        <w:t>Mostrar la salida estandar del contenedor</w:t>
      </w:r>
      <w:r w:rsidR="007B4077">
        <w:t xml:space="preserve"> en tiempo real</w:t>
      </w:r>
      <w:r w:rsidR="00EB4BF0">
        <w:t xml:space="preserve"> (-</w:t>
      </w:r>
      <w:r w:rsidR="00EB4BF0" w:rsidRPr="00EB4BF0">
        <w:rPr>
          <w:caps w:val="0"/>
        </w:rPr>
        <w:t>f</w:t>
      </w:r>
      <w:r w:rsidR="00EB4BF0">
        <w:t>)</w:t>
      </w:r>
    </w:p>
    <w:p w14:paraId="326B2722" w14:textId="0D5A15CE" w:rsidR="00835B56" w:rsidRPr="00835B56" w:rsidRDefault="00835B56" w:rsidP="00835B5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007B4077" w:rsidRPr="007B4077">
        <w:t xml:space="preserve"> </w:t>
      </w:r>
      <w:r w:rsidR="007B4077" w:rsidRPr="007B4077">
        <w:rPr>
          <w:rFonts w:asciiTheme="minorHAnsi" w:hAnsiTheme="minorHAnsi" w:cstheme="minorHAnsi"/>
          <w:b/>
          <w:bCs/>
          <w:noProof/>
          <w:color w:val="002060"/>
          <w:sz w:val="20"/>
          <w:szCs w:val="20"/>
          <w:lang w:val="en-GB"/>
        </w:rPr>
        <w:t>docker container logs --details -f 7eefb112ea63</w:t>
      </w:r>
    </w:p>
    <w:p w14:paraId="254459D1" w14:textId="3DC794F4" w:rsidR="00EB4BF0" w:rsidRDefault="00EB4BF0" w:rsidP="00EB4BF0">
      <w:pPr>
        <w:pStyle w:val="Ttulo4"/>
      </w:pPr>
      <w:r>
        <w:lastRenderedPageBreak/>
        <w:t>Ejecutar un contenenedor en segundo plano (-</w:t>
      </w:r>
      <w:r w:rsidRPr="00EB4BF0">
        <w:rPr>
          <w:caps w:val="0"/>
        </w:rPr>
        <w:t>d</w:t>
      </w:r>
      <w:r>
        <w:t>)</w:t>
      </w:r>
    </w:p>
    <w:p w14:paraId="2CAA330D" w14:textId="77777777" w:rsidR="00EB4BF0" w:rsidRDefault="00EB4BF0" w:rsidP="00EB4BF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docker container run --rm -d primera-imagen</w:t>
      </w:r>
    </w:p>
    <w:p w14:paraId="18754E78" w14:textId="77777777" w:rsidR="00EB4BF0" w:rsidRDefault="00EB4BF0" w:rsidP="00EB4BF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43333">
        <w:rPr>
          <w:rFonts w:asciiTheme="minorHAnsi" w:hAnsiTheme="minorHAnsi" w:cstheme="minorHAnsi"/>
          <w:noProof/>
          <w:color w:val="002060"/>
          <w:sz w:val="20"/>
          <w:szCs w:val="20"/>
          <w:lang w:val="en-GB"/>
        </w:rPr>
        <w:t>9d17d546b2ef307dbe39d717b70f8e305db982c25edf9481d2b7b6189730008f</w:t>
      </w:r>
    </w:p>
    <w:p w14:paraId="7F7CB258" w14:textId="17B6E7A0" w:rsidR="00BA0F19" w:rsidRDefault="00BA0F19" w:rsidP="00BA0F19">
      <w:pPr>
        <w:pStyle w:val="Ttulo4"/>
      </w:pPr>
      <w:r>
        <w:t>Información detallada del contenedor</w:t>
      </w:r>
    </w:p>
    <w:p w14:paraId="6D786D81" w14:textId="4CC874BB" w:rsidR="00BA0F19" w:rsidRDefault="00BA0F19" w:rsidP="00BA0F1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w:t>
      </w:r>
      <w:r>
        <w:rPr>
          <w:rFonts w:asciiTheme="minorHAnsi" w:hAnsiTheme="minorHAnsi" w:cstheme="minorHAnsi"/>
          <w:b/>
          <w:bCs/>
          <w:noProof/>
          <w:color w:val="002060"/>
          <w:sz w:val="20"/>
          <w:szCs w:val="20"/>
          <w:lang w:val="en-GB"/>
        </w:rPr>
        <w:t>inspect</w:t>
      </w:r>
      <w:r w:rsidRPr="00643333">
        <w:rPr>
          <w:rFonts w:asciiTheme="minorHAnsi" w:hAnsiTheme="minorHAnsi" w:cstheme="minorHAnsi"/>
          <w:b/>
          <w:bCs/>
          <w:noProof/>
          <w:color w:val="002060"/>
          <w:sz w:val="20"/>
          <w:szCs w:val="20"/>
          <w:lang w:val="en-GB"/>
        </w:rPr>
        <w:t xml:space="preserve"> </w:t>
      </w:r>
      <w:r>
        <w:rPr>
          <w:rFonts w:asciiTheme="minorHAnsi" w:hAnsiTheme="minorHAnsi" w:cstheme="minorHAnsi"/>
          <w:b/>
          <w:bCs/>
          <w:noProof/>
          <w:color w:val="002060"/>
          <w:sz w:val="20"/>
          <w:szCs w:val="20"/>
          <w:lang w:val="en-GB"/>
        </w:rPr>
        <w:t>hola_mundo</w:t>
      </w:r>
    </w:p>
    <w:p w14:paraId="58739EA6" w14:textId="5369B79E" w:rsidR="00BA0F19" w:rsidRDefault="00BA0F19" w:rsidP="00BA0F19">
      <w:pPr>
        <w:pStyle w:val="Ttulo4"/>
      </w:pPr>
      <w:r>
        <w:t>Unirse a un contenedor en ejecución</w:t>
      </w:r>
    </w:p>
    <w:p w14:paraId="669A3A5E" w14:textId="7ED2AC1C" w:rsidR="00BA0F19" w:rsidRDefault="00BA0F19" w:rsidP="00BA0F1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w:t>
      </w:r>
      <w:r>
        <w:rPr>
          <w:rFonts w:asciiTheme="minorHAnsi" w:hAnsiTheme="minorHAnsi" w:cstheme="minorHAnsi"/>
          <w:b/>
          <w:bCs/>
          <w:noProof/>
          <w:color w:val="002060"/>
          <w:sz w:val="20"/>
          <w:szCs w:val="20"/>
          <w:lang w:val="en-GB"/>
        </w:rPr>
        <w:t>attach</w:t>
      </w:r>
      <w:r w:rsidRPr="00643333">
        <w:rPr>
          <w:rFonts w:asciiTheme="minorHAnsi" w:hAnsiTheme="minorHAnsi" w:cstheme="minorHAnsi"/>
          <w:b/>
          <w:bCs/>
          <w:noProof/>
          <w:color w:val="002060"/>
          <w:sz w:val="20"/>
          <w:szCs w:val="20"/>
          <w:lang w:val="en-GB"/>
        </w:rPr>
        <w:t xml:space="preserve"> </w:t>
      </w:r>
      <w:r>
        <w:rPr>
          <w:rFonts w:asciiTheme="minorHAnsi" w:hAnsiTheme="minorHAnsi" w:cstheme="minorHAnsi"/>
          <w:b/>
          <w:bCs/>
          <w:noProof/>
          <w:color w:val="002060"/>
          <w:sz w:val="20"/>
          <w:szCs w:val="20"/>
          <w:lang w:val="en-GB"/>
        </w:rPr>
        <w:t>hola_mundo</w:t>
      </w:r>
    </w:p>
    <w:p w14:paraId="7321B14B" w14:textId="0A84FD1D" w:rsidR="00BA0F19" w:rsidRPr="005449E6" w:rsidRDefault="00BA0F19" w:rsidP="00BA0F1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449E6">
        <w:rPr>
          <w:rFonts w:asciiTheme="minorHAnsi" w:hAnsiTheme="minorHAnsi" w:cstheme="minorHAnsi"/>
          <w:noProof/>
          <w:color w:val="002060"/>
          <w:sz w:val="20"/>
          <w:szCs w:val="20"/>
          <w:lang w:val="en-GB"/>
        </w:rPr>
        <w:t>_apt@7eefb112ea63:/app$</w:t>
      </w:r>
    </w:p>
    <w:p w14:paraId="70649F4C" w14:textId="166BF724" w:rsidR="00083596" w:rsidRDefault="00083596" w:rsidP="00083596">
      <w:pPr>
        <w:pStyle w:val="Ttulo4"/>
      </w:pPr>
      <w:r>
        <w:t xml:space="preserve">Ejecutar un comando en </w:t>
      </w:r>
      <w:r w:rsidR="008A2302">
        <w:t xml:space="preserve">un </w:t>
      </w:r>
      <w:r>
        <w:t>contenedor en ejecución</w:t>
      </w:r>
    </w:p>
    <w:p w14:paraId="5F400BFC" w14:textId="5A97669F" w:rsidR="00083596" w:rsidRDefault="00083596" w:rsidP="0008359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w:t>
      </w:r>
      <w:r>
        <w:rPr>
          <w:rFonts w:asciiTheme="minorHAnsi" w:hAnsiTheme="minorHAnsi" w:cstheme="minorHAnsi"/>
          <w:b/>
          <w:bCs/>
          <w:noProof/>
          <w:color w:val="002060"/>
          <w:sz w:val="20"/>
          <w:szCs w:val="20"/>
          <w:lang w:val="en-GB"/>
        </w:rPr>
        <w:t>exec</w:t>
      </w:r>
      <w:r w:rsidRPr="00643333">
        <w:rPr>
          <w:rFonts w:asciiTheme="minorHAnsi" w:hAnsiTheme="minorHAnsi" w:cstheme="minorHAnsi"/>
          <w:b/>
          <w:bCs/>
          <w:noProof/>
          <w:color w:val="002060"/>
          <w:sz w:val="20"/>
          <w:szCs w:val="20"/>
          <w:lang w:val="en-GB"/>
        </w:rPr>
        <w:t xml:space="preserve"> </w:t>
      </w:r>
      <w:r>
        <w:rPr>
          <w:rFonts w:asciiTheme="minorHAnsi" w:hAnsiTheme="minorHAnsi" w:cstheme="minorHAnsi"/>
          <w:b/>
          <w:bCs/>
          <w:noProof/>
          <w:color w:val="002060"/>
          <w:sz w:val="20"/>
          <w:szCs w:val="20"/>
          <w:lang w:val="en-GB"/>
        </w:rPr>
        <w:t>hola_mundo ls</w:t>
      </w:r>
    </w:p>
    <w:p w14:paraId="3718B99C" w14:textId="3B2BFFA8" w:rsidR="00083596" w:rsidRPr="005449E6" w:rsidRDefault="00083596" w:rsidP="0008359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noProof/>
          <w:color w:val="002060"/>
          <w:sz w:val="20"/>
          <w:szCs w:val="20"/>
          <w:lang w:val="en-GB"/>
        </w:rPr>
        <w:t>main.py</w:t>
      </w:r>
    </w:p>
    <w:p w14:paraId="79637BFE" w14:textId="0B696A38" w:rsidR="00083596" w:rsidRDefault="00083596" w:rsidP="00083596">
      <w:pPr>
        <w:pStyle w:val="Ttulo4"/>
      </w:pPr>
      <w:r>
        <w:t>Copiar archivos al o desde el contenedor en ejecución</w:t>
      </w:r>
    </w:p>
    <w:p w14:paraId="7A2A64CB" w14:textId="3B2B2A9F" w:rsidR="00083596" w:rsidRPr="00083596" w:rsidRDefault="00083596" w:rsidP="0008359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083596">
        <w:rPr>
          <w:rFonts w:asciiTheme="minorHAnsi" w:hAnsiTheme="minorHAnsi" w:cstheme="minorHAnsi"/>
          <w:b/>
          <w:bCs/>
          <w:noProof/>
          <w:color w:val="002060"/>
          <w:sz w:val="20"/>
          <w:szCs w:val="20"/>
          <w:lang w:val="en-GB"/>
        </w:rPr>
        <w:t>docker container cp hola_mundo:/app/. .</w:t>
      </w:r>
    </w:p>
    <w:p w14:paraId="4769AE57" w14:textId="40D54EEE" w:rsidR="00083596" w:rsidRPr="00083596" w:rsidRDefault="00865EFE" w:rsidP="0008359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00083596" w:rsidRPr="00083596">
        <w:rPr>
          <w:rFonts w:asciiTheme="minorHAnsi" w:hAnsiTheme="minorHAnsi" w:cstheme="minorHAnsi"/>
          <w:b/>
          <w:bCs/>
          <w:noProof/>
          <w:color w:val="002060"/>
          <w:sz w:val="20"/>
          <w:szCs w:val="20"/>
          <w:lang w:val="en-GB"/>
        </w:rPr>
        <w:t>ls</w:t>
      </w:r>
    </w:p>
    <w:p w14:paraId="17F9316E" w14:textId="5241CF23" w:rsidR="00083596" w:rsidRDefault="00083596" w:rsidP="0008359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65EFE">
        <w:rPr>
          <w:rFonts w:asciiTheme="minorHAnsi" w:hAnsiTheme="minorHAnsi" w:cstheme="minorHAnsi"/>
          <w:noProof/>
          <w:color w:val="002060"/>
          <w:sz w:val="20"/>
          <w:szCs w:val="20"/>
          <w:lang w:val="en-GB"/>
        </w:rPr>
        <w:t>main.py</w:t>
      </w:r>
    </w:p>
    <w:p w14:paraId="136F2895" w14:textId="00435BEB" w:rsidR="00865EFE" w:rsidRDefault="00865EFE" w:rsidP="00865EFE">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083596">
        <w:rPr>
          <w:rFonts w:asciiTheme="minorHAnsi" w:hAnsiTheme="minorHAnsi" w:cstheme="minorHAnsi"/>
          <w:b/>
          <w:bCs/>
          <w:noProof/>
          <w:color w:val="002060"/>
          <w:sz w:val="20"/>
          <w:szCs w:val="20"/>
          <w:lang w:val="en-GB"/>
        </w:rPr>
        <w:t xml:space="preserve">docker container cp </w:t>
      </w:r>
      <w:r>
        <w:rPr>
          <w:rFonts w:asciiTheme="minorHAnsi" w:hAnsiTheme="minorHAnsi" w:cstheme="minorHAnsi"/>
          <w:b/>
          <w:bCs/>
          <w:noProof/>
          <w:color w:val="002060"/>
          <w:sz w:val="20"/>
          <w:szCs w:val="20"/>
          <w:lang w:val="en-GB"/>
        </w:rPr>
        <w:t xml:space="preserve">main.py </w:t>
      </w:r>
      <w:r w:rsidRPr="00083596">
        <w:rPr>
          <w:rFonts w:asciiTheme="minorHAnsi" w:hAnsiTheme="minorHAnsi" w:cstheme="minorHAnsi"/>
          <w:b/>
          <w:bCs/>
          <w:noProof/>
          <w:color w:val="002060"/>
          <w:sz w:val="20"/>
          <w:szCs w:val="20"/>
          <w:lang w:val="en-GB"/>
        </w:rPr>
        <w:t>hola_mundo:/app/</w:t>
      </w:r>
      <w:r>
        <w:rPr>
          <w:rFonts w:asciiTheme="minorHAnsi" w:hAnsiTheme="minorHAnsi" w:cstheme="minorHAnsi"/>
          <w:b/>
          <w:bCs/>
          <w:noProof/>
          <w:color w:val="002060"/>
          <w:sz w:val="20"/>
          <w:szCs w:val="20"/>
          <w:lang w:val="en-GB"/>
        </w:rPr>
        <w:t>main2.py</w:t>
      </w:r>
    </w:p>
    <w:p w14:paraId="129262C3" w14:textId="2C5BA9E1" w:rsidR="00865EFE" w:rsidRDefault="00865EFE" w:rsidP="00865EFE">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w:t>
      </w:r>
      <w:r>
        <w:rPr>
          <w:rFonts w:asciiTheme="minorHAnsi" w:hAnsiTheme="minorHAnsi" w:cstheme="minorHAnsi"/>
          <w:b/>
          <w:bCs/>
          <w:noProof/>
          <w:color w:val="002060"/>
          <w:sz w:val="20"/>
          <w:szCs w:val="20"/>
          <w:lang w:val="en-GB"/>
        </w:rPr>
        <w:t>exec</w:t>
      </w:r>
      <w:r w:rsidRPr="00643333">
        <w:rPr>
          <w:rFonts w:asciiTheme="minorHAnsi" w:hAnsiTheme="minorHAnsi" w:cstheme="minorHAnsi"/>
          <w:b/>
          <w:bCs/>
          <w:noProof/>
          <w:color w:val="002060"/>
          <w:sz w:val="20"/>
          <w:szCs w:val="20"/>
          <w:lang w:val="en-GB"/>
        </w:rPr>
        <w:t xml:space="preserve"> </w:t>
      </w:r>
      <w:r>
        <w:rPr>
          <w:rFonts w:asciiTheme="minorHAnsi" w:hAnsiTheme="minorHAnsi" w:cstheme="minorHAnsi"/>
          <w:b/>
          <w:bCs/>
          <w:noProof/>
          <w:color w:val="002060"/>
          <w:sz w:val="20"/>
          <w:szCs w:val="20"/>
          <w:lang w:val="en-GB"/>
        </w:rPr>
        <w:t>hola_mundo ls</w:t>
      </w:r>
    </w:p>
    <w:p w14:paraId="13EBE3BD" w14:textId="77777777" w:rsidR="00865EFE" w:rsidRPr="00865EFE" w:rsidRDefault="00865EFE" w:rsidP="00865EFE">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65EFE">
        <w:rPr>
          <w:rFonts w:asciiTheme="minorHAnsi" w:hAnsiTheme="minorHAnsi" w:cstheme="minorHAnsi"/>
          <w:noProof/>
          <w:color w:val="002060"/>
          <w:sz w:val="20"/>
          <w:szCs w:val="20"/>
          <w:lang w:val="en-GB"/>
        </w:rPr>
        <w:t>main.py</w:t>
      </w:r>
    </w:p>
    <w:p w14:paraId="5390EFAF" w14:textId="5B8C7950" w:rsidR="00865EFE" w:rsidRPr="00865EFE" w:rsidRDefault="00865EFE" w:rsidP="00865EFE">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65EFE">
        <w:rPr>
          <w:rFonts w:asciiTheme="minorHAnsi" w:hAnsiTheme="minorHAnsi" w:cstheme="minorHAnsi"/>
          <w:noProof/>
          <w:color w:val="002060"/>
          <w:sz w:val="20"/>
          <w:szCs w:val="20"/>
          <w:lang w:val="en-GB"/>
        </w:rPr>
        <w:t>main2.py</w:t>
      </w:r>
    </w:p>
    <w:p w14:paraId="19F34A8C" w14:textId="3D4E68B3" w:rsidR="00726351" w:rsidRPr="00543542" w:rsidRDefault="00543542" w:rsidP="00543542">
      <w:pPr>
        <w:pStyle w:val="Ttulo3"/>
      </w:pPr>
      <w:bookmarkStart w:id="62" w:name="_Toc104188469"/>
      <w:r w:rsidRPr="00543542">
        <w:t>Gestión de los puertos de comunicación</w:t>
      </w:r>
      <w:bookmarkEnd w:id="62"/>
    </w:p>
    <w:p w14:paraId="041376F8" w14:textId="48F767DB" w:rsidR="00543542" w:rsidRDefault="00543542" w:rsidP="00543542">
      <w:r w:rsidRPr="00543542">
        <w:t>La comunicación d</w:t>
      </w:r>
      <w:r>
        <w:t>e los contenedore</w:t>
      </w:r>
      <w:r w:rsidR="001C7BCD">
        <w:t xml:space="preserve">s con el resto del sistema suele ser a través de redes de comunicación. Cada contenedor tiene que tener asignada una dirección ip, que se hace de forma automática si no la especificamos y abrir al exterior los puertos que necesite para la comunicación. Los puertos se especificarán por protocolo (tcp/udp) o se utilizará por defecto tcp. Si no se especifican los puertos con el mecanismo que vamos a ver a continuación, solo podrán comunicarse entre sí los contenedores que esté unidos a la misma red, pero no con el exterior. </w:t>
      </w:r>
    </w:p>
    <w:p w14:paraId="5658126D" w14:textId="2D5EE66F" w:rsidR="001C7BCD" w:rsidRDefault="001C7BCD" w:rsidP="00543542">
      <w:r>
        <w:t xml:space="preserve">Para publicar puertos al exterior se usa la opción </w:t>
      </w:r>
      <w:r>
        <w:rPr>
          <w:i/>
          <w:iCs/>
        </w:rPr>
        <w:t>-p</w:t>
      </w:r>
      <w:r>
        <w:t xml:space="preserve"> de </w:t>
      </w:r>
      <w:r>
        <w:rPr>
          <w:b/>
          <w:bCs/>
        </w:rPr>
        <w:t>do</w:t>
      </w:r>
      <w:r w:rsidRPr="001C7BCD">
        <w:rPr>
          <w:b/>
          <w:bCs/>
        </w:rPr>
        <w:t>cker container run</w:t>
      </w:r>
      <w:r>
        <w:t xml:space="preserve">. Con este parámetro hacemos una redirección del puerto del host al puerto del contenedor, con lo que todos los paquetes que lleguen desde el exterior al host al puerto publicado se pasarán de forma automática al puerto del contenedor especificado. Este mecanismo hace que los puertos externos e internos no tengan que ser los mismos, pero </w:t>
      </w:r>
      <w:r w:rsidR="00CE4DD8">
        <w:t>sí</w:t>
      </w:r>
      <w:r>
        <w:t xml:space="preserve"> deberán usar el mismo protocolo. Hay que recordar que solo podremos usar puertos que no estén ya utilizados, no está permitido la reutilización de puertos.</w:t>
      </w:r>
    </w:p>
    <w:p w14:paraId="59914C8E" w14:textId="71B2EE3F" w:rsidR="007D49EA" w:rsidRDefault="007D49EA" w:rsidP="007D49EA">
      <w:pPr>
        <w:jc w:val="center"/>
      </w:pPr>
      <w:r>
        <w:rPr>
          <w:noProof/>
        </w:rPr>
        <w:lastRenderedPageBreak/>
        <w:drawing>
          <wp:inline distT="0" distB="0" distL="0" distR="0" wp14:anchorId="1E34AABC" wp14:editId="23D1C3A4">
            <wp:extent cx="4343400" cy="2552700"/>
            <wp:effectExtent l="0" t="0" r="0" b="0"/>
            <wp:docPr id="50" name="Imagen 50" descr="MySQL Docker Containers: Understanding the Basics | Severaln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Docker Containers: Understanding the Basics | Severalnin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400" cy="2552700"/>
                    </a:xfrm>
                    <a:prstGeom prst="rect">
                      <a:avLst/>
                    </a:prstGeom>
                    <a:noFill/>
                    <a:ln>
                      <a:noFill/>
                    </a:ln>
                  </pic:spPr>
                </pic:pic>
              </a:graphicData>
            </a:graphic>
          </wp:inline>
        </w:drawing>
      </w:r>
    </w:p>
    <w:p w14:paraId="786AD999" w14:textId="5727570E" w:rsidR="007D49EA" w:rsidRDefault="007D49EA" w:rsidP="007D49EA">
      <w:r>
        <w:t xml:space="preserve">En la imagen vemos dos contenedores, Mysql publica el puerto 3306 internamente que estará conectado al puerto 6603 externo. Wordpress solo publica el puerto interno 80. Por </w:t>
      </w:r>
      <w:r w:rsidR="00E137B0">
        <w:t>tanto,</w:t>
      </w:r>
      <w:r>
        <w:t xml:space="preserve"> </w:t>
      </w:r>
      <w:r w:rsidR="00E137B0">
        <w:t>W</w:t>
      </w:r>
      <w:r>
        <w:t xml:space="preserve">ordpres se comunicará con </w:t>
      </w:r>
      <w:r w:rsidR="00E137B0">
        <w:t>M</w:t>
      </w:r>
      <w:r>
        <w:t xml:space="preserve">ysql de forma normal, a través de la red interna y los puertos (80 y 3306). Si algún usuario intentara entrar al puerto 80 del host no pasaría nada, no está conectado con </w:t>
      </w:r>
      <w:r w:rsidR="00E137B0">
        <w:t>el contenedor, y para acceder desde la red de host a Mysql tendrían que utilizar el puerto 6603.</w:t>
      </w:r>
    </w:p>
    <w:p w14:paraId="6740C058" w14:textId="4DD1C6BD" w:rsidR="00470D22" w:rsidRDefault="00470D22" w:rsidP="00470D2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w:t>
      </w:r>
      <w:r>
        <w:rPr>
          <w:rFonts w:asciiTheme="minorHAnsi" w:hAnsiTheme="minorHAnsi" w:cstheme="minorHAnsi"/>
          <w:b/>
          <w:bCs/>
          <w:noProof/>
          <w:color w:val="002060"/>
          <w:sz w:val="20"/>
          <w:szCs w:val="20"/>
          <w:lang w:val="en-GB"/>
        </w:rPr>
        <w:t>run -p</w:t>
      </w:r>
      <w:r w:rsidR="00302C80">
        <w:rPr>
          <w:rFonts w:asciiTheme="minorHAnsi" w:hAnsiTheme="minorHAnsi" w:cstheme="minorHAnsi"/>
          <w:b/>
          <w:bCs/>
          <w:noProof/>
          <w:color w:val="002060"/>
          <w:sz w:val="20"/>
          <w:szCs w:val="20"/>
          <w:lang w:val="en-GB"/>
        </w:rPr>
        <w:t xml:space="preserve"> </w:t>
      </w:r>
      <w:r>
        <w:rPr>
          <w:rFonts w:asciiTheme="minorHAnsi" w:hAnsiTheme="minorHAnsi" w:cstheme="minorHAnsi"/>
          <w:b/>
          <w:bCs/>
          <w:noProof/>
          <w:color w:val="002060"/>
          <w:sz w:val="20"/>
          <w:szCs w:val="20"/>
          <w:lang w:val="en-GB"/>
        </w:rPr>
        <w:t>6603</w:t>
      </w:r>
      <w:r w:rsidR="00302C80">
        <w:rPr>
          <w:rFonts w:asciiTheme="minorHAnsi" w:hAnsiTheme="minorHAnsi" w:cstheme="minorHAnsi"/>
          <w:b/>
          <w:bCs/>
          <w:noProof/>
          <w:color w:val="002060"/>
          <w:sz w:val="20"/>
          <w:szCs w:val="20"/>
          <w:lang w:val="en-GB"/>
        </w:rPr>
        <w:t>:3306</w:t>
      </w:r>
      <w:r w:rsidRPr="00643333">
        <w:rPr>
          <w:rFonts w:asciiTheme="minorHAnsi" w:hAnsiTheme="minorHAnsi" w:cstheme="minorHAnsi"/>
          <w:b/>
          <w:bCs/>
          <w:noProof/>
          <w:color w:val="002060"/>
          <w:sz w:val="20"/>
          <w:szCs w:val="20"/>
          <w:lang w:val="en-GB"/>
        </w:rPr>
        <w:t xml:space="preserve"> </w:t>
      </w:r>
      <w:r>
        <w:rPr>
          <w:rFonts w:asciiTheme="minorHAnsi" w:hAnsiTheme="minorHAnsi" w:cstheme="minorHAnsi"/>
          <w:b/>
          <w:bCs/>
          <w:noProof/>
          <w:color w:val="002060"/>
          <w:sz w:val="20"/>
          <w:szCs w:val="20"/>
          <w:lang w:val="en-GB"/>
        </w:rPr>
        <w:t>mysql_img</w:t>
      </w:r>
    </w:p>
    <w:p w14:paraId="377AF3CC" w14:textId="00438052" w:rsidR="00302C80" w:rsidRDefault="00302C80" w:rsidP="00470D2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643333">
        <w:rPr>
          <w:rFonts w:asciiTheme="minorHAnsi" w:hAnsiTheme="minorHAnsi" w:cstheme="minorHAnsi"/>
          <w:b/>
          <w:bCs/>
          <w:noProof/>
          <w:color w:val="002060"/>
          <w:sz w:val="20"/>
          <w:szCs w:val="20"/>
          <w:lang w:val="en-GB"/>
        </w:rPr>
        <w:t xml:space="preserve">docker container </w:t>
      </w:r>
      <w:r>
        <w:rPr>
          <w:rFonts w:asciiTheme="minorHAnsi" w:hAnsiTheme="minorHAnsi" w:cstheme="minorHAnsi"/>
          <w:b/>
          <w:bCs/>
          <w:noProof/>
          <w:color w:val="002060"/>
          <w:sz w:val="20"/>
          <w:szCs w:val="20"/>
          <w:lang w:val="en-GB"/>
        </w:rPr>
        <w:t>run wordpres_img</w:t>
      </w:r>
    </w:p>
    <w:p w14:paraId="7036B132" w14:textId="70FE7256" w:rsidR="004253E4" w:rsidRDefault="00976AD0" w:rsidP="004253E4">
      <w:pPr>
        <w:pStyle w:val="Ttulo3"/>
      </w:pPr>
      <w:bookmarkStart w:id="63" w:name="_Toc104188470"/>
      <w:r>
        <w:t>Políticas de reinicio de contenedores</w:t>
      </w:r>
      <w:bookmarkEnd w:id="63"/>
    </w:p>
    <w:p w14:paraId="6C7534CA" w14:textId="30548FDC" w:rsidR="00976AD0" w:rsidRDefault="00976AD0" w:rsidP="00976AD0">
      <w:r>
        <w:t>Un sistema debe ser lo más estable posible, en caso de caída de alguno de los contenedores lo más normal es que sean reiniciados los antes posible para seguir con su labor. Por eso, al ejecutar un contenedor (</w:t>
      </w:r>
      <w:r w:rsidRPr="00976AD0">
        <w:rPr>
          <w:i/>
          <w:iCs/>
        </w:rPr>
        <w:t>run --restart</w:t>
      </w:r>
      <w:r>
        <w:t>) se le puede indicar la forma de reinicio del mismo. Por defecto no se reiniciará nunca.</w:t>
      </w:r>
    </w:p>
    <w:p w14:paraId="371FA91D" w14:textId="019F1D55" w:rsidR="00976AD0" w:rsidRDefault="00976AD0" w:rsidP="00976AD0">
      <w:pPr>
        <w:pStyle w:val="Prrafodelista"/>
        <w:numPr>
          <w:ilvl w:val="0"/>
          <w:numId w:val="38"/>
        </w:numPr>
      </w:pPr>
      <w:r>
        <w:rPr>
          <w:b/>
          <w:bCs/>
        </w:rPr>
        <w:t xml:space="preserve">no. </w:t>
      </w:r>
      <w:r w:rsidRPr="00976AD0">
        <w:t>Opción por defecto, no se reinicia.</w:t>
      </w:r>
    </w:p>
    <w:p w14:paraId="5034E499" w14:textId="4D07634E" w:rsidR="00976AD0" w:rsidRDefault="000C06E9" w:rsidP="00976AD0">
      <w:pPr>
        <w:pStyle w:val="Prrafodelista"/>
        <w:numPr>
          <w:ilvl w:val="0"/>
          <w:numId w:val="38"/>
        </w:numPr>
      </w:pPr>
      <w:r>
        <w:rPr>
          <w:b/>
          <w:bCs/>
        </w:rPr>
        <w:t>o</w:t>
      </w:r>
      <w:r w:rsidR="00976AD0" w:rsidRPr="00976AD0">
        <w:rPr>
          <w:b/>
          <w:bCs/>
        </w:rPr>
        <w:t>n-failure[:</w:t>
      </w:r>
      <w:r w:rsidR="00976AD0">
        <w:rPr>
          <w:b/>
          <w:bCs/>
        </w:rPr>
        <w:t>num_</w:t>
      </w:r>
      <w:r w:rsidR="00976AD0" w:rsidRPr="00976AD0">
        <w:rPr>
          <w:b/>
          <w:bCs/>
        </w:rPr>
        <w:t>reintentos]</w:t>
      </w:r>
      <w:r w:rsidR="00976AD0">
        <w:t>. Se reinicia si el contenedor se detiene por un error. Lo reintentará n num_reintentos antes de parar.</w:t>
      </w:r>
    </w:p>
    <w:p w14:paraId="5F65E775" w14:textId="4BD4BEFA" w:rsidR="00976AD0" w:rsidRDefault="00976AD0" w:rsidP="00976AD0">
      <w:pPr>
        <w:pStyle w:val="Prrafodelista"/>
        <w:numPr>
          <w:ilvl w:val="0"/>
          <w:numId w:val="38"/>
        </w:numPr>
      </w:pPr>
      <w:r>
        <w:rPr>
          <w:b/>
          <w:bCs/>
        </w:rPr>
        <w:t>always</w:t>
      </w:r>
      <w:r>
        <w:t xml:space="preserve">. Siempre se reinicia a menos </w:t>
      </w:r>
      <w:r>
        <w:tab/>
        <w:t>que se pare de forma manual. Se reiniciará cuando se reinicie también el servicio Docker.</w:t>
      </w:r>
    </w:p>
    <w:p w14:paraId="447E0437" w14:textId="1F097B53" w:rsidR="00976AD0" w:rsidRPr="00976AD0" w:rsidRDefault="00976AD0" w:rsidP="00976AD0">
      <w:pPr>
        <w:pStyle w:val="Prrafodelista"/>
        <w:numPr>
          <w:ilvl w:val="0"/>
          <w:numId w:val="38"/>
        </w:numPr>
      </w:pPr>
      <w:r>
        <w:rPr>
          <w:b/>
          <w:bCs/>
        </w:rPr>
        <w:t>u</w:t>
      </w:r>
      <w:r w:rsidRPr="00976AD0">
        <w:rPr>
          <w:b/>
          <w:bCs/>
        </w:rPr>
        <w:t>nless-stopped</w:t>
      </w:r>
      <w:r>
        <w:t>. Como always pero no se reiniciará si se reinicia el servicio Docker.</w:t>
      </w:r>
    </w:p>
    <w:p w14:paraId="5A1A8122" w14:textId="77777777" w:rsidR="00735CF0" w:rsidRDefault="00735CF0">
      <w:pPr>
        <w:spacing w:after="200" w:line="276" w:lineRule="auto"/>
        <w:jc w:val="left"/>
        <w:rPr>
          <w:rFonts w:asciiTheme="majorHAnsi" w:eastAsia="Times New Roman" w:hAnsiTheme="majorHAnsi" w:cs="Times New Roman"/>
          <w:b/>
          <w:sz w:val="48"/>
          <w:szCs w:val="48"/>
        </w:rPr>
      </w:pPr>
      <w:r>
        <w:br w:type="page"/>
      </w:r>
    </w:p>
    <w:p w14:paraId="064C0D6B" w14:textId="580F32BE" w:rsidR="004253E4" w:rsidRDefault="00FA1BF8" w:rsidP="004253E4">
      <w:pPr>
        <w:pStyle w:val="Ttulo2"/>
      </w:pPr>
      <w:bookmarkStart w:id="64" w:name="_Toc104188471"/>
      <w:r>
        <w:lastRenderedPageBreak/>
        <w:t>Almacenamiento</w:t>
      </w:r>
      <w:bookmarkEnd w:id="64"/>
    </w:p>
    <w:p w14:paraId="07375B36" w14:textId="362CB352" w:rsidR="007D49EA" w:rsidRDefault="008A2302" w:rsidP="00543542">
      <w:r>
        <w:t>Todos los archivos que se crean en un contenedor se almacenan en la última capa que es de lectura – escritura y se desechan cuando el contenedor se elimine, con lo que los perderemos</w:t>
      </w:r>
      <w:r w:rsidR="00CE4DD8">
        <w:t xml:space="preserve"> al finalizar</w:t>
      </w:r>
      <w:r>
        <w:t xml:space="preserve">. Para evitar la pérdida de datos, Docker implementa dos mecanismos diferentes: Enlaces entre directorios (bind mounts) y volúmenes. Cualquiera de estos mecanismos es persistente y duradero a la eliminación de un contenedor, pero se utilizan en contextos diferentes. </w:t>
      </w:r>
    </w:p>
    <w:p w14:paraId="7244F58D" w14:textId="4040DFFF" w:rsidR="008A2302" w:rsidRPr="001C7BCD" w:rsidRDefault="008A2302" w:rsidP="00543542">
      <w:r>
        <w:t>Docker implementa dos métodos más per no los vamos a estudiar en este capítulo.</w:t>
      </w:r>
    </w:p>
    <w:p w14:paraId="48E0CCA5" w14:textId="53069D05" w:rsidR="00726351" w:rsidRDefault="00F8126B" w:rsidP="00F8126B">
      <w:pPr>
        <w:pStyle w:val="Ttulo3"/>
      </w:pPr>
      <w:bookmarkStart w:id="65" w:name="_Toc104188472"/>
      <w:r>
        <w:t>Bind mounts</w:t>
      </w:r>
      <w:bookmarkEnd w:id="65"/>
    </w:p>
    <w:p w14:paraId="6F98280D" w14:textId="79263FE0" w:rsidR="00F8126B" w:rsidRDefault="00F8126B" w:rsidP="00F8126B">
      <w:r>
        <w:rPr>
          <w:noProof/>
        </w:rPr>
        <w:drawing>
          <wp:anchor distT="0" distB="0" distL="114300" distR="114300" simplePos="0" relativeHeight="251662336" behindDoc="1" locked="0" layoutInCell="1" allowOverlap="1" wp14:anchorId="4CF0B18C" wp14:editId="414B3F79">
            <wp:simplePos x="0" y="0"/>
            <wp:positionH relativeFrom="margin">
              <wp:align>left</wp:align>
            </wp:positionH>
            <wp:positionV relativeFrom="paragraph">
              <wp:posOffset>52070</wp:posOffset>
            </wp:positionV>
            <wp:extent cx="2200275" cy="1864305"/>
            <wp:effectExtent l="0" t="0" r="0" b="3175"/>
            <wp:wrapTight wrapText="bothSides">
              <wp:wrapPolygon edited="0">
                <wp:start x="0" y="0"/>
                <wp:lineTo x="0" y="21416"/>
                <wp:lineTo x="21319" y="21416"/>
                <wp:lineTo x="21319" y="0"/>
                <wp:lineTo x="0" y="0"/>
              </wp:wrapPolygon>
            </wp:wrapTight>
            <wp:docPr id="51" name="Imagen 51" descr="Docker Bind Mounts: A quick summary – dominikbrau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cker Bind Mounts: A quick summary – dominikbraun.i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0275" cy="1864305"/>
                    </a:xfrm>
                    <a:prstGeom prst="rect">
                      <a:avLst/>
                    </a:prstGeom>
                    <a:noFill/>
                    <a:ln>
                      <a:noFill/>
                    </a:ln>
                  </pic:spPr>
                </pic:pic>
              </a:graphicData>
            </a:graphic>
          </wp:anchor>
        </w:drawing>
      </w:r>
      <w:r>
        <w:t>La idea sobre este mecanismo es hacer una unión entre un directorio o fichero del host (externo a Docker) y un directorio o fichero del contenedor, de tal manera que lo que hagamos en cualquiera de los dos puntos se sincronice. Así si copiamos un fichero en un directorio de host enlazado se copia automáticamente dentro del contenedor en el directorio enlazado y viceversa. Cuando se crea este tipo de enlaces, el contenido del directorio del host remplazará al contenido interno.</w:t>
      </w:r>
    </w:p>
    <w:p w14:paraId="4B6D7F24" w14:textId="6BE82C33" w:rsidR="00D73F24" w:rsidRPr="00D73F24" w:rsidRDefault="00D73F24" w:rsidP="00F8126B">
      <w:r>
        <w:t xml:space="preserve">Para crear este tipo de unión utilizaremos el parámetro </w:t>
      </w:r>
      <w:r w:rsidRPr="00213B45">
        <w:rPr>
          <w:i/>
          <w:iCs/>
        </w:rPr>
        <w:t>-v</w:t>
      </w:r>
      <w:r>
        <w:t xml:space="preserve"> de la orden </w:t>
      </w:r>
      <w:r w:rsidRPr="00213B45">
        <w:rPr>
          <w:i/>
          <w:iCs/>
        </w:rPr>
        <w:t>run</w:t>
      </w:r>
      <w:r>
        <w:t>, indicando el directorio o fichero del host</w:t>
      </w:r>
      <w:r w:rsidR="00493905">
        <w:t xml:space="preserve"> (con la ruta absoluta)</w:t>
      </w:r>
      <w:r>
        <w:t xml:space="preserve"> y el directorio o fichero del contenedor</w:t>
      </w:r>
      <w:r w:rsidR="00493905">
        <w:t xml:space="preserve"> (con la ruta absoluta)</w:t>
      </w:r>
      <w:r>
        <w:t xml:space="preserve">. </w:t>
      </w:r>
      <w:r w:rsidR="00213B45">
        <w:t>Además,</w:t>
      </w:r>
      <w:r>
        <w:t xml:space="preserve"> podremos añadir una opción fina </w:t>
      </w:r>
      <w:r>
        <w:rPr>
          <w:i/>
          <w:iCs/>
        </w:rPr>
        <w:t>ro</w:t>
      </w:r>
      <w:r>
        <w:t xml:space="preserve"> indicando que el enlace es de solo lectura.</w:t>
      </w:r>
    </w:p>
    <w:p w14:paraId="035CAFBF" w14:textId="0FE74F20" w:rsidR="002606DB" w:rsidRPr="002606DB" w:rsidRDefault="002606DB" w:rsidP="002606DB">
      <w:pPr>
        <w:pBdr>
          <w:top w:val="single" w:sz="4" w:space="1" w:color="auto"/>
          <w:left w:val="single" w:sz="4" w:space="4" w:color="auto"/>
          <w:bottom w:val="single" w:sz="4" w:space="1" w:color="auto"/>
          <w:right w:val="single" w:sz="4" w:space="4" w:color="auto"/>
        </w:pBdr>
        <w:spacing w:before="80" w:after="80" w:line="312" w:lineRule="auto"/>
        <w:ind w:left="284" w:right="284"/>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 En el HOST --</w:t>
      </w:r>
    </w:p>
    <w:p w14:paraId="4D96D188" w14:textId="0E94F3E1" w:rsidR="004C2F50" w:rsidRDefault="004C2F50" w:rsidP="004C2F5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$ls</w:t>
      </w:r>
    </w:p>
    <w:p w14:paraId="3DC182B3" w14:textId="4C2BF65B" w:rsidR="004C2F50" w:rsidRPr="004C2F50" w:rsidRDefault="004C2F50" w:rsidP="004C2F5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C2F50">
        <w:rPr>
          <w:rFonts w:asciiTheme="minorHAnsi" w:hAnsiTheme="minorHAnsi" w:cstheme="minorHAnsi"/>
          <w:noProof/>
          <w:color w:val="002060"/>
          <w:sz w:val="20"/>
          <w:szCs w:val="20"/>
          <w:lang w:val="en-GB"/>
        </w:rPr>
        <w:t>my_app</w:t>
      </w:r>
    </w:p>
    <w:p w14:paraId="43BFD64F" w14:textId="77777777" w:rsidR="004C2F50" w:rsidRPr="004C2F50" w:rsidRDefault="004C2F50" w:rsidP="004C2F5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4C2F50">
        <w:rPr>
          <w:rFonts w:asciiTheme="minorHAnsi" w:hAnsiTheme="minorHAnsi" w:cstheme="minorHAnsi"/>
          <w:b/>
          <w:bCs/>
          <w:noProof/>
          <w:color w:val="002060"/>
          <w:sz w:val="20"/>
          <w:szCs w:val="20"/>
          <w:lang w:val="en-GB"/>
        </w:rPr>
        <w:t>usuario@ubuntu-docker:~$ ls my_app/</w:t>
      </w:r>
    </w:p>
    <w:p w14:paraId="318D60E7" w14:textId="77777777" w:rsidR="004C2F50" w:rsidRPr="004C2F50" w:rsidRDefault="004C2F50" w:rsidP="004C2F50">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C2F50">
        <w:rPr>
          <w:rFonts w:asciiTheme="minorHAnsi" w:hAnsiTheme="minorHAnsi" w:cstheme="minorHAnsi"/>
          <w:noProof/>
          <w:color w:val="002060"/>
          <w:sz w:val="20"/>
          <w:szCs w:val="20"/>
          <w:lang w:val="en-GB"/>
        </w:rPr>
        <w:t>main_bind_mount.py  main.py</w:t>
      </w:r>
    </w:p>
    <w:p w14:paraId="3497B960" w14:textId="78F6E3D7" w:rsidR="00F8126B" w:rsidRDefault="00F8126B" w:rsidP="00F8126B">
      <w:pPr>
        <w:rPr>
          <w:rFonts w:asciiTheme="minorHAnsi" w:hAnsiTheme="minorHAnsi" w:cstheme="minorHAnsi"/>
          <w:b/>
          <w:bCs/>
          <w:noProof/>
          <w:color w:val="002060"/>
          <w:sz w:val="20"/>
          <w:szCs w:val="20"/>
          <w:lang w:val="en-GB"/>
        </w:rPr>
      </w:pPr>
    </w:p>
    <w:p w14:paraId="31AA9180" w14:textId="51D45D0D" w:rsidR="002606DB" w:rsidRDefault="002606DB" w:rsidP="002606DB">
      <w:pPr>
        <w:pBdr>
          <w:top w:val="single" w:sz="4" w:space="1" w:color="auto"/>
          <w:left w:val="single" w:sz="4" w:space="4" w:color="auto"/>
          <w:bottom w:val="single" w:sz="4" w:space="1" w:color="auto"/>
          <w:right w:val="single" w:sz="4" w:space="4" w:color="auto"/>
        </w:pBdr>
        <w:spacing w:before="80" w:after="80" w:line="312" w:lineRule="auto"/>
        <w:ind w:left="284" w:right="284"/>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 En el HOST --</w:t>
      </w:r>
    </w:p>
    <w:p w14:paraId="2EECB6F0" w14:textId="6BB370C8" w:rsidR="002606DB" w:rsidRPr="002606DB" w:rsidRDefault="002606DB" w:rsidP="002606DB">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2606DB">
        <w:rPr>
          <w:rFonts w:asciiTheme="minorHAnsi" w:hAnsiTheme="minorHAnsi" w:cstheme="minorHAnsi"/>
          <w:b/>
          <w:bCs/>
          <w:noProof/>
          <w:color w:val="002060"/>
          <w:sz w:val="20"/>
          <w:szCs w:val="20"/>
          <w:lang w:val="en-GB"/>
        </w:rPr>
        <w:t xml:space="preserve">$docker container run -it -v </w:t>
      </w:r>
      <w:r w:rsidR="004D292C">
        <w:rPr>
          <w:rFonts w:asciiTheme="minorHAnsi" w:hAnsiTheme="minorHAnsi" w:cstheme="minorHAnsi"/>
          <w:b/>
          <w:bCs/>
          <w:noProof/>
          <w:color w:val="002060"/>
          <w:sz w:val="20"/>
          <w:szCs w:val="20"/>
          <w:lang w:val="en-GB"/>
        </w:rPr>
        <w:t>$(pwd)</w:t>
      </w:r>
      <w:r w:rsidRPr="002606DB">
        <w:rPr>
          <w:rFonts w:asciiTheme="minorHAnsi" w:hAnsiTheme="minorHAnsi" w:cstheme="minorHAnsi"/>
          <w:b/>
          <w:bCs/>
          <w:noProof/>
          <w:color w:val="002060"/>
          <w:sz w:val="20"/>
          <w:szCs w:val="20"/>
          <w:lang w:val="en-GB"/>
        </w:rPr>
        <w:t>/my_app:/app primera-imagen bash</w:t>
      </w:r>
    </w:p>
    <w:p w14:paraId="10D3DD16" w14:textId="4A7A3285" w:rsidR="002606DB" w:rsidRPr="002606DB" w:rsidRDefault="002606DB" w:rsidP="002606DB">
      <w:pPr>
        <w:pBdr>
          <w:top w:val="single" w:sz="4" w:space="1" w:color="auto"/>
          <w:left w:val="single" w:sz="4" w:space="4" w:color="auto"/>
          <w:bottom w:val="single" w:sz="4" w:space="1" w:color="auto"/>
          <w:right w:val="single" w:sz="4" w:space="4" w:color="auto"/>
        </w:pBdr>
        <w:spacing w:before="80" w:after="80" w:line="312" w:lineRule="auto"/>
        <w:ind w:left="284" w:right="284"/>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 En el Contenedor --</w:t>
      </w:r>
    </w:p>
    <w:p w14:paraId="4A32F492" w14:textId="5B02ADD6" w:rsidR="002606DB" w:rsidRPr="002606DB" w:rsidRDefault="002606DB" w:rsidP="002606DB">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606DB">
        <w:rPr>
          <w:rFonts w:asciiTheme="minorHAnsi" w:hAnsiTheme="minorHAnsi" w:cstheme="minorHAnsi"/>
          <w:noProof/>
          <w:color w:val="002060"/>
          <w:sz w:val="20"/>
          <w:szCs w:val="20"/>
          <w:lang w:val="en-GB"/>
        </w:rPr>
        <w:t>root@d7ad48cb1440:/app# ls</w:t>
      </w:r>
    </w:p>
    <w:p w14:paraId="1FDD67A6" w14:textId="77777777" w:rsidR="002606DB" w:rsidRPr="002606DB" w:rsidRDefault="002606DB" w:rsidP="002606DB">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606DB">
        <w:rPr>
          <w:rFonts w:asciiTheme="minorHAnsi" w:hAnsiTheme="minorHAnsi" w:cstheme="minorHAnsi"/>
          <w:noProof/>
          <w:color w:val="002060"/>
          <w:sz w:val="20"/>
          <w:szCs w:val="20"/>
          <w:lang w:val="en-GB"/>
        </w:rPr>
        <w:t>main.py  main_bind_mount.py</w:t>
      </w:r>
    </w:p>
    <w:p w14:paraId="0BDE0048" w14:textId="77777777" w:rsidR="002606DB" w:rsidRPr="002606DB" w:rsidRDefault="002606DB" w:rsidP="002606DB">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606DB">
        <w:rPr>
          <w:rFonts w:asciiTheme="minorHAnsi" w:hAnsiTheme="minorHAnsi" w:cstheme="minorHAnsi"/>
          <w:noProof/>
          <w:color w:val="002060"/>
          <w:sz w:val="20"/>
          <w:szCs w:val="20"/>
          <w:lang w:val="en-GB"/>
        </w:rPr>
        <w:t xml:space="preserve">root@d7ad48cb1440:/app# </w:t>
      </w:r>
      <w:r w:rsidRPr="004F6C65">
        <w:rPr>
          <w:rFonts w:asciiTheme="minorHAnsi" w:hAnsiTheme="minorHAnsi" w:cstheme="minorHAnsi"/>
          <w:b/>
          <w:bCs/>
          <w:noProof/>
          <w:color w:val="002060"/>
          <w:sz w:val="20"/>
          <w:szCs w:val="20"/>
          <w:lang w:val="en-GB"/>
        </w:rPr>
        <w:t>cp main_bind_mount.py main_bind_mount_2.py</w:t>
      </w:r>
      <w:r w:rsidRPr="002606DB">
        <w:rPr>
          <w:rFonts w:asciiTheme="minorHAnsi" w:hAnsiTheme="minorHAnsi" w:cstheme="minorHAnsi"/>
          <w:noProof/>
          <w:color w:val="002060"/>
          <w:sz w:val="20"/>
          <w:szCs w:val="20"/>
          <w:lang w:val="en-GB"/>
        </w:rPr>
        <w:t xml:space="preserve"> </w:t>
      </w:r>
    </w:p>
    <w:p w14:paraId="5EBD8DBD" w14:textId="77777777" w:rsidR="002606DB" w:rsidRPr="002606DB" w:rsidRDefault="002606DB" w:rsidP="002606DB">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606DB">
        <w:rPr>
          <w:rFonts w:asciiTheme="minorHAnsi" w:hAnsiTheme="minorHAnsi" w:cstheme="minorHAnsi"/>
          <w:noProof/>
          <w:color w:val="002060"/>
          <w:sz w:val="20"/>
          <w:szCs w:val="20"/>
          <w:lang w:val="en-GB"/>
        </w:rPr>
        <w:t>root@d7ad48cb1440:/app# exit</w:t>
      </w:r>
    </w:p>
    <w:p w14:paraId="54BAC42F" w14:textId="77777777" w:rsidR="00FF14EE" w:rsidRPr="002606DB" w:rsidRDefault="00FF14EE" w:rsidP="00FF14EE">
      <w:pPr>
        <w:pBdr>
          <w:top w:val="single" w:sz="4" w:space="1" w:color="auto"/>
          <w:left w:val="single" w:sz="4" w:space="4" w:color="auto"/>
          <w:bottom w:val="single" w:sz="4" w:space="1" w:color="auto"/>
          <w:right w:val="single" w:sz="4" w:space="4" w:color="auto"/>
        </w:pBdr>
        <w:spacing w:before="80" w:after="80" w:line="312" w:lineRule="auto"/>
        <w:ind w:left="284" w:right="284"/>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 En el HOST --</w:t>
      </w:r>
    </w:p>
    <w:p w14:paraId="215DB990" w14:textId="4CF0F860" w:rsidR="002606DB" w:rsidRDefault="002606DB" w:rsidP="002606DB">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2606DB">
        <w:rPr>
          <w:rFonts w:asciiTheme="minorHAnsi" w:hAnsiTheme="minorHAnsi" w:cstheme="minorHAnsi"/>
          <w:b/>
          <w:bCs/>
          <w:noProof/>
          <w:color w:val="002060"/>
          <w:sz w:val="20"/>
          <w:szCs w:val="20"/>
          <w:lang w:val="en-GB"/>
        </w:rPr>
        <w:t>$ls my_app/</w:t>
      </w:r>
    </w:p>
    <w:p w14:paraId="23A49B5C" w14:textId="77777777" w:rsidR="002606DB" w:rsidRPr="002606DB" w:rsidRDefault="002606DB" w:rsidP="002606DB">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F6C65">
        <w:rPr>
          <w:rFonts w:asciiTheme="minorHAnsi" w:hAnsiTheme="minorHAnsi" w:cstheme="minorHAnsi"/>
          <w:b/>
          <w:bCs/>
          <w:noProof/>
          <w:color w:val="002060"/>
          <w:sz w:val="20"/>
          <w:szCs w:val="20"/>
          <w:lang w:val="en-GB"/>
        </w:rPr>
        <w:t>main_bind_mount_2.py</w:t>
      </w:r>
      <w:r w:rsidRPr="002606DB">
        <w:rPr>
          <w:rFonts w:asciiTheme="minorHAnsi" w:hAnsiTheme="minorHAnsi" w:cstheme="minorHAnsi"/>
          <w:noProof/>
          <w:color w:val="002060"/>
          <w:sz w:val="20"/>
          <w:szCs w:val="20"/>
          <w:lang w:val="en-GB"/>
        </w:rPr>
        <w:t xml:space="preserve">  main_bind_mount.py  main.py</w:t>
      </w:r>
    </w:p>
    <w:p w14:paraId="313C8A04" w14:textId="5965FE66" w:rsidR="002606DB" w:rsidRDefault="002606DB" w:rsidP="002606DB">
      <w:pPr>
        <w:rPr>
          <w:rFonts w:asciiTheme="minorHAnsi" w:hAnsiTheme="minorHAnsi" w:cstheme="minorHAnsi"/>
          <w:b/>
          <w:bCs/>
          <w:noProof/>
          <w:color w:val="002060"/>
          <w:sz w:val="20"/>
          <w:szCs w:val="20"/>
          <w:lang w:val="en-GB"/>
        </w:rPr>
      </w:pPr>
    </w:p>
    <w:p w14:paraId="2E49A6FD" w14:textId="7D05D7F5" w:rsidR="00393214" w:rsidRDefault="00393214" w:rsidP="00393214">
      <w:r>
        <w:t xml:space="preserve">El sistema permite crear varios enlaces a través de la misma orden de ejecución simplemente con repetir el comando </w:t>
      </w:r>
      <w:r>
        <w:rPr>
          <w:i/>
          <w:iCs/>
        </w:rPr>
        <w:t>v</w:t>
      </w:r>
      <w:r>
        <w:t xml:space="preserve"> tantas veces como necesitemos.</w:t>
      </w:r>
    </w:p>
    <w:p w14:paraId="643ACC36" w14:textId="77777777" w:rsidR="00EA18AB" w:rsidRPr="00393214" w:rsidRDefault="00EA18AB" w:rsidP="00393214"/>
    <w:p w14:paraId="66E9BE2F" w14:textId="15AF453F" w:rsidR="00393214" w:rsidRDefault="00393214" w:rsidP="00393214">
      <w:pPr>
        <w:pStyle w:val="Ttulo3"/>
      </w:pPr>
      <w:bookmarkStart w:id="66" w:name="_Toc104188473"/>
      <w:r>
        <w:lastRenderedPageBreak/>
        <w:t>Volúmenes</w:t>
      </w:r>
      <w:bookmarkEnd w:id="66"/>
    </w:p>
    <w:p w14:paraId="468648EC" w14:textId="760337FF" w:rsidR="002606DB" w:rsidRDefault="001F6732" w:rsidP="00F8126B">
      <w:r>
        <w:t>Un volumen es un almacén de datos gestionado por el sistema Docker, reutilizable entre varios contenedores y persistente a la finalización del contenedor.  Cada contenedor puede tener uno o varios volúmenes asociados, dónde guardar los datos que queramos almacenar. A diferencia de los enlaces, no tienen visibilidad externa al contenedor, pero se almacenan en un directorio de host (/var/lib/docker/volumes).</w:t>
      </w:r>
    </w:p>
    <w:p w14:paraId="74881EF4" w14:textId="25BC9687" w:rsidR="005725AC" w:rsidRDefault="005725AC" w:rsidP="00F8126B">
      <w:r>
        <w:t>Por las características de los volúmenes, los casos de uso no son los mismos que en el anterior punto. Este tipo de almacenamiento se recomienda para compartir datos entre contenedores, para almacenar los volúmenes en un servidor en la red o para almacenar los datos de los servidores de bases de datos.</w:t>
      </w:r>
    </w:p>
    <w:p w14:paraId="75CFC08E" w14:textId="442186E6" w:rsid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251011">
        <w:rPr>
          <w:rFonts w:asciiTheme="minorHAnsi" w:hAnsiTheme="minorHAnsi" w:cstheme="minorHAnsi"/>
          <w:b/>
          <w:bCs/>
          <w:noProof/>
          <w:color w:val="002060"/>
          <w:sz w:val="20"/>
          <w:szCs w:val="20"/>
          <w:lang w:val="en-GB"/>
        </w:rPr>
        <w:t xml:space="preserve">docker </w:t>
      </w:r>
      <w:r>
        <w:rPr>
          <w:rFonts w:asciiTheme="minorHAnsi" w:hAnsiTheme="minorHAnsi" w:cstheme="minorHAnsi"/>
          <w:b/>
          <w:bCs/>
          <w:noProof/>
          <w:color w:val="002060"/>
          <w:sz w:val="20"/>
          <w:szCs w:val="20"/>
          <w:lang w:val="en-GB"/>
        </w:rPr>
        <w:t>volume</w:t>
      </w:r>
    </w:p>
    <w:p w14:paraId="41EACE49" w14:textId="77777777"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67F8A920" w14:textId="77777777"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725AC">
        <w:rPr>
          <w:rFonts w:asciiTheme="minorHAnsi" w:hAnsiTheme="minorHAnsi" w:cstheme="minorHAnsi"/>
          <w:noProof/>
          <w:color w:val="002060"/>
          <w:sz w:val="20"/>
          <w:szCs w:val="20"/>
          <w:lang w:val="en-GB"/>
        </w:rPr>
        <w:t>Usage:  docker volume COMMAND</w:t>
      </w:r>
    </w:p>
    <w:p w14:paraId="497D0BF6" w14:textId="77777777"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5D40C650" w14:textId="77777777"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725AC">
        <w:rPr>
          <w:rFonts w:asciiTheme="minorHAnsi" w:hAnsiTheme="minorHAnsi" w:cstheme="minorHAnsi"/>
          <w:noProof/>
          <w:color w:val="002060"/>
          <w:sz w:val="20"/>
          <w:szCs w:val="20"/>
          <w:lang w:val="en-GB"/>
        </w:rPr>
        <w:t>Manage volumes</w:t>
      </w:r>
    </w:p>
    <w:p w14:paraId="1904E520" w14:textId="77777777"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6BD6ABFA" w14:textId="77777777"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725AC">
        <w:rPr>
          <w:rFonts w:asciiTheme="minorHAnsi" w:hAnsiTheme="minorHAnsi" w:cstheme="minorHAnsi"/>
          <w:noProof/>
          <w:color w:val="002060"/>
          <w:sz w:val="20"/>
          <w:szCs w:val="20"/>
          <w:lang w:val="en-GB"/>
        </w:rPr>
        <w:t>Commands:</w:t>
      </w:r>
    </w:p>
    <w:p w14:paraId="25908E3B" w14:textId="77777777"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725AC">
        <w:rPr>
          <w:rFonts w:asciiTheme="minorHAnsi" w:hAnsiTheme="minorHAnsi" w:cstheme="minorHAnsi"/>
          <w:noProof/>
          <w:color w:val="002060"/>
          <w:sz w:val="20"/>
          <w:szCs w:val="20"/>
          <w:lang w:val="en-GB"/>
        </w:rPr>
        <w:t xml:space="preserve">  create      Create a volume</w:t>
      </w:r>
    </w:p>
    <w:p w14:paraId="35AD4361" w14:textId="77777777"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725AC">
        <w:rPr>
          <w:rFonts w:asciiTheme="minorHAnsi" w:hAnsiTheme="minorHAnsi" w:cstheme="minorHAnsi"/>
          <w:noProof/>
          <w:color w:val="002060"/>
          <w:sz w:val="20"/>
          <w:szCs w:val="20"/>
          <w:lang w:val="en-GB"/>
        </w:rPr>
        <w:t xml:space="preserve">  inspect     Display detailed information on one or more volumes</w:t>
      </w:r>
    </w:p>
    <w:p w14:paraId="52FEA0D3" w14:textId="7CD5C21A"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725AC">
        <w:rPr>
          <w:rFonts w:asciiTheme="minorHAnsi" w:hAnsiTheme="minorHAnsi" w:cstheme="minorHAnsi"/>
          <w:noProof/>
          <w:color w:val="002060"/>
          <w:sz w:val="20"/>
          <w:szCs w:val="20"/>
          <w:lang w:val="en-GB"/>
        </w:rPr>
        <w:t xml:space="preserve">  ls         </w:t>
      </w:r>
      <w:r>
        <w:rPr>
          <w:rFonts w:asciiTheme="minorHAnsi" w:hAnsiTheme="minorHAnsi" w:cstheme="minorHAnsi"/>
          <w:noProof/>
          <w:color w:val="002060"/>
          <w:sz w:val="20"/>
          <w:szCs w:val="20"/>
          <w:lang w:val="en-GB"/>
        </w:rPr>
        <w:t xml:space="preserve">    </w:t>
      </w:r>
      <w:r w:rsidRPr="005725AC">
        <w:rPr>
          <w:rFonts w:asciiTheme="minorHAnsi" w:hAnsiTheme="minorHAnsi" w:cstheme="minorHAnsi"/>
          <w:noProof/>
          <w:color w:val="002060"/>
          <w:sz w:val="20"/>
          <w:szCs w:val="20"/>
          <w:lang w:val="en-GB"/>
        </w:rPr>
        <w:t xml:space="preserve"> List volumes</w:t>
      </w:r>
    </w:p>
    <w:p w14:paraId="0D6CAE86" w14:textId="77777777"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725AC">
        <w:rPr>
          <w:rFonts w:asciiTheme="minorHAnsi" w:hAnsiTheme="minorHAnsi" w:cstheme="minorHAnsi"/>
          <w:noProof/>
          <w:color w:val="002060"/>
          <w:sz w:val="20"/>
          <w:szCs w:val="20"/>
          <w:lang w:val="en-GB"/>
        </w:rPr>
        <w:t xml:space="preserve">  prune       Remove all unused local volumes</w:t>
      </w:r>
    </w:p>
    <w:p w14:paraId="1D70056D" w14:textId="05E2E335"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725AC">
        <w:rPr>
          <w:rFonts w:asciiTheme="minorHAnsi" w:hAnsiTheme="minorHAnsi" w:cstheme="minorHAnsi"/>
          <w:noProof/>
          <w:color w:val="002060"/>
          <w:sz w:val="20"/>
          <w:szCs w:val="20"/>
          <w:lang w:val="en-GB"/>
        </w:rPr>
        <w:t xml:space="preserve">  rm        </w:t>
      </w:r>
      <w:r>
        <w:rPr>
          <w:rFonts w:asciiTheme="minorHAnsi" w:hAnsiTheme="minorHAnsi" w:cstheme="minorHAnsi"/>
          <w:noProof/>
          <w:color w:val="002060"/>
          <w:sz w:val="20"/>
          <w:szCs w:val="20"/>
          <w:lang w:val="en-GB"/>
        </w:rPr>
        <w:t xml:space="preserve">  </w:t>
      </w:r>
      <w:r w:rsidRPr="005725AC">
        <w:rPr>
          <w:rFonts w:asciiTheme="minorHAnsi" w:hAnsiTheme="minorHAnsi" w:cstheme="minorHAnsi"/>
          <w:noProof/>
          <w:color w:val="002060"/>
          <w:sz w:val="20"/>
          <w:szCs w:val="20"/>
          <w:lang w:val="en-GB"/>
        </w:rPr>
        <w:t xml:space="preserve">  Remove one or more volumes</w:t>
      </w:r>
    </w:p>
    <w:p w14:paraId="6D8CE9A8" w14:textId="77777777"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4EE7888B" w14:textId="51ECC1AC" w:rsidR="005725AC" w:rsidRPr="005725AC" w:rsidRDefault="005725AC" w:rsidP="005725A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5725AC">
        <w:rPr>
          <w:rFonts w:asciiTheme="minorHAnsi" w:hAnsiTheme="minorHAnsi" w:cstheme="minorHAnsi"/>
          <w:noProof/>
          <w:color w:val="002060"/>
          <w:sz w:val="20"/>
          <w:szCs w:val="20"/>
          <w:lang w:val="en-GB"/>
        </w:rPr>
        <w:t>Run 'docker volume COMMAND --help' for more information on a command.</w:t>
      </w:r>
    </w:p>
    <w:p w14:paraId="751BA912" w14:textId="39CBF113" w:rsidR="001F2E6F" w:rsidRDefault="001F2E6F" w:rsidP="00643333">
      <w:pPr>
        <w:rPr>
          <w:noProof/>
        </w:rPr>
      </w:pPr>
    </w:p>
    <w:p w14:paraId="5FEC2ECE" w14:textId="5FFC0F7B" w:rsidR="008C2F29" w:rsidRDefault="008C2F29" w:rsidP="00643333">
      <w:pPr>
        <w:rPr>
          <w:noProof/>
        </w:rPr>
      </w:pPr>
      <w:r>
        <w:rPr>
          <w:noProof/>
        </w:rPr>
        <w:t>Antes de usar un volumen en un contenedor, se recomienda que esté creado e inicializado a través de la orden create, si no se facilita un nombre tendremos que usar su identificador en el resto de órdenes por lo que es recomendable.</w:t>
      </w:r>
    </w:p>
    <w:p w14:paraId="452AA540" w14:textId="2E0FFA8D" w:rsidR="008C2F29" w:rsidRDefault="008C2F29" w:rsidP="008C2F29">
      <w:pPr>
        <w:pBdr>
          <w:top w:val="single" w:sz="4" w:space="1" w:color="auto"/>
          <w:left w:val="single" w:sz="4" w:space="4" w:color="auto"/>
          <w:bottom w:val="single" w:sz="4" w:space="1" w:color="auto"/>
          <w:right w:val="single" w:sz="4" w:space="4" w:color="auto"/>
        </w:pBdr>
        <w:ind w:left="567" w:right="530"/>
        <w:jc w:val="center"/>
      </w:pPr>
      <w:r w:rsidRPr="00E90E88">
        <w:rPr>
          <w:b/>
          <w:bCs/>
        </w:rPr>
        <w:t xml:space="preserve">docker </w:t>
      </w:r>
      <w:r>
        <w:rPr>
          <w:b/>
          <w:bCs/>
        </w:rPr>
        <w:t>volume</w:t>
      </w:r>
      <w:r w:rsidRPr="00E90E88">
        <w:rPr>
          <w:b/>
          <w:bCs/>
        </w:rPr>
        <w:t xml:space="preserve"> </w:t>
      </w:r>
      <w:r>
        <w:rPr>
          <w:b/>
          <w:bCs/>
        </w:rPr>
        <w:t xml:space="preserve">create </w:t>
      </w:r>
      <w:r>
        <w:rPr>
          <w:b/>
          <w:bCs/>
          <w:i/>
          <w:iCs/>
        </w:rPr>
        <w:t>nombre_volumen</w:t>
      </w:r>
    </w:p>
    <w:p w14:paraId="7C24670A" w14:textId="5DD88D0C" w:rsidR="008C2F29" w:rsidRPr="008C7B78" w:rsidRDefault="008C7B78" w:rsidP="00643333">
      <w:pPr>
        <w:rPr>
          <w:noProof/>
        </w:rPr>
      </w:pPr>
      <w:r>
        <w:rPr>
          <w:noProof/>
        </w:rPr>
        <w:t>Una vez creado debemos unirlo a</w:t>
      </w:r>
      <w:r w:rsidR="00EA18AB">
        <w:rPr>
          <w:noProof/>
        </w:rPr>
        <w:t xml:space="preserve"> un directorio del </w:t>
      </w:r>
      <w:r>
        <w:rPr>
          <w:noProof/>
        </w:rPr>
        <w:t>contrenedor, se hace en el momento de la ejecución (</w:t>
      </w:r>
      <w:r>
        <w:rPr>
          <w:i/>
          <w:iCs/>
          <w:noProof/>
        </w:rPr>
        <w:t>run</w:t>
      </w:r>
      <w:r>
        <w:rPr>
          <w:noProof/>
        </w:rPr>
        <w:t xml:space="preserve">) mediante el parámetro </w:t>
      </w:r>
      <w:r>
        <w:rPr>
          <w:i/>
          <w:iCs/>
          <w:noProof/>
        </w:rPr>
        <w:t>-v</w:t>
      </w:r>
      <w:r>
        <w:rPr>
          <w:noProof/>
        </w:rPr>
        <w:t xml:space="preserve"> la igual que los bind mounts, pero la diferencia es que el primer parámetro ahora será un nombre de volumen o identificador en vez de una ruta a un directorio o archivo.</w:t>
      </w:r>
    </w:p>
    <w:p w14:paraId="6CB8DCF9" w14:textId="053EE1E5" w:rsid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2606DB">
        <w:rPr>
          <w:rFonts w:asciiTheme="minorHAnsi" w:hAnsiTheme="minorHAnsi" w:cstheme="minorHAnsi"/>
          <w:b/>
          <w:bCs/>
          <w:noProof/>
          <w:color w:val="002060"/>
          <w:sz w:val="20"/>
          <w:szCs w:val="20"/>
          <w:lang w:val="en-GB"/>
        </w:rPr>
        <w:t>$</w:t>
      </w:r>
      <w:r>
        <w:rPr>
          <w:rFonts w:asciiTheme="minorHAnsi" w:hAnsiTheme="minorHAnsi" w:cstheme="minorHAnsi"/>
          <w:b/>
          <w:bCs/>
          <w:noProof/>
          <w:color w:val="002060"/>
          <w:sz w:val="20"/>
          <w:szCs w:val="20"/>
          <w:lang w:val="en-GB"/>
        </w:rPr>
        <w:t>docker volume create mi_volumen</w:t>
      </w:r>
    </w:p>
    <w:p w14:paraId="200DAB73" w14:textId="5D08C6E2" w:rsidR="008C7B78" w:rsidRP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noProof/>
          <w:color w:val="002060"/>
          <w:sz w:val="20"/>
          <w:szCs w:val="20"/>
          <w:lang w:val="en-GB"/>
        </w:rPr>
        <w:t>m</w:t>
      </w:r>
      <w:r w:rsidRPr="008C7B78">
        <w:rPr>
          <w:rFonts w:asciiTheme="minorHAnsi" w:hAnsiTheme="minorHAnsi" w:cstheme="minorHAnsi"/>
          <w:noProof/>
          <w:color w:val="002060"/>
          <w:sz w:val="20"/>
          <w:szCs w:val="20"/>
          <w:lang w:val="en-GB"/>
        </w:rPr>
        <w:t>i_volumen</w:t>
      </w:r>
    </w:p>
    <w:p w14:paraId="586CBC7F" w14:textId="34C2B933" w:rsid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volume ls</w:t>
      </w:r>
    </w:p>
    <w:p w14:paraId="110BDBF0" w14:textId="77777777" w:rsidR="008C7B78" w:rsidRP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C7B78">
        <w:rPr>
          <w:rFonts w:asciiTheme="minorHAnsi" w:hAnsiTheme="minorHAnsi" w:cstheme="minorHAnsi"/>
          <w:noProof/>
          <w:color w:val="002060"/>
          <w:sz w:val="20"/>
          <w:szCs w:val="20"/>
          <w:lang w:val="en-GB"/>
        </w:rPr>
        <w:t>DRIVER    VOLUME NAME</w:t>
      </w:r>
    </w:p>
    <w:p w14:paraId="128C0983" w14:textId="0F013DB6" w:rsidR="008C7B78" w:rsidRP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C7B78">
        <w:rPr>
          <w:rFonts w:asciiTheme="minorHAnsi" w:hAnsiTheme="minorHAnsi" w:cstheme="minorHAnsi"/>
          <w:noProof/>
          <w:color w:val="002060"/>
          <w:sz w:val="20"/>
          <w:szCs w:val="20"/>
          <w:lang w:val="en-GB"/>
        </w:rPr>
        <w:t>local     mi_volumen</w:t>
      </w:r>
    </w:p>
    <w:p w14:paraId="4857F7C7" w14:textId="2B5CA249" w:rsid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2606DB">
        <w:rPr>
          <w:rFonts w:asciiTheme="minorHAnsi" w:hAnsiTheme="minorHAnsi" w:cstheme="minorHAnsi"/>
          <w:b/>
          <w:bCs/>
          <w:noProof/>
          <w:color w:val="002060"/>
          <w:sz w:val="20"/>
          <w:szCs w:val="20"/>
          <w:lang w:val="en-GB"/>
        </w:rPr>
        <w:t xml:space="preserve">docker container run -it -v </w:t>
      </w:r>
      <w:r>
        <w:rPr>
          <w:rFonts w:asciiTheme="minorHAnsi" w:hAnsiTheme="minorHAnsi" w:cstheme="minorHAnsi"/>
          <w:b/>
          <w:bCs/>
          <w:noProof/>
          <w:color w:val="002060"/>
          <w:sz w:val="20"/>
          <w:szCs w:val="20"/>
          <w:lang w:val="en-GB"/>
        </w:rPr>
        <w:t>mi_volumen</w:t>
      </w:r>
      <w:r w:rsidRPr="002606DB">
        <w:rPr>
          <w:rFonts w:asciiTheme="minorHAnsi" w:hAnsiTheme="minorHAnsi" w:cstheme="minorHAnsi"/>
          <w:b/>
          <w:bCs/>
          <w:noProof/>
          <w:color w:val="002060"/>
          <w:sz w:val="20"/>
          <w:szCs w:val="20"/>
          <w:lang w:val="en-GB"/>
        </w:rPr>
        <w:t>:/app primera-imagen bash</w:t>
      </w:r>
    </w:p>
    <w:p w14:paraId="579DCCDD" w14:textId="77777777" w:rsidR="008C7B78" w:rsidRP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C7B78">
        <w:rPr>
          <w:rFonts w:asciiTheme="minorHAnsi" w:hAnsiTheme="minorHAnsi" w:cstheme="minorHAnsi"/>
          <w:noProof/>
          <w:color w:val="002060"/>
          <w:sz w:val="20"/>
          <w:szCs w:val="20"/>
          <w:lang w:val="en-GB"/>
        </w:rPr>
        <w:t>root@07f5ca4fb4c0:/app# ls</w:t>
      </w:r>
    </w:p>
    <w:p w14:paraId="5BC922E2" w14:textId="77777777" w:rsidR="008C7B78" w:rsidRP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C7B78">
        <w:rPr>
          <w:rFonts w:asciiTheme="minorHAnsi" w:hAnsiTheme="minorHAnsi" w:cstheme="minorHAnsi"/>
          <w:noProof/>
          <w:color w:val="002060"/>
          <w:sz w:val="20"/>
          <w:szCs w:val="20"/>
          <w:lang w:val="en-GB"/>
        </w:rPr>
        <w:t>main.py</w:t>
      </w:r>
    </w:p>
    <w:p w14:paraId="4E4C27D2" w14:textId="77777777" w:rsidR="008C7B78" w:rsidRP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C7B78">
        <w:rPr>
          <w:rFonts w:asciiTheme="minorHAnsi" w:hAnsiTheme="minorHAnsi" w:cstheme="minorHAnsi"/>
          <w:noProof/>
          <w:color w:val="002060"/>
          <w:sz w:val="20"/>
          <w:szCs w:val="20"/>
          <w:lang w:val="en-GB"/>
        </w:rPr>
        <w:t xml:space="preserve">root@07f5ca4fb4c0:/app# cp main.py main_volumen.py </w:t>
      </w:r>
    </w:p>
    <w:p w14:paraId="5AA07675" w14:textId="77777777" w:rsidR="008C7B78" w:rsidRP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C7B78">
        <w:rPr>
          <w:rFonts w:asciiTheme="minorHAnsi" w:hAnsiTheme="minorHAnsi" w:cstheme="minorHAnsi"/>
          <w:noProof/>
          <w:color w:val="002060"/>
          <w:sz w:val="20"/>
          <w:szCs w:val="20"/>
          <w:lang w:val="en-GB"/>
        </w:rPr>
        <w:t>root@07f5ca4fb4c0:/app# ls</w:t>
      </w:r>
    </w:p>
    <w:p w14:paraId="58ED582B" w14:textId="77777777" w:rsidR="008C7B78" w:rsidRP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C7B78">
        <w:rPr>
          <w:rFonts w:asciiTheme="minorHAnsi" w:hAnsiTheme="minorHAnsi" w:cstheme="minorHAnsi"/>
          <w:noProof/>
          <w:color w:val="002060"/>
          <w:sz w:val="20"/>
          <w:szCs w:val="20"/>
          <w:lang w:val="en-GB"/>
        </w:rPr>
        <w:t>main.py  main_volumen.py</w:t>
      </w:r>
    </w:p>
    <w:p w14:paraId="245C5884" w14:textId="6F1842B8" w:rsidR="008C7B78" w:rsidRP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C7B78">
        <w:rPr>
          <w:rFonts w:asciiTheme="minorHAnsi" w:hAnsiTheme="minorHAnsi" w:cstheme="minorHAnsi"/>
          <w:noProof/>
          <w:color w:val="002060"/>
          <w:sz w:val="20"/>
          <w:szCs w:val="20"/>
          <w:lang w:val="en-GB"/>
        </w:rPr>
        <w:lastRenderedPageBreak/>
        <w:t xml:space="preserve">root@07f5ca4fb4c0:/app# </w:t>
      </w:r>
      <w:r>
        <w:rPr>
          <w:rFonts w:asciiTheme="minorHAnsi" w:hAnsiTheme="minorHAnsi" w:cstheme="minorHAnsi"/>
          <w:noProof/>
          <w:color w:val="002060"/>
          <w:sz w:val="20"/>
          <w:szCs w:val="20"/>
          <w:lang w:val="en-GB"/>
        </w:rPr>
        <w:t>exit</w:t>
      </w:r>
    </w:p>
    <w:p w14:paraId="538ACF59" w14:textId="77777777" w:rsid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2606DB">
        <w:rPr>
          <w:rFonts w:asciiTheme="minorHAnsi" w:hAnsiTheme="minorHAnsi" w:cstheme="minorHAnsi"/>
          <w:b/>
          <w:bCs/>
          <w:noProof/>
          <w:color w:val="002060"/>
          <w:sz w:val="20"/>
          <w:szCs w:val="20"/>
          <w:lang w:val="en-GB"/>
        </w:rPr>
        <w:t xml:space="preserve">docker container run -it -v </w:t>
      </w:r>
      <w:r>
        <w:rPr>
          <w:rFonts w:asciiTheme="minorHAnsi" w:hAnsiTheme="minorHAnsi" w:cstheme="minorHAnsi"/>
          <w:b/>
          <w:bCs/>
          <w:noProof/>
          <w:color w:val="002060"/>
          <w:sz w:val="20"/>
          <w:szCs w:val="20"/>
          <w:lang w:val="en-GB"/>
        </w:rPr>
        <w:t>mi_volumen</w:t>
      </w:r>
      <w:r w:rsidRPr="002606DB">
        <w:rPr>
          <w:rFonts w:asciiTheme="minorHAnsi" w:hAnsiTheme="minorHAnsi" w:cstheme="minorHAnsi"/>
          <w:b/>
          <w:bCs/>
          <w:noProof/>
          <w:color w:val="002060"/>
          <w:sz w:val="20"/>
          <w:szCs w:val="20"/>
          <w:lang w:val="en-GB"/>
        </w:rPr>
        <w:t>:/app primera-imagen bash</w:t>
      </w:r>
    </w:p>
    <w:p w14:paraId="0F4168B8" w14:textId="77777777" w:rsidR="008C7B78" w:rsidRP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C7B78">
        <w:rPr>
          <w:rFonts w:asciiTheme="minorHAnsi" w:hAnsiTheme="minorHAnsi" w:cstheme="minorHAnsi"/>
          <w:noProof/>
          <w:color w:val="002060"/>
          <w:sz w:val="20"/>
          <w:szCs w:val="20"/>
          <w:lang w:val="en-GB"/>
        </w:rPr>
        <w:t>root@07f5ca4fb4c0:/app# ls</w:t>
      </w:r>
    </w:p>
    <w:p w14:paraId="1BCA94ED" w14:textId="776D6D8E" w:rsidR="008C7B78" w:rsidRPr="008C7B78" w:rsidRDefault="008C7B78" w:rsidP="008C7B78">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8C7B78">
        <w:rPr>
          <w:rFonts w:asciiTheme="minorHAnsi" w:hAnsiTheme="minorHAnsi" w:cstheme="minorHAnsi"/>
          <w:noProof/>
          <w:color w:val="002060"/>
          <w:sz w:val="20"/>
          <w:szCs w:val="20"/>
          <w:lang w:val="en-GB"/>
        </w:rPr>
        <w:t>main.py  main_volumen.py</w:t>
      </w:r>
    </w:p>
    <w:p w14:paraId="6D3621BB" w14:textId="35AF3BA1" w:rsidR="00687A2A" w:rsidRDefault="00687A2A" w:rsidP="00643333">
      <w:pPr>
        <w:rPr>
          <w:noProof/>
        </w:rPr>
      </w:pPr>
    </w:p>
    <w:p w14:paraId="57C2EECF" w14:textId="1B3D39F8" w:rsidR="00487D71" w:rsidRDefault="00487D71" w:rsidP="00643333">
      <w:pPr>
        <w:rPr>
          <w:noProof/>
        </w:rPr>
      </w:pPr>
      <w:r>
        <w:rPr>
          <w:noProof/>
        </w:rPr>
        <w:t>La gestión de volúmenes es más extensa, incluyendo diferentes drivers para los volúmenes que permiten su almacenamiento en sistemas remotos (</w:t>
      </w:r>
      <w:r w:rsidRPr="00487D71">
        <w:rPr>
          <w:i/>
          <w:iCs/>
          <w:noProof/>
        </w:rPr>
        <w:t>https://docs.docker.com/storage/</w:t>
      </w:r>
      <w:r>
        <w:rPr>
          <w:noProof/>
        </w:rPr>
        <w:t>)</w:t>
      </w:r>
    </w:p>
    <w:p w14:paraId="0DCBECAF" w14:textId="16E5A0A9" w:rsidR="00687A2A" w:rsidRDefault="00687A2A" w:rsidP="00687A2A">
      <w:pPr>
        <w:pStyle w:val="Ttulo3"/>
        <w:rPr>
          <w:noProof/>
        </w:rPr>
      </w:pPr>
      <w:bookmarkStart w:id="67" w:name="_Toc104188474"/>
      <w:r>
        <w:rPr>
          <w:noProof/>
        </w:rPr>
        <w:t>Órdenes de gestión</w:t>
      </w:r>
      <w:bookmarkEnd w:id="67"/>
    </w:p>
    <w:tbl>
      <w:tblPr>
        <w:tblStyle w:val="Tabladelista6concolores-nfasis3"/>
        <w:tblW w:w="0" w:type="auto"/>
        <w:tblLook w:val="04A0" w:firstRow="1" w:lastRow="0" w:firstColumn="1" w:lastColumn="0" w:noHBand="0" w:noVBand="1"/>
      </w:tblPr>
      <w:tblGrid>
        <w:gridCol w:w="2694"/>
        <w:gridCol w:w="3118"/>
        <w:gridCol w:w="3780"/>
      </w:tblGrid>
      <w:tr w:rsidR="00687A2A" w14:paraId="63E534F7" w14:textId="77777777" w:rsidTr="00AF1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343BC4E" w14:textId="77777777" w:rsidR="00687A2A" w:rsidRDefault="00687A2A" w:rsidP="00AF1FE2">
            <w:r>
              <w:t>Orden</w:t>
            </w:r>
          </w:p>
        </w:tc>
        <w:tc>
          <w:tcPr>
            <w:tcW w:w="3118" w:type="dxa"/>
          </w:tcPr>
          <w:p w14:paraId="389BE829" w14:textId="77777777" w:rsidR="00687A2A" w:rsidRDefault="00687A2A" w:rsidP="00AF1FE2">
            <w:pPr>
              <w:cnfStyle w:val="100000000000" w:firstRow="1" w:lastRow="0" w:firstColumn="0" w:lastColumn="0" w:oddVBand="0" w:evenVBand="0" w:oddHBand="0" w:evenHBand="0" w:firstRowFirstColumn="0" w:firstRowLastColumn="0" w:lastRowFirstColumn="0" w:lastRowLastColumn="0"/>
            </w:pPr>
            <w:r>
              <w:t>Descripción</w:t>
            </w:r>
          </w:p>
        </w:tc>
        <w:tc>
          <w:tcPr>
            <w:tcW w:w="3780" w:type="dxa"/>
          </w:tcPr>
          <w:p w14:paraId="50262EFB" w14:textId="77777777" w:rsidR="00687A2A" w:rsidRDefault="00687A2A" w:rsidP="00AF1FE2">
            <w:pPr>
              <w:cnfStyle w:val="100000000000" w:firstRow="1" w:lastRow="0" w:firstColumn="0" w:lastColumn="0" w:oddVBand="0" w:evenVBand="0" w:oddHBand="0" w:evenHBand="0" w:firstRowFirstColumn="0" w:firstRowLastColumn="0" w:lastRowFirstColumn="0" w:lastRowLastColumn="0"/>
            </w:pPr>
            <w:r>
              <w:t>Parámetros</w:t>
            </w:r>
          </w:p>
        </w:tc>
      </w:tr>
      <w:tr w:rsidR="00687A2A" w14:paraId="47CB2E68" w14:textId="77777777" w:rsidTr="00AF1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B2DC324" w14:textId="5D49949A" w:rsidR="00687A2A" w:rsidRDefault="00687A2A" w:rsidP="00AF1FE2">
            <w:r>
              <w:t>docker volume rm</w:t>
            </w:r>
          </w:p>
        </w:tc>
        <w:tc>
          <w:tcPr>
            <w:tcW w:w="3118" w:type="dxa"/>
          </w:tcPr>
          <w:p w14:paraId="55A42CFE" w14:textId="47750136" w:rsidR="00687A2A" w:rsidRDefault="00687A2A" w:rsidP="00AF1FE2">
            <w:pPr>
              <w:cnfStyle w:val="000000100000" w:firstRow="0" w:lastRow="0" w:firstColumn="0" w:lastColumn="0" w:oddVBand="0" w:evenVBand="0" w:oddHBand="1" w:evenHBand="0" w:firstRowFirstColumn="0" w:firstRowLastColumn="0" w:lastRowFirstColumn="0" w:lastRowLastColumn="0"/>
            </w:pPr>
            <w:r>
              <w:t>Borra un volumen del sistema, n o debe de esta en uso</w:t>
            </w:r>
          </w:p>
        </w:tc>
        <w:tc>
          <w:tcPr>
            <w:tcW w:w="3780" w:type="dxa"/>
          </w:tcPr>
          <w:p w14:paraId="2E492989" w14:textId="24B13205" w:rsidR="00687A2A" w:rsidRDefault="00687A2A" w:rsidP="00AF1FE2">
            <w:pPr>
              <w:cnfStyle w:val="000000100000" w:firstRow="0" w:lastRow="0" w:firstColumn="0" w:lastColumn="0" w:oddVBand="0" w:evenVBand="0" w:oddHBand="1" w:evenHBand="0" w:firstRowFirstColumn="0" w:firstRowLastColumn="0" w:lastRowFirstColumn="0" w:lastRowLastColumn="0"/>
            </w:pPr>
            <w:r>
              <w:t>-f forzar la eliminación</w:t>
            </w:r>
          </w:p>
        </w:tc>
      </w:tr>
      <w:tr w:rsidR="00687A2A" w14:paraId="6B41FBDF" w14:textId="77777777" w:rsidTr="00AF1FE2">
        <w:tc>
          <w:tcPr>
            <w:cnfStyle w:val="001000000000" w:firstRow="0" w:lastRow="0" w:firstColumn="1" w:lastColumn="0" w:oddVBand="0" w:evenVBand="0" w:oddHBand="0" w:evenHBand="0" w:firstRowFirstColumn="0" w:firstRowLastColumn="0" w:lastRowFirstColumn="0" w:lastRowLastColumn="0"/>
            <w:tcW w:w="2694" w:type="dxa"/>
          </w:tcPr>
          <w:p w14:paraId="58C02A1D" w14:textId="36AA8F02" w:rsidR="00687A2A" w:rsidRDefault="00687A2A" w:rsidP="00AF1FE2">
            <w:r>
              <w:t>docker volume ls</w:t>
            </w:r>
          </w:p>
        </w:tc>
        <w:tc>
          <w:tcPr>
            <w:tcW w:w="3118" w:type="dxa"/>
          </w:tcPr>
          <w:p w14:paraId="5F1C8EAC" w14:textId="7E50F713" w:rsidR="00687A2A" w:rsidRDefault="00687A2A" w:rsidP="00AF1FE2">
            <w:pPr>
              <w:cnfStyle w:val="000000000000" w:firstRow="0" w:lastRow="0" w:firstColumn="0" w:lastColumn="0" w:oddVBand="0" w:evenVBand="0" w:oddHBand="0" w:evenHBand="0" w:firstRowFirstColumn="0" w:firstRowLastColumn="0" w:lastRowFirstColumn="0" w:lastRowLastColumn="0"/>
            </w:pPr>
            <w:r>
              <w:t>Listado de los volúmenes existentes en el host local</w:t>
            </w:r>
          </w:p>
        </w:tc>
        <w:tc>
          <w:tcPr>
            <w:tcW w:w="3780" w:type="dxa"/>
          </w:tcPr>
          <w:p w14:paraId="659A4B27" w14:textId="39C245BA" w:rsidR="00687A2A" w:rsidRDefault="00687A2A" w:rsidP="00AF1FE2">
            <w:pPr>
              <w:cnfStyle w:val="000000000000" w:firstRow="0" w:lastRow="0" w:firstColumn="0" w:lastColumn="0" w:oddVBand="0" w:evenVBand="0" w:oddHBand="0" w:evenHBand="0" w:firstRowFirstColumn="0" w:firstRowLastColumn="0" w:lastRowFirstColumn="0" w:lastRowLastColumn="0"/>
            </w:pPr>
          </w:p>
        </w:tc>
      </w:tr>
      <w:tr w:rsidR="00687A2A" w14:paraId="3E9BDDAE" w14:textId="77777777" w:rsidTr="00AF1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F71876D" w14:textId="6654B498" w:rsidR="00687A2A" w:rsidRDefault="00687A2A" w:rsidP="00AF1FE2">
            <w:r>
              <w:t>docker volume prune</w:t>
            </w:r>
          </w:p>
        </w:tc>
        <w:tc>
          <w:tcPr>
            <w:tcW w:w="3118" w:type="dxa"/>
          </w:tcPr>
          <w:p w14:paraId="6165303F" w14:textId="56297188" w:rsidR="00687A2A" w:rsidRDefault="00687A2A" w:rsidP="00AF1FE2">
            <w:pPr>
              <w:cnfStyle w:val="000000100000" w:firstRow="0" w:lastRow="0" w:firstColumn="0" w:lastColumn="0" w:oddVBand="0" w:evenVBand="0" w:oddHBand="1" w:evenHBand="0" w:firstRowFirstColumn="0" w:firstRowLastColumn="0" w:lastRowFirstColumn="0" w:lastRowLastColumn="0"/>
            </w:pPr>
            <w:r>
              <w:t>Borra todos los volúmenes que no están en uso</w:t>
            </w:r>
          </w:p>
        </w:tc>
        <w:tc>
          <w:tcPr>
            <w:tcW w:w="3780" w:type="dxa"/>
          </w:tcPr>
          <w:p w14:paraId="01F8BDF4" w14:textId="63B12EA7" w:rsidR="00687A2A" w:rsidRDefault="00687A2A" w:rsidP="00AF1FE2">
            <w:pPr>
              <w:cnfStyle w:val="000000100000" w:firstRow="0" w:lastRow="0" w:firstColumn="0" w:lastColumn="0" w:oddVBand="0" w:evenVBand="0" w:oddHBand="1" w:evenHBand="0" w:firstRowFirstColumn="0" w:firstRowLastColumn="0" w:lastRowFirstColumn="0" w:lastRowLastColumn="0"/>
            </w:pPr>
            <w:r>
              <w:t xml:space="preserve">-f no pide confirmación </w:t>
            </w:r>
          </w:p>
        </w:tc>
      </w:tr>
      <w:tr w:rsidR="00687A2A" w14:paraId="1B587C44" w14:textId="77777777" w:rsidTr="00AF1FE2">
        <w:tc>
          <w:tcPr>
            <w:cnfStyle w:val="001000000000" w:firstRow="0" w:lastRow="0" w:firstColumn="1" w:lastColumn="0" w:oddVBand="0" w:evenVBand="0" w:oddHBand="0" w:evenHBand="0" w:firstRowFirstColumn="0" w:firstRowLastColumn="0" w:lastRowFirstColumn="0" w:lastRowLastColumn="0"/>
            <w:tcW w:w="2694" w:type="dxa"/>
          </w:tcPr>
          <w:p w14:paraId="5B3D8AFD" w14:textId="6E2CD735" w:rsidR="00687A2A" w:rsidRDefault="00687A2A" w:rsidP="00AF1FE2">
            <w:r>
              <w:t>docker volume inspect</w:t>
            </w:r>
          </w:p>
        </w:tc>
        <w:tc>
          <w:tcPr>
            <w:tcW w:w="3118" w:type="dxa"/>
          </w:tcPr>
          <w:p w14:paraId="6309E4A0" w14:textId="70225A84" w:rsidR="00687A2A" w:rsidRDefault="00687A2A" w:rsidP="00AF1FE2">
            <w:pPr>
              <w:cnfStyle w:val="000000000000" w:firstRow="0" w:lastRow="0" w:firstColumn="0" w:lastColumn="0" w:oddVBand="0" w:evenVBand="0" w:oddHBand="0" w:evenHBand="0" w:firstRowFirstColumn="0" w:firstRowLastColumn="0" w:lastRowFirstColumn="0" w:lastRowLastColumn="0"/>
            </w:pPr>
            <w:r>
              <w:t>Información de un volumen en concreto</w:t>
            </w:r>
          </w:p>
        </w:tc>
        <w:tc>
          <w:tcPr>
            <w:tcW w:w="3780" w:type="dxa"/>
          </w:tcPr>
          <w:p w14:paraId="0D94AA5D" w14:textId="5599030C" w:rsidR="00687A2A" w:rsidRDefault="00687A2A" w:rsidP="00AF1FE2">
            <w:pPr>
              <w:cnfStyle w:val="000000000000" w:firstRow="0" w:lastRow="0" w:firstColumn="0" w:lastColumn="0" w:oddVBand="0" w:evenVBand="0" w:oddHBand="0" w:evenHBand="0" w:firstRowFirstColumn="0" w:firstRowLastColumn="0" w:lastRowFirstColumn="0" w:lastRowLastColumn="0"/>
            </w:pPr>
          </w:p>
        </w:tc>
      </w:tr>
    </w:tbl>
    <w:p w14:paraId="54FE7BB5" w14:textId="0A3A884E" w:rsidR="006F63C4" w:rsidRDefault="006F63C4" w:rsidP="008E4F3A">
      <w:pPr>
        <w:pStyle w:val="Ttulo2"/>
      </w:pPr>
      <w:bookmarkStart w:id="68" w:name="_Toc104188475"/>
      <w:r>
        <w:t>Resúmenes de comandos</w:t>
      </w:r>
      <w:r w:rsidR="00A76BDF">
        <w:t xml:space="preserve"> sintaxis antigua</w:t>
      </w:r>
      <w:bookmarkEnd w:id="68"/>
    </w:p>
    <w:p w14:paraId="2476DDEB" w14:textId="57A7F6CD" w:rsidR="006F63C4" w:rsidRDefault="006F63C4" w:rsidP="00735CF0">
      <w:pPr>
        <w:jc w:val="center"/>
      </w:pPr>
      <w:r>
        <w:rPr>
          <w:noProof/>
        </w:rPr>
        <w:drawing>
          <wp:inline distT="0" distB="0" distL="0" distR="0" wp14:anchorId="4835C7E7" wp14:editId="4C632F79">
            <wp:extent cx="5940000" cy="3925151"/>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0000" cy="3925151"/>
                    </a:xfrm>
                    <a:prstGeom prst="rect">
                      <a:avLst/>
                    </a:prstGeom>
                    <a:noFill/>
                    <a:ln>
                      <a:noFill/>
                    </a:ln>
                  </pic:spPr>
                </pic:pic>
              </a:graphicData>
            </a:graphic>
          </wp:inline>
        </w:drawing>
      </w:r>
    </w:p>
    <w:p w14:paraId="61B3F076" w14:textId="77777777" w:rsidR="00EA18AB" w:rsidRPr="00F342CB" w:rsidRDefault="00EA18AB" w:rsidP="00EA18AB"/>
    <w:p w14:paraId="29AD8FE7" w14:textId="0296DA3F" w:rsidR="00D8469B" w:rsidRDefault="00D8469B" w:rsidP="008E4F3A">
      <w:pPr>
        <w:pStyle w:val="Ttulo3"/>
      </w:pPr>
      <w:bookmarkStart w:id="69" w:name="_Toc104188476"/>
      <w:r>
        <w:lastRenderedPageBreak/>
        <w:t>Comandos interesantes</w:t>
      </w:r>
      <w:bookmarkEnd w:id="69"/>
    </w:p>
    <w:p w14:paraId="703F5084" w14:textId="12CDF162" w:rsidR="00E87219" w:rsidRPr="00E87219" w:rsidRDefault="00E87219" w:rsidP="00E87219">
      <w:pPr>
        <w:pStyle w:val="Ttulo4"/>
      </w:pPr>
      <w:r>
        <w:t>Ejecutar un shell como usuario root</w:t>
      </w:r>
    </w:p>
    <w:p w14:paraId="2084C7D6" w14:textId="22739F84" w:rsidR="00D8469B" w:rsidRPr="00E87219" w:rsidRDefault="00E87219" w:rsidP="00E87219">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00D8469B" w:rsidRPr="00E87219">
        <w:rPr>
          <w:rFonts w:asciiTheme="minorHAnsi" w:hAnsiTheme="minorHAnsi" w:cstheme="minorHAnsi"/>
          <w:b/>
          <w:bCs/>
          <w:noProof/>
          <w:color w:val="002060"/>
          <w:sz w:val="20"/>
          <w:szCs w:val="20"/>
          <w:lang w:val="en-GB"/>
        </w:rPr>
        <w:t xml:space="preserve">docker run -it --name test --user 0 primera-imagen bash </w:t>
      </w:r>
    </w:p>
    <w:p w14:paraId="0715EAB1" w14:textId="77777777" w:rsidR="000C4643" w:rsidRDefault="000C4643" w:rsidP="001F3073"/>
    <w:p w14:paraId="56FA1539" w14:textId="227BEBE8" w:rsidR="00E87219" w:rsidRDefault="000C4643" w:rsidP="000C4643">
      <w:pPr>
        <w:pStyle w:val="Ttulo4"/>
      </w:pPr>
      <w:r>
        <w:t>Borrar todas las imágenes existentes, solo bajo Linux</w:t>
      </w:r>
    </w:p>
    <w:p w14:paraId="08CA09AB" w14:textId="242717FD" w:rsidR="00AF09EC" w:rsidRPr="000C4643" w:rsidRDefault="00AF09EC" w:rsidP="000C4643">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0C4643">
        <w:rPr>
          <w:rFonts w:asciiTheme="minorHAnsi" w:hAnsiTheme="minorHAnsi" w:cstheme="minorHAnsi"/>
          <w:b/>
          <w:bCs/>
          <w:noProof/>
          <w:color w:val="002060"/>
          <w:sz w:val="20"/>
          <w:szCs w:val="20"/>
          <w:lang w:val="en-GB"/>
        </w:rPr>
        <w:t>docker rmi -f $(docker images -aq)</w:t>
      </w:r>
    </w:p>
    <w:p w14:paraId="5A11461E" w14:textId="483D0F26" w:rsidR="00487D71" w:rsidRDefault="00487D71" w:rsidP="00487D71">
      <w:pPr>
        <w:pStyle w:val="Ttulo2"/>
      </w:pPr>
      <w:bookmarkStart w:id="70" w:name="_Toc104188477"/>
      <w:r>
        <w:t>Redes bajo Docker</w:t>
      </w:r>
      <w:bookmarkEnd w:id="70"/>
    </w:p>
    <w:p w14:paraId="697B1352" w14:textId="1FE1C218" w:rsidR="00CA2035" w:rsidRPr="00CA2035" w:rsidRDefault="00CA2035" w:rsidP="00CA2035">
      <w:pPr>
        <w:pStyle w:val="Ttulo3"/>
      </w:pPr>
      <w:bookmarkStart w:id="71" w:name="_Toc104188478"/>
      <w:r>
        <w:t>Arquitectura</w:t>
      </w:r>
      <w:bookmarkEnd w:id="71"/>
    </w:p>
    <w:p w14:paraId="1C0852D4" w14:textId="77777777" w:rsidR="00B00752" w:rsidRDefault="00B00752" w:rsidP="00735CF0">
      <w:pPr>
        <w:jc w:val="center"/>
      </w:pPr>
      <w:r>
        <w:rPr>
          <w:noProof/>
        </w:rPr>
        <w:drawing>
          <wp:inline distT="0" distB="0" distL="0" distR="0" wp14:anchorId="0651BD13" wp14:editId="604C92A1">
            <wp:extent cx="5940000" cy="3555834"/>
            <wp:effectExtent l="0" t="0" r="3810" b="6985"/>
            <wp:docPr id="52" name="Imagen 52" descr="Mirantis Documentation: Exploring Scalable, Portable Docker Swarm Contain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irantis Documentation: Exploring Scalable, Portable Docker Swarm Container  Networ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000" cy="3555834"/>
                    </a:xfrm>
                    <a:prstGeom prst="rect">
                      <a:avLst/>
                    </a:prstGeom>
                    <a:noFill/>
                    <a:ln>
                      <a:noFill/>
                    </a:ln>
                  </pic:spPr>
                </pic:pic>
              </a:graphicData>
            </a:graphic>
          </wp:inline>
        </w:drawing>
      </w:r>
    </w:p>
    <w:p w14:paraId="7E972A02" w14:textId="77777777" w:rsidR="00842406" w:rsidRDefault="00842406" w:rsidP="00842406">
      <w:r>
        <w:t>La arquitectura de red implementada dentro de Docker la encontramos en la imagen anterior. De ella podemos destacar tres elementos: Sandbox, Endpoint y Network. Estos son los componentes básicos que vamos a describir a continuación.</w:t>
      </w:r>
    </w:p>
    <w:p w14:paraId="3AE6BA58" w14:textId="1CC41F78" w:rsidR="00842406" w:rsidRDefault="00842406" w:rsidP="00842406">
      <w:pPr>
        <w:pStyle w:val="Prrafodelista"/>
        <w:numPr>
          <w:ilvl w:val="0"/>
          <w:numId w:val="40"/>
        </w:numPr>
      </w:pPr>
      <w:r w:rsidRPr="00842406">
        <w:rPr>
          <w:b/>
          <w:bCs/>
        </w:rPr>
        <w:t>Sandbox</w:t>
      </w:r>
      <w:r>
        <w:t>. E</w:t>
      </w:r>
      <w:r w:rsidR="00EA18AB">
        <w:t>s</w:t>
      </w:r>
      <w:r>
        <w:t xml:space="preserve"> la implementación de la red dentro de un contenedor, está formado por el software de comunicaciones del contenedor y la configuración necesaria. Cada contenedor tiene una Sandbox diferente.</w:t>
      </w:r>
    </w:p>
    <w:p w14:paraId="43F00460" w14:textId="77777777" w:rsidR="00842406" w:rsidRDefault="00842406" w:rsidP="00842406">
      <w:pPr>
        <w:pStyle w:val="Prrafodelista"/>
        <w:numPr>
          <w:ilvl w:val="0"/>
          <w:numId w:val="40"/>
        </w:numPr>
      </w:pPr>
      <w:r>
        <w:rPr>
          <w:b/>
          <w:bCs/>
        </w:rPr>
        <w:t>Endpoint</w:t>
      </w:r>
      <w:r w:rsidRPr="00842406">
        <w:t>.</w:t>
      </w:r>
      <w:r>
        <w:t xml:space="preserve"> Es una interfaz de red para el contenedor, una tarjeta de red. Puede tener tantas como necesitemos para el contenedor.</w:t>
      </w:r>
    </w:p>
    <w:p w14:paraId="69177C93" w14:textId="77777777" w:rsidR="000E33AB" w:rsidRDefault="00842406" w:rsidP="00842406">
      <w:pPr>
        <w:pStyle w:val="Prrafodelista"/>
        <w:numPr>
          <w:ilvl w:val="0"/>
          <w:numId w:val="40"/>
        </w:numPr>
      </w:pPr>
      <w:r>
        <w:rPr>
          <w:b/>
          <w:bCs/>
        </w:rPr>
        <w:t>Network</w:t>
      </w:r>
      <w:r w:rsidRPr="00842406">
        <w:t>.</w:t>
      </w:r>
      <w:r>
        <w:t xml:space="preserve"> Es un conjunto de Endopoints que se pueden comunicar entre sí a través de la red. Es una red lógica dentro del sistema.</w:t>
      </w:r>
    </w:p>
    <w:p w14:paraId="59082613" w14:textId="77777777" w:rsidR="000E33AB" w:rsidRDefault="000E33AB" w:rsidP="000E33AB">
      <w:pPr>
        <w:pStyle w:val="Ttulo3"/>
      </w:pPr>
      <w:bookmarkStart w:id="72" w:name="_Toc104188479"/>
      <w:r>
        <w:t>Drivers de red</w:t>
      </w:r>
      <w:bookmarkEnd w:id="72"/>
    </w:p>
    <w:p w14:paraId="7F86F27A" w14:textId="77777777" w:rsidR="00775737" w:rsidRDefault="00775737" w:rsidP="000E33AB">
      <w:r>
        <w:t>El tipo de redes que se pueden crear depende del driver que utilicemos en el momento de la creación de la red. Cada driver permite unas facilidades u otras. Vamos a ver los más comunes.</w:t>
      </w:r>
    </w:p>
    <w:p w14:paraId="6F2C1D5A" w14:textId="53700D51" w:rsidR="00775737" w:rsidRDefault="004C5B2D" w:rsidP="00775737">
      <w:pPr>
        <w:pStyle w:val="Prrafodelista"/>
        <w:numPr>
          <w:ilvl w:val="0"/>
          <w:numId w:val="41"/>
        </w:numPr>
      </w:pPr>
      <w:r>
        <w:rPr>
          <w:b/>
          <w:bCs/>
        </w:rPr>
        <w:lastRenderedPageBreak/>
        <w:t>b</w:t>
      </w:r>
      <w:r w:rsidR="00775737">
        <w:rPr>
          <w:b/>
          <w:bCs/>
        </w:rPr>
        <w:t>ridge.</w:t>
      </w:r>
      <w:r w:rsidR="00775737">
        <w:t xml:space="preserve"> Es el driver por defecto que se usará al crear si no se especifica. Permite comunicarse a contenedores internos entre sí conectados a la misma red y conectarse con el host mediante mapeo de puertos. El sistema Docker crea una red por defecto de este tipo que será la utilizada en el momento de la ejecución de un contenedor si no especificamos ninguna.</w:t>
      </w:r>
    </w:p>
    <w:p w14:paraId="5BDCC51D" w14:textId="1EF8C805" w:rsidR="00775737" w:rsidRDefault="00775737" w:rsidP="00735CF0">
      <w:pPr>
        <w:pStyle w:val="Prrafodelista"/>
        <w:jc w:val="center"/>
      </w:pPr>
      <w:r>
        <w:rPr>
          <w:noProof/>
        </w:rPr>
        <w:drawing>
          <wp:inline distT="0" distB="0" distL="0" distR="0" wp14:anchorId="163A1193" wp14:editId="25578E4F">
            <wp:extent cx="5048250" cy="3853746"/>
            <wp:effectExtent l="0" t="0" r="0" b="0"/>
            <wp:docPr id="53" name="Imagen 53" descr="Docker Networking – Bridge Network | vividbreeze Dev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ker Networking – Bridge Network | vividbreeze Dev Blo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8250" cy="3853746"/>
                    </a:xfrm>
                    <a:prstGeom prst="rect">
                      <a:avLst/>
                    </a:prstGeom>
                    <a:noFill/>
                    <a:ln>
                      <a:noFill/>
                    </a:ln>
                  </pic:spPr>
                </pic:pic>
              </a:graphicData>
            </a:graphic>
          </wp:inline>
        </w:drawing>
      </w:r>
    </w:p>
    <w:p w14:paraId="491E2974" w14:textId="0C220D28" w:rsidR="00A30D17" w:rsidRDefault="00A30D17" w:rsidP="00775737">
      <w:pPr>
        <w:pStyle w:val="Prrafodelista"/>
      </w:pPr>
      <w:r>
        <w:t>Este tipo de redes se comportan como redes privadas que permiten que los contenedores que se están ejecutando en el mismo host de Docker pueden comunicarse entre sí. Los contenedores que pertenecen a la misma red bridge tienen todos los puertos accesibles entre ellos, sin embargo, es obligatorio publicarlos (</w:t>
      </w:r>
      <w:r w:rsidRPr="00A30D17">
        <w:rPr>
          <w:i/>
          <w:iCs/>
        </w:rPr>
        <w:t>-p</w:t>
      </w:r>
      <w:r>
        <w:t>) para que estén accesibles desde el exterior. El sistema crea una red por defecto a la que se conectan todos los contenedores si no se especifica una red de usuario, pero se recomienda crear redes de usuario para entornos de producción.</w:t>
      </w:r>
    </w:p>
    <w:p w14:paraId="0D324A52" w14:textId="2F8BD7DF" w:rsidR="00775737" w:rsidRDefault="004C5B2D" w:rsidP="00775737">
      <w:pPr>
        <w:pStyle w:val="Prrafodelista"/>
        <w:numPr>
          <w:ilvl w:val="0"/>
          <w:numId w:val="41"/>
        </w:numPr>
      </w:pPr>
      <w:r>
        <w:rPr>
          <w:b/>
          <w:bCs/>
        </w:rPr>
        <w:t>h</w:t>
      </w:r>
      <w:r w:rsidRPr="004C5B2D">
        <w:rPr>
          <w:b/>
          <w:bCs/>
        </w:rPr>
        <w:t>ost</w:t>
      </w:r>
      <w:r>
        <w:t>. Este tipo de red permite compartir espacio de direcciones con el host, con lo que el contenedor será accesible a través de la ip del host y los puertos de este. Solo puede existir una red de este tipo.</w:t>
      </w:r>
    </w:p>
    <w:p w14:paraId="51DC3B6E" w14:textId="632D01CF" w:rsidR="004C5B2D" w:rsidRDefault="004C5B2D" w:rsidP="00775737">
      <w:pPr>
        <w:pStyle w:val="Prrafodelista"/>
        <w:numPr>
          <w:ilvl w:val="0"/>
          <w:numId w:val="41"/>
        </w:numPr>
      </w:pPr>
      <w:r>
        <w:rPr>
          <w:b/>
          <w:bCs/>
        </w:rPr>
        <w:t>overlay</w:t>
      </w:r>
      <w:r w:rsidRPr="004C5B2D">
        <w:t>.</w:t>
      </w:r>
      <w:r>
        <w:t xml:space="preserve"> Permite crear una red distribuida entre host Docker.</w:t>
      </w:r>
    </w:p>
    <w:p w14:paraId="06EE3B55" w14:textId="35AF113D" w:rsidR="004C5B2D" w:rsidRDefault="004C5B2D" w:rsidP="00775737">
      <w:pPr>
        <w:pStyle w:val="Prrafodelista"/>
        <w:numPr>
          <w:ilvl w:val="0"/>
          <w:numId w:val="41"/>
        </w:numPr>
      </w:pPr>
      <w:r>
        <w:rPr>
          <w:b/>
          <w:bCs/>
        </w:rPr>
        <w:t>null</w:t>
      </w:r>
      <w:r w:rsidRPr="004C5B2D">
        <w:t>.</w:t>
      </w:r>
      <w:r>
        <w:t xml:space="preserve"> Indicará que no hay red.</w:t>
      </w:r>
    </w:p>
    <w:p w14:paraId="01E5F4DD" w14:textId="59B2C98C" w:rsidR="00492EE1" w:rsidRDefault="00492EE1" w:rsidP="00492EE1">
      <w:pPr>
        <w:pStyle w:val="Ttulo3"/>
      </w:pPr>
      <w:bookmarkStart w:id="73" w:name="_Toc104188480"/>
      <w:r>
        <w:t>Gestión de las redes: docker network</w:t>
      </w:r>
      <w:bookmarkEnd w:id="73"/>
    </w:p>
    <w:p w14:paraId="7627938D" w14:textId="286524F7"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network</w:t>
      </w:r>
    </w:p>
    <w:p w14:paraId="7CF2F41C" w14:textId="04A2D73B"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77D2">
        <w:rPr>
          <w:rFonts w:asciiTheme="minorHAnsi" w:hAnsiTheme="minorHAnsi" w:cstheme="minorHAnsi"/>
          <w:noProof/>
          <w:color w:val="002060"/>
          <w:sz w:val="20"/>
          <w:szCs w:val="20"/>
          <w:lang w:val="en-GB"/>
        </w:rPr>
        <w:t>Usage:  docker network COMMAND</w:t>
      </w:r>
    </w:p>
    <w:p w14:paraId="0F8BDE05" w14:textId="77777777"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03D1256F" w14:textId="77777777"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77D2">
        <w:rPr>
          <w:rFonts w:asciiTheme="minorHAnsi" w:hAnsiTheme="minorHAnsi" w:cstheme="minorHAnsi"/>
          <w:noProof/>
          <w:color w:val="002060"/>
          <w:sz w:val="20"/>
          <w:szCs w:val="20"/>
          <w:lang w:val="en-GB"/>
        </w:rPr>
        <w:t>Manage networks</w:t>
      </w:r>
    </w:p>
    <w:p w14:paraId="0995CEF9" w14:textId="77777777"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5331CA0C" w14:textId="77777777"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77D2">
        <w:rPr>
          <w:rFonts w:asciiTheme="minorHAnsi" w:hAnsiTheme="minorHAnsi" w:cstheme="minorHAnsi"/>
          <w:noProof/>
          <w:color w:val="002060"/>
          <w:sz w:val="20"/>
          <w:szCs w:val="20"/>
          <w:lang w:val="en-GB"/>
        </w:rPr>
        <w:t>Commands:</w:t>
      </w:r>
    </w:p>
    <w:p w14:paraId="382112EA" w14:textId="1D748A25"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77D2">
        <w:rPr>
          <w:rFonts w:asciiTheme="minorHAnsi" w:hAnsiTheme="minorHAnsi" w:cstheme="minorHAnsi"/>
          <w:noProof/>
          <w:color w:val="002060"/>
          <w:sz w:val="20"/>
          <w:szCs w:val="20"/>
          <w:lang w:val="en-GB"/>
        </w:rPr>
        <w:t xml:space="preserve">  connect    </w:t>
      </w:r>
      <w:r w:rsidR="00A57E6D">
        <w:rPr>
          <w:rFonts w:asciiTheme="minorHAnsi" w:hAnsiTheme="minorHAnsi" w:cstheme="minorHAnsi"/>
          <w:noProof/>
          <w:color w:val="002060"/>
          <w:sz w:val="20"/>
          <w:szCs w:val="20"/>
          <w:lang w:val="en-GB"/>
        </w:rPr>
        <w:t xml:space="preserve">  </w:t>
      </w:r>
      <w:r w:rsidRPr="004977D2">
        <w:rPr>
          <w:rFonts w:asciiTheme="minorHAnsi" w:hAnsiTheme="minorHAnsi" w:cstheme="minorHAnsi"/>
          <w:noProof/>
          <w:color w:val="002060"/>
          <w:sz w:val="20"/>
          <w:szCs w:val="20"/>
          <w:lang w:val="en-GB"/>
        </w:rPr>
        <w:t xml:space="preserve"> Connect a container to a network</w:t>
      </w:r>
    </w:p>
    <w:p w14:paraId="67DF6BB4" w14:textId="0386B04F"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77D2">
        <w:rPr>
          <w:rFonts w:asciiTheme="minorHAnsi" w:hAnsiTheme="minorHAnsi" w:cstheme="minorHAnsi"/>
          <w:noProof/>
          <w:color w:val="002060"/>
          <w:sz w:val="20"/>
          <w:szCs w:val="20"/>
          <w:lang w:val="en-GB"/>
        </w:rPr>
        <w:t xml:space="preserve">  create    </w:t>
      </w:r>
      <w:r w:rsidR="00A57E6D">
        <w:rPr>
          <w:rFonts w:asciiTheme="minorHAnsi" w:hAnsiTheme="minorHAnsi" w:cstheme="minorHAnsi"/>
          <w:noProof/>
          <w:color w:val="002060"/>
          <w:sz w:val="20"/>
          <w:szCs w:val="20"/>
          <w:lang w:val="en-GB"/>
        </w:rPr>
        <w:t xml:space="preserve">   </w:t>
      </w:r>
      <w:r w:rsidRPr="004977D2">
        <w:rPr>
          <w:rFonts w:asciiTheme="minorHAnsi" w:hAnsiTheme="minorHAnsi" w:cstheme="minorHAnsi"/>
          <w:noProof/>
          <w:color w:val="002060"/>
          <w:sz w:val="20"/>
          <w:szCs w:val="20"/>
          <w:lang w:val="en-GB"/>
        </w:rPr>
        <w:t xml:space="preserve">  Create a network</w:t>
      </w:r>
    </w:p>
    <w:p w14:paraId="0133CA49" w14:textId="77777777"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77D2">
        <w:rPr>
          <w:rFonts w:asciiTheme="minorHAnsi" w:hAnsiTheme="minorHAnsi" w:cstheme="minorHAnsi"/>
          <w:noProof/>
          <w:color w:val="002060"/>
          <w:sz w:val="20"/>
          <w:szCs w:val="20"/>
          <w:lang w:val="en-GB"/>
        </w:rPr>
        <w:lastRenderedPageBreak/>
        <w:t xml:space="preserve">  disconnect  Disconnect a container from a network</w:t>
      </w:r>
    </w:p>
    <w:p w14:paraId="3AE40998" w14:textId="75072462"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77D2">
        <w:rPr>
          <w:rFonts w:asciiTheme="minorHAnsi" w:hAnsiTheme="minorHAnsi" w:cstheme="minorHAnsi"/>
          <w:noProof/>
          <w:color w:val="002060"/>
          <w:sz w:val="20"/>
          <w:szCs w:val="20"/>
          <w:lang w:val="en-GB"/>
        </w:rPr>
        <w:t xml:space="preserve">  inspect    </w:t>
      </w:r>
      <w:r w:rsidR="00A57E6D">
        <w:rPr>
          <w:rFonts w:asciiTheme="minorHAnsi" w:hAnsiTheme="minorHAnsi" w:cstheme="minorHAnsi"/>
          <w:noProof/>
          <w:color w:val="002060"/>
          <w:sz w:val="20"/>
          <w:szCs w:val="20"/>
          <w:lang w:val="en-GB"/>
        </w:rPr>
        <w:t xml:space="preserve">   </w:t>
      </w:r>
      <w:r w:rsidRPr="004977D2">
        <w:rPr>
          <w:rFonts w:asciiTheme="minorHAnsi" w:hAnsiTheme="minorHAnsi" w:cstheme="minorHAnsi"/>
          <w:noProof/>
          <w:color w:val="002060"/>
          <w:sz w:val="20"/>
          <w:szCs w:val="20"/>
          <w:lang w:val="en-GB"/>
        </w:rPr>
        <w:t xml:space="preserve"> Display detailed information on one or more networks</w:t>
      </w:r>
    </w:p>
    <w:p w14:paraId="5950D31A" w14:textId="16862F6D"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77D2">
        <w:rPr>
          <w:rFonts w:asciiTheme="minorHAnsi" w:hAnsiTheme="minorHAnsi" w:cstheme="minorHAnsi"/>
          <w:noProof/>
          <w:color w:val="002060"/>
          <w:sz w:val="20"/>
          <w:szCs w:val="20"/>
          <w:lang w:val="en-GB"/>
        </w:rPr>
        <w:t xml:space="preserve">  ls         </w:t>
      </w:r>
      <w:r w:rsidR="00A57E6D">
        <w:rPr>
          <w:rFonts w:asciiTheme="minorHAnsi" w:hAnsiTheme="minorHAnsi" w:cstheme="minorHAnsi"/>
          <w:noProof/>
          <w:color w:val="002060"/>
          <w:sz w:val="20"/>
          <w:szCs w:val="20"/>
          <w:lang w:val="en-GB"/>
        </w:rPr>
        <w:t xml:space="preserve">       </w:t>
      </w:r>
      <w:r w:rsidRPr="004977D2">
        <w:rPr>
          <w:rFonts w:asciiTheme="minorHAnsi" w:hAnsiTheme="minorHAnsi" w:cstheme="minorHAnsi"/>
          <w:noProof/>
          <w:color w:val="002060"/>
          <w:sz w:val="20"/>
          <w:szCs w:val="20"/>
          <w:lang w:val="en-GB"/>
        </w:rPr>
        <w:t xml:space="preserve"> List networks</w:t>
      </w:r>
    </w:p>
    <w:p w14:paraId="0CBF6B4F" w14:textId="12647294"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77D2">
        <w:rPr>
          <w:rFonts w:asciiTheme="minorHAnsi" w:hAnsiTheme="minorHAnsi" w:cstheme="minorHAnsi"/>
          <w:noProof/>
          <w:color w:val="002060"/>
          <w:sz w:val="20"/>
          <w:szCs w:val="20"/>
          <w:lang w:val="en-GB"/>
        </w:rPr>
        <w:t xml:space="preserve">  prune      </w:t>
      </w:r>
      <w:r w:rsidR="00A57E6D">
        <w:rPr>
          <w:rFonts w:asciiTheme="minorHAnsi" w:hAnsiTheme="minorHAnsi" w:cstheme="minorHAnsi"/>
          <w:noProof/>
          <w:color w:val="002060"/>
          <w:sz w:val="20"/>
          <w:szCs w:val="20"/>
          <w:lang w:val="en-GB"/>
        </w:rPr>
        <w:t xml:space="preserve">   </w:t>
      </w:r>
      <w:r w:rsidRPr="004977D2">
        <w:rPr>
          <w:rFonts w:asciiTheme="minorHAnsi" w:hAnsiTheme="minorHAnsi" w:cstheme="minorHAnsi"/>
          <w:noProof/>
          <w:color w:val="002060"/>
          <w:sz w:val="20"/>
          <w:szCs w:val="20"/>
          <w:lang w:val="en-GB"/>
        </w:rPr>
        <w:t xml:space="preserve"> Remove all unused networks</w:t>
      </w:r>
    </w:p>
    <w:p w14:paraId="26846787" w14:textId="6CC9B1E2"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77D2">
        <w:rPr>
          <w:rFonts w:asciiTheme="minorHAnsi" w:hAnsiTheme="minorHAnsi" w:cstheme="minorHAnsi"/>
          <w:noProof/>
          <w:color w:val="002060"/>
          <w:sz w:val="20"/>
          <w:szCs w:val="20"/>
          <w:lang w:val="en-GB"/>
        </w:rPr>
        <w:t xml:space="preserve">  rm         </w:t>
      </w:r>
      <w:r w:rsidR="00A57E6D">
        <w:rPr>
          <w:rFonts w:asciiTheme="minorHAnsi" w:hAnsiTheme="minorHAnsi" w:cstheme="minorHAnsi"/>
          <w:noProof/>
          <w:color w:val="002060"/>
          <w:sz w:val="20"/>
          <w:szCs w:val="20"/>
          <w:lang w:val="en-GB"/>
        </w:rPr>
        <w:t xml:space="preserve">     </w:t>
      </w:r>
      <w:r w:rsidRPr="004977D2">
        <w:rPr>
          <w:rFonts w:asciiTheme="minorHAnsi" w:hAnsiTheme="minorHAnsi" w:cstheme="minorHAnsi"/>
          <w:noProof/>
          <w:color w:val="002060"/>
          <w:sz w:val="20"/>
          <w:szCs w:val="20"/>
          <w:lang w:val="en-GB"/>
        </w:rPr>
        <w:t xml:space="preserve"> Remove one or more networks</w:t>
      </w:r>
    </w:p>
    <w:p w14:paraId="408477DD" w14:textId="77777777" w:rsidR="004977D2"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3AEAEF81" w14:textId="34F7409D" w:rsidR="00492EE1" w:rsidRPr="004977D2" w:rsidRDefault="004977D2" w:rsidP="004977D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4977D2">
        <w:rPr>
          <w:rFonts w:asciiTheme="minorHAnsi" w:hAnsiTheme="minorHAnsi" w:cstheme="minorHAnsi"/>
          <w:noProof/>
          <w:color w:val="002060"/>
          <w:sz w:val="20"/>
          <w:szCs w:val="20"/>
          <w:lang w:val="en-GB"/>
        </w:rPr>
        <w:t>Run 'docker network COMMAND --help' for more information on a command.</w:t>
      </w:r>
    </w:p>
    <w:tbl>
      <w:tblPr>
        <w:tblStyle w:val="Tabladelista6concolores-nfasis3"/>
        <w:tblW w:w="9356" w:type="dxa"/>
        <w:tblLook w:val="04A0" w:firstRow="1" w:lastRow="0" w:firstColumn="1" w:lastColumn="0" w:noHBand="0" w:noVBand="1"/>
      </w:tblPr>
      <w:tblGrid>
        <w:gridCol w:w="2977"/>
        <w:gridCol w:w="3118"/>
        <w:gridCol w:w="3261"/>
      </w:tblGrid>
      <w:tr w:rsidR="004977D2" w14:paraId="4873415C" w14:textId="77777777" w:rsidTr="00B235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F1CDC2" w14:textId="77777777" w:rsidR="004977D2" w:rsidRDefault="004977D2" w:rsidP="00065626">
            <w:r>
              <w:t>Orden</w:t>
            </w:r>
          </w:p>
        </w:tc>
        <w:tc>
          <w:tcPr>
            <w:tcW w:w="3118" w:type="dxa"/>
          </w:tcPr>
          <w:p w14:paraId="776F3FB3" w14:textId="77777777" w:rsidR="004977D2" w:rsidRDefault="004977D2" w:rsidP="00065626">
            <w:pPr>
              <w:cnfStyle w:val="100000000000" w:firstRow="1" w:lastRow="0" w:firstColumn="0" w:lastColumn="0" w:oddVBand="0" w:evenVBand="0" w:oddHBand="0" w:evenHBand="0" w:firstRowFirstColumn="0" w:firstRowLastColumn="0" w:lastRowFirstColumn="0" w:lastRowLastColumn="0"/>
            </w:pPr>
            <w:r>
              <w:t>Descripción</w:t>
            </w:r>
          </w:p>
        </w:tc>
        <w:tc>
          <w:tcPr>
            <w:tcW w:w="3261" w:type="dxa"/>
          </w:tcPr>
          <w:p w14:paraId="01EBA706" w14:textId="03EAAAA3" w:rsidR="004977D2" w:rsidRDefault="004977D2" w:rsidP="00065626">
            <w:pPr>
              <w:cnfStyle w:val="100000000000" w:firstRow="1" w:lastRow="0" w:firstColumn="0" w:lastColumn="0" w:oddVBand="0" w:evenVBand="0" w:oddHBand="0" w:evenHBand="0" w:firstRowFirstColumn="0" w:firstRowLastColumn="0" w:lastRowFirstColumn="0" w:lastRowLastColumn="0"/>
            </w:pPr>
          </w:p>
        </w:tc>
      </w:tr>
      <w:tr w:rsidR="00B23543" w14:paraId="3D767C36" w14:textId="77777777" w:rsidTr="00B23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89F3866" w14:textId="537AC2DA" w:rsidR="00B23543" w:rsidRDefault="00B23543" w:rsidP="00065626">
            <w:r>
              <w:t>docker network connect</w:t>
            </w:r>
          </w:p>
        </w:tc>
        <w:tc>
          <w:tcPr>
            <w:tcW w:w="6379" w:type="dxa"/>
            <w:gridSpan w:val="2"/>
          </w:tcPr>
          <w:p w14:paraId="6B9E92E6" w14:textId="24EF36BD" w:rsidR="00B23543" w:rsidRDefault="00B23543" w:rsidP="00065626">
            <w:pPr>
              <w:cnfStyle w:val="000000100000" w:firstRow="0" w:lastRow="0" w:firstColumn="0" w:lastColumn="0" w:oddVBand="0" w:evenVBand="0" w:oddHBand="1" w:evenHBand="0" w:firstRowFirstColumn="0" w:firstRowLastColumn="0" w:lastRowFirstColumn="0" w:lastRowLastColumn="0"/>
            </w:pPr>
            <w:r>
              <w:t>Conectar un contenedor a una red</w:t>
            </w:r>
          </w:p>
        </w:tc>
      </w:tr>
      <w:tr w:rsidR="00B23543" w14:paraId="5E575AFA" w14:textId="77777777" w:rsidTr="00B23543">
        <w:tc>
          <w:tcPr>
            <w:cnfStyle w:val="001000000000" w:firstRow="0" w:lastRow="0" w:firstColumn="1" w:lastColumn="0" w:oddVBand="0" w:evenVBand="0" w:oddHBand="0" w:evenHBand="0" w:firstRowFirstColumn="0" w:firstRowLastColumn="0" w:lastRowFirstColumn="0" w:lastRowLastColumn="0"/>
            <w:tcW w:w="2977" w:type="dxa"/>
          </w:tcPr>
          <w:p w14:paraId="05880ACC" w14:textId="00A616FC" w:rsidR="00B23543" w:rsidRDefault="00B23543" w:rsidP="00065626">
            <w:r>
              <w:t>docker network create</w:t>
            </w:r>
          </w:p>
        </w:tc>
        <w:tc>
          <w:tcPr>
            <w:tcW w:w="6379" w:type="dxa"/>
            <w:gridSpan w:val="2"/>
          </w:tcPr>
          <w:p w14:paraId="23FA8F47" w14:textId="3484F81B" w:rsidR="00B23543" w:rsidRDefault="00B23543" w:rsidP="00065626">
            <w:pPr>
              <w:cnfStyle w:val="000000000000" w:firstRow="0" w:lastRow="0" w:firstColumn="0" w:lastColumn="0" w:oddVBand="0" w:evenVBand="0" w:oddHBand="0" w:evenHBand="0" w:firstRowFirstColumn="0" w:firstRowLastColumn="0" w:lastRowFirstColumn="0" w:lastRowLastColumn="0"/>
            </w:pPr>
            <w:r>
              <w:t>Crea una red privada</w:t>
            </w:r>
          </w:p>
        </w:tc>
      </w:tr>
      <w:tr w:rsidR="00B23543" w14:paraId="6CCACE4A" w14:textId="77777777" w:rsidTr="00B23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DE5CF31" w14:textId="7F820B30" w:rsidR="00B23543" w:rsidRDefault="00B23543" w:rsidP="00065626">
            <w:r>
              <w:t>docker network disconect</w:t>
            </w:r>
          </w:p>
        </w:tc>
        <w:tc>
          <w:tcPr>
            <w:tcW w:w="6379" w:type="dxa"/>
            <w:gridSpan w:val="2"/>
          </w:tcPr>
          <w:p w14:paraId="587071CE" w14:textId="74DC0797" w:rsidR="00B23543" w:rsidRDefault="00B23543" w:rsidP="00065626">
            <w:pPr>
              <w:cnfStyle w:val="000000100000" w:firstRow="0" w:lastRow="0" w:firstColumn="0" w:lastColumn="0" w:oddVBand="0" w:evenVBand="0" w:oddHBand="1" w:evenHBand="0" w:firstRowFirstColumn="0" w:firstRowLastColumn="0" w:lastRowFirstColumn="0" w:lastRowLastColumn="0"/>
            </w:pPr>
            <w:r>
              <w:t>Desconecta un contenedor de una red</w:t>
            </w:r>
          </w:p>
        </w:tc>
      </w:tr>
      <w:tr w:rsidR="00B23543" w14:paraId="5FB0AB05" w14:textId="77777777" w:rsidTr="00B23543">
        <w:tc>
          <w:tcPr>
            <w:cnfStyle w:val="001000000000" w:firstRow="0" w:lastRow="0" w:firstColumn="1" w:lastColumn="0" w:oddVBand="0" w:evenVBand="0" w:oddHBand="0" w:evenHBand="0" w:firstRowFirstColumn="0" w:firstRowLastColumn="0" w:lastRowFirstColumn="0" w:lastRowLastColumn="0"/>
            <w:tcW w:w="2977" w:type="dxa"/>
          </w:tcPr>
          <w:p w14:paraId="584A0DE6" w14:textId="241D7C58" w:rsidR="00B23543" w:rsidRDefault="00B23543" w:rsidP="00065626">
            <w:r>
              <w:t>docker network inspect</w:t>
            </w:r>
          </w:p>
        </w:tc>
        <w:tc>
          <w:tcPr>
            <w:tcW w:w="6379" w:type="dxa"/>
            <w:gridSpan w:val="2"/>
          </w:tcPr>
          <w:p w14:paraId="6DB54F50" w14:textId="2E7B1672" w:rsidR="00B23543" w:rsidRDefault="00B23543" w:rsidP="00065626">
            <w:pPr>
              <w:cnfStyle w:val="000000000000" w:firstRow="0" w:lastRow="0" w:firstColumn="0" w:lastColumn="0" w:oddVBand="0" w:evenVBand="0" w:oddHBand="0" w:evenHBand="0" w:firstRowFirstColumn="0" w:firstRowLastColumn="0" w:lastRowFirstColumn="0" w:lastRowLastColumn="0"/>
            </w:pPr>
            <w:r>
              <w:t>Muestra información detallada de la red</w:t>
            </w:r>
          </w:p>
        </w:tc>
      </w:tr>
      <w:tr w:rsidR="004977D2" w14:paraId="1450FE97" w14:textId="77777777" w:rsidTr="00B23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79DBB81" w14:textId="73228975" w:rsidR="004977D2" w:rsidRDefault="004977D2" w:rsidP="00065626">
            <w:r>
              <w:t>docker network ls</w:t>
            </w:r>
          </w:p>
        </w:tc>
        <w:tc>
          <w:tcPr>
            <w:tcW w:w="3118" w:type="dxa"/>
          </w:tcPr>
          <w:p w14:paraId="192F11CB" w14:textId="337E0661" w:rsidR="004977D2" w:rsidRDefault="004977D2" w:rsidP="00065626">
            <w:pPr>
              <w:cnfStyle w:val="000000100000" w:firstRow="0" w:lastRow="0" w:firstColumn="0" w:lastColumn="0" w:oddVBand="0" w:evenVBand="0" w:oddHBand="1" w:evenHBand="0" w:firstRowFirstColumn="0" w:firstRowLastColumn="0" w:lastRowFirstColumn="0" w:lastRowLastColumn="0"/>
            </w:pPr>
            <w:r>
              <w:t>Lista las redes existentes</w:t>
            </w:r>
          </w:p>
        </w:tc>
        <w:tc>
          <w:tcPr>
            <w:tcW w:w="3261" w:type="dxa"/>
          </w:tcPr>
          <w:p w14:paraId="3DCA48A0" w14:textId="77777777" w:rsidR="004977D2" w:rsidRDefault="004977D2" w:rsidP="00065626">
            <w:pPr>
              <w:cnfStyle w:val="000000100000" w:firstRow="0" w:lastRow="0" w:firstColumn="0" w:lastColumn="0" w:oddVBand="0" w:evenVBand="0" w:oddHBand="1" w:evenHBand="0" w:firstRowFirstColumn="0" w:firstRowLastColumn="0" w:lastRowFirstColumn="0" w:lastRowLastColumn="0"/>
            </w:pPr>
          </w:p>
        </w:tc>
      </w:tr>
      <w:tr w:rsidR="00B23543" w14:paraId="562FED44" w14:textId="77777777" w:rsidTr="00B23543">
        <w:tc>
          <w:tcPr>
            <w:cnfStyle w:val="001000000000" w:firstRow="0" w:lastRow="0" w:firstColumn="1" w:lastColumn="0" w:oddVBand="0" w:evenVBand="0" w:oddHBand="0" w:evenHBand="0" w:firstRowFirstColumn="0" w:firstRowLastColumn="0" w:lastRowFirstColumn="0" w:lastRowLastColumn="0"/>
            <w:tcW w:w="2977" w:type="dxa"/>
          </w:tcPr>
          <w:p w14:paraId="02439FE1" w14:textId="1761C525" w:rsidR="00B23543" w:rsidRDefault="00B23543" w:rsidP="00065626">
            <w:r>
              <w:t>docker network prune</w:t>
            </w:r>
          </w:p>
        </w:tc>
        <w:tc>
          <w:tcPr>
            <w:tcW w:w="6379" w:type="dxa"/>
            <w:gridSpan w:val="2"/>
          </w:tcPr>
          <w:p w14:paraId="349F1686" w14:textId="5A133BB5" w:rsidR="00B23543" w:rsidRDefault="00B23543" w:rsidP="00065626">
            <w:pPr>
              <w:cnfStyle w:val="000000000000" w:firstRow="0" w:lastRow="0" w:firstColumn="0" w:lastColumn="0" w:oddVBand="0" w:evenVBand="0" w:oddHBand="0" w:evenHBand="0" w:firstRowFirstColumn="0" w:firstRowLastColumn="0" w:lastRowFirstColumn="0" w:lastRowLastColumn="0"/>
            </w:pPr>
            <w:r>
              <w:t>Elimina todas las redes no utilizadas</w:t>
            </w:r>
          </w:p>
        </w:tc>
      </w:tr>
      <w:tr w:rsidR="004977D2" w14:paraId="1CC6778D" w14:textId="77777777" w:rsidTr="00B23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BF807D0" w14:textId="2CF10842" w:rsidR="004977D2" w:rsidRDefault="004977D2" w:rsidP="00065626">
            <w:r>
              <w:t>docker network rm</w:t>
            </w:r>
          </w:p>
        </w:tc>
        <w:tc>
          <w:tcPr>
            <w:tcW w:w="3118" w:type="dxa"/>
          </w:tcPr>
          <w:p w14:paraId="05509AD2" w14:textId="0E520036" w:rsidR="004977D2" w:rsidRDefault="004977D2" w:rsidP="00065626">
            <w:pPr>
              <w:cnfStyle w:val="000000100000" w:firstRow="0" w:lastRow="0" w:firstColumn="0" w:lastColumn="0" w:oddVBand="0" w:evenVBand="0" w:oddHBand="1" w:evenHBand="0" w:firstRowFirstColumn="0" w:firstRowLastColumn="0" w:lastRowFirstColumn="0" w:lastRowLastColumn="0"/>
            </w:pPr>
            <w:r>
              <w:t>Borra una red</w:t>
            </w:r>
          </w:p>
        </w:tc>
        <w:tc>
          <w:tcPr>
            <w:tcW w:w="3261" w:type="dxa"/>
          </w:tcPr>
          <w:p w14:paraId="00501F1E" w14:textId="77777777" w:rsidR="004977D2" w:rsidRDefault="004977D2" w:rsidP="00065626">
            <w:pPr>
              <w:cnfStyle w:val="000000100000" w:firstRow="0" w:lastRow="0" w:firstColumn="0" w:lastColumn="0" w:oddVBand="0" w:evenVBand="0" w:oddHBand="1" w:evenHBand="0" w:firstRowFirstColumn="0" w:firstRowLastColumn="0" w:lastRowFirstColumn="0" w:lastRowLastColumn="0"/>
            </w:pPr>
          </w:p>
        </w:tc>
      </w:tr>
    </w:tbl>
    <w:p w14:paraId="593F0B41" w14:textId="77777777" w:rsidR="00B23543" w:rsidRDefault="00B23543" w:rsidP="00B23543">
      <w:pPr>
        <w:rPr>
          <w:noProof/>
          <w:lang w:val="en-GB"/>
        </w:rPr>
      </w:pPr>
    </w:p>
    <w:p w14:paraId="3169B3B5" w14:textId="22B37292" w:rsidR="00B5189D" w:rsidRDefault="00B5189D" w:rsidP="00B5189D">
      <w:pPr>
        <w:pStyle w:val="Ttulo3"/>
        <w:rPr>
          <w:noProof/>
          <w:lang w:val="en-GB"/>
        </w:rPr>
      </w:pPr>
      <w:bookmarkStart w:id="74" w:name="_Toc104188481"/>
      <w:r>
        <w:rPr>
          <w:noProof/>
          <w:lang w:val="en-GB"/>
        </w:rPr>
        <w:t>Creación de redes: docker network create</w:t>
      </w:r>
      <w:bookmarkEnd w:id="74"/>
    </w:p>
    <w:p w14:paraId="3F200637" w14:textId="77777777" w:rsidR="00B5189D" w:rsidRPr="00B13465"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B13465">
        <w:rPr>
          <w:rFonts w:asciiTheme="minorHAnsi" w:hAnsiTheme="minorHAnsi" w:cstheme="minorHAnsi"/>
          <w:b/>
          <w:bCs/>
          <w:noProof/>
          <w:color w:val="002060"/>
          <w:sz w:val="20"/>
          <w:szCs w:val="20"/>
          <w:lang w:val="en-GB"/>
        </w:rPr>
        <w:t>$docker network create --help</w:t>
      </w:r>
    </w:p>
    <w:p w14:paraId="4A9B2F31" w14:textId="77777777" w:rsidR="00B5189D" w:rsidRPr="002323D7"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3E6E4205" w14:textId="77777777" w:rsidR="00B5189D" w:rsidRPr="002323D7"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Usage:  docker network create [OPTIONS] NETWORK</w:t>
      </w:r>
    </w:p>
    <w:p w14:paraId="226CC47D"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41BAA9DB"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Create a network</w:t>
      </w:r>
    </w:p>
    <w:p w14:paraId="3113041C"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41917FF0"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Options:</w:t>
      </w:r>
    </w:p>
    <w:p w14:paraId="05E5E4E5"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--attachable           Enable manual container attachment</w:t>
      </w:r>
    </w:p>
    <w:p w14:paraId="6D33C374" w14:textId="08EDAB9F"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--aux-address map      Auxiliary IPv4 or IPv6 addresses used by Network driver (default map[])</w:t>
      </w:r>
    </w:p>
    <w:p w14:paraId="75DE2EC6"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--config-from string   The network from which to copy the configuration</w:t>
      </w:r>
    </w:p>
    <w:p w14:paraId="67B56906"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--config-only          Create a configuration only network</w:t>
      </w:r>
    </w:p>
    <w:p w14:paraId="358AF834" w14:textId="76D4C4CD"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w:t>
      </w:r>
      <w:r>
        <w:rPr>
          <w:rFonts w:asciiTheme="minorHAnsi" w:hAnsiTheme="minorHAnsi" w:cstheme="minorHAnsi"/>
          <w:noProof/>
          <w:color w:val="002060"/>
          <w:sz w:val="20"/>
          <w:szCs w:val="20"/>
          <w:lang w:val="en-GB"/>
        </w:rPr>
        <w:t xml:space="preserve">   </w:t>
      </w:r>
      <w:r w:rsidR="00B13465">
        <w:rPr>
          <w:rFonts w:asciiTheme="minorHAnsi" w:hAnsiTheme="minorHAnsi" w:cstheme="minorHAnsi"/>
          <w:noProof/>
          <w:color w:val="002060"/>
          <w:sz w:val="20"/>
          <w:szCs w:val="20"/>
          <w:lang w:val="en-GB"/>
        </w:rPr>
        <w:t xml:space="preserve"> </w:t>
      </w:r>
      <w:r w:rsidRPr="002323D7">
        <w:rPr>
          <w:rFonts w:asciiTheme="minorHAnsi" w:hAnsiTheme="minorHAnsi" w:cstheme="minorHAnsi"/>
          <w:noProof/>
          <w:color w:val="002060"/>
          <w:sz w:val="20"/>
          <w:szCs w:val="20"/>
          <w:lang w:val="en-GB"/>
        </w:rPr>
        <w:t>-d, --driver string        Driver to manage the Network (default "bridge")</w:t>
      </w:r>
    </w:p>
    <w:p w14:paraId="2F60A162"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--gateway strings      IPv4 or IPv6 Gateway for the master subnet</w:t>
      </w:r>
    </w:p>
    <w:p w14:paraId="291BF2D0"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--ingress              Create swarm routing-mesh network</w:t>
      </w:r>
    </w:p>
    <w:p w14:paraId="303ED09B"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--internal             Restrict external access to the network</w:t>
      </w:r>
    </w:p>
    <w:p w14:paraId="74D5A93D"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--ip-range strings     Allocate container ip from a sub-range</w:t>
      </w:r>
    </w:p>
    <w:p w14:paraId="43CA8EAF"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--ipam-driver string   IP Address Management Driver (default "default")</w:t>
      </w:r>
    </w:p>
    <w:p w14:paraId="4CD09D6D"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--ipam-opt map         Set IPAM driver specific options (default map[])</w:t>
      </w:r>
    </w:p>
    <w:p w14:paraId="7A342DDE"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--ipv6                 Enable IPv6 networking</w:t>
      </w:r>
    </w:p>
    <w:p w14:paraId="3ED0A498"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--label list           Set metadata on a network</w:t>
      </w:r>
    </w:p>
    <w:p w14:paraId="65473A4D" w14:textId="53C0A0CA"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w:t>
      </w:r>
      <w:r>
        <w:rPr>
          <w:rFonts w:asciiTheme="minorHAnsi" w:hAnsiTheme="minorHAnsi" w:cstheme="minorHAnsi"/>
          <w:noProof/>
          <w:color w:val="002060"/>
          <w:sz w:val="20"/>
          <w:szCs w:val="20"/>
          <w:lang w:val="en-GB"/>
        </w:rPr>
        <w:t xml:space="preserve">     </w:t>
      </w:r>
      <w:r w:rsidRPr="002323D7">
        <w:rPr>
          <w:rFonts w:asciiTheme="minorHAnsi" w:hAnsiTheme="minorHAnsi" w:cstheme="minorHAnsi"/>
          <w:noProof/>
          <w:color w:val="002060"/>
          <w:sz w:val="20"/>
          <w:szCs w:val="20"/>
          <w:lang w:val="en-GB"/>
        </w:rPr>
        <w:t xml:space="preserve"> -o, --opt map              Set driver specific options (default map[])</w:t>
      </w:r>
    </w:p>
    <w:p w14:paraId="78948911" w14:textId="77777777" w:rsidR="002323D7" w:rsidRP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2323D7">
        <w:rPr>
          <w:rFonts w:asciiTheme="minorHAnsi" w:hAnsiTheme="minorHAnsi" w:cstheme="minorHAnsi"/>
          <w:noProof/>
          <w:color w:val="002060"/>
          <w:sz w:val="20"/>
          <w:szCs w:val="20"/>
          <w:lang w:val="en-GB"/>
        </w:rPr>
        <w:t xml:space="preserve">      --scope string         Control the network's scope</w:t>
      </w:r>
    </w:p>
    <w:p w14:paraId="3C5D901A" w14:textId="77777777" w:rsidR="002323D7" w:rsidRDefault="002323D7"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pPr>
      <w:r w:rsidRPr="002323D7">
        <w:rPr>
          <w:rFonts w:asciiTheme="minorHAnsi" w:hAnsiTheme="minorHAnsi" w:cstheme="minorHAnsi"/>
          <w:noProof/>
          <w:color w:val="002060"/>
          <w:sz w:val="20"/>
          <w:szCs w:val="20"/>
          <w:lang w:val="en-GB"/>
        </w:rPr>
        <w:t xml:space="preserve">      --subnet strings       Subnet in CIDR format that represents a network segment</w:t>
      </w:r>
      <w:r w:rsidRPr="002323D7">
        <w:t xml:space="preserve"> </w:t>
      </w:r>
    </w:p>
    <w:p w14:paraId="65C6D0A6" w14:textId="77777777" w:rsidR="002B6B99" w:rsidRDefault="002B6B99" w:rsidP="002323D7">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pPr>
    </w:p>
    <w:p w14:paraId="0DACA30B" w14:textId="77777777" w:rsidR="002B6B99" w:rsidRDefault="002B6B99" w:rsidP="002B6B99"/>
    <w:tbl>
      <w:tblPr>
        <w:tblStyle w:val="Tabladelista6concolores-nfasis3"/>
        <w:tblW w:w="0" w:type="auto"/>
        <w:tblLook w:val="04A0" w:firstRow="1" w:lastRow="0" w:firstColumn="1" w:lastColumn="0" w:noHBand="0" w:noVBand="1"/>
      </w:tblPr>
      <w:tblGrid>
        <w:gridCol w:w="2694"/>
        <w:gridCol w:w="2268"/>
        <w:gridCol w:w="4536"/>
      </w:tblGrid>
      <w:tr w:rsidR="002B6B99" w14:paraId="21EA7FB4" w14:textId="77777777" w:rsidTr="00D371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D64A258" w14:textId="77777777" w:rsidR="002B6B99" w:rsidRDefault="002B6B99" w:rsidP="00065626">
            <w:r>
              <w:lastRenderedPageBreak/>
              <w:t>Orden</w:t>
            </w:r>
          </w:p>
        </w:tc>
        <w:tc>
          <w:tcPr>
            <w:tcW w:w="2268" w:type="dxa"/>
          </w:tcPr>
          <w:p w14:paraId="58B4EBD3" w14:textId="77777777" w:rsidR="002B6B99" w:rsidRDefault="002B6B99" w:rsidP="00065626">
            <w:pPr>
              <w:cnfStyle w:val="100000000000" w:firstRow="1" w:lastRow="0" w:firstColumn="0" w:lastColumn="0" w:oddVBand="0" w:evenVBand="0" w:oddHBand="0" w:evenHBand="0" w:firstRowFirstColumn="0" w:firstRowLastColumn="0" w:lastRowFirstColumn="0" w:lastRowLastColumn="0"/>
            </w:pPr>
            <w:r>
              <w:t>Parámetro</w:t>
            </w:r>
          </w:p>
        </w:tc>
        <w:tc>
          <w:tcPr>
            <w:tcW w:w="4536" w:type="dxa"/>
          </w:tcPr>
          <w:p w14:paraId="2FC7E009" w14:textId="77777777" w:rsidR="002B6B99" w:rsidRDefault="002B6B99" w:rsidP="00065626">
            <w:pPr>
              <w:cnfStyle w:val="100000000000" w:firstRow="1" w:lastRow="0" w:firstColumn="0" w:lastColumn="0" w:oddVBand="0" w:evenVBand="0" w:oddHBand="0" w:evenHBand="0" w:firstRowFirstColumn="0" w:firstRowLastColumn="0" w:lastRowFirstColumn="0" w:lastRowLastColumn="0"/>
            </w:pPr>
            <w:r>
              <w:t>Descripción</w:t>
            </w:r>
          </w:p>
        </w:tc>
      </w:tr>
      <w:tr w:rsidR="002B6B99" w14:paraId="0ECCC7FE" w14:textId="77777777" w:rsidTr="00D37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C31EC57" w14:textId="0BA26BAA" w:rsidR="002B6B99" w:rsidRDefault="002B6B99" w:rsidP="00065626">
            <w:r w:rsidRPr="002B6B99">
              <w:t>docker network create</w:t>
            </w:r>
          </w:p>
        </w:tc>
        <w:tc>
          <w:tcPr>
            <w:tcW w:w="2268" w:type="dxa"/>
          </w:tcPr>
          <w:p w14:paraId="6244982D" w14:textId="2A2F2A18" w:rsidR="002B6B99" w:rsidRDefault="002B6B99" w:rsidP="00065626">
            <w:pPr>
              <w:cnfStyle w:val="000000100000" w:firstRow="0" w:lastRow="0" w:firstColumn="0" w:lastColumn="0" w:oddVBand="0" w:evenVBand="0" w:oddHBand="1" w:evenHBand="0" w:firstRowFirstColumn="0" w:firstRowLastColumn="0" w:lastRowFirstColumn="0" w:lastRowLastColumn="0"/>
            </w:pPr>
            <w:r>
              <w:t>--attachable</w:t>
            </w:r>
          </w:p>
        </w:tc>
        <w:tc>
          <w:tcPr>
            <w:tcW w:w="4536" w:type="dxa"/>
          </w:tcPr>
          <w:p w14:paraId="7C8ED6A1" w14:textId="3DF29B23" w:rsidR="002B6B99" w:rsidRDefault="002B6B99" w:rsidP="00065626">
            <w:pPr>
              <w:cnfStyle w:val="000000100000" w:firstRow="0" w:lastRow="0" w:firstColumn="0" w:lastColumn="0" w:oddVBand="0" w:evenVBand="0" w:oddHBand="1" w:evenHBand="0" w:firstRowFirstColumn="0" w:firstRowLastColumn="0" w:lastRowFirstColumn="0" w:lastRowLastColumn="0"/>
            </w:pPr>
            <w:r>
              <w:t xml:space="preserve">Permite que se puedan </w:t>
            </w:r>
            <w:r w:rsidR="00D371C5">
              <w:t>conectar</w:t>
            </w:r>
            <w:r>
              <w:t xml:space="preserve"> contenedores de forma manual a una red overlay definida por el usuario en Docker Swarm</w:t>
            </w:r>
          </w:p>
        </w:tc>
      </w:tr>
      <w:tr w:rsidR="002B6B99" w14:paraId="11706B66" w14:textId="77777777" w:rsidTr="00D371C5">
        <w:tc>
          <w:tcPr>
            <w:cnfStyle w:val="001000000000" w:firstRow="0" w:lastRow="0" w:firstColumn="1" w:lastColumn="0" w:oddVBand="0" w:evenVBand="0" w:oddHBand="0" w:evenHBand="0" w:firstRowFirstColumn="0" w:firstRowLastColumn="0" w:lastRowFirstColumn="0" w:lastRowLastColumn="0"/>
            <w:tcW w:w="2694" w:type="dxa"/>
          </w:tcPr>
          <w:p w14:paraId="61210528" w14:textId="77777777" w:rsidR="002B6B99" w:rsidRDefault="002B6B99" w:rsidP="00065626"/>
        </w:tc>
        <w:tc>
          <w:tcPr>
            <w:tcW w:w="2268" w:type="dxa"/>
          </w:tcPr>
          <w:p w14:paraId="4ACFBDFA" w14:textId="04A5C2C6" w:rsidR="002B6B99" w:rsidRDefault="002B6B99" w:rsidP="00065626">
            <w:pPr>
              <w:cnfStyle w:val="000000000000" w:firstRow="0" w:lastRow="0" w:firstColumn="0" w:lastColumn="0" w:oddVBand="0" w:evenVBand="0" w:oddHBand="0" w:evenHBand="0" w:firstRowFirstColumn="0" w:firstRowLastColumn="0" w:lastRowFirstColumn="0" w:lastRowLastColumn="0"/>
            </w:pPr>
            <w:r>
              <w:t>--config-only</w:t>
            </w:r>
          </w:p>
        </w:tc>
        <w:tc>
          <w:tcPr>
            <w:tcW w:w="4536" w:type="dxa"/>
          </w:tcPr>
          <w:p w14:paraId="1EB7EF9F" w14:textId="3C0168E9" w:rsidR="002B6B99" w:rsidRDefault="002B6B99" w:rsidP="00065626">
            <w:pPr>
              <w:cnfStyle w:val="000000000000" w:firstRow="0" w:lastRow="0" w:firstColumn="0" w:lastColumn="0" w:oddVBand="0" w:evenVBand="0" w:oddHBand="0" w:evenHBand="0" w:firstRowFirstColumn="0" w:firstRowLastColumn="0" w:lastRowFirstColumn="0" w:lastRowLastColumn="0"/>
            </w:pPr>
            <w:r>
              <w:t>Crea una red para ser usada para configuraciones de otras redes, no se pueden añadir contenedores.</w:t>
            </w:r>
          </w:p>
        </w:tc>
      </w:tr>
      <w:tr w:rsidR="002B6B99" w14:paraId="1D5D2D00" w14:textId="77777777" w:rsidTr="00D37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0D4EA38" w14:textId="77777777" w:rsidR="002B6B99" w:rsidRDefault="002B6B99" w:rsidP="00065626"/>
        </w:tc>
        <w:tc>
          <w:tcPr>
            <w:tcW w:w="2268" w:type="dxa"/>
          </w:tcPr>
          <w:p w14:paraId="232A28BB" w14:textId="503810F2" w:rsidR="002B6B99" w:rsidRDefault="002B6B99" w:rsidP="00065626">
            <w:pPr>
              <w:cnfStyle w:val="000000100000" w:firstRow="0" w:lastRow="0" w:firstColumn="0" w:lastColumn="0" w:oddVBand="0" w:evenVBand="0" w:oddHBand="1" w:evenHBand="0" w:firstRowFirstColumn="0" w:firstRowLastColumn="0" w:lastRowFirstColumn="0" w:lastRowLastColumn="0"/>
            </w:pPr>
            <w:r>
              <w:t>-d</w:t>
            </w:r>
          </w:p>
        </w:tc>
        <w:tc>
          <w:tcPr>
            <w:tcW w:w="4536" w:type="dxa"/>
          </w:tcPr>
          <w:p w14:paraId="2369653A" w14:textId="7B30FE6B" w:rsidR="002B6B99" w:rsidRDefault="002B6B99" w:rsidP="00065626">
            <w:pPr>
              <w:cnfStyle w:val="000000100000" w:firstRow="0" w:lastRow="0" w:firstColumn="0" w:lastColumn="0" w:oddVBand="0" w:evenVBand="0" w:oddHBand="1" w:evenHBand="0" w:firstRowFirstColumn="0" w:firstRowLastColumn="0" w:lastRowFirstColumn="0" w:lastRowLastColumn="0"/>
            </w:pPr>
            <w:r>
              <w:t>Driver de la red que estamos creando</w:t>
            </w:r>
          </w:p>
        </w:tc>
      </w:tr>
      <w:tr w:rsidR="002B6B99" w14:paraId="3F258C7E" w14:textId="77777777" w:rsidTr="00D371C5">
        <w:tc>
          <w:tcPr>
            <w:cnfStyle w:val="001000000000" w:firstRow="0" w:lastRow="0" w:firstColumn="1" w:lastColumn="0" w:oddVBand="0" w:evenVBand="0" w:oddHBand="0" w:evenHBand="0" w:firstRowFirstColumn="0" w:firstRowLastColumn="0" w:lastRowFirstColumn="0" w:lastRowLastColumn="0"/>
            <w:tcW w:w="2694" w:type="dxa"/>
          </w:tcPr>
          <w:p w14:paraId="1A94250E" w14:textId="77777777" w:rsidR="002B6B99" w:rsidRDefault="002B6B99" w:rsidP="00065626"/>
        </w:tc>
        <w:tc>
          <w:tcPr>
            <w:tcW w:w="2268" w:type="dxa"/>
          </w:tcPr>
          <w:p w14:paraId="405E4B93" w14:textId="1806B12E" w:rsidR="002B6B99" w:rsidRDefault="002B6B99" w:rsidP="00065626">
            <w:pPr>
              <w:cnfStyle w:val="000000000000" w:firstRow="0" w:lastRow="0" w:firstColumn="0" w:lastColumn="0" w:oddVBand="0" w:evenVBand="0" w:oddHBand="0" w:evenHBand="0" w:firstRowFirstColumn="0" w:firstRowLastColumn="0" w:lastRowFirstColumn="0" w:lastRowLastColumn="0"/>
            </w:pPr>
            <w:r>
              <w:t>--gateway strings</w:t>
            </w:r>
          </w:p>
        </w:tc>
        <w:tc>
          <w:tcPr>
            <w:tcW w:w="4536" w:type="dxa"/>
          </w:tcPr>
          <w:p w14:paraId="7C8616CC" w14:textId="3B86A543" w:rsidR="002B6B99" w:rsidRDefault="002B6B99" w:rsidP="00065626">
            <w:pPr>
              <w:cnfStyle w:val="000000000000" w:firstRow="0" w:lastRow="0" w:firstColumn="0" w:lastColumn="0" w:oddVBand="0" w:evenVBand="0" w:oddHBand="0" w:evenHBand="0" w:firstRowFirstColumn="0" w:firstRowLastColumn="0" w:lastRowFirstColumn="0" w:lastRowLastColumn="0"/>
            </w:pPr>
            <w:r>
              <w:t>Puerta de enlace de la red</w:t>
            </w:r>
          </w:p>
        </w:tc>
      </w:tr>
      <w:tr w:rsidR="002B6B99" w14:paraId="2B046831" w14:textId="77777777" w:rsidTr="00D37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E8B8555" w14:textId="77777777" w:rsidR="002B6B99" w:rsidRDefault="002B6B99" w:rsidP="00065626"/>
        </w:tc>
        <w:tc>
          <w:tcPr>
            <w:tcW w:w="2268" w:type="dxa"/>
          </w:tcPr>
          <w:p w14:paraId="6986D343" w14:textId="440216FC" w:rsidR="002B6B99" w:rsidRDefault="002B6B99" w:rsidP="00065626">
            <w:pPr>
              <w:cnfStyle w:val="000000100000" w:firstRow="0" w:lastRow="0" w:firstColumn="0" w:lastColumn="0" w:oddVBand="0" w:evenVBand="0" w:oddHBand="1" w:evenHBand="0" w:firstRowFirstColumn="0" w:firstRowLastColumn="0" w:lastRowFirstColumn="0" w:lastRowLastColumn="0"/>
            </w:pPr>
            <w:r>
              <w:t>--ingress</w:t>
            </w:r>
          </w:p>
        </w:tc>
        <w:tc>
          <w:tcPr>
            <w:tcW w:w="4536" w:type="dxa"/>
          </w:tcPr>
          <w:p w14:paraId="746392D2" w14:textId="1D2C84BD" w:rsidR="002B6B99" w:rsidRDefault="002B6B99" w:rsidP="00065626">
            <w:pPr>
              <w:cnfStyle w:val="000000100000" w:firstRow="0" w:lastRow="0" w:firstColumn="0" w:lastColumn="0" w:oddVBand="0" w:evenVBand="0" w:oddHBand="1" w:evenHBand="0" w:firstRowFirstColumn="0" w:firstRowLastColumn="0" w:lastRowFirstColumn="0" w:lastRowLastColumn="0"/>
            </w:pPr>
            <w:r>
              <w:t>Gestión de la red dentro de nodos clusters</w:t>
            </w:r>
          </w:p>
        </w:tc>
      </w:tr>
      <w:tr w:rsidR="002B6B99" w14:paraId="27B5376E" w14:textId="77777777" w:rsidTr="00D371C5">
        <w:tc>
          <w:tcPr>
            <w:cnfStyle w:val="001000000000" w:firstRow="0" w:lastRow="0" w:firstColumn="1" w:lastColumn="0" w:oddVBand="0" w:evenVBand="0" w:oddHBand="0" w:evenHBand="0" w:firstRowFirstColumn="0" w:firstRowLastColumn="0" w:lastRowFirstColumn="0" w:lastRowLastColumn="0"/>
            <w:tcW w:w="2694" w:type="dxa"/>
          </w:tcPr>
          <w:p w14:paraId="535A7D9A" w14:textId="77777777" w:rsidR="002B6B99" w:rsidRDefault="002B6B99" w:rsidP="00065626"/>
        </w:tc>
        <w:tc>
          <w:tcPr>
            <w:tcW w:w="2268" w:type="dxa"/>
          </w:tcPr>
          <w:p w14:paraId="519159B5" w14:textId="7258DA39" w:rsidR="002B6B99" w:rsidRDefault="002B6B99" w:rsidP="00065626">
            <w:pPr>
              <w:cnfStyle w:val="000000000000" w:firstRow="0" w:lastRow="0" w:firstColumn="0" w:lastColumn="0" w:oddVBand="0" w:evenVBand="0" w:oddHBand="0" w:evenHBand="0" w:firstRowFirstColumn="0" w:firstRowLastColumn="0" w:lastRowFirstColumn="0" w:lastRowLastColumn="0"/>
            </w:pPr>
            <w:r>
              <w:t>--internal</w:t>
            </w:r>
          </w:p>
        </w:tc>
        <w:tc>
          <w:tcPr>
            <w:tcW w:w="4536" w:type="dxa"/>
          </w:tcPr>
          <w:p w14:paraId="502B49A6" w14:textId="4F41AE81" w:rsidR="002B6B99" w:rsidRDefault="002B6B99" w:rsidP="00065626">
            <w:pPr>
              <w:cnfStyle w:val="000000000000" w:firstRow="0" w:lastRow="0" w:firstColumn="0" w:lastColumn="0" w:oddVBand="0" w:evenVBand="0" w:oddHBand="0" w:evenHBand="0" w:firstRowFirstColumn="0" w:firstRowLastColumn="0" w:lastRowFirstColumn="0" w:lastRowLastColumn="0"/>
            </w:pPr>
            <w:r>
              <w:t>No puede tener comunicaciones externas</w:t>
            </w:r>
          </w:p>
        </w:tc>
      </w:tr>
      <w:tr w:rsidR="002B6B99" w14:paraId="1283CCAF" w14:textId="77777777" w:rsidTr="00D37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4310C9B" w14:textId="77777777" w:rsidR="002B6B99" w:rsidRDefault="002B6B99" w:rsidP="00065626"/>
        </w:tc>
        <w:tc>
          <w:tcPr>
            <w:tcW w:w="2268" w:type="dxa"/>
          </w:tcPr>
          <w:p w14:paraId="48BD8FB1" w14:textId="0622D568" w:rsidR="002B6B99" w:rsidRDefault="002B6B99" w:rsidP="00065626">
            <w:pPr>
              <w:cnfStyle w:val="000000100000" w:firstRow="0" w:lastRow="0" w:firstColumn="0" w:lastColumn="0" w:oddVBand="0" w:evenVBand="0" w:oddHBand="1" w:evenHBand="0" w:firstRowFirstColumn="0" w:firstRowLastColumn="0" w:lastRowFirstColumn="0" w:lastRowLastColumn="0"/>
            </w:pPr>
            <w:r>
              <w:t>--ip-range strings</w:t>
            </w:r>
          </w:p>
        </w:tc>
        <w:tc>
          <w:tcPr>
            <w:tcW w:w="4536" w:type="dxa"/>
          </w:tcPr>
          <w:p w14:paraId="2B3E5D08" w14:textId="4A97C141" w:rsidR="002B6B99" w:rsidRDefault="002B6B99" w:rsidP="00065626">
            <w:pPr>
              <w:cnfStyle w:val="000000100000" w:firstRow="0" w:lastRow="0" w:firstColumn="0" w:lastColumn="0" w:oddVBand="0" w:evenVBand="0" w:oddHBand="1" w:evenHBand="0" w:firstRowFirstColumn="0" w:firstRowLastColumn="0" w:lastRowFirstColumn="0" w:lastRowLastColumn="0"/>
            </w:pPr>
            <w:r>
              <w:t xml:space="preserve">Rango de ips que se usarán </w:t>
            </w:r>
            <w:r w:rsidR="00B4292C">
              <w:t>para los contenedores</w:t>
            </w:r>
          </w:p>
        </w:tc>
      </w:tr>
      <w:tr w:rsidR="00B4292C" w14:paraId="6A4E9A22" w14:textId="77777777" w:rsidTr="00D371C5">
        <w:tc>
          <w:tcPr>
            <w:cnfStyle w:val="001000000000" w:firstRow="0" w:lastRow="0" w:firstColumn="1" w:lastColumn="0" w:oddVBand="0" w:evenVBand="0" w:oddHBand="0" w:evenHBand="0" w:firstRowFirstColumn="0" w:firstRowLastColumn="0" w:lastRowFirstColumn="0" w:lastRowLastColumn="0"/>
            <w:tcW w:w="2694" w:type="dxa"/>
          </w:tcPr>
          <w:p w14:paraId="3E29203A" w14:textId="77777777" w:rsidR="00B4292C" w:rsidRDefault="00B4292C" w:rsidP="00065626"/>
        </w:tc>
        <w:tc>
          <w:tcPr>
            <w:tcW w:w="2268" w:type="dxa"/>
          </w:tcPr>
          <w:p w14:paraId="4AC61C4C" w14:textId="3C1E4E62" w:rsidR="00B4292C" w:rsidRDefault="00B4292C" w:rsidP="00065626">
            <w:pPr>
              <w:cnfStyle w:val="000000000000" w:firstRow="0" w:lastRow="0" w:firstColumn="0" w:lastColumn="0" w:oddVBand="0" w:evenVBand="0" w:oddHBand="0" w:evenHBand="0" w:firstRowFirstColumn="0" w:firstRowLastColumn="0" w:lastRowFirstColumn="0" w:lastRowLastColumn="0"/>
            </w:pPr>
            <w:r>
              <w:t>--ipv6</w:t>
            </w:r>
          </w:p>
        </w:tc>
        <w:tc>
          <w:tcPr>
            <w:tcW w:w="4536" w:type="dxa"/>
          </w:tcPr>
          <w:p w14:paraId="2D387789" w14:textId="3D550C74" w:rsidR="00B4292C" w:rsidRDefault="00B4292C" w:rsidP="00065626">
            <w:pPr>
              <w:cnfStyle w:val="000000000000" w:firstRow="0" w:lastRow="0" w:firstColumn="0" w:lastColumn="0" w:oddVBand="0" w:evenVBand="0" w:oddHBand="0" w:evenHBand="0" w:firstRowFirstColumn="0" w:firstRowLastColumn="0" w:lastRowFirstColumn="0" w:lastRowLastColumn="0"/>
            </w:pPr>
            <w:r>
              <w:t>Habilita la red con ip6</w:t>
            </w:r>
          </w:p>
        </w:tc>
      </w:tr>
      <w:tr w:rsidR="00B4292C" w14:paraId="51A4F5FC" w14:textId="77777777" w:rsidTr="00D37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1B7ED08" w14:textId="77777777" w:rsidR="00B4292C" w:rsidRDefault="00B4292C" w:rsidP="00065626"/>
        </w:tc>
        <w:tc>
          <w:tcPr>
            <w:tcW w:w="2268" w:type="dxa"/>
          </w:tcPr>
          <w:p w14:paraId="280D20F4" w14:textId="2EAC381B" w:rsidR="00B4292C" w:rsidRDefault="00B4292C" w:rsidP="00065626">
            <w:pPr>
              <w:cnfStyle w:val="000000100000" w:firstRow="0" w:lastRow="0" w:firstColumn="0" w:lastColumn="0" w:oddVBand="0" w:evenVBand="0" w:oddHBand="1" w:evenHBand="0" w:firstRowFirstColumn="0" w:firstRowLastColumn="0" w:lastRowFirstColumn="0" w:lastRowLastColumn="0"/>
            </w:pPr>
            <w:r>
              <w:t>-o</w:t>
            </w:r>
          </w:p>
        </w:tc>
        <w:tc>
          <w:tcPr>
            <w:tcW w:w="4536" w:type="dxa"/>
          </w:tcPr>
          <w:p w14:paraId="1AB5F5D7" w14:textId="59B88BB2" w:rsidR="00B4292C" w:rsidRDefault="00B4292C" w:rsidP="00065626">
            <w:pPr>
              <w:cnfStyle w:val="000000100000" w:firstRow="0" w:lastRow="0" w:firstColumn="0" w:lastColumn="0" w:oddVBand="0" w:evenVBand="0" w:oddHBand="1" w:evenHBand="0" w:firstRowFirstColumn="0" w:firstRowLastColumn="0" w:lastRowFirstColumn="0" w:lastRowLastColumn="0"/>
            </w:pPr>
            <w:r>
              <w:t>Opciones de los drivers de red</w:t>
            </w:r>
          </w:p>
        </w:tc>
      </w:tr>
      <w:tr w:rsidR="00B4292C" w14:paraId="676CAE1E" w14:textId="77777777" w:rsidTr="00D371C5">
        <w:tc>
          <w:tcPr>
            <w:cnfStyle w:val="001000000000" w:firstRow="0" w:lastRow="0" w:firstColumn="1" w:lastColumn="0" w:oddVBand="0" w:evenVBand="0" w:oddHBand="0" w:evenHBand="0" w:firstRowFirstColumn="0" w:firstRowLastColumn="0" w:lastRowFirstColumn="0" w:lastRowLastColumn="0"/>
            <w:tcW w:w="2694" w:type="dxa"/>
          </w:tcPr>
          <w:p w14:paraId="0B7DDF24" w14:textId="77777777" w:rsidR="00B4292C" w:rsidRDefault="00B4292C" w:rsidP="00065626"/>
        </w:tc>
        <w:tc>
          <w:tcPr>
            <w:tcW w:w="2268" w:type="dxa"/>
          </w:tcPr>
          <w:p w14:paraId="76E62A29" w14:textId="2817F027" w:rsidR="00B4292C" w:rsidRDefault="00B4292C" w:rsidP="00065626">
            <w:pPr>
              <w:cnfStyle w:val="000000000000" w:firstRow="0" w:lastRow="0" w:firstColumn="0" w:lastColumn="0" w:oddVBand="0" w:evenVBand="0" w:oddHBand="0" w:evenHBand="0" w:firstRowFirstColumn="0" w:firstRowLastColumn="0" w:lastRowFirstColumn="0" w:lastRowLastColumn="0"/>
            </w:pPr>
            <w:r>
              <w:t>--scope string</w:t>
            </w:r>
          </w:p>
        </w:tc>
        <w:tc>
          <w:tcPr>
            <w:tcW w:w="4536" w:type="dxa"/>
          </w:tcPr>
          <w:p w14:paraId="76EC6F09" w14:textId="058A8413" w:rsidR="00B4292C" w:rsidRDefault="00B4292C" w:rsidP="00065626">
            <w:pPr>
              <w:cnfStyle w:val="000000000000" w:firstRow="0" w:lastRow="0" w:firstColumn="0" w:lastColumn="0" w:oddVBand="0" w:evenVBand="0" w:oddHBand="0" w:evenHBand="0" w:firstRowFirstColumn="0" w:firstRowLastColumn="0" w:lastRowFirstColumn="0" w:lastRowLastColumn="0"/>
            </w:pPr>
            <w:r>
              <w:t>Indica el ámbito de la red: swarm, global o local</w:t>
            </w:r>
          </w:p>
        </w:tc>
      </w:tr>
      <w:tr w:rsidR="00B4292C" w14:paraId="0313BCC1" w14:textId="77777777" w:rsidTr="00D37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57658FB" w14:textId="77777777" w:rsidR="00B4292C" w:rsidRDefault="00B4292C" w:rsidP="00065626"/>
        </w:tc>
        <w:tc>
          <w:tcPr>
            <w:tcW w:w="2268" w:type="dxa"/>
          </w:tcPr>
          <w:p w14:paraId="68405E76" w14:textId="1F010617" w:rsidR="00B4292C" w:rsidRDefault="00B4292C" w:rsidP="00065626">
            <w:pPr>
              <w:cnfStyle w:val="000000100000" w:firstRow="0" w:lastRow="0" w:firstColumn="0" w:lastColumn="0" w:oddVBand="0" w:evenVBand="0" w:oddHBand="1" w:evenHBand="0" w:firstRowFirstColumn="0" w:firstRowLastColumn="0" w:lastRowFirstColumn="0" w:lastRowLastColumn="0"/>
            </w:pPr>
            <w:r>
              <w:t>--subnet string</w:t>
            </w:r>
          </w:p>
        </w:tc>
        <w:tc>
          <w:tcPr>
            <w:tcW w:w="4536" w:type="dxa"/>
          </w:tcPr>
          <w:p w14:paraId="0874C770" w14:textId="3832755E" w:rsidR="00B4292C" w:rsidRDefault="00B4292C" w:rsidP="00065626">
            <w:pPr>
              <w:cnfStyle w:val="000000100000" w:firstRow="0" w:lastRow="0" w:firstColumn="0" w:lastColumn="0" w:oddVBand="0" w:evenVBand="0" w:oddHBand="1" w:evenHBand="0" w:firstRowFirstColumn="0" w:firstRowLastColumn="0" w:lastRowFirstColumn="0" w:lastRowLastColumn="0"/>
            </w:pPr>
            <w:r>
              <w:t>Define una subred en formato CDIR, las redes bridge solo podrán tener una subred</w:t>
            </w:r>
          </w:p>
        </w:tc>
      </w:tr>
    </w:tbl>
    <w:p w14:paraId="325BCD76" w14:textId="77777777" w:rsidR="00B4292C" w:rsidRDefault="00B4292C" w:rsidP="002B6B99"/>
    <w:p w14:paraId="06E60468" w14:textId="3BD6183F" w:rsidR="00B4292C" w:rsidRDefault="00B4292C" w:rsidP="00B4292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network create -d bridge red_interna</w:t>
      </w:r>
    </w:p>
    <w:p w14:paraId="1F6D08B9" w14:textId="77777777" w:rsidR="00B23543" w:rsidRPr="004977D2" w:rsidRDefault="00B23543" w:rsidP="00B23543">
      <w:pPr>
        <w:rPr>
          <w:noProof/>
          <w:lang w:val="en-GB"/>
        </w:rPr>
      </w:pPr>
    </w:p>
    <w:p w14:paraId="120EA13C" w14:textId="6092EB10" w:rsidR="000F5B05" w:rsidRDefault="000F5B05" w:rsidP="000F5B05">
      <w:pPr>
        <w:pStyle w:val="Ttulo3"/>
        <w:rPr>
          <w:noProof/>
          <w:lang w:val="en-GB"/>
        </w:rPr>
      </w:pPr>
      <w:bookmarkStart w:id="75" w:name="_Toc104188482"/>
      <w:r>
        <w:rPr>
          <w:noProof/>
          <w:lang w:val="en-GB"/>
        </w:rPr>
        <w:t>Conectar un contenedor a una red: docker network connect</w:t>
      </w:r>
      <w:bookmarkEnd w:id="75"/>
    </w:p>
    <w:p w14:paraId="7F50C131" w14:textId="60350C22" w:rsidR="000F5B05" w:rsidRPr="000F5B05" w:rsidRDefault="000F5B05" w:rsidP="000F5B05">
      <w:r w:rsidRPr="000F5B05">
        <w:t xml:space="preserve">Para conectar un contenedor a una red se puede usar este comando o la opción </w:t>
      </w:r>
      <w:r w:rsidRPr="000F5B05">
        <w:rPr>
          <w:i/>
          <w:iCs/>
        </w:rPr>
        <w:t>--network</w:t>
      </w:r>
      <w:r w:rsidRPr="000F5B05">
        <w:t xml:space="preserve"> de</w:t>
      </w:r>
      <w:r>
        <w:t xml:space="preserve"> </w:t>
      </w:r>
      <w:r w:rsidRPr="000F5B05">
        <w:t>l</w:t>
      </w:r>
      <w:r>
        <w:t>a</w:t>
      </w:r>
      <w:r w:rsidRPr="000F5B05">
        <w:t xml:space="preserve"> </w:t>
      </w:r>
      <w:r>
        <w:t>orden</w:t>
      </w:r>
      <w:r w:rsidRPr="000F5B05">
        <w:t xml:space="preserve"> </w:t>
      </w:r>
      <w:r w:rsidRPr="000F5B05">
        <w:rPr>
          <w:i/>
          <w:iCs/>
        </w:rPr>
        <w:t>run</w:t>
      </w:r>
      <w:r w:rsidRPr="000F5B05">
        <w:t>.</w:t>
      </w:r>
    </w:p>
    <w:p w14:paraId="466B6CE8" w14:textId="53714A76" w:rsidR="000F5B05" w:rsidRPr="004977D2" w:rsidRDefault="000F5B05" w:rsidP="000F5B05">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 xml:space="preserve">$docker network </w:t>
      </w:r>
      <w:r w:rsidR="00C25CAE">
        <w:rPr>
          <w:rFonts w:asciiTheme="minorHAnsi" w:hAnsiTheme="minorHAnsi" w:cstheme="minorHAnsi"/>
          <w:b/>
          <w:bCs/>
          <w:noProof/>
          <w:color w:val="002060"/>
          <w:sz w:val="20"/>
          <w:szCs w:val="20"/>
          <w:lang w:val="en-GB"/>
        </w:rPr>
        <w:t>connect</w:t>
      </w:r>
      <w:r>
        <w:rPr>
          <w:rFonts w:asciiTheme="minorHAnsi" w:hAnsiTheme="minorHAnsi" w:cstheme="minorHAnsi"/>
          <w:b/>
          <w:bCs/>
          <w:noProof/>
          <w:color w:val="002060"/>
          <w:sz w:val="20"/>
          <w:szCs w:val="20"/>
          <w:lang w:val="en-GB"/>
        </w:rPr>
        <w:t xml:space="preserve"> red_interna</w:t>
      </w:r>
      <w:r w:rsidR="00C25CAE">
        <w:rPr>
          <w:rFonts w:asciiTheme="minorHAnsi" w:hAnsiTheme="minorHAnsi" w:cstheme="minorHAnsi"/>
          <w:b/>
          <w:bCs/>
          <w:noProof/>
          <w:color w:val="002060"/>
          <w:sz w:val="20"/>
          <w:szCs w:val="20"/>
          <w:lang w:val="en-GB"/>
        </w:rPr>
        <w:t xml:space="preserve"> primera-imagen</w:t>
      </w:r>
    </w:p>
    <w:p w14:paraId="133DF26C" w14:textId="167A78F7" w:rsidR="00C25CAE" w:rsidRDefault="00C25CAE" w:rsidP="002B6B99"/>
    <w:p w14:paraId="737F4E61" w14:textId="4DE6BA24" w:rsidR="004B1F94" w:rsidRDefault="004B1F94" w:rsidP="002B6B99">
      <w:r>
        <w:t xml:space="preserve">Las opciones para el parámetro </w:t>
      </w:r>
      <w:r w:rsidRPr="004B1F94">
        <w:rPr>
          <w:i/>
          <w:iCs/>
        </w:rPr>
        <w:t>run</w:t>
      </w:r>
      <w:r>
        <w:t xml:space="preserve"> son:</w:t>
      </w:r>
    </w:p>
    <w:p w14:paraId="277FC980" w14:textId="2A921776" w:rsidR="004B1F94" w:rsidRDefault="000F4E9C" w:rsidP="004B1F94">
      <w:pPr>
        <w:pStyle w:val="Prrafodelista"/>
        <w:numPr>
          <w:ilvl w:val="0"/>
          <w:numId w:val="42"/>
        </w:numPr>
      </w:pPr>
      <w:r>
        <w:t>--dns. Para configurar el DNS</w:t>
      </w:r>
    </w:p>
    <w:p w14:paraId="69018B9F" w14:textId="77777777" w:rsidR="000F4E9C" w:rsidRDefault="000F4E9C" w:rsidP="004B1F94">
      <w:pPr>
        <w:pStyle w:val="Prrafodelista"/>
        <w:numPr>
          <w:ilvl w:val="0"/>
          <w:numId w:val="42"/>
        </w:numPr>
      </w:pPr>
      <w:r>
        <w:t>--network nombre. Nombre de la red.</w:t>
      </w:r>
    </w:p>
    <w:p w14:paraId="49DE4951" w14:textId="42D79C05" w:rsidR="000F4E9C" w:rsidRDefault="000F4E9C" w:rsidP="004B1F94">
      <w:pPr>
        <w:pStyle w:val="Prrafodelista"/>
        <w:numPr>
          <w:ilvl w:val="0"/>
          <w:numId w:val="42"/>
        </w:numPr>
      </w:pPr>
      <w:r>
        <w:t>--ip dir. Dirección ip del contenedor.</w:t>
      </w:r>
    </w:p>
    <w:p w14:paraId="419AC177" w14:textId="345F3095" w:rsidR="000F4E9C" w:rsidRDefault="000F4E9C" w:rsidP="004B1F94">
      <w:pPr>
        <w:pStyle w:val="Prrafodelista"/>
        <w:numPr>
          <w:ilvl w:val="0"/>
          <w:numId w:val="42"/>
        </w:numPr>
      </w:pPr>
      <w:r>
        <w:t xml:space="preserve">--ip6 dir. Dirección ip6 del contenedor. </w:t>
      </w:r>
    </w:p>
    <w:p w14:paraId="4A89E762" w14:textId="48738231" w:rsidR="00C25CAE" w:rsidRDefault="00C25CAE" w:rsidP="00C25CAE">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Pr="00E87219">
        <w:rPr>
          <w:rFonts w:asciiTheme="minorHAnsi" w:hAnsiTheme="minorHAnsi" w:cstheme="minorHAnsi"/>
          <w:b/>
          <w:bCs/>
          <w:noProof/>
          <w:color w:val="002060"/>
          <w:sz w:val="20"/>
          <w:szCs w:val="20"/>
          <w:lang w:val="en-GB"/>
        </w:rPr>
        <w:t xml:space="preserve">docker run -it --name test </w:t>
      </w:r>
      <w:r>
        <w:rPr>
          <w:rFonts w:asciiTheme="minorHAnsi" w:hAnsiTheme="minorHAnsi" w:cstheme="minorHAnsi"/>
          <w:b/>
          <w:bCs/>
          <w:noProof/>
          <w:color w:val="002060"/>
          <w:sz w:val="20"/>
          <w:szCs w:val="20"/>
          <w:lang w:val="en-GB"/>
        </w:rPr>
        <w:t>--network red_interna</w:t>
      </w:r>
      <w:r w:rsidRPr="00E87219">
        <w:rPr>
          <w:rFonts w:asciiTheme="minorHAnsi" w:hAnsiTheme="minorHAnsi" w:cstheme="minorHAnsi"/>
          <w:b/>
          <w:bCs/>
          <w:noProof/>
          <w:color w:val="002060"/>
          <w:sz w:val="20"/>
          <w:szCs w:val="20"/>
          <w:lang w:val="en-GB"/>
        </w:rPr>
        <w:t xml:space="preserve"> </w:t>
      </w:r>
      <w:r w:rsidR="00BE7D5E">
        <w:rPr>
          <w:rFonts w:asciiTheme="minorHAnsi" w:hAnsiTheme="minorHAnsi" w:cstheme="minorHAnsi"/>
          <w:b/>
          <w:bCs/>
          <w:noProof/>
          <w:color w:val="002060"/>
          <w:sz w:val="20"/>
          <w:szCs w:val="20"/>
          <w:lang w:val="en-GB"/>
        </w:rPr>
        <w:t xml:space="preserve">–ip 192.168.1.2 </w:t>
      </w:r>
      <w:r w:rsidRPr="00E87219">
        <w:rPr>
          <w:rFonts w:asciiTheme="minorHAnsi" w:hAnsiTheme="minorHAnsi" w:cstheme="minorHAnsi"/>
          <w:b/>
          <w:bCs/>
          <w:noProof/>
          <w:color w:val="002060"/>
          <w:sz w:val="20"/>
          <w:szCs w:val="20"/>
          <w:lang w:val="en-GB"/>
        </w:rPr>
        <w:t>primera-imagen</w:t>
      </w:r>
    </w:p>
    <w:p w14:paraId="12566DBE" w14:textId="77777777" w:rsidR="00B23543" w:rsidRPr="00E87219" w:rsidRDefault="00B23543" w:rsidP="00B23543">
      <w:pPr>
        <w:rPr>
          <w:noProof/>
          <w:lang w:val="en-GB"/>
        </w:rPr>
      </w:pPr>
    </w:p>
    <w:p w14:paraId="674EC05B" w14:textId="45BBE801" w:rsidR="003F276C" w:rsidRDefault="003F276C" w:rsidP="003F276C">
      <w:pPr>
        <w:pStyle w:val="Ttulo3"/>
      </w:pPr>
      <w:bookmarkStart w:id="76" w:name="_Toc104188483"/>
      <w:r>
        <w:lastRenderedPageBreak/>
        <w:t>Ejemplo de uso: Mysql – WordPress – PhpMyAdmin</w:t>
      </w:r>
      <w:bookmarkEnd w:id="76"/>
    </w:p>
    <w:p w14:paraId="6CEFC378" w14:textId="3C9FF26B"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network create wordpress_net</w:t>
      </w:r>
    </w:p>
    <w:p w14:paraId="5F23B75B" w14:textId="2EBDD480" w:rsidR="003F276C" w:rsidRPr="00614C2C" w:rsidRDefault="00614C2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14C2C">
        <w:rPr>
          <w:rFonts w:asciiTheme="minorHAnsi" w:hAnsiTheme="minorHAnsi" w:cstheme="minorHAnsi"/>
          <w:noProof/>
          <w:color w:val="002060"/>
          <w:sz w:val="20"/>
          <w:szCs w:val="20"/>
          <w:lang w:val="en-GB"/>
        </w:rPr>
        <w:t>cec2190a46f0157e0eb3ade47e580c734e508c24a9c69b40b5eea757ddb54180</w:t>
      </w:r>
    </w:p>
    <w:p w14:paraId="3932C64E" w14:textId="6F76047D"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volume create mysql_data</w:t>
      </w:r>
    </w:p>
    <w:p w14:paraId="448ED4CF" w14:textId="6A4FFFB3" w:rsidR="003F276C" w:rsidRPr="00614C2C" w:rsidRDefault="00614C2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14C2C">
        <w:rPr>
          <w:rFonts w:asciiTheme="minorHAnsi" w:hAnsiTheme="minorHAnsi" w:cstheme="minorHAnsi"/>
          <w:noProof/>
          <w:color w:val="002060"/>
          <w:sz w:val="20"/>
          <w:szCs w:val="20"/>
          <w:lang w:val="en-GB"/>
        </w:rPr>
        <w:t>mysql_data</w:t>
      </w:r>
    </w:p>
    <w:p w14:paraId="6D3CE545" w14:textId="681C7679"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run -d \</w:t>
      </w:r>
    </w:p>
    <w:p w14:paraId="26F9F778" w14:textId="432DC673"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--rm \</w:t>
      </w:r>
    </w:p>
    <w:p w14:paraId="4E230FC1" w14:textId="14743F0E"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--name mysql_c \</w:t>
      </w:r>
    </w:p>
    <w:p w14:paraId="4AA3A88E" w14:textId="21665045"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--network wordpress_net \</w:t>
      </w:r>
    </w:p>
    <w:p w14:paraId="4B747397" w14:textId="0E46DEA0"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-e MYSQL_ROOT_PASSWORD=root \</w:t>
      </w:r>
    </w:p>
    <w:p w14:paraId="4FD74E35" w14:textId="1197AF98"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-e MYSQL_DATABASE=wp_database \</w:t>
      </w:r>
    </w:p>
    <w:p w14:paraId="03380EF9" w14:textId="03EDD8EA"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-e MYSQL_USER=wp_user \</w:t>
      </w:r>
    </w:p>
    <w:p w14:paraId="56A746E6" w14:textId="23481070"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-e MYSQL_PASSWORD=wp_password \</w:t>
      </w:r>
    </w:p>
    <w:p w14:paraId="1EAB5BE7" w14:textId="11946C4C"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-v mysql_data:/var/lib/data \</w:t>
      </w:r>
    </w:p>
    <w:p w14:paraId="060B4959" w14:textId="39C58F58" w:rsidR="003F276C" w:rsidRDefault="00614C2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m</w:t>
      </w:r>
      <w:r w:rsidR="003F276C">
        <w:rPr>
          <w:rFonts w:asciiTheme="minorHAnsi" w:hAnsiTheme="minorHAnsi" w:cstheme="minorHAnsi"/>
          <w:b/>
          <w:bCs/>
          <w:noProof/>
          <w:color w:val="002060"/>
          <w:sz w:val="20"/>
          <w:szCs w:val="20"/>
          <w:lang w:val="en-GB"/>
        </w:rPr>
        <w:t>ysql:8.0</w:t>
      </w:r>
    </w:p>
    <w:p w14:paraId="5687EADB" w14:textId="7A9DD042" w:rsidR="003F276C" w:rsidRPr="00614C2C" w:rsidRDefault="00614C2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14C2C">
        <w:rPr>
          <w:rFonts w:asciiTheme="minorHAnsi" w:hAnsiTheme="minorHAnsi" w:cstheme="minorHAnsi"/>
          <w:noProof/>
          <w:color w:val="002060"/>
          <w:sz w:val="20"/>
          <w:szCs w:val="20"/>
          <w:lang w:val="en-GB"/>
        </w:rPr>
        <w:t>10f5e7b811b6c56f9f354578ef45b2ec5d2e6bba2384b6da9e4d9ae59e57b436</w:t>
      </w:r>
    </w:p>
    <w:p w14:paraId="1F5781B2" w14:textId="54C465DE"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volume create w</w:t>
      </w:r>
      <w:r w:rsidR="007E61E6">
        <w:rPr>
          <w:rFonts w:asciiTheme="minorHAnsi" w:hAnsiTheme="minorHAnsi" w:cstheme="minorHAnsi"/>
          <w:b/>
          <w:bCs/>
          <w:noProof/>
          <w:color w:val="002060"/>
          <w:sz w:val="20"/>
          <w:szCs w:val="20"/>
          <w:lang w:val="en-GB"/>
        </w:rPr>
        <w:t>o</w:t>
      </w:r>
      <w:r>
        <w:rPr>
          <w:rFonts w:asciiTheme="minorHAnsi" w:hAnsiTheme="minorHAnsi" w:cstheme="minorHAnsi"/>
          <w:b/>
          <w:bCs/>
          <w:noProof/>
          <w:color w:val="002060"/>
          <w:sz w:val="20"/>
          <w:szCs w:val="20"/>
          <w:lang w:val="en-GB"/>
        </w:rPr>
        <w:t>rdpress_data</w:t>
      </w:r>
    </w:p>
    <w:p w14:paraId="56EA1CE5" w14:textId="26657263" w:rsidR="003F276C" w:rsidRPr="00614C2C" w:rsidRDefault="00614C2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14C2C">
        <w:rPr>
          <w:rFonts w:asciiTheme="minorHAnsi" w:hAnsiTheme="minorHAnsi" w:cstheme="minorHAnsi"/>
          <w:noProof/>
          <w:color w:val="002060"/>
          <w:sz w:val="20"/>
          <w:szCs w:val="20"/>
          <w:lang w:val="en-GB"/>
        </w:rPr>
        <w:t>wordpress_data</w:t>
      </w:r>
    </w:p>
    <w:p w14:paraId="77B4D58B" w14:textId="6B6DA432"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run -d \</w:t>
      </w:r>
    </w:p>
    <w:p w14:paraId="68410720" w14:textId="38D71ECE" w:rsidR="003F276C" w:rsidRDefault="003F276C" w:rsidP="003F276C">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--rm \</w:t>
      </w:r>
    </w:p>
    <w:p w14:paraId="42433DB9" w14:textId="28A3A9FD"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--network wordpress_net \</w:t>
      </w:r>
    </w:p>
    <w:p w14:paraId="29BD2933" w14:textId="0B5A8C28"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-p 80:80</w:t>
      </w:r>
      <w:r w:rsidR="00614C2C">
        <w:rPr>
          <w:rFonts w:asciiTheme="minorHAnsi" w:hAnsiTheme="minorHAnsi" w:cstheme="minorHAnsi"/>
          <w:b/>
          <w:bCs/>
          <w:noProof/>
          <w:color w:val="002060"/>
          <w:sz w:val="20"/>
          <w:szCs w:val="20"/>
          <w:lang w:val="en-GB"/>
        </w:rPr>
        <w:t xml:space="preserve"> \</w:t>
      </w:r>
    </w:p>
    <w:p w14:paraId="5715D2DA" w14:textId="378D8BF5"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-e WORDPRESS_DB_HOST=mysql_c \</w:t>
      </w:r>
    </w:p>
    <w:p w14:paraId="322C2402" w14:textId="7699CF97"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-e WORDPRESS_DB_NAME=wp_database \</w:t>
      </w:r>
    </w:p>
    <w:p w14:paraId="12F5EC2D" w14:textId="732D415A"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-e WORDPRESS_DB_USER=wp_user \</w:t>
      </w:r>
    </w:p>
    <w:p w14:paraId="04EDA80C" w14:textId="2A311208"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-e WORDPRESS_DB_PASSWORD=wp_password \</w:t>
      </w:r>
    </w:p>
    <w:p w14:paraId="5D69219C" w14:textId="233F1507"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-v wordpress_data:/var/www/html \</w:t>
      </w:r>
    </w:p>
    <w:p w14:paraId="46167E9E" w14:textId="25EB6934" w:rsidR="007E61E6" w:rsidRDefault="00614C2C"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w:t>
      </w:r>
      <w:r w:rsidR="007E61E6">
        <w:rPr>
          <w:rFonts w:asciiTheme="minorHAnsi" w:hAnsiTheme="minorHAnsi" w:cstheme="minorHAnsi"/>
          <w:b/>
          <w:bCs/>
          <w:noProof/>
          <w:color w:val="002060"/>
          <w:sz w:val="20"/>
          <w:szCs w:val="20"/>
          <w:lang w:val="en-GB"/>
        </w:rPr>
        <w:t>ordpress:php8.0</w:t>
      </w:r>
    </w:p>
    <w:p w14:paraId="2F68D32C" w14:textId="6313647E" w:rsidR="007E61E6" w:rsidRPr="00602286" w:rsidRDefault="0060228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02286">
        <w:rPr>
          <w:rFonts w:asciiTheme="minorHAnsi" w:hAnsiTheme="minorHAnsi" w:cstheme="minorHAnsi"/>
          <w:noProof/>
          <w:color w:val="002060"/>
          <w:sz w:val="20"/>
          <w:szCs w:val="20"/>
          <w:lang w:val="en-GB"/>
        </w:rPr>
        <w:t>a7948ad7620386c6ba29e57a503de47e426f026e331fe0b9e6953f8c06f5a27a</w:t>
      </w:r>
    </w:p>
    <w:p w14:paraId="5E594559" w14:textId="57051A2E"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run -d \</w:t>
      </w:r>
    </w:p>
    <w:p w14:paraId="290613BC" w14:textId="4DFDF4F4"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--rm \</w:t>
      </w:r>
    </w:p>
    <w:p w14:paraId="3276A0E8" w14:textId="77777777"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--network wordpress_net \</w:t>
      </w:r>
    </w:p>
    <w:p w14:paraId="22AB1C1E" w14:textId="2CEE2E86"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-p 8080:80</w:t>
      </w:r>
      <w:r w:rsidR="00300DC1">
        <w:rPr>
          <w:rFonts w:asciiTheme="minorHAnsi" w:hAnsiTheme="minorHAnsi" w:cstheme="minorHAnsi"/>
          <w:b/>
          <w:bCs/>
          <w:noProof/>
          <w:color w:val="002060"/>
          <w:sz w:val="20"/>
          <w:szCs w:val="20"/>
          <w:lang w:val="en-GB"/>
        </w:rPr>
        <w:t xml:space="preserve"> \</w:t>
      </w:r>
    </w:p>
    <w:p w14:paraId="408287DB" w14:textId="240BC910" w:rsidR="007E61E6" w:rsidRDefault="007E61E6"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-e PMA_HOST=mysql_c \</w:t>
      </w:r>
    </w:p>
    <w:p w14:paraId="503EFB26" w14:textId="0171254E" w:rsidR="007E61E6" w:rsidRDefault="00300DC1"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p</w:t>
      </w:r>
      <w:r w:rsidR="007E61E6">
        <w:rPr>
          <w:rFonts w:asciiTheme="minorHAnsi" w:hAnsiTheme="minorHAnsi" w:cstheme="minorHAnsi"/>
          <w:b/>
          <w:bCs/>
          <w:noProof/>
          <w:color w:val="002060"/>
          <w:sz w:val="20"/>
          <w:szCs w:val="20"/>
          <w:lang w:val="en-GB"/>
        </w:rPr>
        <w:t>hpmyadmin:5.1.1</w:t>
      </w:r>
    </w:p>
    <w:p w14:paraId="6CB0DAA7" w14:textId="2A6D8333" w:rsidR="00300DC1" w:rsidRPr="00300DC1" w:rsidRDefault="00300DC1" w:rsidP="007E61E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300DC1">
        <w:rPr>
          <w:rFonts w:asciiTheme="minorHAnsi" w:hAnsiTheme="minorHAnsi" w:cstheme="minorHAnsi"/>
          <w:noProof/>
          <w:color w:val="002060"/>
          <w:sz w:val="20"/>
          <w:szCs w:val="20"/>
          <w:lang w:val="en-GB"/>
        </w:rPr>
        <w:t>953581487e9fe2b61cad3a429d1fbe8df54615868bf9f7eb269d6e7667bff900</w:t>
      </w:r>
    </w:p>
    <w:p w14:paraId="70E222DD" w14:textId="62453376" w:rsidR="003F276C" w:rsidRDefault="003F276C" w:rsidP="003F276C"/>
    <w:p w14:paraId="13D42D02" w14:textId="0201AC39" w:rsidR="000B4DF4" w:rsidRPr="003F276C" w:rsidRDefault="000B4DF4" w:rsidP="003F276C">
      <w:r>
        <w:t>Hay que tener cuidado con los espacios en blanco entre los iguales, no debe quedar ninguno.</w:t>
      </w:r>
    </w:p>
    <w:p w14:paraId="634CA244" w14:textId="082B14E8" w:rsidR="00602286" w:rsidRDefault="00602286" w:rsidP="0060228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 container ls</w:t>
      </w:r>
    </w:p>
    <w:p w14:paraId="11AE9FD6" w14:textId="77777777" w:rsidR="00602286" w:rsidRPr="00602286" w:rsidRDefault="00602286" w:rsidP="0060228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02286">
        <w:rPr>
          <w:rFonts w:asciiTheme="minorHAnsi" w:hAnsiTheme="minorHAnsi" w:cstheme="minorHAnsi"/>
          <w:noProof/>
          <w:color w:val="002060"/>
          <w:sz w:val="20"/>
          <w:szCs w:val="20"/>
          <w:lang w:val="en-GB"/>
        </w:rPr>
        <w:t>CONTAINER ID   IMAGE              COMMAND                  CREATED              STATUS              PORTS                                   NAMES</w:t>
      </w:r>
    </w:p>
    <w:p w14:paraId="733698D9" w14:textId="77777777" w:rsidR="00602286" w:rsidRPr="00602286" w:rsidRDefault="00602286" w:rsidP="0060228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02286">
        <w:rPr>
          <w:rFonts w:asciiTheme="minorHAnsi" w:hAnsiTheme="minorHAnsi" w:cstheme="minorHAnsi"/>
          <w:noProof/>
          <w:color w:val="002060"/>
          <w:sz w:val="20"/>
          <w:szCs w:val="20"/>
          <w:lang w:val="en-GB"/>
        </w:rPr>
        <w:t>a7948ad76203   wordpress:php8.0   "docker-entrypoint.s…"   40 seconds ago       Up 39 seconds       0.0.0.0:80-&gt;80/tcp, :::80-&gt;80/tcp       funny_northcutt</w:t>
      </w:r>
    </w:p>
    <w:p w14:paraId="1092C14F" w14:textId="77777777" w:rsidR="00602286" w:rsidRPr="00602286" w:rsidRDefault="00602286" w:rsidP="0060228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02286">
        <w:rPr>
          <w:rFonts w:asciiTheme="minorHAnsi" w:hAnsiTheme="minorHAnsi" w:cstheme="minorHAnsi"/>
          <w:noProof/>
          <w:color w:val="002060"/>
          <w:sz w:val="20"/>
          <w:szCs w:val="20"/>
          <w:lang w:val="en-GB"/>
        </w:rPr>
        <w:t>953581487e9f   phpmyadmin:5.1.1   "/docker-entrypoint.…"   About a minute ago   Up About a minute   0.0.0.0:8080-&gt;80/tcp, :::8080-&gt;80/tcp   nifty_cori</w:t>
      </w:r>
    </w:p>
    <w:p w14:paraId="77CDCEDC" w14:textId="690EAC91" w:rsidR="00602286" w:rsidRPr="00602286" w:rsidRDefault="00602286" w:rsidP="00602286">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602286">
        <w:rPr>
          <w:rFonts w:asciiTheme="minorHAnsi" w:hAnsiTheme="minorHAnsi" w:cstheme="minorHAnsi"/>
          <w:noProof/>
          <w:color w:val="002060"/>
          <w:sz w:val="20"/>
          <w:szCs w:val="20"/>
          <w:lang w:val="en-GB"/>
        </w:rPr>
        <w:t>10f5e7b811b6   mysql:8.0          "docker-entrypoint.s…"   9 minutes ago        Up 9 minutes        3306/tcp, 33060/tcp                     mysql_c</w:t>
      </w:r>
    </w:p>
    <w:p w14:paraId="571E5779" w14:textId="77777777" w:rsidR="00602286" w:rsidRDefault="00602286" w:rsidP="00602286">
      <w:pPr>
        <w:pStyle w:val="Ttulo4"/>
      </w:pPr>
      <w:r w:rsidRPr="000F5B05">
        <w:lastRenderedPageBreak/>
        <w:t xml:space="preserve"> </w:t>
      </w:r>
      <w:r>
        <w:t>Acceso a wordpress</w:t>
      </w:r>
    </w:p>
    <w:p w14:paraId="32C60BC8" w14:textId="215451E6" w:rsidR="00602286" w:rsidRDefault="00735CF0" w:rsidP="005B33B3">
      <w:pPr>
        <w:jc w:val="center"/>
      </w:pPr>
      <w:r>
        <w:object w:dxaOrig="9390" w:dyaOrig="6255" w14:anchorId="1E7150F6">
          <v:shape id="_x0000_i1028" type="#_x0000_t75" style="width:467.3pt;height:310.85pt" o:ole="">
            <v:imagedata r:id="rId40" o:title=""/>
          </v:shape>
          <o:OLEObject Type="Embed" ProgID="Paint.Picture" ShapeID="_x0000_i1028" DrawAspect="Content" ObjectID="_1714801172" r:id="rId41"/>
        </w:object>
      </w:r>
    </w:p>
    <w:p w14:paraId="361D7E92" w14:textId="77777777" w:rsidR="00602286" w:rsidRDefault="00602286" w:rsidP="00602286">
      <w:pPr>
        <w:pStyle w:val="Ttulo4"/>
      </w:pPr>
      <w:r>
        <w:t>Acceso a phpmyadmin</w:t>
      </w:r>
    </w:p>
    <w:p w14:paraId="60AEB050" w14:textId="5C351C21" w:rsidR="00E941A4" w:rsidRDefault="00735CF0" w:rsidP="00735CF0">
      <w:pPr>
        <w:jc w:val="center"/>
      </w:pPr>
      <w:r>
        <w:object w:dxaOrig="11955" w:dyaOrig="7545" w14:anchorId="761BAA2B">
          <v:shape id="_x0000_i1029" type="#_x0000_t75" style="width:467.3pt;height:295.6pt" o:ole="">
            <v:imagedata r:id="rId42" o:title=""/>
          </v:shape>
          <o:OLEObject Type="Embed" ProgID="Paint.Picture" ShapeID="_x0000_i1029" DrawAspect="Content" ObjectID="_1714801173" r:id="rId43"/>
        </w:object>
      </w:r>
    </w:p>
    <w:p w14:paraId="291039E1" w14:textId="6DE04670" w:rsidR="00E941A4" w:rsidRDefault="00E941A4" w:rsidP="00E941A4">
      <w:pPr>
        <w:pStyle w:val="Ttulo4"/>
      </w:pPr>
      <w:r>
        <w:lastRenderedPageBreak/>
        <w:t>Estructura de la aplicación</w:t>
      </w:r>
    </w:p>
    <w:p w14:paraId="16FC0417" w14:textId="147AC124" w:rsidR="00B336EA" w:rsidRDefault="0098056B" w:rsidP="0098056B">
      <w:pPr>
        <w:jc w:val="center"/>
      </w:pPr>
      <w:r>
        <w:object w:dxaOrig="9585" w:dyaOrig="8145" w14:anchorId="2C0A0FB1">
          <v:shape id="_x0000_i1030" type="#_x0000_t75" style="width:468pt;height:397.4pt" o:ole="">
            <v:imagedata r:id="rId44" o:title=""/>
          </v:shape>
          <o:OLEObject Type="Embed" ProgID="Paint.Picture" ShapeID="_x0000_i1030" DrawAspect="Content" ObjectID="_1714801174" r:id="rId45"/>
        </w:object>
      </w:r>
    </w:p>
    <w:p w14:paraId="413BAA77" w14:textId="7E7C92F9" w:rsidR="009F3C4B" w:rsidRDefault="009F3C4B" w:rsidP="009F3C4B">
      <w:pPr>
        <w:pStyle w:val="Ttulo2"/>
      </w:pPr>
      <w:bookmarkStart w:id="77" w:name="_Toc104188484"/>
      <w:r>
        <w:t>Docker compose</w:t>
      </w:r>
      <w:bookmarkEnd w:id="77"/>
    </w:p>
    <w:p w14:paraId="31E4A6A5" w14:textId="19E9B9F8" w:rsidR="000E4F9C" w:rsidRPr="009F3C4B" w:rsidRDefault="000E4F9C" w:rsidP="009F3C4B">
      <w:r>
        <w:t>La gestión individual de contenedores se puede llevar a cabo cuando hay uno o muy pocos, cuando el número crece y las dependencias entre ellos son relevante, tenemos que hacer uso de esta herramienta. Docker compose permite gestionar y ejecutar aplicaciones con varios contenedores. Una vez definida la aplicación, podremos crearlos e iniciarlos con un único comando.</w:t>
      </w:r>
      <w:r w:rsidR="00F61D3A">
        <w:t xml:space="preserve"> Docker implementa la gestión a través de dos comandos diferentes, uno implementado bajo Python: </w:t>
      </w:r>
      <w:r w:rsidR="00F61D3A" w:rsidRPr="00E60D29">
        <w:rPr>
          <w:b/>
          <w:bCs/>
          <w:i/>
          <w:iCs/>
        </w:rPr>
        <w:t>docker-compose</w:t>
      </w:r>
      <w:r w:rsidR="00F61D3A">
        <w:t xml:space="preserve">, instalado por defecto y otro </w:t>
      </w:r>
      <w:r w:rsidR="00F61D3A" w:rsidRPr="00E60D29">
        <w:rPr>
          <w:b/>
          <w:bCs/>
        </w:rPr>
        <w:t>d</w:t>
      </w:r>
      <w:r w:rsidR="00F61D3A" w:rsidRPr="00E60D29">
        <w:rPr>
          <w:b/>
          <w:bCs/>
          <w:i/>
          <w:iCs/>
        </w:rPr>
        <w:t>ocker compose</w:t>
      </w:r>
      <w:r w:rsidR="00F61D3A">
        <w:t xml:space="preserve"> implementado bajo Go que hay que instalar.</w:t>
      </w:r>
    </w:p>
    <w:p w14:paraId="2B9593F6" w14:textId="77777777" w:rsidR="006E3C72" w:rsidRDefault="006E3C72" w:rsidP="006E3C72">
      <w:pPr>
        <w:pStyle w:val="Ttulo3"/>
      </w:pPr>
      <w:bookmarkStart w:id="78" w:name="_Toc104188485"/>
      <w:r>
        <w:t>El archivo de configuración</w:t>
      </w:r>
      <w:bookmarkEnd w:id="78"/>
    </w:p>
    <w:p w14:paraId="7DC01D24" w14:textId="77777777" w:rsidR="00B74182" w:rsidRDefault="006E3C72" w:rsidP="006E3C72">
      <w:r>
        <w:t>Al igual que Docker, Docker compose utiliza uno o varios ficheros de configuración para su ejecución, utilizando el formato YAML (no se pueden usar tabuladores, hay que usar espacios en blanco).</w:t>
      </w:r>
      <w:r w:rsidR="000A4CDB">
        <w:t xml:space="preserve"> El nombre </w:t>
      </w:r>
      <w:r w:rsidR="006601B0">
        <w:t xml:space="preserve">de este archivo </w:t>
      </w:r>
      <w:r w:rsidR="000A4CDB">
        <w:t xml:space="preserve">por defecto es docker-compose.yml o docker-compose.yaml. </w:t>
      </w:r>
    </w:p>
    <w:p w14:paraId="02A2313F" w14:textId="77777777" w:rsidR="00321DA8" w:rsidRDefault="00B74182" w:rsidP="006E3C72">
      <w:r>
        <w:t>El archivo está formado por seis secciones, pero la única obligatoria es la que describe los servicios a ejecutar y su orden.</w:t>
      </w:r>
    </w:p>
    <w:p w14:paraId="296CD8A6" w14:textId="56D99AEC" w:rsidR="00321DA8" w:rsidRDefault="00321DA8" w:rsidP="00321DA8">
      <w:pPr>
        <w:pStyle w:val="Prrafodelista"/>
        <w:numPr>
          <w:ilvl w:val="0"/>
          <w:numId w:val="43"/>
        </w:numPr>
      </w:pPr>
      <w:r w:rsidRPr="00321DA8">
        <w:rPr>
          <w:b/>
          <w:bCs/>
        </w:rPr>
        <w:lastRenderedPageBreak/>
        <w:t>version</w:t>
      </w:r>
      <w:r>
        <w:t>. Indica la versión del archivo que estamos utilizando, su función es meramente informativa. Es una cadena de texto, por lo que debe ir encerrada entre comillas: ‘3.8’. La versión que usemos indicará las opciones disponibles en el fichero.</w:t>
      </w:r>
    </w:p>
    <w:p w14:paraId="35A478DE" w14:textId="1BEC55C3" w:rsidR="00321DA8" w:rsidRDefault="00321DA8" w:rsidP="00321DA8">
      <w:pPr>
        <w:pStyle w:val="Prrafodelista"/>
        <w:numPr>
          <w:ilvl w:val="0"/>
          <w:numId w:val="43"/>
        </w:numPr>
      </w:pPr>
      <w:r>
        <w:rPr>
          <w:b/>
          <w:bCs/>
        </w:rPr>
        <w:t>services.</w:t>
      </w:r>
      <w:r>
        <w:t xml:space="preserve"> Define los servicios y sus relaciones</w:t>
      </w:r>
      <w:r w:rsidR="0055563F">
        <w:t>, contendrá al menos un servicio y aparecerá un servicio por cada contenedor con sus opciones. Las opciones que pueden tener incluyen:</w:t>
      </w:r>
    </w:p>
    <w:tbl>
      <w:tblPr>
        <w:tblStyle w:val="Tabladelista6concolores-nfasis3"/>
        <w:tblW w:w="8930" w:type="dxa"/>
        <w:tblInd w:w="709" w:type="dxa"/>
        <w:tblLook w:val="04A0" w:firstRow="1" w:lastRow="0" w:firstColumn="1" w:lastColumn="0" w:noHBand="0" w:noVBand="1"/>
      </w:tblPr>
      <w:tblGrid>
        <w:gridCol w:w="2694"/>
        <w:gridCol w:w="6236"/>
      </w:tblGrid>
      <w:tr w:rsidR="0055563F" w14:paraId="3EFCE24E" w14:textId="77777777" w:rsidTr="0055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4B6ED96" w14:textId="10D14BE6" w:rsidR="0055563F" w:rsidRDefault="0055563F" w:rsidP="00065626">
            <w:r>
              <w:t>Parámetro</w:t>
            </w:r>
          </w:p>
        </w:tc>
        <w:tc>
          <w:tcPr>
            <w:tcW w:w="6236" w:type="dxa"/>
          </w:tcPr>
          <w:p w14:paraId="78C53608" w14:textId="77777777" w:rsidR="0055563F" w:rsidRDefault="0055563F" w:rsidP="00065626">
            <w:pPr>
              <w:cnfStyle w:val="100000000000" w:firstRow="1" w:lastRow="0" w:firstColumn="0" w:lastColumn="0" w:oddVBand="0" w:evenVBand="0" w:oddHBand="0" w:evenHBand="0" w:firstRowFirstColumn="0" w:firstRowLastColumn="0" w:lastRowFirstColumn="0" w:lastRowLastColumn="0"/>
            </w:pPr>
            <w:r>
              <w:t>Descripción</w:t>
            </w:r>
          </w:p>
        </w:tc>
      </w:tr>
      <w:tr w:rsidR="0055563F" w14:paraId="1746D38F" w14:textId="77777777" w:rsidTr="0055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82909F" w14:textId="0EA374CF" w:rsidR="0055563F" w:rsidRDefault="0055563F" w:rsidP="00065626">
            <w:r>
              <w:t>image</w:t>
            </w:r>
          </w:p>
        </w:tc>
        <w:tc>
          <w:tcPr>
            <w:tcW w:w="6236" w:type="dxa"/>
          </w:tcPr>
          <w:p w14:paraId="59F2E5C6" w14:textId="087628EB" w:rsidR="0055563F" w:rsidRDefault="0055563F" w:rsidP="00065626">
            <w:pPr>
              <w:cnfStyle w:val="000000100000" w:firstRow="0" w:lastRow="0" w:firstColumn="0" w:lastColumn="0" w:oddVBand="0" w:evenVBand="0" w:oddHBand="1" w:evenHBand="0" w:firstRowFirstColumn="0" w:firstRowLastColumn="0" w:lastRowFirstColumn="0" w:lastRowLastColumn="0"/>
            </w:pPr>
            <w:r>
              <w:t>Definir la imagen que se usará para crear el contenedor</w:t>
            </w:r>
          </w:p>
        </w:tc>
      </w:tr>
      <w:tr w:rsidR="0055563F" w14:paraId="77D63B2A" w14:textId="77777777" w:rsidTr="0055563F">
        <w:tc>
          <w:tcPr>
            <w:cnfStyle w:val="001000000000" w:firstRow="0" w:lastRow="0" w:firstColumn="1" w:lastColumn="0" w:oddVBand="0" w:evenVBand="0" w:oddHBand="0" w:evenHBand="0" w:firstRowFirstColumn="0" w:firstRowLastColumn="0" w:lastRowFirstColumn="0" w:lastRowLastColumn="0"/>
            <w:tcW w:w="2694" w:type="dxa"/>
          </w:tcPr>
          <w:p w14:paraId="132EDF22" w14:textId="5CEDE153" w:rsidR="0055563F" w:rsidRDefault="0055563F" w:rsidP="00065626">
            <w:r>
              <w:t>build</w:t>
            </w:r>
          </w:p>
        </w:tc>
        <w:tc>
          <w:tcPr>
            <w:tcW w:w="6236" w:type="dxa"/>
          </w:tcPr>
          <w:p w14:paraId="0832C816" w14:textId="56F5CD08" w:rsidR="0055563F" w:rsidRDefault="0055563F" w:rsidP="00065626">
            <w:pPr>
              <w:cnfStyle w:val="000000000000" w:firstRow="0" w:lastRow="0" w:firstColumn="0" w:lastColumn="0" w:oddVBand="0" w:evenVBand="0" w:oddHBand="0" w:evenHBand="0" w:firstRowFirstColumn="0" w:firstRowLastColumn="0" w:lastRowFirstColumn="0" w:lastRowLastColumn="0"/>
            </w:pPr>
            <w:r>
              <w:t>Ruta al fichero Dockerfile del contenedor</w:t>
            </w:r>
          </w:p>
        </w:tc>
      </w:tr>
      <w:tr w:rsidR="0055563F" w14:paraId="3C3DA0B3" w14:textId="77777777" w:rsidTr="0055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0A8B37D" w14:textId="63CC1CC4" w:rsidR="0055563F" w:rsidRDefault="0055563F" w:rsidP="00065626">
            <w:r>
              <w:t>command</w:t>
            </w:r>
          </w:p>
        </w:tc>
        <w:tc>
          <w:tcPr>
            <w:tcW w:w="6236" w:type="dxa"/>
          </w:tcPr>
          <w:p w14:paraId="12FABEB8" w14:textId="192E41E2" w:rsidR="0055563F" w:rsidRDefault="0055563F" w:rsidP="00065626">
            <w:pPr>
              <w:cnfStyle w:val="000000100000" w:firstRow="0" w:lastRow="0" w:firstColumn="0" w:lastColumn="0" w:oddVBand="0" w:evenVBand="0" w:oddHBand="1" w:evenHBand="0" w:firstRowFirstColumn="0" w:firstRowLastColumn="0" w:lastRowFirstColumn="0" w:lastRowLastColumn="0"/>
            </w:pPr>
            <w:r>
              <w:t>Permite sobrescribir el CMD del Dockerfile</w:t>
            </w:r>
          </w:p>
        </w:tc>
      </w:tr>
      <w:tr w:rsidR="0055563F" w14:paraId="442FD474" w14:textId="77777777" w:rsidTr="0055563F">
        <w:tc>
          <w:tcPr>
            <w:cnfStyle w:val="001000000000" w:firstRow="0" w:lastRow="0" w:firstColumn="1" w:lastColumn="0" w:oddVBand="0" w:evenVBand="0" w:oddHBand="0" w:evenHBand="0" w:firstRowFirstColumn="0" w:firstRowLastColumn="0" w:lastRowFirstColumn="0" w:lastRowLastColumn="0"/>
            <w:tcW w:w="2694" w:type="dxa"/>
          </w:tcPr>
          <w:p w14:paraId="234AD004" w14:textId="4DEC484C" w:rsidR="0055563F" w:rsidRDefault="0055563F" w:rsidP="00065626">
            <w:r>
              <w:t>entrypoint</w:t>
            </w:r>
          </w:p>
        </w:tc>
        <w:tc>
          <w:tcPr>
            <w:tcW w:w="6236" w:type="dxa"/>
          </w:tcPr>
          <w:p w14:paraId="081AECE4" w14:textId="4C949429" w:rsidR="0055563F" w:rsidRDefault="0055563F" w:rsidP="00065626">
            <w:pPr>
              <w:cnfStyle w:val="000000000000" w:firstRow="0" w:lastRow="0" w:firstColumn="0" w:lastColumn="0" w:oddVBand="0" w:evenVBand="0" w:oddHBand="0" w:evenHBand="0" w:firstRowFirstColumn="0" w:firstRowLastColumn="0" w:lastRowFirstColumn="0" w:lastRowLastColumn="0"/>
            </w:pPr>
            <w:r>
              <w:t>Permite sobrescribir el ENTRYPOINT del Dockerfile</w:t>
            </w:r>
          </w:p>
        </w:tc>
      </w:tr>
      <w:tr w:rsidR="0055563F" w14:paraId="21DDDC77" w14:textId="77777777" w:rsidTr="0055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9F6376F" w14:textId="1A81B95C" w:rsidR="0055563F" w:rsidRDefault="0055563F" w:rsidP="00065626">
            <w:r>
              <w:t>container_name</w:t>
            </w:r>
          </w:p>
        </w:tc>
        <w:tc>
          <w:tcPr>
            <w:tcW w:w="6236" w:type="dxa"/>
          </w:tcPr>
          <w:p w14:paraId="75B9A098" w14:textId="3E037521" w:rsidR="0055563F" w:rsidRDefault="0055563F" w:rsidP="00065626">
            <w:pPr>
              <w:cnfStyle w:val="000000100000" w:firstRow="0" w:lastRow="0" w:firstColumn="0" w:lastColumn="0" w:oddVBand="0" w:evenVBand="0" w:oddHBand="1" w:evenHBand="0" w:firstRowFirstColumn="0" w:firstRowLastColumn="0" w:lastRowFirstColumn="0" w:lastRowLastColumn="0"/>
            </w:pPr>
            <w:r>
              <w:t>Nombre del contenedor</w:t>
            </w:r>
          </w:p>
        </w:tc>
      </w:tr>
      <w:tr w:rsidR="0055563F" w14:paraId="26540856" w14:textId="77777777" w:rsidTr="0055563F">
        <w:tc>
          <w:tcPr>
            <w:cnfStyle w:val="001000000000" w:firstRow="0" w:lastRow="0" w:firstColumn="1" w:lastColumn="0" w:oddVBand="0" w:evenVBand="0" w:oddHBand="0" w:evenHBand="0" w:firstRowFirstColumn="0" w:firstRowLastColumn="0" w:lastRowFirstColumn="0" w:lastRowLastColumn="0"/>
            <w:tcW w:w="2694" w:type="dxa"/>
          </w:tcPr>
          <w:p w14:paraId="575F7F7F" w14:textId="7F2C8074" w:rsidR="0055563F" w:rsidRDefault="000C579D" w:rsidP="00065626">
            <w:r>
              <w:t>p</w:t>
            </w:r>
            <w:r w:rsidR="0055563F">
              <w:t>orts</w:t>
            </w:r>
          </w:p>
        </w:tc>
        <w:tc>
          <w:tcPr>
            <w:tcW w:w="6236" w:type="dxa"/>
          </w:tcPr>
          <w:p w14:paraId="05AB02CF" w14:textId="22A533F3" w:rsidR="0055563F" w:rsidRDefault="0055563F" w:rsidP="00065626">
            <w:pPr>
              <w:cnfStyle w:val="000000000000" w:firstRow="0" w:lastRow="0" w:firstColumn="0" w:lastColumn="0" w:oddVBand="0" w:evenVBand="0" w:oddHBand="0" w:evenHBand="0" w:firstRowFirstColumn="0" w:firstRowLastColumn="0" w:lastRowFirstColumn="0" w:lastRowLastColumn="0"/>
            </w:pPr>
            <w:r>
              <w:t>Puer</w:t>
            </w:r>
            <w:r w:rsidR="000C579D">
              <w:t>tos con la sintaxis -p del comando run</w:t>
            </w:r>
          </w:p>
        </w:tc>
      </w:tr>
      <w:tr w:rsidR="0055563F" w14:paraId="0A19EBA6" w14:textId="77777777" w:rsidTr="0055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D08E9B" w14:textId="26B02341" w:rsidR="0055563F" w:rsidRDefault="000C579D" w:rsidP="00065626">
            <w:r>
              <w:t>volumes</w:t>
            </w:r>
          </w:p>
        </w:tc>
        <w:tc>
          <w:tcPr>
            <w:tcW w:w="6236" w:type="dxa"/>
          </w:tcPr>
          <w:p w14:paraId="5BFB8F19" w14:textId="347B7B27" w:rsidR="0055563F" w:rsidRDefault="000C579D" w:rsidP="00065626">
            <w:pPr>
              <w:cnfStyle w:val="000000100000" w:firstRow="0" w:lastRow="0" w:firstColumn="0" w:lastColumn="0" w:oddVBand="0" w:evenVBand="0" w:oddHBand="1" w:evenHBand="0" w:firstRowFirstColumn="0" w:firstRowLastColumn="0" w:lastRowFirstColumn="0" w:lastRowLastColumn="0"/>
            </w:pPr>
            <w:r>
              <w:t>Volúmenes, similar a -v del comando run</w:t>
            </w:r>
          </w:p>
        </w:tc>
      </w:tr>
      <w:tr w:rsidR="000C579D" w14:paraId="7DD3C361" w14:textId="77777777" w:rsidTr="0055563F">
        <w:tc>
          <w:tcPr>
            <w:cnfStyle w:val="001000000000" w:firstRow="0" w:lastRow="0" w:firstColumn="1" w:lastColumn="0" w:oddVBand="0" w:evenVBand="0" w:oddHBand="0" w:evenHBand="0" w:firstRowFirstColumn="0" w:firstRowLastColumn="0" w:lastRowFirstColumn="0" w:lastRowLastColumn="0"/>
            <w:tcW w:w="2694" w:type="dxa"/>
          </w:tcPr>
          <w:p w14:paraId="765CC6C8" w14:textId="43B7FB1C" w:rsidR="000C579D" w:rsidRDefault="000C579D" w:rsidP="00065626">
            <w:r>
              <w:t>networks</w:t>
            </w:r>
          </w:p>
        </w:tc>
        <w:tc>
          <w:tcPr>
            <w:tcW w:w="6236" w:type="dxa"/>
          </w:tcPr>
          <w:p w14:paraId="6042CD88" w14:textId="51877B58" w:rsidR="000C579D" w:rsidRDefault="000C579D" w:rsidP="00065626">
            <w:pPr>
              <w:cnfStyle w:val="000000000000" w:firstRow="0" w:lastRow="0" w:firstColumn="0" w:lastColumn="0" w:oddVBand="0" w:evenVBand="0" w:oddHBand="0" w:evenHBand="0" w:firstRowFirstColumn="0" w:firstRowLastColumn="0" w:lastRowFirstColumn="0" w:lastRowLastColumn="0"/>
            </w:pPr>
            <w:r>
              <w:t>Redes de usuario, similar a –network del comando run</w:t>
            </w:r>
          </w:p>
        </w:tc>
      </w:tr>
      <w:tr w:rsidR="000C579D" w14:paraId="19D37931" w14:textId="77777777" w:rsidTr="0055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A5A98A0" w14:textId="6E51484A" w:rsidR="000C579D" w:rsidRDefault="000C579D" w:rsidP="00065626">
            <w:r>
              <w:t>enviroment</w:t>
            </w:r>
          </w:p>
        </w:tc>
        <w:tc>
          <w:tcPr>
            <w:tcW w:w="6236" w:type="dxa"/>
          </w:tcPr>
          <w:p w14:paraId="109E0932" w14:textId="47D771BD" w:rsidR="000C579D" w:rsidRDefault="000C579D" w:rsidP="00065626">
            <w:pPr>
              <w:cnfStyle w:val="000000100000" w:firstRow="0" w:lastRow="0" w:firstColumn="0" w:lastColumn="0" w:oddVBand="0" w:evenVBand="0" w:oddHBand="1" w:evenHBand="0" w:firstRowFirstColumn="0" w:firstRowLastColumn="0" w:lastRowFirstColumn="0" w:lastRowLastColumn="0"/>
            </w:pPr>
            <w:r>
              <w:t>Lista de variables de entorno y sus valores</w:t>
            </w:r>
          </w:p>
        </w:tc>
      </w:tr>
      <w:tr w:rsidR="000C579D" w14:paraId="2DEA470C" w14:textId="77777777" w:rsidTr="0055563F">
        <w:tc>
          <w:tcPr>
            <w:cnfStyle w:val="001000000000" w:firstRow="0" w:lastRow="0" w:firstColumn="1" w:lastColumn="0" w:oddVBand="0" w:evenVBand="0" w:oddHBand="0" w:evenHBand="0" w:firstRowFirstColumn="0" w:firstRowLastColumn="0" w:lastRowFirstColumn="0" w:lastRowLastColumn="0"/>
            <w:tcW w:w="2694" w:type="dxa"/>
          </w:tcPr>
          <w:p w14:paraId="51CF9D61" w14:textId="3107296B" w:rsidR="000C579D" w:rsidRDefault="000C579D" w:rsidP="00065626">
            <w:r>
              <w:t>env</w:t>
            </w:r>
            <w:r w:rsidR="00007ACC">
              <w:t>_</w:t>
            </w:r>
            <w:r>
              <w:t>file</w:t>
            </w:r>
          </w:p>
        </w:tc>
        <w:tc>
          <w:tcPr>
            <w:tcW w:w="6236" w:type="dxa"/>
          </w:tcPr>
          <w:p w14:paraId="24D58209" w14:textId="403C621D" w:rsidR="000C579D" w:rsidRDefault="000C579D" w:rsidP="00065626">
            <w:pPr>
              <w:cnfStyle w:val="000000000000" w:firstRow="0" w:lastRow="0" w:firstColumn="0" w:lastColumn="0" w:oddVBand="0" w:evenVBand="0" w:oddHBand="0" w:evenHBand="0" w:firstRowFirstColumn="0" w:firstRowLastColumn="0" w:lastRowFirstColumn="0" w:lastRowLastColumn="0"/>
            </w:pPr>
            <w:r>
              <w:t>Ruta al directorio de variables de entorno</w:t>
            </w:r>
          </w:p>
        </w:tc>
      </w:tr>
      <w:tr w:rsidR="000C579D" w14:paraId="703B3DFD" w14:textId="77777777" w:rsidTr="0055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8FA460D" w14:textId="23ECC943" w:rsidR="000C579D" w:rsidRDefault="000C579D" w:rsidP="00065626">
            <w:r>
              <w:t>depends_on</w:t>
            </w:r>
          </w:p>
        </w:tc>
        <w:tc>
          <w:tcPr>
            <w:tcW w:w="6236" w:type="dxa"/>
          </w:tcPr>
          <w:p w14:paraId="445E499F" w14:textId="52A75F73" w:rsidR="000C579D" w:rsidRDefault="000C579D" w:rsidP="00065626">
            <w:pPr>
              <w:cnfStyle w:val="000000100000" w:firstRow="0" w:lastRow="0" w:firstColumn="0" w:lastColumn="0" w:oddVBand="0" w:evenVBand="0" w:oddHBand="1" w:evenHBand="0" w:firstRowFirstColumn="0" w:firstRowLastColumn="0" w:lastRowFirstColumn="0" w:lastRowLastColumn="0"/>
            </w:pPr>
            <w:r>
              <w:t>Nombre de los servicios que deben estar antes en ejecución para lanzarlo</w:t>
            </w:r>
          </w:p>
        </w:tc>
      </w:tr>
      <w:tr w:rsidR="000C579D" w14:paraId="7E5920F1" w14:textId="77777777" w:rsidTr="0055563F">
        <w:tc>
          <w:tcPr>
            <w:cnfStyle w:val="001000000000" w:firstRow="0" w:lastRow="0" w:firstColumn="1" w:lastColumn="0" w:oddVBand="0" w:evenVBand="0" w:oddHBand="0" w:evenHBand="0" w:firstRowFirstColumn="0" w:firstRowLastColumn="0" w:lastRowFirstColumn="0" w:lastRowLastColumn="0"/>
            <w:tcW w:w="2694" w:type="dxa"/>
          </w:tcPr>
          <w:p w14:paraId="3B70B0C7" w14:textId="6BB6BC6F" w:rsidR="000C579D" w:rsidRDefault="000C579D" w:rsidP="00065626">
            <w:r>
              <w:t>restart</w:t>
            </w:r>
          </w:p>
        </w:tc>
        <w:tc>
          <w:tcPr>
            <w:tcW w:w="6236" w:type="dxa"/>
          </w:tcPr>
          <w:p w14:paraId="6D3AA858" w14:textId="3F7D7003" w:rsidR="000C579D" w:rsidRDefault="000C579D" w:rsidP="00065626">
            <w:pPr>
              <w:cnfStyle w:val="000000000000" w:firstRow="0" w:lastRow="0" w:firstColumn="0" w:lastColumn="0" w:oddVBand="0" w:evenVBand="0" w:oddHBand="0" w:evenHBand="0" w:firstRowFirstColumn="0" w:firstRowLastColumn="0" w:lastRowFirstColumn="0" w:lastRowLastColumn="0"/>
            </w:pPr>
            <w:r>
              <w:t>Política de reinicio del contenedor</w:t>
            </w:r>
          </w:p>
        </w:tc>
      </w:tr>
    </w:tbl>
    <w:p w14:paraId="54A2CD9D" w14:textId="77777777" w:rsidR="0055563F" w:rsidRDefault="0055563F" w:rsidP="0055563F">
      <w:pPr>
        <w:pStyle w:val="Prrafodelista"/>
      </w:pPr>
    </w:p>
    <w:p w14:paraId="6DF26A48" w14:textId="7987E12A" w:rsidR="00321DA8" w:rsidRDefault="00321DA8" w:rsidP="00321DA8">
      <w:pPr>
        <w:pStyle w:val="Prrafodelista"/>
        <w:numPr>
          <w:ilvl w:val="0"/>
          <w:numId w:val="43"/>
        </w:numPr>
      </w:pPr>
      <w:r>
        <w:rPr>
          <w:b/>
          <w:bCs/>
        </w:rPr>
        <w:t>volumes.</w:t>
      </w:r>
      <w:r>
        <w:t xml:space="preserve"> Define los espacios de almacenamiento de los servicios. Los volúmenes que aquí se especifique se crearán de forma automática. Es obligatorio definir en esta sección los volúmenes si luego los vamos a usar en la sección services, pero no así los bind mount.</w:t>
      </w:r>
    </w:p>
    <w:p w14:paraId="755700C8" w14:textId="503C314A" w:rsidR="00321DA8" w:rsidRDefault="00321DA8" w:rsidP="00321DA8">
      <w:pPr>
        <w:pStyle w:val="Prrafodelista"/>
        <w:numPr>
          <w:ilvl w:val="0"/>
          <w:numId w:val="43"/>
        </w:numPr>
      </w:pPr>
      <w:r>
        <w:rPr>
          <w:b/>
          <w:bCs/>
        </w:rPr>
        <w:t>n</w:t>
      </w:r>
      <w:r w:rsidRPr="00321DA8">
        <w:rPr>
          <w:b/>
          <w:bCs/>
        </w:rPr>
        <w:t>etworks</w:t>
      </w:r>
      <w:r>
        <w:t>. Define las redes de usuario de la aplicación</w:t>
      </w:r>
      <w:r w:rsidR="0055563F">
        <w:t xml:space="preserve"> que posteriormente se usaran en la sección services con la opción network.</w:t>
      </w:r>
    </w:p>
    <w:p w14:paraId="547AE2AC" w14:textId="4C39DA5B" w:rsidR="00B5189D" w:rsidRDefault="00B5189D" w:rsidP="00B5189D">
      <w:pPr>
        <w:pStyle w:val="Ttulo3"/>
        <w:rPr>
          <w:noProof/>
          <w:lang w:val="en-GB"/>
        </w:rPr>
      </w:pPr>
      <w:bookmarkStart w:id="79" w:name="_Toc104188486"/>
      <w:r>
        <w:rPr>
          <w:noProof/>
          <w:lang w:val="en-GB"/>
        </w:rPr>
        <w:t>Gestión de docker compose: docker-compose</w:t>
      </w:r>
      <w:bookmarkEnd w:id="79"/>
    </w:p>
    <w:p w14:paraId="4C0E8274" w14:textId="5228A8C4" w:rsid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B13465">
        <w:rPr>
          <w:rFonts w:asciiTheme="minorHAnsi" w:hAnsiTheme="minorHAnsi" w:cstheme="minorHAnsi"/>
          <w:b/>
          <w:bCs/>
          <w:noProof/>
          <w:color w:val="002060"/>
          <w:sz w:val="20"/>
          <w:szCs w:val="20"/>
          <w:lang w:val="en-GB"/>
        </w:rPr>
        <w:t>$</w:t>
      </w:r>
      <w:r>
        <w:rPr>
          <w:rFonts w:asciiTheme="minorHAnsi" w:hAnsiTheme="minorHAnsi" w:cstheme="minorHAnsi"/>
          <w:b/>
          <w:bCs/>
          <w:noProof/>
          <w:color w:val="002060"/>
          <w:sz w:val="20"/>
          <w:szCs w:val="20"/>
          <w:lang w:val="en-GB"/>
        </w:rPr>
        <w:t xml:space="preserve">sudo </w:t>
      </w:r>
      <w:r w:rsidRPr="00B5189D">
        <w:rPr>
          <w:rFonts w:asciiTheme="minorHAnsi" w:hAnsiTheme="minorHAnsi" w:cstheme="minorHAnsi"/>
          <w:b/>
          <w:bCs/>
          <w:noProof/>
          <w:color w:val="002060"/>
          <w:sz w:val="20"/>
          <w:szCs w:val="20"/>
          <w:lang w:val="en-GB"/>
        </w:rPr>
        <w:t>apt-get install docker-compose</w:t>
      </w:r>
    </w:p>
    <w:p w14:paraId="0956CB1C" w14:textId="63AF6B57" w:rsidR="00B5189D" w:rsidRPr="00B13465"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$docker-compose</w:t>
      </w:r>
    </w:p>
    <w:p w14:paraId="78176225"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Define and run multi-container applications with Docker.</w:t>
      </w:r>
    </w:p>
    <w:p w14:paraId="341D1922"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5B59F236"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Usage:</w:t>
      </w:r>
    </w:p>
    <w:p w14:paraId="24ADD8B0"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docker-compose [-f &lt;arg&gt;...] [options] [--] [COMMAND] [ARGS...]</w:t>
      </w:r>
    </w:p>
    <w:p w14:paraId="3C5E8DF6"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docker-compose -h|--help</w:t>
      </w:r>
    </w:p>
    <w:p w14:paraId="1278EEC9"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446D5562"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Options:</w:t>
      </w:r>
    </w:p>
    <w:p w14:paraId="31716B91"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-f, --file FILE             Specify an alternate compose file</w:t>
      </w:r>
    </w:p>
    <w:p w14:paraId="673860C8" w14:textId="76ABD84C"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w:t>
      </w:r>
      <w:r w:rsidR="00007ACC">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 xml:space="preserve">    (default: docker-compose.yml)</w:t>
      </w:r>
    </w:p>
    <w:p w14:paraId="78E5C0F4"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-p, --project-name NAME     Specify an alternate project name</w:t>
      </w:r>
    </w:p>
    <w:p w14:paraId="21284ADA" w14:textId="4AC13B8F"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lastRenderedPageBreak/>
        <w:t xml:space="preserve">                       </w:t>
      </w:r>
      <w:r w:rsidR="00007ACC">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 xml:space="preserve">       (default: directory name)</w:t>
      </w:r>
    </w:p>
    <w:p w14:paraId="21CC4A90" w14:textId="41545DA8"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-c, --context NAME  Specify a context name</w:t>
      </w:r>
    </w:p>
    <w:p w14:paraId="35554716" w14:textId="5C99C2AE"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--verbose                  Show more output</w:t>
      </w:r>
    </w:p>
    <w:p w14:paraId="2394E97E" w14:textId="530907D2"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--log-level LEVEL    Set log level (DEBUG, INFO, WARNING, ERROR, CRITICAL)</w:t>
      </w:r>
    </w:p>
    <w:p w14:paraId="22CE39BA"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--no-ansi                   Do not print ANSI control characters</w:t>
      </w:r>
    </w:p>
    <w:p w14:paraId="5C895BD3" w14:textId="2EAD2AEC"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-v, --version              Print version and exit</w:t>
      </w:r>
    </w:p>
    <w:p w14:paraId="1C94A3E4" w14:textId="2828DD81"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-H, --host HOST       Daemon socket to connect to</w:t>
      </w:r>
    </w:p>
    <w:p w14:paraId="0D602D6F"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3DBBB95E" w14:textId="6AE1F469"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--tls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Use TLS; implied by --tlsverify</w:t>
      </w:r>
    </w:p>
    <w:p w14:paraId="65C30DE8" w14:textId="5C979ACF"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--tlscacert CA_PATH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Trust certs signed only by this CA</w:t>
      </w:r>
    </w:p>
    <w:p w14:paraId="06F9776B" w14:textId="0ADC0928"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--tlscert CLIENT_CERT_PATH Path to TLS certificate file</w:t>
      </w:r>
    </w:p>
    <w:p w14:paraId="2B66FA32" w14:textId="44B26511"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--tlskey TLS_KEY_PATH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Path to TLS key file</w:t>
      </w:r>
    </w:p>
    <w:p w14:paraId="28991E17" w14:textId="61D2A86E"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--tlsverify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Use TLS and verify the remote</w:t>
      </w:r>
    </w:p>
    <w:p w14:paraId="15242E9A" w14:textId="2DA0448D"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--skip-hostname-check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Don't check the daemon's hostname against the</w:t>
      </w:r>
    </w:p>
    <w:p w14:paraId="281C800C" w14:textId="30CF0305"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name specified in the client certificate</w:t>
      </w:r>
    </w:p>
    <w:p w14:paraId="68690561" w14:textId="5D554468"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--project-directory PATH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Specify an alternate working directory</w:t>
      </w:r>
    </w:p>
    <w:p w14:paraId="20003CD9" w14:textId="5E41E51B"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(default: the path of the Compose file)</w:t>
      </w:r>
    </w:p>
    <w:p w14:paraId="442B05CE" w14:textId="20FF257C"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--compatibility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If set, Compose will attempt to convert keys</w:t>
      </w:r>
    </w:p>
    <w:p w14:paraId="418A99C9" w14:textId="774DD65E"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in v3 files to their non-Swarm equivalent (DEPRECATED)</w:t>
      </w:r>
    </w:p>
    <w:p w14:paraId="7D3A87B6" w14:textId="0025C991"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--env-file PATH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Specify an alternate environment file</w:t>
      </w:r>
    </w:p>
    <w:p w14:paraId="49754D33"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341F6F93"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Commands:</w:t>
      </w:r>
    </w:p>
    <w:p w14:paraId="35083045" w14:textId="796A442C"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build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 xml:space="preserve">     Build or rebuild services</w:t>
      </w:r>
    </w:p>
    <w:p w14:paraId="1630A70D"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config             Validate and view the Compose file</w:t>
      </w:r>
    </w:p>
    <w:p w14:paraId="63856B59"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create             Create services</w:t>
      </w:r>
    </w:p>
    <w:p w14:paraId="10741611"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down               Stop and remove containers, networks, images, and volumes</w:t>
      </w:r>
    </w:p>
    <w:p w14:paraId="507F50C2"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events             Receive real time events from containers</w:t>
      </w:r>
    </w:p>
    <w:p w14:paraId="3F4A005D" w14:textId="7CC638B4"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exec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 xml:space="preserve">     Execute a command in a running container</w:t>
      </w:r>
    </w:p>
    <w:p w14:paraId="14FCBA1E" w14:textId="5B7A40CF"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help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 xml:space="preserve">   Get help on a command</w:t>
      </w:r>
    </w:p>
    <w:p w14:paraId="3E7CCB91" w14:textId="51EA0D94"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images           List images</w:t>
      </w:r>
    </w:p>
    <w:p w14:paraId="549A5C21" w14:textId="1DDF40E1"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kill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Kill containers</w:t>
      </w:r>
    </w:p>
    <w:p w14:paraId="40CD51C1" w14:textId="0E7C76B4"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logs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View output from containers</w:t>
      </w:r>
    </w:p>
    <w:p w14:paraId="1FC624F1" w14:textId="2498A19B"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pause             Pause services</w:t>
      </w:r>
    </w:p>
    <w:p w14:paraId="0F840480" w14:textId="270D8E4F"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port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 xml:space="preserve"> Print the public port for a port binding</w:t>
      </w:r>
    </w:p>
    <w:p w14:paraId="56AD58E6" w14:textId="36641F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ps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List containers</w:t>
      </w:r>
    </w:p>
    <w:p w14:paraId="53384473" w14:textId="450D1E6F"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pull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Pull service images</w:t>
      </w:r>
    </w:p>
    <w:p w14:paraId="30A6C1E6"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push               Push service images</w:t>
      </w:r>
    </w:p>
    <w:p w14:paraId="08697165" w14:textId="56442A41"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restart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Restart services</w:t>
      </w:r>
    </w:p>
    <w:p w14:paraId="502FE531" w14:textId="1015DEDA"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rm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Remove stopped containers</w:t>
      </w:r>
    </w:p>
    <w:p w14:paraId="587856CD" w14:textId="3212FF81"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run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Run a one-off command</w:t>
      </w:r>
    </w:p>
    <w:p w14:paraId="1BA6D3B0"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scale              Set number of containers for a service</w:t>
      </w:r>
    </w:p>
    <w:p w14:paraId="6A13B8EA" w14:textId="1DE0B515"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start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Start services</w:t>
      </w:r>
    </w:p>
    <w:p w14:paraId="11A9C8C5" w14:textId="777777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stop               Stop services</w:t>
      </w:r>
    </w:p>
    <w:p w14:paraId="3987E64A" w14:textId="508FA977"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top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Display the running processes</w:t>
      </w:r>
    </w:p>
    <w:p w14:paraId="2D9A6B9E" w14:textId="543E7275"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unpause        Unpause services</w:t>
      </w:r>
    </w:p>
    <w:p w14:paraId="181F51DC" w14:textId="7AB9E7B0" w:rsidR="00B5189D" w:rsidRPr="00B5189D"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up                 </w:t>
      </w:r>
      <w:r w:rsidR="00DD0AF7">
        <w:rPr>
          <w:rFonts w:asciiTheme="minorHAnsi" w:hAnsiTheme="minorHAnsi" w:cstheme="minorHAnsi"/>
          <w:noProof/>
          <w:color w:val="002060"/>
          <w:sz w:val="20"/>
          <w:szCs w:val="20"/>
          <w:lang w:val="en-GB"/>
        </w:rPr>
        <w:t xml:space="preserve"> </w:t>
      </w:r>
      <w:r w:rsidRPr="00B5189D">
        <w:rPr>
          <w:rFonts w:asciiTheme="minorHAnsi" w:hAnsiTheme="minorHAnsi" w:cstheme="minorHAnsi"/>
          <w:noProof/>
          <w:color w:val="002060"/>
          <w:sz w:val="20"/>
          <w:szCs w:val="20"/>
          <w:lang w:val="en-GB"/>
        </w:rPr>
        <w:t>Create and start containers</w:t>
      </w:r>
    </w:p>
    <w:p w14:paraId="61BAB6DA" w14:textId="459FF022" w:rsidR="00B5189D" w:rsidRPr="002323D7" w:rsidRDefault="00B5189D" w:rsidP="00B5189D">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B5189D">
        <w:rPr>
          <w:rFonts w:asciiTheme="minorHAnsi" w:hAnsiTheme="minorHAnsi" w:cstheme="minorHAnsi"/>
          <w:noProof/>
          <w:color w:val="002060"/>
          <w:sz w:val="20"/>
          <w:szCs w:val="20"/>
          <w:lang w:val="en-GB"/>
        </w:rPr>
        <w:t xml:space="preserve">  version          Show version information and quit</w:t>
      </w:r>
    </w:p>
    <w:p w14:paraId="78EF5B63" w14:textId="77777777" w:rsidR="00E6272C" w:rsidRDefault="00E6272C" w:rsidP="006E3C72"/>
    <w:tbl>
      <w:tblPr>
        <w:tblStyle w:val="Tabladelista6concolores-nfasis3"/>
        <w:tblW w:w="0" w:type="auto"/>
        <w:tblLook w:val="04A0" w:firstRow="1" w:lastRow="0" w:firstColumn="1" w:lastColumn="0" w:noHBand="0" w:noVBand="1"/>
      </w:tblPr>
      <w:tblGrid>
        <w:gridCol w:w="2694"/>
        <w:gridCol w:w="3118"/>
        <w:gridCol w:w="3780"/>
      </w:tblGrid>
      <w:tr w:rsidR="00E6272C" w14:paraId="78C5F810" w14:textId="77777777" w:rsidTr="00065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191CDCB" w14:textId="77777777" w:rsidR="00E6272C" w:rsidRDefault="00E6272C" w:rsidP="00065626">
            <w:r>
              <w:lastRenderedPageBreak/>
              <w:t>Orden</w:t>
            </w:r>
          </w:p>
        </w:tc>
        <w:tc>
          <w:tcPr>
            <w:tcW w:w="3118" w:type="dxa"/>
          </w:tcPr>
          <w:p w14:paraId="21909CB8" w14:textId="77777777" w:rsidR="00E6272C" w:rsidRDefault="00E6272C" w:rsidP="00065626">
            <w:pPr>
              <w:cnfStyle w:val="100000000000" w:firstRow="1" w:lastRow="0" w:firstColumn="0" w:lastColumn="0" w:oddVBand="0" w:evenVBand="0" w:oddHBand="0" w:evenHBand="0" w:firstRowFirstColumn="0" w:firstRowLastColumn="0" w:lastRowFirstColumn="0" w:lastRowLastColumn="0"/>
            </w:pPr>
            <w:r>
              <w:t>Descripción</w:t>
            </w:r>
          </w:p>
        </w:tc>
        <w:tc>
          <w:tcPr>
            <w:tcW w:w="3780" w:type="dxa"/>
          </w:tcPr>
          <w:p w14:paraId="43D90C9F" w14:textId="77777777" w:rsidR="00E6272C" w:rsidRDefault="00E6272C" w:rsidP="00065626">
            <w:pPr>
              <w:cnfStyle w:val="100000000000" w:firstRow="1" w:lastRow="0" w:firstColumn="0" w:lastColumn="0" w:oddVBand="0" w:evenVBand="0" w:oddHBand="0" w:evenHBand="0" w:firstRowFirstColumn="0" w:firstRowLastColumn="0" w:lastRowFirstColumn="0" w:lastRowLastColumn="0"/>
            </w:pPr>
            <w:r>
              <w:t>Parámetros</w:t>
            </w:r>
          </w:p>
        </w:tc>
      </w:tr>
      <w:tr w:rsidR="00E6272C" w14:paraId="491A3F14" w14:textId="77777777" w:rsidTr="00065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CA88E1" w14:textId="0D54C633" w:rsidR="00E6272C" w:rsidRDefault="00E6272C" w:rsidP="00065626">
            <w:r>
              <w:t>docker-compose up</w:t>
            </w:r>
          </w:p>
        </w:tc>
        <w:tc>
          <w:tcPr>
            <w:tcW w:w="3118" w:type="dxa"/>
          </w:tcPr>
          <w:p w14:paraId="3DF1FE60" w14:textId="55B4A0C3" w:rsidR="00E6272C" w:rsidRDefault="00E6272C" w:rsidP="00065626">
            <w:pPr>
              <w:cnfStyle w:val="000000100000" w:firstRow="0" w:lastRow="0" w:firstColumn="0" w:lastColumn="0" w:oddVBand="0" w:evenVBand="0" w:oddHBand="1" w:evenHBand="0" w:firstRowFirstColumn="0" w:firstRowLastColumn="0" w:lastRowFirstColumn="0" w:lastRowLastColumn="0"/>
            </w:pPr>
            <w:r>
              <w:t>Iniciar todos los contenedores</w:t>
            </w:r>
          </w:p>
        </w:tc>
        <w:tc>
          <w:tcPr>
            <w:tcW w:w="3780" w:type="dxa"/>
          </w:tcPr>
          <w:p w14:paraId="07B86C2A" w14:textId="045926C2" w:rsidR="00E6272C" w:rsidRDefault="00E6272C" w:rsidP="00065626">
            <w:pPr>
              <w:cnfStyle w:val="000000100000" w:firstRow="0" w:lastRow="0" w:firstColumn="0" w:lastColumn="0" w:oddVBand="0" w:evenVBand="0" w:oddHBand="1" w:evenHBand="0" w:firstRowFirstColumn="0" w:firstRowLastColumn="0" w:lastRowFirstColumn="0" w:lastRowLastColumn="0"/>
            </w:pPr>
            <w:r>
              <w:t>-d ejecutarlos en segundo plano</w:t>
            </w:r>
          </w:p>
        </w:tc>
      </w:tr>
      <w:tr w:rsidR="00E6272C" w14:paraId="3250B196" w14:textId="77777777" w:rsidTr="00065626">
        <w:tc>
          <w:tcPr>
            <w:cnfStyle w:val="001000000000" w:firstRow="0" w:lastRow="0" w:firstColumn="1" w:lastColumn="0" w:oddVBand="0" w:evenVBand="0" w:oddHBand="0" w:evenHBand="0" w:firstRowFirstColumn="0" w:firstRowLastColumn="0" w:lastRowFirstColumn="0" w:lastRowLastColumn="0"/>
            <w:tcW w:w="2694" w:type="dxa"/>
          </w:tcPr>
          <w:p w14:paraId="0EF2C879" w14:textId="40916B44" w:rsidR="00E6272C" w:rsidRDefault="00E6272C" w:rsidP="00065626">
            <w:r>
              <w:t>docker-compose down</w:t>
            </w:r>
          </w:p>
        </w:tc>
        <w:tc>
          <w:tcPr>
            <w:tcW w:w="3118" w:type="dxa"/>
          </w:tcPr>
          <w:p w14:paraId="13017425" w14:textId="2B0722BE" w:rsidR="00E6272C" w:rsidRDefault="00E6272C" w:rsidP="00065626">
            <w:pPr>
              <w:cnfStyle w:val="000000000000" w:firstRow="0" w:lastRow="0" w:firstColumn="0" w:lastColumn="0" w:oddVBand="0" w:evenVBand="0" w:oddHBand="0" w:evenHBand="0" w:firstRowFirstColumn="0" w:firstRowLastColumn="0" w:lastRowFirstColumn="0" w:lastRowLastColumn="0"/>
            </w:pPr>
            <w:r>
              <w:t>Detiene todos los contenedores</w:t>
            </w:r>
          </w:p>
        </w:tc>
        <w:tc>
          <w:tcPr>
            <w:tcW w:w="3780" w:type="dxa"/>
          </w:tcPr>
          <w:p w14:paraId="39D16D08" w14:textId="77777777" w:rsidR="00E6272C" w:rsidRDefault="00E6272C" w:rsidP="00065626">
            <w:pPr>
              <w:cnfStyle w:val="000000000000" w:firstRow="0" w:lastRow="0" w:firstColumn="0" w:lastColumn="0" w:oddVBand="0" w:evenVBand="0" w:oddHBand="0" w:evenHBand="0" w:firstRowFirstColumn="0" w:firstRowLastColumn="0" w:lastRowFirstColumn="0" w:lastRowLastColumn="0"/>
            </w:pPr>
          </w:p>
        </w:tc>
      </w:tr>
      <w:tr w:rsidR="00E6272C" w14:paraId="3D8064EF" w14:textId="77777777" w:rsidTr="00065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CB98DA0" w14:textId="3FBB3B98" w:rsidR="00E6272C" w:rsidRDefault="00E6272C" w:rsidP="00065626">
            <w:r>
              <w:t>docker-compose ps</w:t>
            </w:r>
          </w:p>
        </w:tc>
        <w:tc>
          <w:tcPr>
            <w:tcW w:w="3118" w:type="dxa"/>
          </w:tcPr>
          <w:p w14:paraId="557B0D90" w14:textId="3E1B42FB" w:rsidR="00E6272C" w:rsidRDefault="00E6272C" w:rsidP="00065626">
            <w:pPr>
              <w:cnfStyle w:val="000000100000" w:firstRow="0" w:lastRow="0" w:firstColumn="0" w:lastColumn="0" w:oddVBand="0" w:evenVBand="0" w:oddHBand="1" w:evenHBand="0" w:firstRowFirstColumn="0" w:firstRowLastColumn="0" w:lastRowFirstColumn="0" w:lastRowLastColumn="0"/>
            </w:pPr>
            <w:r>
              <w:t>Estado de la aplicación</w:t>
            </w:r>
          </w:p>
        </w:tc>
        <w:tc>
          <w:tcPr>
            <w:tcW w:w="3780" w:type="dxa"/>
          </w:tcPr>
          <w:p w14:paraId="6CC4305E" w14:textId="77777777" w:rsidR="00E6272C" w:rsidRDefault="00E6272C" w:rsidP="00065626">
            <w:pPr>
              <w:cnfStyle w:val="000000100000" w:firstRow="0" w:lastRow="0" w:firstColumn="0" w:lastColumn="0" w:oddVBand="0" w:evenVBand="0" w:oddHBand="1" w:evenHBand="0" w:firstRowFirstColumn="0" w:firstRowLastColumn="0" w:lastRowFirstColumn="0" w:lastRowLastColumn="0"/>
            </w:pPr>
          </w:p>
        </w:tc>
      </w:tr>
      <w:tr w:rsidR="00E6272C" w14:paraId="6BA564CE" w14:textId="77777777" w:rsidTr="00065626">
        <w:tc>
          <w:tcPr>
            <w:cnfStyle w:val="001000000000" w:firstRow="0" w:lastRow="0" w:firstColumn="1" w:lastColumn="0" w:oddVBand="0" w:evenVBand="0" w:oddHBand="0" w:evenHBand="0" w:firstRowFirstColumn="0" w:firstRowLastColumn="0" w:lastRowFirstColumn="0" w:lastRowLastColumn="0"/>
            <w:tcW w:w="2694" w:type="dxa"/>
          </w:tcPr>
          <w:p w14:paraId="01ACF620" w14:textId="08579991" w:rsidR="00E6272C" w:rsidRDefault="00E6272C" w:rsidP="00065626">
            <w:r>
              <w:t>docker-compose logs</w:t>
            </w:r>
          </w:p>
        </w:tc>
        <w:tc>
          <w:tcPr>
            <w:tcW w:w="3118" w:type="dxa"/>
          </w:tcPr>
          <w:p w14:paraId="636AE02C" w14:textId="77745880" w:rsidR="00E6272C" w:rsidRDefault="00E6272C" w:rsidP="00065626">
            <w:pPr>
              <w:cnfStyle w:val="000000000000" w:firstRow="0" w:lastRow="0" w:firstColumn="0" w:lastColumn="0" w:oddVBand="0" w:evenVBand="0" w:oddHBand="0" w:evenHBand="0" w:firstRowFirstColumn="0" w:firstRowLastColumn="0" w:lastRowFirstColumn="0" w:lastRowLastColumn="0"/>
            </w:pPr>
            <w:r>
              <w:t>Permite visualizar los logs de los contenedores</w:t>
            </w:r>
          </w:p>
        </w:tc>
        <w:tc>
          <w:tcPr>
            <w:tcW w:w="3780" w:type="dxa"/>
          </w:tcPr>
          <w:p w14:paraId="1626DAD2" w14:textId="40B6995F" w:rsidR="00E6272C" w:rsidRDefault="00E6272C" w:rsidP="00065626">
            <w:pPr>
              <w:cnfStyle w:val="000000000000" w:firstRow="0" w:lastRow="0" w:firstColumn="0" w:lastColumn="0" w:oddVBand="0" w:evenVBand="0" w:oddHBand="0" w:evenHBand="0" w:firstRowFirstColumn="0" w:firstRowLastColumn="0" w:lastRowFirstColumn="0" w:lastRowLastColumn="0"/>
            </w:pPr>
            <w:r>
              <w:t>-f hace que se muestren en tiempo real</w:t>
            </w:r>
          </w:p>
        </w:tc>
      </w:tr>
      <w:tr w:rsidR="00E6272C" w14:paraId="749ECC65" w14:textId="77777777" w:rsidTr="00065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3192DB8" w14:textId="74510D91" w:rsidR="00E6272C" w:rsidRDefault="00E6272C" w:rsidP="00065626">
            <w:r>
              <w:t>docker-compose exec</w:t>
            </w:r>
          </w:p>
        </w:tc>
        <w:tc>
          <w:tcPr>
            <w:tcW w:w="3118" w:type="dxa"/>
          </w:tcPr>
          <w:p w14:paraId="37FBC17D" w14:textId="5843677C" w:rsidR="00E6272C" w:rsidRDefault="00E6272C" w:rsidP="00065626">
            <w:pPr>
              <w:cnfStyle w:val="000000100000" w:firstRow="0" w:lastRow="0" w:firstColumn="0" w:lastColumn="0" w:oddVBand="0" w:evenVBand="0" w:oddHBand="1" w:evenHBand="0" w:firstRowFirstColumn="0" w:firstRowLastColumn="0" w:lastRowFirstColumn="0" w:lastRowLastColumn="0"/>
            </w:pPr>
            <w:r>
              <w:t>Ejecuta un comando en un contenedor</w:t>
            </w:r>
          </w:p>
        </w:tc>
        <w:tc>
          <w:tcPr>
            <w:tcW w:w="3780" w:type="dxa"/>
          </w:tcPr>
          <w:p w14:paraId="503AA37D" w14:textId="77777777" w:rsidR="00E6272C" w:rsidRDefault="00E6272C" w:rsidP="00065626">
            <w:pPr>
              <w:cnfStyle w:val="000000100000" w:firstRow="0" w:lastRow="0" w:firstColumn="0" w:lastColumn="0" w:oddVBand="0" w:evenVBand="0" w:oddHBand="1" w:evenHBand="0" w:firstRowFirstColumn="0" w:firstRowLastColumn="0" w:lastRowFirstColumn="0" w:lastRowLastColumn="0"/>
            </w:pPr>
          </w:p>
        </w:tc>
      </w:tr>
      <w:tr w:rsidR="00E6272C" w14:paraId="6F687DAF" w14:textId="77777777" w:rsidTr="00065626">
        <w:tc>
          <w:tcPr>
            <w:cnfStyle w:val="001000000000" w:firstRow="0" w:lastRow="0" w:firstColumn="1" w:lastColumn="0" w:oddVBand="0" w:evenVBand="0" w:oddHBand="0" w:evenHBand="0" w:firstRowFirstColumn="0" w:firstRowLastColumn="0" w:lastRowFirstColumn="0" w:lastRowLastColumn="0"/>
            <w:tcW w:w="2694" w:type="dxa"/>
          </w:tcPr>
          <w:p w14:paraId="0B1444AB" w14:textId="1E9DE11C" w:rsidR="00E6272C" w:rsidRDefault="00464528" w:rsidP="00065626">
            <w:r>
              <w:t>d</w:t>
            </w:r>
            <w:r w:rsidR="00E6272C">
              <w:t>ocker-compose build</w:t>
            </w:r>
          </w:p>
        </w:tc>
        <w:tc>
          <w:tcPr>
            <w:tcW w:w="3118" w:type="dxa"/>
          </w:tcPr>
          <w:p w14:paraId="239AFEE8" w14:textId="7D8CB8F2" w:rsidR="00E6272C" w:rsidRDefault="00E6272C" w:rsidP="00065626">
            <w:pPr>
              <w:cnfStyle w:val="000000000000" w:firstRow="0" w:lastRow="0" w:firstColumn="0" w:lastColumn="0" w:oddVBand="0" w:evenVBand="0" w:oddHBand="0" w:evenHBand="0" w:firstRowFirstColumn="0" w:firstRowLastColumn="0" w:lastRowFirstColumn="0" w:lastRowLastColumn="0"/>
            </w:pPr>
            <w:r>
              <w:t>Crea las imágenes de las que dependen los contenedores</w:t>
            </w:r>
          </w:p>
        </w:tc>
        <w:tc>
          <w:tcPr>
            <w:tcW w:w="3780" w:type="dxa"/>
          </w:tcPr>
          <w:p w14:paraId="0C31D942" w14:textId="77777777" w:rsidR="00E6272C" w:rsidRDefault="00E6272C" w:rsidP="00065626">
            <w:pPr>
              <w:cnfStyle w:val="000000000000" w:firstRow="0" w:lastRow="0" w:firstColumn="0" w:lastColumn="0" w:oddVBand="0" w:evenVBand="0" w:oddHBand="0" w:evenHBand="0" w:firstRowFirstColumn="0" w:firstRowLastColumn="0" w:lastRowFirstColumn="0" w:lastRowLastColumn="0"/>
            </w:pPr>
          </w:p>
        </w:tc>
      </w:tr>
    </w:tbl>
    <w:p w14:paraId="35AFAE3C" w14:textId="5D62241C" w:rsidR="001D6A71" w:rsidRDefault="001D6A71" w:rsidP="001D6A71">
      <w:pPr>
        <w:pStyle w:val="Ttulo3"/>
      </w:pPr>
      <w:bookmarkStart w:id="80" w:name="_Toc104188487"/>
      <w:r>
        <w:rPr>
          <w:noProof/>
          <w:lang w:val="en-GB"/>
        </w:rPr>
        <w:t xml:space="preserve">Ejemplo de aplicación: </w:t>
      </w:r>
      <w:r>
        <w:t>Mysql – WordPress – PhpMyAdmin</w:t>
      </w:r>
      <w:bookmarkEnd w:id="80"/>
    </w:p>
    <w:p w14:paraId="7596C2A6" w14:textId="57761DF4" w:rsidR="00025FE2" w:rsidRDefault="007E5204" w:rsidP="00025FE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mysql</w:t>
      </w:r>
      <w:r w:rsidR="00025FE2">
        <w:rPr>
          <w:rFonts w:asciiTheme="minorHAnsi" w:hAnsiTheme="minorHAnsi" w:cstheme="minorHAnsi"/>
          <w:b/>
          <w:bCs/>
          <w:noProof/>
          <w:color w:val="002060"/>
          <w:sz w:val="20"/>
          <w:szCs w:val="20"/>
          <w:lang w:val="en-GB"/>
        </w:rPr>
        <w:t>.env</w:t>
      </w:r>
    </w:p>
    <w:p w14:paraId="6858FEEC" w14:textId="4986D5EB" w:rsidR="00025FE2" w:rsidRPr="00025FE2" w:rsidRDefault="00025FE2" w:rsidP="00025FE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25FE2">
        <w:rPr>
          <w:rFonts w:asciiTheme="minorHAnsi" w:hAnsiTheme="minorHAnsi" w:cstheme="minorHAnsi"/>
          <w:noProof/>
          <w:color w:val="002060"/>
          <w:sz w:val="20"/>
          <w:szCs w:val="20"/>
          <w:lang w:val="en-GB"/>
        </w:rPr>
        <w:t>MYSQL_ROOT_PASSWORD=root</w:t>
      </w:r>
    </w:p>
    <w:p w14:paraId="393888AA" w14:textId="728E74D4" w:rsidR="00025FE2" w:rsidRPr="00025FE2" w:rsidRDefault="00025FE2" w:rsidP="00025FE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25FE2">
        <w:rPr>
          <w:rFonts w:asciiTheme="minorHAnsi" w:hAnsiTheme="minorHAnsi" w:cstheme="minorHAnsi"/>
          <w:noProof/>
          <w:color w:val="002060"/>
          <w:sz w:val="20"/>
          <w:szCs w:val="20"/>
          <w:lang w:val="en-GB"/>
        </w:rPr>
        <w:t>MYSQL_DATABASE=wp_database</w:t>
      </w:r>
    </w:p>
    <w:p w14:paraId="48DFAEEF" w14:textId="0B6B3FDE" w:rsidR="00025FE2" w:rsidRPr="00025FE2" w:rsidRDefault="00025FE2" w:rsidP="00025FE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25FE2">
        <w:rPr>
          <w:rFonts w:asciiTheme="minorHAnsi" w:hAnsiTheme="minorHAnsi" w:cstheme="minorHAnsi"/>
          <w:noProof/>
          <w:color w:val="002060"/>
          <w:sz w:val="20"/>
          <w:szCs w:val="20"/>
          <w:lang w:val="en-GB"/>
        </w:rPr>
        <w:t>MYSQL_USER=wp_user</w:t>
      </w:r>
    </w:p>
    <w:p w14:paraId="4846E41C" w14:textId="148A03B1" w:rsidR="00025FE2" w:rsidRPr="00025FE2" w:rsidRDefault="00025FE2" w:rsidP="00025FE2">
      <w:pPr>
        <w:pBdr>
          <w:top w:val="single" w:sz="4" w:space="1"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025FE2">
        <w:rPr>
          <w:rFonts w:asciiTheme="minorHAnsi" w:hAnsiTheme="minorHAnsi" w:cstheme="minorHAnsi"/>
          <w:noProof/>
          <w:color w:val="002060"/>
          <w:sz w:val="20"/>
          <w:szCs w:val="20"/>
          <w:lang w:val="en-GB"/>
        </w:rPr>
        <w:t>MYSQL_PASSWORD=wp_password</w:t>
      </w:r>
    </w:p>
    <w:p w14:paraId="02987264" w14:textId="25247356" w:rsidR="00025FE2" w:rsidRDefault="00025FE2" w:rsidP="001D6A71"/>
    <w:p w14:paraId="2222CC27" w14:textId="114700DE" w:rsidR="00025FE2" w:rsidRPr="007A0AFE" w:rsidRDefault="00025FE2" w:rsidP="00053572">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7A0AFE">
        <w:rPr>
          <w:rFonts w:asciiTheme="minorHAnsi" w:hAnsiTheme="minorHAnsi" w:cstheme="minorHAnsi"/>
          <w:b/>
          <w:bCs/>
          <w:noProof/>
          <w:color w:val="002060"/>
          <w:sz w:val="20"/>
          <w:szCs w:val="20"/>
          <w:lang w:val="en-GB"/>
        </w:rPr>
        <w:t>docker-compose.yml</w:t>
      </w:r>
    </w:p>
    <w:p w14:paraId="00A0DC63" w14:textId="65EF1072"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noProof/>
          <w:color w:val="002060"/>
          <w:sz w:val="20"/>
          <w:szCs w:val="20"/>
          <w:lang w:val="en-GB"/>
        </w:rPr>
        <w:t>v</w:t>
      </w:r>
      <w:r w:rsidRPr="007A0AFE">
        <w:rPr>
          <w:rFonts w:asciiTheme="minorHAnsi" w:hAnsiTheme="minorHAnsi" w:cstheme="minorHAnsi"/>
          <w:noProof/>
          <w:color w:val="002060"/>
          <w:sz w:val="20"/>
          <w:szCs w:val="20"/>
          <w:lang w:val="en-GB"/>
        </w:rPr>
        <w:t>ersion: "3.8"</w:t>
      </w:r>
    </w:p>
    <w:p w14:paraId="36336CFA"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services:</w:t>
      </w:r>
    </w:p>
    <w:p w14:paraId="6DE87056"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wordpress:</w:t>
      </w:r>
    </w:p>
    <w:p w14:paraId="092A7D6B"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image: wordpress:php8.0</w:t>
      </w:r>
    </w:p>
    <w:p w14:paraId="3E1A342F"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ports:</w:t>
      </w:r>
    </w:p>
    <w:p w14:paraId="0E50BF67"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"80:80"</w:t>
      </w:r>
    </w:p>
    <w:p w14:paraId="4ACB7B1B"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environment:</w:t>
      </w:r>
    </w:p>
    <w:p w14:paraId="7B3E867C"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WORDPRESS_DB_HOST=mysql</w:t>
      </w:r>
    </w:p>
    <w:p w14:paraId="28BA2E6C"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WORDPRESS_DB_NAME=${MYSQL_DATABASE}</w:t>
      </w:r>
    </w:p>
    <w:p w14:paraId="0993A3F4"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WORDPRESS_DB_USER=${MYSQL_USER}</w:t>
      </w:r>
    </w:p>
    <w:p w14:paraId="00057C65"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WORDPRESS_DB_PASSWORD=${MYSQL_PASSWORD}</w:t>
      </w:r>
    </w:p>
    <w:p w14:paraId="6D81DD5F"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volumes:</w:t>
      </w:r>
    </w:p>
    <w:p w14:paraId="2A166593"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wordpress_data:/var/www/html</w:t>
      </w:r>
    </w:p>
    <w:p w14:paraId="38437492"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depends_on:</w:t>
      </w:r>
    </w:p>
    <w:p w14:paraId="0EDBD969"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mysql</w:t>
      </w:r>
    </w:p>
    <w:p w14:paraId="233058DA"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restart: always</w:t>
      </w:r>
    </w:p>
    <w:p w14:paraId="10CD7685"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networks:</w:t>
      </w:r>
    </w:p>
    <w:p w14:paraId="35487F32"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wordpress_net</w:t>
      </w:r>
    </w:p>
    <w:p w14:paraId="39446174"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0F5B7323"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mysql:</w:t>
      </w:r>
    </w:p>
    <w:p w14:paraId="425CD0F1"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image: mysql:8.0</w:t>
      </w:r>
    </w:p>
    <w:p w14:paraId="7DC89579"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environment:</w:t>
      </w:r>
    </w:p>
    <w:p w14:paraId="131B40B1"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MYSQL_ROOT_PASSWORD=${MYSQL_ROOT_PASSWORD}</w:t>
      </w:r>
    </w:p>
    <w:p w14:paraId="178D71FD"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MYSQL_DATABASE=${MYSQL_DATABASE}</w:t>
      </w:r>
    </w:p>
    <w:p w14:paraId="285AA66B"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lastRenderedPageBreak/>
        <w:t xml:space="preserve">      - MYSQL_USER=${MYSQL_USER}</w:t>
      </w:r>
    </w:p>
    <w:p w14:paraId="38AF107E"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MYSQL_PASSWORD=${MYSQL_PASSWORD}</w:t>
      </w:r>
    </w:p>
    <w:p w14:paraId="2F187F67"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59DC4CC9"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volumes:</w:t>
      </w:r>
    </w:p>
    <w:p w14:paraId="737AA7F6"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mysql_data:/var/lib/data</w:t>
      </w:r>
    </w:p>
    <w:p w14:paraId="438A8C9E"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restart: always</w:t>
      </w:r>
    </w:p>
    <w:p w14:paraId="354153CE"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networks:</w:t>
      </w:r>
    </w:p>
    <w:p w14:paraId="2638C77A"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wordpress_net</w:t>
      </w:r>
    </w:p>
    <w:p w14:paraId="6B494B4A"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75DA4A05"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phpmyadmin:</w:t>
      </w:r>
    </w:p>
    <w:p w14:paraId="525690A2"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image: phpmyadmin:5.1.1</w:t>
      </w:r>
    </w:p>
    <w:p w14:paraId="5DF78991"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ports:</w:t>
      </w:r>
    </w:p>
    <w:p w14:paraId="7C655D08"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"8080:80"</w:t>
      </w:r>
    </w:p>
    <w:p w14:paraId="57AF088C"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environment:</w:t>
      </w:r>
    </w:p>
    <w:p w14:paraId="70E7BA73"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PMA_HOST=mysql</w:t>
      </w:r>
    </w:p>
    <w:p w14:paraId="04E8B495"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depends_on:</w:t>
      </w:r>
    </w:p>
    <w:p w14:paraId="6E6473B2"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mysql</w:t>
      </w:r>
    </w:p>
    <w:p w14:paraId="1EB75D04"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restart: always</w:t>
      </w:r>
    </w:p>
    <w:p w14:paraId="7B7824E9"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networks:</w:t>
      </w:r>
    </w:p>
    <w:p w14:paraId="4B2D0344"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 wordpress_net</w:t>
      </w:r>
    </w:p>
    <w:p w14:paraId="18E33507"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5F76018B"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volumes:</w:t>
      </w:r>
    </w:p>
    <w:p w14:paraId="4D260D95"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mysql_data:</w:t>
      </w:r>
    </w:p>
    <w:p w14:paraId="47E3F009"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wordpress_data:</w:t>
      </w:r>
    </w:p>
    <w:p w14:paraId="0E7C5A1F"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p>
    <w:p w14:paraId="539A0A5D" w14:textId="77777777" w:rsidR="007A0AFE" w:rsidRPr="007A0AFE"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networks:</w:t>
      </w:r>
    </w:p>
    <w:p w14:paraId="3B3B8D80" w14:textId="3A134CA7" w:rsidR="00053572" w:rsidRDefault="007A0AFE" w:rsidP="007A0AFE">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sidRPr="007A0AFE">
        <w:rPr>
          <w:rFonts w:asciiTheme="minorHAnsi" w:hAnsiTheme="minorHAnsi" w:cstheme="minorHAnsi"/>
          <w:noProof/>
          <w:color w:val="002060"/>
          <w:sz w:val="20"/>
          <w:szCs w:val="20"/>
          <w:lang w:val="en-GB"/>
        </w:rPr>
        <w:t xml:space="preserve">  wordpress_net:</w:t>
      </w:r>
    </w:p>
    <w:p w14:paraId="1170867A" w14:textId="77777777" w:rsidR="007A0AFE" w:rsidRPr="007A0AFE" w:rsidRDefault="007A0AFE" w:rsidP="007A0AFE">
      <w:pPr>
        <w:rPr>
          <w:noProof/>
          <w:lang w:val="en-GB"/>
        </w:rPr>
      </w:pPr>
    </w:p>
    <w:p w14:paraId="76B029CF" w14:textId="7269A621" w:rsidR="00053572" w:rsidRPr="00053572" w:rsidRDefault="00053572" w:rsidP="00053572">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Pr>
          <w:rFonts w:asciiTheme="minorHAnsi" w:hAnsiTheme="minorHAnsi" w:cstheme="minorHAnsi"/>
          <w:b/>
          <w:bCs/>
          <w:noProof/>
          <w:color w:val="002060"/>
          <w:sz w:val="20"/>
          <w:szCs w:val="20"/>
          <w:lang w:val="en-GB"/>
        </w:rPr>
        <w:t>$</w:t>
      </w:r>
      <w:r w:rsidR="007A0AFE" w:rsidRPr="007A0AFE">
        <w:rPr>
          <w:rFonts w:asciiTheme="minorHAnsi" w:hAnsiTheme="minorHAnsi" w:cstheme="minorHAnsi"/>
          <w:b/>
          <w:bCs/>
          <w:noProof/>
          <w:color w:val="002060"/>
          <w:sz w:val="20"/>
          <w:szCs w:val="20"/>
          <w:lang w:val="en-GB"/>
        </w:rPr>
        <w:t>docker-compose --env-file mysql.env up</w:t>
      </w:r>
    </w:p>
    <w:p w14:paraId="5F40E0E2" w14:textId="3661B420" w:rsidR="00053572" w:rsidRDefault="0065154B" w:rsidP="00053572">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noProof/>
          <w:color w:val="002060"/>
          <w:sz w:val="20"/>
          <w:szCs w:val="20"/>
          <w:lang w:val="en-GB"/>
        </w:rPr>
      </w:pPr>
      <w:r>
        <w:rPr>
          <w:rFonts w:asciiTheme="minorHAnsi" w:hAnsiTheme="minorHAnsi" w:cstheme="minorHAnsi"/>
          <w:noProof/>
          <w:color w:val="002060"/>
          <w:sz w:val="20"/>
          <w:szCs w:val="20"/>
          <w:lang w:val="en-GB"/>
        </w:rPr>
        <w:t>^C</w:t>
      </w:r>
    </w:p>
    <w:p w14:paraId="5D47FA54" w14:textId="7E193B79" w:rsidR="0065154B" w:rsidRPr="0065154B" w:rsidRDefault="0065154B" w:rsidP="00053572">
      <w:pPr>
        <w:pBdr>
          <w:top w:val="single" w:sz="4" w:space="0" w:color="auto"/>
          <w:left w:val="single" w:sz="4" w:space="4" w:color="auto"/>
          <w:bottom w:val="single" w:sz="4" w:space="1" w:color="auto"/>
          <w:right w:val="single" w:sz="4" w:space="4" w:color="auto"/>
        </w:pBdr>
        <w:spacing w:before="80" w:after="80" w:line="312" w:lineRule="auto"/>
        <w:ind w:left="284" w:right="284"/>
        <w:contextualSpacing/>
        <w:mirrorIndents/>
        <w:rPr>
          <w:rFonts w:asciiTheme="minorHAnsi" w:hAnsiTheme="minorHAnsi" w:cstheme="minorHAnsi"/>
          <w:b/>
          <w:bCs/>
          <w:noProof/>
          <w:color w:val="002060"/>
          <w:sz w:val="20"/>
          <w:szCs w:val="20"/>
          <w:lang w:val="en-GB"/>
        </w:rPr>
      </w:pPr>
      <w:r w:rsidRPr="0065154B">
        <w:rPr>
          <w:rFonts w:asciiTheme="minorHAnsi" w:hAnsiTheme="minorHAnsi" w:cstheme="minorHAnsi"/>
          <w:b/>
          <w:bCs/>
          <w:noProof/>
          <w:color w:val="002060"/>
          <w:sz w:val="20"/>
          <w:szCs w:val="20"/>
          <w:lang w:val="en-GB"/>
        </w:rPr>
        <w:t>$docker-compose down</w:t>
      </w:r>
    </w:p>
    <w:p w14:paraId="60471E50" w14:textId="27BDE65F" w:rsidR="000A4518" w:rsidRPr="000F5B05" w:rsidRDefault="000A4518" w:rsidP="006E3C72">
      <w:r w:rsidRPr="000F5B05">
        <w:br w:type="page"/>
      </w:r>
    </w:p>
    <w:p w14:paraId="2DC2E032" w14:textId="0E76D99E" w:rsidR="00082E94" w:rsidRDefault="00082E94" w:rsidP="00082E94">
      <w:pPr>
        <w:pStyle w:val="Ttulo1"/>
      </w:pPr>
      <w:bookmarkStart w:id="81" w:name="_Toc104188488"/>
      <w:r>
        <w:lastRenderedPageBreak/>
        <w:t xml:space="preserve">Capítulo </w:t>
      </w:r>
      <w:r w:rsidR="00CC6A33">
        <w:t>V</w:t>
      </w:r>
      <w:r>
        <w:t>. Análisis y diseño de los ms</w:t>
      </w:r>
      <w:bookmarkEnd w:id="81"/>
    </w:p>
    <w:p w14:paraId="281FBC5A" w14:textId="27495EF4" w:rsidR="00082E94" w:rsidRDefault="00082E94" w:rsidP="00082E94">
      <w:pPr>
        <w:pStyle w:val="Ttulo2"/>
      </w:pPr>
      <w:bookmarkStart w:id="82" w:name="_Toc104188489"/>
      <w:r>
        <w:t>Análisis del sistema monolítico</w:t>
      </w:r>
      <w:bookmarkEnd w:id="82"/>
    </w:p>
    <w:p w14:paraId="44CC8C0F" w14:textId="59BA7E5A" w:rsidR="003E3883" w:rsidRPr="003E3883" w:rsidRDefault="006E0C3B" w:rsidP="006E0C3B">
      <w:pPr>
        <w:pStyle w:val="Ttulo3"/>
      </w:pPr>
      <w:bookmarkStart w:id="83" w:name="_Toc104188490"/>
      <w:r>
        <w:t>Análisis de páginas y datos</w:t>
      </w:r>
      <w:bookmarkEnd w:id="83"/>
    </w:p>
    <w:p w14:paraId="5EFA3A8B" w14:textId="77777777" w:rsidR="00DE3FCF" w:rsidRDefault="009C283A" w:rsidP="005B33B3">
      <w:pPr>
        <w:keepNext/>
        <w:jc w:val="center"/>
      </w:pPr>
      <w:r>
        <w:rPr>
          <w:noProof/>
          <w:lang w:eastAsia="es-ES"/>
        </w:rPr>
        <w:drawing>
          <wp:inline distT="0" distB="0" distL="0" distR="0" wp14:anchorId="108E6D2E" wp14:editId="4CB99092">
            <wp:extent cx="6086475" cy="35052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6475" cy="3505200"/>
                    </a:xfrm>
                    <a:prstGeom prst="rect">
                      <a:avLst/>
                    </a:prstGeom>
                    <a:noFill/>
                    <a:ln>
                      <a:noFill/>
                    </a:ln>
                  </pic:spPr>
                </pic:pic>
              </a:graphicData>
            </a:graphic>
          </wp:inline>
        </w:drawing>
      </w:r>
    </w:p>
    <w:p w14:paraId="749CC131" w14:textId="5EFDC0A6" w:rsidR="00AA2344" w:rsidRDefault="00DE3FCF" w:rsidP="00DE3FCF">
      <w:pPr>
        <w:pStyle w:val="Descripcin"/>
        <w:jc w:val="center"/>
      </w:pPr>
      <w:r>
        <w:t xml:space="preserve">Ilustración </w:t>
      </w:r>
      <w:fldSimple w:instr=" SEQ Ilustración \* ARABIC ">
        <w:r w:rsidR="00C555D2">
          <w:rPr>
            <w:noProof/>
          </w:rPr>
          <w:t>12</w:t>
        </w:r>
      </w:fldSimple>
      <w:r>
        <w:t xml:space="preserve"> </w:t>
      </w:r>
      <w:r w:rsidR="002A4FEB">
        <w:t>Movimiento de ventanas</w:t>
      </w:r>
    </w:p>
    <w:p w14:paraId="147B0CD2" w14:textId="36A5F2C3" w:rsidR="008F7BB7" w:rsidRDefault="005C2C21" w:rsidP="008F7BB7">
      <w:pPr>
        <w:keepNext/>
        <w:jc w:val="center"/>
      </w:pPr>
      <w:r>
        <w:rPr>
          <w:noProof/>
          <w:lang w:eastAsia="es-ES"/>
        </w:rPr>
        <w:drawing>
          <wp:inline distT="0" distB="0" distL="0" distR="0" wp14:anchorId="256FB645" wp14:editId="05EC0A48">
            <wp:extent cx="6092825" cy="288417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2825" cy="2884170"/>
                    </a:xfrm>
                    <a:prstGeom prst="rect">
                      <a:avLst/>
                    </a:prstGeom>
                    <a:noFill/>
                    <a:ln>
                      <a:noFill/>
                    </a:ln>
                  </pic:spPr>
                </pic:pic>
              </a:graphicData>
            </a:graphic>
          </wp:inline>
        </w:drawing>
      </w:r>
    </w:p>
    <w:p w14:paraId="562A3DDB" w14:textId="7D55528F" w:rsidR="00DE3FCF" w:rsidRPr="00AA2344" w:rsidRDefault="008F7BB7" w:rsidP="008F7BB7">
      <w:pPr>
        <w:pStyle w:val="Descripcin"/>
        <w:jc w:val="center"/>
      </w:pPr>
      <w:r>
        <w:t xml:space="preserve">Ilustración </w:t>
      </w:r>
      <w:fldSimple w:instr=" SEQ Ilustración \* ARABIC ">
        <w:r w:rsidR="00C555D2">
          <w:rPr>
            <w:noProof/>
          </w:rPr>
          <w:t>13</w:t>
        </w:r>
      </w:fldSimple>
      <w:r>
        <w:t xml:space="preserve"> Estructura de la BBDD</w:t>
      </w:r>
    </w:p>
    <w:p w14:paraId="562122B4" w14:textId="77777777" w:rsidR="00082E94" w:rsidRPr="00082E94" w:rsidRDefault="00082E94" w:rsidP="00082E94"/>
    <w:p w14:paraId="29EB675C" w14:textId="2C4670BB" w:rsidR="00212E79" w:rsidRDefault="00074E50" w:rsidP="005B33B3">
      <w:pPr>
        <w:keepNext/>
        <w:jc w:val="center"/>
      </w:pPr>
      <w:r>
        <w:rPr>
          <w:noProof/>
          <w:lang w:eastAsia="es-ES"/>
        </w:rPr>
        <w:lastRenderedPageBreak/>
        <w:drawing>
          <wp:inline distT="0" distB="0" distL="0" distR="0" wp14:anchorId="2982E7CB" wp14:editId="4B532C72">
            <wp:extent cx="6092825" cy="2989580"/>
            <wp:effectExtent l="0" t="0" r="3175"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2825" cy="2989580"/>
                    </a:xfrm>
                    <a:prstGeom prst="rect">
                      <a:avLst/>
                    </a:prstGeom>
                    <a:noFill/>
                    <a:ln>
                      <a:noFill/>
                    </a:ln>
                  </pic:spPr>
                </pic:pic>
              </a:graphicData>
            </a:graphic>
          </wp:inline>
        </w:drawing>
      </w:r>
    </w:p>
    <w:p w14:paraId="1307CFFD" w14:textId="7CDC026A" w:rsidR="008A1ED2" w:rsidRDefault="00844F3E" w:rsidP="00844F3E">
      <w:pPr>
        <w:pStyle w:val="Descripcin"/>
        <w:jc w:val="center"/>
      </w:pPr>
      <w:r>
        <w:t xml:space="preserve">Ilustración </w:t>
      </w:r>
      <w:fldSimple w:instr=" SEQ Ilustración \* ARABIC ">
        <w:r w:rsidR="00C555D2">
          <w:rPr>
            <w:noProof/>
          </w:rPr>
          <w:t>14</w:t>
        </w:r>
      </w:fldSimple>
      <w:r>
        <w:t xml:space="preserve"> Visualización de datos</w:t>
      </w:r>
    </w:p>
    <w:p w14:paraId="2EDA6636" w14:textId="7351FC97" w:rsidR="00212E79" w:rsidRDefault="002A4FEB" w:rsidP="002A4FEB">
      <w:pPr>
        <w:pStyle w:val="Ttulo3"/>
      </w:pPr>
      <w:bookmarkStart w:id="84" w:name="_Toc104188491"/>
      <w:r>
        <w:t xml:space="preserve">Análisis del funcionamiento: </w:t>
      </w:r>
      <w:r w:rsidR="00D41DAD">
        <w:t>login - logout</w:t>
      </w:r>
      <w:bookmarkEnd w:id="84"/>
    </w:p>
    <w:p w14:paraId="5CC7BD7D" w14:textId="1E574BC0" w:rsidR="005939CF" w:rsidRDefault="00942B7B" w:rsidP="005B33B3">
      <w:pPr>
        <w:jc w:val="center"/>
      </w:pPr>
      <w:r>
        <w:rPr>
          <w:noProof/>
          <w:lang w:eastAsia="es-ES"/>
        </w:rPr>
        <w:drawing>
          <wp:inline distT="0" distB="0" distL="0" distR="0" wp14:anchorId="22813CE3" wp14:editId="50DCE568">
            <wp:extent cx="6092190" cy="3971925"/>
            <wp:effectExtent l="0" t="0" r="381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2190" cy="3971925"/>
                    </a:xfrm>
                    <a:prstGeom prst="rect">
                      <a:avLst/>
                    </a:prstGeom>
                    <a:noFill/>
                    <a:ln>
                      <a:noFill/>
                    </a:ln>
                  </pic:spPr>
                </pic:pic>
              </a:graphicData>
            </a:graphic>
          </wp:inline>
        </w:drawing>
      </w:r>
    </w:p>
    <w:p w14:paraId="1601D29A" w14:textId="2665F4B3" w:rsidR="00D86ED8" w:rsidRDefault="00D86ED8" w:rsidP="005939CF">
      <w:r>
        <w:t xml:space="preserve">En esta transición se envía por parte del usuario la clave que será recogida por el fichero </w:t>
      </w:r>
      <w:r w:rsidRPr="00D86ED8">
        <w:rPr>
          <w:b/>
          <w:bCs/>
        </w:rPr>
        <w:t>validar.php</w:t>
      </w:r>
      <w:r>
        <w:t xml:space="preserve"> y validará o no el usuario en la función </w:t>
      </w:r>
      <w:r w:rsidRPr="00D86ED8">
        <w:rPr>
          <w:b/>
          <w:bCs/>
        </w:rPr>
        <w:t>validar()</w:t>
      </w:r>
      <w:r>
        <w:t xml:space="preserve"> dejando registro en la sesión para poder controlar la validación.</w:t>
      </w:r>
    </w:p>
    <w:p w14:paraId="57E4937A" w14:textId="77777777" w:rsidR="00C9105A" w:rsidRDefault="00C9105A">
      <w:pPr>
        <w:spacing w:after="200" w:line="276" w:lineRule="auto"/>
        <w:jc w:val="left"/>
        <w:rPr>
          <w:rFonts w:asciiTheme="majorHAnsi" w:eastAsia="Times New Roman" w:hAnsiTheme="majorHAnsi" w:cs="Times New Roman"/>
          <w:i/>
          <w:sz w:val="36"/>
          <w:szCs w:val="36"/>
        </w:rPr>
      </w:pPr>
      <w:r>
        <w:br w:type="page"/>
      </w:r>
    </w:p>
    <w:p w14:paraId="2CF20C1B" w14:textId="35928A07" w:rsidR="00C9105A" w:rsidRDefault="00C9105A" w:rsidP="00C9105A">
      <w:pPr>
        <w:pStyle w:val="Ttulo3"/>
      </w:pPr>
      <w:bookmarkStart w:id="85" w:name="_Toc104188492"/>
      <w:r>
        <w:lastRenderedPageBreak/>
        <w:t>Análisis del funcionamiento: Registro de entrada</w:t>
      </w:r>
      <w:bookmarkEnd w:id="85"/>
    </w:p>
    <w:p w14:paraId="35E8E184" w14:textId="30695045" w:rsidR="009E495A" w:rsidRDefault="005319F2" w:rsidP="005B33B3">
      <w:pPr>
        <w:jc w:val="center"/>
      </w:pPr>
      <w:r>
        <w:rPr>
          <w:noProof/>
          <w:lang w:eastAsia="es-ES"/>
        </w:rPr>
        <w:drawing>
          <wp:inline distT="0" distB="0" distL="0" distR="0" wp14:anchorId="6A14AA0D" wp14:editId="4559B85F">
            <wp:extent cx="6092190" cy="2496185"/>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2190" cy="2496185"/>
                    </a:xfrm>
                    <a:prstGeom prst="rect">
                      <a:avLst/>
                    </a:prstGeom>
                    <a:noFill/>
                    <a:ln>
                      <a:noFill/>
                    </a:ln>
                  </pic:spPr>
                </pic:pic>
              </a:graphicData>
            </a:graphic>
          </wp:inline>
        </w:drawing>
      </w:r>
    </w:p>
    <w:p w14:paraId="00487A8E" w14:textId="77777777" w:rsidR="002E0DF7" w:rsidRDefault="00D86ED8" w:rsidP="00C9105A">
      <w:r>
        <w:t xml:space="preserve">Se carga un formulario vacío con todos los datos necesarios del registro de entrada, solo en caso que se esté validado (funciones.php/validado()). Este formulario mostrará una lista en su campo interesado según se va escribiendo, el contenido se usará como filtro para mostrar aquellos nombres que comiencen por dicho texto. Cuando estén rellenos los campos obligatorios, se podrá grabar. </w:t>
      </w:r>
    </w:p>
    <w:p w14:paraId="5339275B" w14:textId="0319651B" w:rsidR="00D86ED8" w:rsidRDefault="00C91D51" w:rsidP="00C9105A">
      <w:r>
        <w:t xml:space="preserve">Los campos Asunto y </w:t>
      </w:r>
      <w:r w:rsidR="002E0DF7">
        <w:t>D</w:t>
      </w:r>
      <w:r>
        <w:t>estino se cargan en una combo con los valores de las tablas correspondientes</w:t>
      </w:r>
      <w:r w:rsidR="008B7D9C">
        <w:t xml:space="preserve"> (funciones.php/get_table_data_select())</w:t>
      </w:r>
      <w:r>
        <w:t>.</w:t>
      </w:r>
    </w:p>
    <w:p w14:paraId="075BAC33" w14:textId="71D10312" w:rsidR="00D86ED8" w:rsidRDefault="00D86ED8" w:rsidP="00C9105A">
      <w:r>
        <w:t>En caso de grabar se pasará el formulario a la página insertar_re_bbdd que en caso de estar validado almacenará los datos en la BBDD mediante funciones.php/grabar_Articulo_bbdd(). Esta función reflejará en la sesión que se ha grabado de forma correcta o no para en la vuelta a la página insertar_re.php se muestre en la cabecera el mensaje de feed back.</w:t>
      </w:r>
    </w:p>
    <w:p w14:paraId="42204D42" w14:textId="46A9D711" w:rsidR="009E495A" w:rsidRDefault="009E495A" w:rsidP="009E495A">
      <w:pPr>
        <w:pStyle w:val="Ttulo3"/>
      </w:pPr>
      <w:bookmarkStart w:id="86" w:name="_Toc104188493"/>
      <w:r>
        <w:t>Análisis del funcionamiento: Registro de salida</w:t>
      </w:r>
      <w:bookmarkEnd w:id="86"/>
    </w:p>
    <w:p w14:paraId="29EAC0DE" w14:textId="5D3D2BBB" w:rsidR="00C9105A" w:rsidRDefault="005319F2" w:rsidP="005B33B3">
      <w:pPr>
        <w:jc w:val="center"/>
      </w:pPr>
      <w:r>
        <w:rPr>
          <w:noProof/>
          <w:lang w:eastAsia="es-ES"/>
        </w:rPr>
        <w:drawing>
          <wp:inline distT="0" distB="0" distL="0" distR="0" wp14:anchorId="1C108B86" wp14:editId="1E02FC71">
            <wp:extent cx="6092190" cy="2187575"/>
            <wp:effectExtent l="0" t="0" r="381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2190" cy="2187575"/>
                    </a:xfrm>
                    <a:prstGeom prst="rect">
                      <a:avLst/>
                    </a:prstGeom>
                    <a:noFill/>
                    <a:ln>
                      <a:noFill/>
                    </a:ln>
                  </pic:spPr>
                </pic:pic>
              </a:graphicData>
            </a:graphic>
          </wp:inline>
        </w:drawing>
      </w:r>
    </w:p>
    <w:p w14:paraId="0EC39508" w14:textId="3FB3EBA2" w:rsidR="00E738D7" w:rsidRDefault="00E738D7" w:rsidP="00C9105A">
      <w:r>
        <w:t>El funcionamiento de esta parte de la aplicación es similar a la del registro de entrada, solo cambia el formulario que se presenta, al ser necesarios menos campos que en el registro de entrada. El resto es similar.</w:t>
      </w:r>
    </w:p>
    <w:p w14:paraId="77F98BC0" w14:textId="77777777" w:rsidR="00E738D7" w:rsidRDefault="00E738D7">
      <w:pPr>
        <w:spacing w:after="200" w:line="276" w:lineRule="auto"/>
        <w:jc w:val="left"/>
        <w:rPr>
          <w:rFonts w:asciiTheme="majorHAnsi" w:eastAsia="Times New Roman" w:hAnsiTheme="majorHAnsi" w:cs="Times New Roman"/>
          <w:i/>
          <w:sz w:val="36"/>
          <w:szCs w:val="36"/>
        </w:rPr>
      </w:pPr>
      <w:r>
        <w:br w:type="page"/>
      </w:r>
    </w:p>
    <w:p w14:paraId="43F94F05" w14:textId="0506FBE1" w:rsidR="008412C5" w:rsidRDefault="008412C5" w:rsidP="008412C5">
      <w:pPr>
        <w:pStyle w:val="Ttulo3"/>
      </w:pPr>
      <w:bookmarkStart w:id="87" w:name="_Toc104188494"/>
      <w:r>
        <w:lastRenderedPageBreak/>
        <w:t>Análisis del funcionamiento: Exportar</w:t>
      </w:r>
      <w:bookmarkEnd w:id="87"/>
    </w:p>
    <w:p w14:paraId="0B197B06" w14:textId="1161BC05" w:rsidR="00C9105A" w:rsidRPr="00C9105A" w:rsidRDefault="00C01FC8" w:rsidP="005B33B3">
      <w:pPr>
        <w:jc w:val="center"/>
      </w:pPr>
      <w:r>
        <w:rPr>
          <w:noProof/>
          <w:lang w:eastAsia="es-ES"/>
        </w:rPr>
        <w:drawing>
          <wp:inline distT="0" distB="0" distL="0" distR="0" wp14:anchorId="381979A8" wp14:editId="739B2C0D">
            <wp:extent cx="6090920" cy="1113155"/>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0920" cy="1113155"/>
                    </a:xfrm>
                    <a:prstGeom prst="rect">
                      <a:avLst/>
                    </a:prstGeom>
                    <a:noFill/>
                    <a:ln>
                      <a:noFill/>
                    </a:ln>
                  </pic:spPr>
                </pic:pic>
              </a:graphicData>
            </a:graphic>
          </wp:inline>
        </w:drawing>
      </w:r>
    </w:p>
    <w:p w14:paraId="51B24EAD" w14:textId="42EB7D0B" w:rsidR="001E4425" w:rsidRDefault="00E738D7" w:rsidP="008B7D9C">
      <w:pPr>
        <w:spacing w:after="200" w:line="276" w:lineRule="auto"/>
        <w:rPr>
          <w:rFonts w:asciiTheme="majorHAnsi" w:eastAsia="Times New Roman" w:hAnsiTheme="majorHAnsi" w:cs="Times New Roman"/>
          <w:i/>
          <w:sz w:val="36"/>
          <w:szCs w:val="36"/>
        </w:rPr>
      </w:pPr>
      <w:r>
        <w:t>En caso de estar validado el usuario se descarga un fichero Excel con todo el contenido de las BBDD.</w:t>
      </w:r>
    </w:p>
    <w:p w14:paraId="22CE5445" w14:textId="306352A2" w:rsidR="00C9105A" w:rsidRDefault="00C9105A" w:rsidP="00C9105A">
      <w:pPr>
        <w:pStyle w:val="Ttulo3"/>
      </w:pPr>
      <w:bookmarkStart w:id="88" w:name="_Toc104188495"/>
      <w:r>
        <w:t>Análisis del funcionamiento: Listados registro entrada</w:t>
      </w:r>
      <w:bookmarkEnd w:id="88"/>
    </w:p>
    <w:p w14:paraId="046208A6" w14:textId="3CBB94AA" w:rsidR="009E495A" w:rsidRDefault="00143E0C" w:rsidP="005B33B3">
      <w:pPr>
        <w:jc w:val="center"/>
      </w:pPr>
      <w:r>
        <w:rPr>
          <w:noProof/>
          <w:lang w:eastAsia="es-ES"/>
        </w:rPr>
        <w:drawing>
          <wp:inline distT="0" distB="0" distL="0" distR="0" wp14:anchorId="03432503" wp14:editId="22F5E6FC">
            <wp:extent cx="6092190" cy="3977640"/>
            <wp:effectExtent l="0" t="0" r="381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2190" cy="3977640"/>
                    </a:xfrm>
                    <a:prstGeom prst="rect">
                      <a:avLst/>
                    </a:prstGeom>
                    <a:noFill/>
                    <a:ln>
                      <a:noFill/>
                    </a:ln>
                  </pic:spPr>
                </pic:pic>
              </a:graphicData>
            </a:graphic>
          </wp:inline>
        </w:drawing>
      </w:r>
    </w:p>
    <w:p w14:paraId="4569A9CC" w14:textId="64489C9E" w:rsidR="00E738D7" w:rsidRDefault="00453B5A" w:rsidP="00C9105A">
      <w:r>
        <w:t>Si el usuario está validado, se cargará la lista central con todos los datos del registro de entrada obtenidos desde la página data_r</w:t>
      </w:r>
      <w:r w:rsidR="00D40185">
        <w:t>e</w:t>
      </w:r>
      <w:r>
        <w:t>.php. La tabla que se presenta se puede ordenar por columnas, filtrar</w:t>
      </w:r>
      <w:r w:rsidR="00B56858">
        <w:t>,</w:t>
      </w:r>
      <w:r>
        <w:t xml:space="preserve"> exportar a pdf y mandar a la impresora.</w:t>
      </w:r>
    </w:p>
    <w:p w14:paraId="67850E3E" w14:textId="20397D62" w:rsidR="00B56858" w:rsidRDefault="00453B5A" w:rsidP="00C9105A">
      <w:r>
        <w:t>Si pulsamos en cualquier fila, se llama a la página modificar_r</w:t>
      </w:r>
      <w:r w:rsidR="00D40185">
        <w:t>e</w:t>
      </w:r>
      <w:r>
        <w:t>.php que mostrará los datos del registro en el que se haya pulsado (estos datos se obtienen con funciones.php/get_registro_data())</w:t>
      </w:r>
      <w:r w:rsidR="00143E0C">
        <w:t xml:space="preserve"> pudiéndose modificar todos los valores excepto la referencia. </w:t>
      </w:r>
    </w:p>
    <w:p w14:paraId="01118AE9" w14:textId="31B2FAEC" w:rsidR="008B7D9C" w:rsidRDefault="008B7D9C" w:rsidP="008B7D9C">
      <w:r>
        <w:t xml:space="preserve">Los campos Asunto y </w:t>
      </w:r>
      <w:r w:rsidR="002E0DF7">
        <w:t>D</w:t>
      </w:r>
      <w:r>
        <w:t>estino se cargan en una combo con los valores de las tablas correspondientes (funciones.php/get_table_data_select()).</w:t>
      </w:r>
    </w:p>
    <w:p w14:paraId="03866696" w14:textId="332137D8" w:rsidR="00453B5A" w:rsidRDefault="00143E0C" w:rsidP="00C9105A">
      <w:r>
        <w:t>En caso que se pulse a modificar se mandarán todos los datos a la página modificar_r</w:t>
      </w:r>
      <w:r w:rsidR="00D40185">
        <w:t>e_bbdd</w:t>
      </w:r>
      <w:r w:rsidR="00B56858">
        <w:t xml:space="preserve"> que grabará en la BBDD las modificaciones a través de funciones.php/modificar_articulo_bbdd().</w:t>
      </w:r>
    </w:p>
    <w:p w14:paraId="3DB8BF97" w14:textId="77777777" w:rsidR="008B7D9C" w:rsidRDefault="008B7D9C">
      <w:pPr>
        <w:spacing w:after="200" w:line="276" w:lineRule="auto"/>
        <w:jc w:val="left"/>
        <w:rPr>
          <w:rFonts w:asciiTheme="majorHAnsi" w:eastAsia="Times New Roman" w:hAnsiTheme="majorHAnsi" w:cs="Times New Roman"/>
          <w:i/>
          <w:sz w:val="36"/>
          <w:szCs w:val="36"/>
        </w:rPr>
      </w:pPr>
      <w:r>
        <w:br w:type="page"/>
      </w:r>
    </w:p>
    <w:p w14:paraId="2346CA24" w14:textId="5F28DD25" w:rsidR="009E495A" w:rsidRDefault="009E495A" w:rsidP="009E495A">
      <w:pPr>
        <w:pStyle w:val="Ttulo3"/>
      </w:pPr>
      <w:bookmarkStart w:id="89" w:name="_Toc104188496"/>
      <w:r>
        <w:lastRenderedPageBreak/>
        <w:t>Análisis del funcionamiento: Listados registro salida</w:t>
      </w:r>
      <w:bookmarkEnd w:id="89"/>
    </w:p>
    <w:p w14:paraId="3D3095A6" w14:textId="0FE634ED" w:rsidR="00143E0C" w:rsidRDefault="00143E0C" w:rsidP="005B33B3">
      <w:pPr>
        <w:jc w:val="center"/>
      </w:pPr>
      <w:r>
        <w:rPr>
          <w:noProof/>
          <w:lang w:eastAsia="es-ES"/>
        </w:rPr>
        <w:drawing>
          <wp:inline distT="0" distB="0" distL="0" distR="0" wp14:anchorId="56CE4FB5" wp14:editId="4EAB198D">
            <wp:extent cx="6092190" cy="3977640"/>
            <wp:effectExtent l="0" t="0" r="381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2190" cy="3977640"/>
                    </a:xfrm>
                    <a:prstGeom prst="rect">
                      <a:avLst/>
                    </a:prstGeom>
                    <a:noFill/>
                    <a:ln>
                      <a:noFill/>
                    </a:ln>
                  </pic:spPr>
                </pic:pic>
              </a:graphicData>
            </a:graphic>
          </wp:inline>
        </w:drawing>
      </w:r>
    </w:p>
    <w:p w14:paraId="0D891668" w14:textId="32888D0D" w:rsidR="00B56858" w:rsidRDefault="00B56858" w:rsidP="00C9105A">
      <w:r>
        <w:t xml:space="preserve">La única diferencia con el punto anterior es que los datos que se presentan son </w:t>
      </w:r>
      <w:r w:rsidR="008B7D9C">
        <w:t>los del registro de salida</w:t>
      </w:r>
      <w:r>
        <w:t>.</w:t>
      </w:r>
    </w:p>
    <w:p w14:paraId="348FDF46" w14:textId="3833238A" w:rsidR="00F65CE9" w:rsidRDefault="00F65CE9" w:rsidP="00F65CE9">
      <w:pPr>
        <w:pStyle w:val="Ttulo2"/>
      </w:pPr>
      <w:bookmarkStart w:id="90" w:name="_Toc104188497"/>
      <w:r>
        <w:t>Diseño del sistema basado en ms</w:t>
      </w:r>
      <w:bookmarkEnd w:id="90"/>
    </w:p>
    <w:p w14:paraId="6EEC19AB" w14:textId="77777777" w:rsidR="006751E4" w:rsidRDefault="006751E4" w:rsidP="005B33B3">
      <w:pPr>
        <w:keepNext/>
        <w:jc w:val="center"/>
      </w:pPr>
      <w:r>
        <w:rPr>
          <w:noProof/>
          <w:lang w:eastAsia="es-ES"/>
        </w:rPr>
        <w:drawing>
          <wp:inline distT="0" distB="0" distL="0" distR="0" wp14:anchorId="5D4DEF84" wp14:editId="1500256B">
            <wp:extent cx="6096000" cy="262255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2622550"/>
                    </a:xfrm>
                    <a:prstGeom prst="rect">
                      <a:avLst/>
                    </a:prstGeom>
                    <a:noFill/>
                    <a:ln>
                      <a:noFill/>
                    </a:ln>
                  </pic:spPr>
                </pic:pic>
              </a:graphicData>
            </a:graphic>
          </wp:inline>
        </w:drawing>
      </w:r>
    </w:p>
    <w:p w14:paraId="1CE73CBA" w14:textId="6ADB1925" w:rsidR="00F65CE9" w:rsidRDefault="006751E4" w:rsidP="006751E4">
      <w:pPr>
        <w:pStyle w:val="Descripcin"/>
        <w:jc w:val="center"/>
      </w:pPr>
      <w:r>
        <w:t xml:space="preserve">Ilustración </w:t>
      </w:r>
      <w:fldSimple w:instr=" SEQ Ilustración \* ARABIC ">
        <w:r w:rsidR="00C555D2">
          <w:rPr>
            <w:noProof/>
          </w:rPr>
          <w:t>15</w:t>
        </w:r>
      </w:fldSimple>
      <w:r>
        <w:t xml:space="preserve"> Diseño de nuestro sistema en ms</w:t>
      </w:r>
    </w:p>
    <w:p w14:paraId="05D269E4" w14:textId="77777777" w:rsidR="006751E4" w:rsidRDefault="006751E4" w:rsidP="00F65CE9">
      <w:r>
        <w:t xml:space="preserve">Tras el estudio detallado de la arquitectura monolítica existente, hemos decidido crear la estructura anterior de ms para dar servicio a la nueva aplicación. Hemos comprobado que los límites existentes entre estos ms son muy fuertes, no comparte ni funcionalidad ni datos entre ninguno de ellos, siendo relativamente “sencilla” esta división. </w:t>
      </w:r>
    </w:p>
    <w:p w14:paraId="44FC1EE7" w14:textId="281B4458" w:rsidR="00BE7F7D" w:rsidRDefault="00BE7F7D" w:rsidP="00BE7F7D">
      <w:pPr>
        <w:pStyle w:val="Prrafodelista"/>
        <w:numPr>
          <w:ilvl w:val="0"/>
          <w:numId w:val="21"/>
        </w:numPr>
      </w:pPr>
      <w:r w:rsidRPr="00BE7F7D">
        <w:rPr>
          <w:b/>
          <w:bCs/>
        </w:rPr>
        <w:lastRenderedPageBreak/>
        <w:t>Autorización</w:t>
      </w:r>
      <w:r>
        <w:t xml:space="preserve">. Este ms será el encargado de validar los usuarios y de distribuir los tokens necesarios para realizar las operaciones en el sistema. En el funcionamiento básico será el siguiente. Un usuario con contraseña y clave se validará en el servicio. Este devolverá un token al usuario en caso de validación correcta que tendrá una vida máxima de </w:t>
      </w:r>
      <w:r w:rsidR="00F344A3">
        <w:t>un día</w:t>
      </w:r>
      <w:r>
        <w:t>.</w:t>
      </w:r>
    </w:p>
    <w:p w14:paraId="157267BE" w14:textId="2C532216" w:rsidR="006751E4" w:rsidRDefault="00BE7F7D" w:rsidP="00BE7F7D">
      <w:pPr>
        <w:pStyle w:val="Prrafodelista"/>
        <w:ind w:left="774"/>
      </w:pPr>
      <w:r>
        <w:t>Este token será enviado por el usuario en cada petición al resto de ms. Cuando un ms recibe una petición de servicio, se conecta con el servicio de autorización para validar el token. En caso que sea validado, se pasa a realizar la acción, en otro caso devolverá un error.</w:t>
      </w:r>
    </w:p>
    <w:p w14:paraId="1B578FD8" w14:textId="77777777" w:rsidR="007904D1" w:rsidRDefault="007904D1" w:rsidP="00BE7F7D">
      <w:pPr>
        <w:pStyle w:val="Prrafodelista"/>
        <w:numPr>
          <w:ilvl w:val="0"/>
          <w:numId w:val="21"/>
        </w:numPr>
      </w:pPr>
      <w:r w:rsidRPr="007904D1">
        <w:rPr>
          <w:b/>
          <w:bCs/>
        </w:rPr>
        <w:t>Rentrada</w:t>
      </w:r>
      <w:r>
        <w:t>. Este ms se encargará de gestionar el registro de entrada. Recibirá las peticiones por parte del usuario, validará la petición y devolverá el resultado.</w:t>
      </w:r>
    </w:p>
    <w:p w14:paraId="5331666D" w14:textId="762F010D" w:rsidR="007904D1" w:rsidRDefault="007904D1" w:rsidP="00BE7F7D">
      <w:pPr>
        <w:pStyle w:val="Prrafodelista"/>
        <w:numPr>
          <w:ilvl w:val="0"/>
          <w:numId w:val="21"/>
        </w:numPr>
      </w:pPr>
      <w:r>
        <w:rPr>
          <w:b/>
          <w:bCs/>
        </w:rPr>
        <w:t>Rsalida</w:t>
      </w:r>
      <w:r w:rsidRPr="007904D1">
        <w:t>.</w:t>
      </w:r>
      <w:r>
        <w:t xml:space="preserve"> Similar al anterior, pero con el registro de salida.</w:t>
      </w:r>
    </w:p>
    <w:p w14:paraId="0117A02F" w14:textId="244184A2" w:rsidR="00BE7F7D" w:rsidRDefault="007904D1" w:rsidP="007904D1">
      <w:r>
        <w:t xml:space="preserve"> En el estudio detallado de la aplicación monolítica descubrimos que no existía un interfaz de administración y que el interfaz de usuario no tenía una estructura en capas, con lo que se decide </w:t>
      </w:r>
      <w:r w:rsidRPr="00531850">
        <w:rPr>
          <w:b/>
          <w:bCs/>
        </w:rPr>
        <w:t>realizar un remplazo completo de la aplicación, no convivirán en ningún momento ambas versiones en producción</w:t>
      </w:r>
      <w:r>
        <w:t>.</w:t>
      </w:r>
    </w:p>
    <w:p w14:paraId="0089FF1E" w14:textId="61C4C249" w:rsidR="007904D1" w:rsidRDefault="007904D1" w:rsidP="007904D1">
      <w:pPr>
        <w:pStyle w:val="Ttulo3"/>
      </w:pPr>
      <w:bookmarkStart w:id="91" w:name="_Toc104188498"/>
      <w:r>
        <w:t>Desarrollo temporal</w:t>
      </w:r>
      <w:bookmarkEnd w:id="91"/>
    </w:p>
    <w:p w14:paraId="6B131832" w14:textId="1207B503" w:rsidR="008A284E" w:rsidRDefault="0089785B" w:rsidP="005B33B3">
      <w:pPr>
        <w:keepNext/>
        <w:jc w:val="center"/>
      </w:pPr>
      <w:r>
        <w:rPr>
          <w:noProof/>
          <w:lang w:eastAsia="es-ES"/>
        </w:rPr>
        <w:drawing>
          <wp:inline distT="0" distB="0" distL="0" distR="0" wp14:anchorId="5C23B86B" wp14:editId="41A842A0">
            <wp:extent cx="6099175" cy="36233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9175" cy="3623310"/>
                    </a:xfrm>
                    <a:prstGeom prst="rect">
                      <a:avLst/>
                    </a:prstGeom>
                    <a:noFill/>
                    <a:ln>
                      <a:noFill/>
                    </a:ln>
                  </pic:spPr>
                </pic:pic>
              </a:graphicData>
            </a:graphic>
          </wp:inline>
        </w:drawing>
      </w:r>
    </w:p>
    <w:p w14:paraId="545E5AB0" w14:textId="138EADFA" w:rsidR="007904D1" w:rsidRDefault="008A284E" w:rsidP="008A284E">
      <w:pPr>
        <w:pStyle w:val="Descripcin"/>
        <w:jc w:val="center"/>
      </w:pPr>
      <w:r>
        <w:t xml:space="preserve">Ilustración </w:t>
      </w:r>
      <w:fldSimple w:instr=" SEQ Ilustración \* ARABIC ">
        <w:r w:rsidR="00C555D2">
          <w:rPr>
            <w:noProof/>
          </w:rPr>
          <w:t>16</w:t>
        </w:r>
      </w:fldSimple>
      <w:r>
        <w:t xml:space="preserve"> Desarrollo Temporal</w:t>
      </w:r>
    </w:p>
    <w:p w14:paraId="4123A86D" w14:textId="6F5D1779" w:rsidR="007931D0" w:rsidRDefault="007931D0" w:rsidP="007904D1">
      <w:r>
        <w:t xml:space="preserve">En un entorno ideal, y para un aula que está pensado este problema, se asignará a una persona el ms de autorización, a otra persona el registro de entrada y el interfaz de administrador y a otra el registro de salida y el </w:t>
      </w:r>
      <w:r w:rsidR="003649A5">
        <w:t>UI</w:t>
      </w:r>
      <w:r>
        <w:t xml:space="preserve"> de usuario. Además, la persona encargada del ms de autorización será la encargada de realizar los test de aceptación de toda la aplicación</w:t>
      </w:r>
      <w:r w:rsidR="0054162A">
        <w:t>, trabajando sobre un entorno tipo GitHub para la gestión del software.</w:t>
      </w:r>
    </w:p>
    <w:p w14:paraId="48607EA5" w14:textId="730D1195" w:rsidR="0089785B" w:rsidRDefault="0089785B" w:rsidP="007904D1">
      <w:r>
        <w:t>El diseño de la BBDD está en el primer capítulo de este libro, solo hay que implementarlo en tres BBDD diferentes</w:t>
      </w:r>
      <w:r w:rsidR="00D40185">
        <w:t xml:space="preserve"> para un escalado correcto</w:t>
      </w:r>
      <w:r>
        <w:t xml:space="preserve">: </w:t>
      </w:r>
      <w:r w:rsidRPr="0054162A">
        <w:rPr>
          <w:b/>
          <w:bCs/>
        </w:rPr>
        <w:t>Auth</w:t>
      </w:r>
      <w:r>
        <w:t xml:space="preserve">, </w:t>
      </w:r>
      <w:r w:rsidRPr="0054162A">
        <w:rPr>
          <w:b/>
          <w:bCs/>
        </w:rPr>
        <w:t>Rentrada</w:t>
      </w:r>
      <w:r>
        <w:t xml:space="preserve">, </w:t>
      </w:r>
      <w:r w:rsidRPr="0054162A">
        <w:rPr>
          <w:b/>
          <w:bCs/>
        </w:rPr>
        <w:t>Rsalida</w:t>
      </w:r>
      <w:r>
        <w:t>.</w:t>
      </w:r>
      <w:r w:rsidR="00ED119A">
        <w:t xml:space="preserve"> </w:t>
      </w:r>
    </w:p>
    <w:p w14:paraId="3D0C775A" w14:textId="0906D26A" w:rsidR="0089785B" w:rsidRDefault="005C36DE" w:rsidP="0054162A">
      <w:pPr>
        <w:jc w:val="center"/>
      </w:pPr>
      <w:r>
        <w:object w:dxaOrig="2355" w:dyaOrig="1785" w14:anchorId="71E8BF7B">
          <v:shape id="_x0000_i1031" type="#_x0000_t75" style="width:115.6pt;height:85.85pt" o:ole="">
            <v:imagedata r:id="rId57" o:title=""/>
          </v:shape>
          <o:OLEObject Type="Embed" ProgID="Paint.Picture" ShapeID="_x0000_i1031" DrawAspect="Content" ObjectID="_1714801175" r:id="rId58"/>
        </w:object>
      </w:r>
    </w:p>
    <w:p w14:paraId="7F94229F" w14:textId="2C2891E5" w:rsidR="00ED119A" w:rsidRPr="00ED119A" w:rsidRDefault="00ED119A" w:rsidP="00ED119A">
      <w:r>
        <w:t>Al sustituir una aplicación completamente podemos permitirnos ciertas licencias, en este caso vamos a añadir a nuestra aplicación la capacidad de gestión por parte de un administrador de esta tabla, con lo que aparece un nuevo campo (</w:t>
      </w:r>
      <w:r>
        <w:rPr>
          <w:b/>
          <w:bCs/>
        </w:rPr>
        <w:t>tipo</w:t>
      </w:r>
      <w:r>
        <w:t>) que determinará si es un usuario normal (U) o un usuario administrador (A).</w:t>
      </w:r>
    </w:p>
    <w:p w14:paraId="048A9F38" w14:textId="6C3AC780" w:rsidR="0054162A" w:rsidRDefault="007F6FC3" w:rsidP="0054162A">
      <w:pPr>
        <w:jc w:val="center"/>
      </w:pPr>
      <w:r>
        <w:object w:dxaOrig="7560" w:dyaOrig="4530" w14:anchorId="4266CEA6">
          <v:shape id="_x0000_i1032" type="#_x0000_t75" style="width:339.25pt;height:194.55pt" o:ole="">
            <v:imagedata r:id="rId59" o:title=""/>
          </v:shape>
          <o:OLEObject Type="Embed" ProgID="Paint.Picture" ShapeID="_x0000_i1032" DrawAspect="Content" ObjectID="_1714801176" r:id="rId60"/>
        </w:object>
      </w:r>
    </w:p>
    <w:p w14:paraId="01E9E605" w14:textId="117665E7" w:rsidR="0054162A" w:rsidRPr="007904D1" w:rsidRDefault="007F6FC3" w:rsidP="0054162A">
      <w:pPr>
        <w:jc w:val="center"/>
      </w:pPr>
      <w:r>
        <w:object w:dxaOrig="6495" w:dyaOrig="3255" w14:anchorId="44D30C59">
          <v:shape id="_x0000_i1033" type="#_x0000_t75" style="width:4in;height:2in" o:ole="">
            <v:imagedata r:id="rId61" o:title=""/>
          </v:shape>
          <o:OLEObject Type="Embed" ProgID="Paint.Picture" ShapeID="_x0000_i1033" DrawAspect="Content" ObjectID="_1714801177" r:id="rId62"/>
        </w:object>
      </w:r>
    </w:p>
    <w:p w14:paraId="3054F35E" w14:textId="0AC7489D" w:rsidR="000E78E6" w:rsidRDefault="000E78E6" w:rsidP="000E78E6">
      <w:pPr>
        <w:pStyle w:val="Ttulo3"/>
      </w:pPr>
      <w:bookmarkStart w:id="92" w:name="_Toc104188499"/>
      <w:r>
        <w:t>Arquitecturas elegidas</w:t>
      </w:r>
      <w:bookmarkEnd w:id="92"/>
    </w:p>
    <w:p w14:paraId="3B97F108" w14:textId="7FD0D76A" w:rsidR="008B7D9C" w:rsidRDefault="000E78E6" w:rsidP="00C9105A">
      <w:r>
        <w:t>Para desarrollar nuestra aplicación utilizaremos tecnologías basadas en Python, en concreto para los servicios de autorización, rentrada y rsalida usaremos Flask junto con el framework</w:t>
      </w:r>
      <w:r w:rsidR="00DF7EC0">
        <w:t xml:space="preserve"> RestX </w:t>
      </w:r>
      <w:r w:rsidR="003649A5">
        <w:t>u</w:t>
      </w:r>
      <w:r w:rsidR="00DF7EC0">
        <w:t>n fork de restplus</w:t>
      </w:r>
      <w:r>
        <w:t xml:space="preserve"> </w:t>
      </w:r>
      <w:r w:rsidR="00DF7EC0">
        <w:t>(</w:t>
      </w:r>
      <w:hyperlink r:id="rId63" w:history="1">
        <w:r w:rsidR="00896D39" w:rsidRPr="00D8747D">
          <w:rPr>
            <w:rStyle w:val="Hipervnculo"/>
            <w:color w:val="auto"/>
          </w:rPr>
          <w:t>https://flask-restx.readthedocs.io/en/latest/</w:t>
        </w:r>
      </w:hyperlink>
      <w:r w:rsidR="00896D39">
        <w:t xml:space="preserve">, </w:t>
      </w:r>
      <w:r w:rsidR="00896D39" w:rsidRPr="00896D39">
        <w:t>pip install flask-restx</w:t>
      </w:r>
      <w:r w:rsidR="00DF7EC0">
        <w:t>)</w:t>
      </w:r>
      <w:r w:rsidR="008A284E">
        <w:t>, para el acceso a las bases de datos usaremos el framework SQLAlchelmy</w:t>
      </w:r>
      <w:r>
        <w:t xml:space="preserve">. </w:t>
      </w:r>
      <w:r w:rsidR="008A284E">
        <w:t xml:space="preserve">Los interfaces de usuario se desarrollarán bajo </w:t>
      </w:r>
      <w:r w:rsidR="00D40185">
        <w:t xml:space="preserve">HTML, CSS y </w:t>
      </w:r>
      <w:r w:rsidR="008A284E">
        <w:t>javascript</w:t>
      </w:r>
      <w:r w:rsidR="00D40185">
        <w:t xml:space="preserve"> dejando para el alumno mejorar este interfaz con JQUERY y Bootstrap</w:t>
      </w:r>
      <w:r w:rsidR="008A284E">
        <w:t>.</w:t>
      </w:r>
    </w:p>
    <w:p w14:paraId="193608E1" w14:textId="36E3BCAA" w:rsidR="003B6E37" w:rsidRDefault="008A284E" w:rsidP="00C9105A">
      <w:r>
        <w:t>Cada ms</w:t>
      </w:r>
      <w:r w:rsidR="00103ECD">
        <w:t xml:space="preserve"> (excepto la bbdd)</w:t>
      </w:r>
      <w:r>
        <w:t xml:space="preserve"> será desplegado como un contenedor Docker en el que se instalará un servidor NGINX. En una primera aproximación no será necesario el uso de Kubernetes para un despliegue mayor, en una segunda fase se verá esta aproximación.</w:t>
      </w:r>
    </w:p>
    <w:p w14:paraId="747322C3" w14:textId="58E76013" w:rsidR="00550338" w:rsidRDefault="00550338" w:rsidP="00550338">
      <w:pPr>
        <w:pStyle w:val="Ttulo2"/>
      </w:pPr>
      <w:bookmarkStart w:id="93" w:name="_Toc104188500"/>
      <w:r>
        <w:lastRenderedPageBreak/>
        <w:t>Diseño ms autorización</w:t>
      </w:r>
      <w:bookmarkEnd w:id="93"/>
    </w:p>
    <w:tbl>
      <w:tblPr>
        <w:tblStyle w:val="Tablaconcuadrcula"/>
        <w:tblW w:w="0" w:type="auto"/>
        <w:tblLook w:val="04A0" w:firstRow="1" w:lastRow="0" w:firstColumn="1" w:lastColumn="0" w:noHBand="0" w:noVBand="1"/>
      </w:tblPr>
      <w:tblGrid>
        <w:gridCol w:w="2405"/>
        <w:gridCol w:w="7187"/>
      </w:tblGrid>
      <w:tr w:rsidR="003646D1" w14:paraId="488FD0FF" w14:textId="77777777" w:rsidTr="003646D1">
        <w:tc>
          <w:tcPr>
            <w:tcW w:w="2405" w:type="dxa"/>
          </w:tcPr>
          <w:p w14:paraId="23A9EC99" w14:textId="1F6DAE21" w:rsidR="003646D1" w:rsidRPr="003646D1" w:rsidRDefault="003646D1" w:rsidP="003646D1">
            <w:pPr>
              <w:spacing w:after="0"/>
              <w:rPr>
                <w:b/>
                <w:bCs/>
              </w:rPr>
            </w:pPr>
            <w:r w:rsidRPr="003646D1">
              <w:rPr>
                <w:b/>
                <w:bCs/>
              </w:rPr>
              <w:t>Nombre</w:t>
            </w:r>
          </w:p>
        </w:tc>
        <w:tc>
          <w:tcPr>
            <w:tcW w:w="7187" w:type="dxa"/>
          </w:tcPr>
          <w:p w14:paraId="48E65D23" w14:textId="4C6E9D60" w:rsidR="003646D1" w:rsidRDefault="003646D1" w:rsidP="003646D1">
            <w:pPr>
              <w:spacing w:after="0"/>
            </w:pPr>
            <w:r>
              <w:t>autorizacion</w:t>
            </w:r>
          </w:p>
        </w:tc>
      </w:tr>
      <w:tr w:rsidR="003646D1" w14:paraId="605C5690" w14:textId="77777777" w:rsidTr="003646D1">
        <w:tc>
          <w:tcPr>
            <w:tcW w:w="2405" w:type="dxa"/>
          </w:tcPr>
          <w:p w14:paraId="505192D7" w14:textId="79A268E0" w:rsidR="003646D1" w:rsidRPr="003646D1" w:rsidRDefault="003646D1" w:rsidP="003646D1">
            <w:pPr>
              <w:spacing w:after="0"/>
              <w:rPr>
                <w:b/>
                <w:bCs/>
              </w:rPr>
            </w:pPr>
            <w:r w:rsidRPr="003646D1">
              <w:rPr>
                <w:b/>
                <w:bCs/>
              </w:rPr>
              <w:t>Dirección</w:t>
            </w:r>
          </w:p>
        </w:tc>
        <w:tc>
          <w:tcPr>
            <w:tcW w:w="7187" w:type="dxa"/>
          </w:tcPr>
          <w:p w14:paraId="647B1187" w14:textId="4EF7B9FE" w:rsidR="003646D1" w:rsidRDefault="003646D1" w:rsidP="003646D1">
            <w:pPr>
              <w:spacing w:after="0"/>
            </w:pPr>
            <w:r>
              <w:t>localhost</w:t>
            </w:r>
          </w:p>
        </w:tc>
      </w:tr>
      <w:tr w:rsidR="003646D1" w14:paraId="35A162DD" w14:textId="77777777" w:rsidTr="003646D1">
        <w:tc>
          <w:tcPr>
            <w:tcW w:w="2405" w:type="dxa"/>
          </w:tcPr>
          <w:p w14:paraId="60F264BA" w14:textId="6ED576A4" w:rsidR="003646D1" w:rsidRPr="003646D1" w:rsidRDefault="003646D1" w:rsidP="003646D1">
            <w:pPr>
              <w:spacing w:after="0"/>
              <w:rPr>
                <w:b/>
                <w:bCs/>
              </w:rPr>
            </w:pPr>
            <w:r w:rsidRPr="003646D1">
              <w:rPr>
                <w:b/>
                <w:bCs/>
              </w:rPr>
              <w:t>Puerto</w:t>
            </w:r>
          </w:p>
        </w:tc>
        <w:tc>
          <w:tcPr>
            <w:tcW w:w="7187" w:type="dxa"/>
          </w:tcPr>
          <w:p w14:paraId="4E0F223D" w14:textId="56510AC4" w:rsidR="003646D1" w:rsidRDefault="003646D1" w:rsidP="003646D1">
            <w:pPr>
              <w:spacing w:after="0"/>
            </w:pPr>
            <w:r>
              <w:t>15000</w:t>
            </w:r>
          </w:p>
        </w:tc>
      </w:tr>
    </w:tbl>
    <w:p w14:paraId="2C0228A0" w14:textId="3413603A" w:rsidR="00550338" w:rsidRDefault="00531850" w:rsidP="00550338">
      <w:r>
        <w:t>En todo entorno distribuido hace falta una gestión de autorizaciones, en nuestro caso usaremos este servicio tanto para las validaciones de los usuarios como para las validaciones de los tokens por parte de los servicios.</w:t>
      </w:r>
    </w:p>
    <w:p w14:paraId="47349DC2" w14:textId="159D5AAE" w:rsidR="00987255" w:rsidRDefault="00531850" w:rsidP="00987255">
      <w:r>
        <w:t>Para la autorización usaremos una infraestructura JWT (</w:t>
      </w:r>
      <w:hyperlink r:id="rId64" w:history="1">
        <w:r w:rsidRPr="00D8747D">
          <w:rPr>
            <w:rStyle w:val="Hipervnculo"/>
            <w:color w:val="auto"/>
          </w:rPr>
          <w:t>https://jwt.io/introduction</w:t>
        </w:r>
      </w:hyperlink>
      <w:r>
        <w:t xml:space="preserve">). </w:t>
      </w:r>
      <w:r w:rsidR="00987255">
        <w:t xml:space="preserve"> JSON Web Token (JWT) es un estándar abierto (RFC 7519) que define una forma compacta y autónoma de transmitir información de forma segura entre las partes como un objeto JSON. Esta información se puede verificar y confiar porque está firmada digitalmente. Los JWT se pueden firmar usando una clave secreta (con el algoritmo HMAC) o un par de claves pública/privada usando RSA o ECDSA.</w:t>
      </w:r>
    </w:p>
    <w:p w14:paraId="2C15CFE9" w14:textId="7F8493F7" w:rsidR="00531850" w:rsidRDefault="00987255" w:rsidP="00987255">
      <w:r>
        <w:t>Aunque los JWT se pueden cifrar para proporcionar también confidencialidad entre las partes, nos centraremos en los tokens firmados. Los tokens firmados pueden verificar la integridad de los datos contenidos en ellos, mientras que los tokens encriptados ocultan esos datos de otras partes. Cuando los tokens se firman utilizando pares de claves pública/privada, la firma también certifica que solo la parte que posee la clave privada es la que la firmó.</w:t>
      </w:r>
    </w:p>
    <w:p w14:paraId="1C2D5D39" w14:textId="20746B0E" w:rsidR="00492224" w:rsidRDefault="00492224" w:rsidP="00987255">
      <w:r>
        <w:t>En caso de una petición no autorizada, devolveremos un código http 401.</w:t>
      </w:r>
    </w:p>
    <w:p w14:paraId="2D3BCDE1" w14:textId="0F13CE8B" w:rsidR="00492224" w:rsidRDefault="00022D20" w:rsidP="00022D20">
      <w:pPr>
        <w:pStyle w:val="Ttulo3"/>
      </w:pPr>
      <w:bookmarkStart w:id="94" w:name="_Toc104188501"/>
      <w:r>
        <w:t>Diseño del API</w:t>
      </w:r>
      <w:bookmarkEnd w:id="94"/>
    </w:p>
    <w:p w14:paraId="05E76B17" w14:textId="56729594" w:rsidR="00022D20" w:rsidRDefault="00022D20" w:rsidP="00022D20">
      <w:r>
        <w:t>El API es el punto de entrada al ms, por lo que debe ser cuidadosamente diseñada. En nuestro caso usaremos solamente los métodos GET y POST del protocolo HTTP. Para hacer un diseño adecuado, hay que tener en cuenta que cada petición debe ser completa, es decir, recogerá todos los datos necesarios para realizarla y no dependerá de ningún otro recurso.</w:t>
      </w:r>
    </w:p>
    <w:tbl>
      <w:tblPr>
        <w:tblStyle w:val="Tablaconcuadrcula"/>
        <w:tblW w:w="0" w:type="auto"/>
        <w:tblLook w:val="04A0" w:firstRow="1" w:lastRow="0" w:firstColumn="1" w:lastColumn="0" w:noHBand="0" w:noVBand="1"/>
      </w:tblPr>
      <w:tblGrid>
        <w:gridCol w:w="1474"/>
        <w:gridCol w:w="4504"/>
        <w:gridCol w:w="1496"/>
        <w:gridCol w:w="2118"/>
      </w:tblGrid>
      <w:tr w:rsidR="003646D1" w14:paraId="01E54824" w14:textId="77777777" w:rsidTr="001F3635">
        <w:tc>
          <w:tcPr>
            <w:tcW w:w="1474" w:type="dxa"/>
          </w:tcPr>
          <w:p w14:paraId="783EA06F" w14:textId="77777777" w:rsidR="003646D1" w:rsidRDefault="003646D1" w:rsidP="004B2420">
            <w:pPr>
              <w:spacing w:after="0"/>
            </w:pPr>
          </w:p>
        </w:tc>
        <w:tc>
          <w:tcPr>
            <w:tcW w:w="4504" w:type="dxa"/>
            <w:shd w:val="clear" w:color="auto" w:fill="CED0D2" w:themeFill="background2" w:themeFillShade="E6"/>
          </w:tcPr>
          <w:p w14:paraId="159DCD9E" w14:textId="28140188" w:rsidR="003646D1" w:rsidRPr="004B2420" w:rsidRDefault="003646D1" w:rsidP="004B2420">
            <w:pPr>
              <w:spacing w:after="0"/>
              <w:rPr>
                <w:b/>
                <w:bCs/>
              </w:rPr>
            </w:pPr>
            <w:r w:rsidRPr="004B2420">
              <w:rPr>
                <w:b/>
                <w:bCs/>
              </w:rPr>
              <w:t>Endpoint</w:t>
            </w:r>
          </w:p>
        </w:tc>
        <w:tc>
          <w:tcPr>
            <w:tcW w:w="1496" w:type="dxa"/>
            <w:shd w:val="clear" w:color="auto" w:fill="CED0D2" w:themeFill="background2" w:themeFillShade="E6"/>
          </w:tcPr>
          <w:p w14:paraId="61E5F3A6" w14:textId="61AB31E9" w:rsidR="003646D1" w:rsidRPr="004B2420" w:rsidRDefault="003646D1" w:rsidP="004B2420">
            <w:pPr>
              <w:spacing w:after="0"/>
              <w:rPr>
                <w:b/>
                <w:bCs/>
              </w:rPr>
            </w:pPr>
            <w:r w:rsidRPr="004B2420">
              <w:rPr>
                <w:b/>
                <w:bCs/>
              </w:rPr>
              <w:t xml:space="preserve">Necesita </w:t>
            </w:r>
            <w:r w:rsidR="00103ECD">
              <w:rPr>
                <w:b/>
                <w:bCs/>
              </w:rPr>
              <w:t>token</w:t>
            </w:r>
          </w:p>
        </w:tc>
        <w:tc>
          <w:tcPr>
            <w:tcW w:w="2118" w:type="dxa"/>
            <w:shd w:val="clear" w:color="auto" w:fill="CED0D2" w:themeFill="background2" w:themeFillShade="E6"/>
          </w:tcPr>
          <w:p w14:paraId="4DC10B8F" w14:textId="47BD5466" w:rsidR="003646D1" w:rsidRPr="004B2420" w:rsidRDefault="003646D1" w:rsidP="004B2420">
            <w:pPr>
              <w:spacing w:after="0"/>
              <w:rPr>
                <w:b/>
                <w:bCs/>
              </w:rPr>
            </w:pPr>
            <w:r w:rsidRPr="004B2420">
              <w:rPr>
                <w:b/>
                <w:bCs/>
              </w:rPr>
              <w:t>Devuelv</w:t>
            </w:r>
            <w:r w:rsidR="004B2420">
              <w:rPr>
                <w:b/>
                <w:bCs/>
              </w:rPr>
              <w:t>e</w:t>
            </w:r>
          </w:p>
        </w:tc>
      </w:tr>
      <w:tr w:rsidR="003646D1" w14:paraId="3B8886C3" w14:textId="77777777" w:rsidTr="00CD37FF">
        <w:tc>
          <w:tcPr>
            <w:tcW w:w="1474" w:type="dxa"/>
          </w:tcPr>
          <w:p w14:paraId="540D42BA" w14:textId="5B5268D0" w:rsidR="003646D1" w:rsidRDefault="00D44A82" w:rsidP="004B2420">
            <w:pPr>
              <w:spacing w:after="0"/>
            </w:pPr>
            <w:r>
              <w:t>GET</w:t>
            </w:r>
          </w:p>
        </w:tc>
        <w:tc>
          <w:tcPr>
            <w:tcW w:w="4504" w:type="dxa"/>
          </w:tcPr>
          <w:p w14:paraId="1BC5B583" w14:textId="701D3862" w:rsidR="003646D1" w:rsidRDefault="00D44A82" w:rsidP="004B2420">
            <w:pPr>
              <w:spacing w:after="0"/>
            </w:pPr>
            <w:r>
              <w:t>/api/v1/login/?</w:t>
            </w:r>
            <w:r w:rsidR="00C079AD">
              <w:t>user</w:t>
            </w:r>
            <w:r>
              <w:t>=X&amp;pass=X</w:t>
            </w:r>
          </w:p>
        </w:tc>
        <w:tc>
          <w:tcPr>
            <w:tcW w:w="1496" w:type="dxa"/>
          </w:tcPr>
          <w:p w14:paraId="0AD12834" w14:textId="2A73C70C" w:rsidR="003646D1" w:rsidRDefault="00D44A82" w:rsidP="004B2420">
            <w:pPr>
              <w:spacing w:after="0"/>
            </w:pPr>
            <w:r>
              <w:t>No</w:t>
            </w:r>
          </w:p>
        </w:tc>
        <w:tc>
          <w:tcPr>
            <w:tcW w:w="2118" w:type="dxa"/>
          </w:tcPr>
          <w:p w14:paraId="14FFFC8E" w14:textId="73D8E6BF" w:rsidR="003646D1" w:rsidRDefault="00D44A82" w:rsidP="004B2420">
            <w:pPr>
              <w:spacing w:after="0"/>
            </w:pPr>
            <w:r>
              <w:t>Token o 401 si error</w:t>
            </w:r>
          </w:p>
        </w:tc>
      </w:tr>
      <w:tr w:rsidR="008D24D1" w14:paraId="0E6C21F4" w14:textId="77777777" w:rsidTr="000B276E">
        <w:tc>
          <w:tcPr>
            <w:tcW w:w="1474" w:type="dxa"/>
          </w:tcPr>
          <w:p w14:paraId="7E409C90" w14:textId="77777777" w:rsidR="008D24D1" w:rsidRDefault="008D24D1" w:rsidP="004B2420">
            <w:pPr>
              <w:spacing w:after="0"/>
            </w:pPr>
          </w:p>
        </w:tc>
        <w:tc>
          <w:tcPr>
            <w:tcW w:w="8118" w:type="dxa"/>
            <w:gridSpan w:val="3"/>
          </w:tcPr>
          <w:p w14:paraId="178CC4F1" w14:textId="2B79CC5B" w:rsidR="008D24D1" w:rsidRDefault="008D24D1" w:rsidP="004B2420">
            <w:pPr>
              <w:spacing w:after="0"/>
            </w:pPr>
            <w:r>
              <w:t xml:space="preserve">Devolverá un token válido por </w:t>
            </w:r>
            <w:r w:rsidR="00F344A3">
              <w:t>un día</w:t>
            </w:r>
            <w:r>
              <w:t xml:space="preserve"> si el usuario y la clave coinciden con los almacenados en la base de datos.</w:t>
            </w:r>
          </w:p>
        </w:tc>
      </w:tr>
      <w:tr w:rsidR="00D44A82" w14:paraId="41ECE0D4" w14:textId="77777777" w:rsidTr="00CD37FF">
        <w:tc>
          <w:tcPr>
            <w:tcW w:w="1474" w:type="dxa"/>
          </w:tcPr>
          <w:p w14:paraId="41F92E2E" w14:textId="6A61779C" w:rsidR="00D44A82" w:rsidRDefault="00D44A82" w:rsidP="004B2420">
            <w:pPr>
              <w:spacing w:after="0"/>
            </w:pPr>
            <w:r>
              <w:t>GET</w:t>
            </w:r>
          </w:p>
        </w:tc>
        <w:tc>
          <w:tcPr>
            <w:tcW w:w="4504" w:type="dxa"/>
          </w:tcPr>
          <w:p w14:paraId="0F6D82B7" w14:textId="1B90FDBF" w:rsidR="00D44A82" w:rsidRDefault="00D44A82" w:rsidP="004B2420">
            <w:pPr>
              <w:spacing w:after="0"/>
            </w:pPr>
            <w:r>
              <w:t>/api/v1/logout/</w:t>
            </w:r>
            <w:r w:rsidR="00403348">
              <w:t>?token=X</w:t>
            </w:r>
          </w:p>
        </w:tc>
        <w:tc>
          <w:tcPr>
            <w:tcW w:w="1496" w:type="dxa"/>
          </w:tcPr>
          <w:p w14:paraId="773C5E73" w14:textId="1D0F38FF" w:rsidR="00D44A82" w:rsidRDefault="00D44A82" w:rsidP="004B2420">
            <w:pPr>
              <w:spacing w:after="0"/>
            </w:pPr>
            <w:r>
              <w:t>Si</w:t>
            </w:r>
          </w:p>
        </w:tc>
        <w:tc>
          <w:tcPr>
            <w:tcW w:w="2118" w:type="dxa"/>
          </w:tcPr>
          <w:p w14:paraId="620055EA" w14:textId="1D056BE9" w:rsidR="00D44A82" w:rsidRDefault="00D44A82" w:rsidP="004B2420">
            <w:pPr>
              <w:spacing w:after="0"/>
            </w:pPr>
            <w:r>
              <w:t>Logout correcto o 401 si error</w:t>
            </w:r>
          </w:p>
        </w:tc>
      </w:tr>
      <w:tr w:rsidR="008D24D1" w14:paraId="08356784" w14:textId="77777777" w:rsidTr="00E673BB">
        <w:tc>
          <w:tcPr>
            <w:tcW w:w="1474" w:type="dxa"/>
          </w:tcPr>
          <w:p w14:paraId="673B030A" w14:textId="77777777" w:rsidR="008D24D1" w:rsidRDefault="008D24D1" w:rsidP="004B2420">
            <w:pPr>
              <w:spacing w:after="0"/>
            </w:pPr>
          </w:p>
        </w:tc>
        <w:tc>
          <w:tcPr>
            <w:tcW w:w="8118" w:type="dxa"/>
            <w:gridSpan w:val="3"/>
          </w:tcPr>
          <w:p w14:paraId="7D0A1E32" w14:textId="77641D42" w:rsidR="008D24D1" w:rsidRDefault="008D24D1" w:rsidP="004B2420">
            <w:pPr>
              <w:spacing w:after="0"/>
            </w:pPr>
            <w:r>
              <w:t>Borrará el toke</w:t>
            </w:r>
            <w:r w:rsidR="008034AE">
              <w:t>n correspondiente, invalidándolo para futuras operaciones.</w:t>
            </w:r>
          </w:p>
        </w:tc>
      </w:tr>
      <w:tr w:rsidR="00D44A82" w14:paraId="0BADCE34" w14:textId="77777777" w:rsidTr="00CD37FF">
        <w:tc>
          <w:tcPr>
            <w:tcW w:w="1474" w:type="dxa"/>
          </w:tcPr>
          <w:p w14:paraId="1643DCF9" w14:textId="3580E2BA" w:rsidR="00D44A82" w:rsidRDefault="00D44A82" w:rsidP="004B2420">
            <w:pPr>
              <w:spacing w:after="0"/>
            </w:pPr>
            <w:r>
              <w:t>GET</w:t>
            </w:r>
          </w:p>
        </w:tc>
        <w:tc>
          <w:tcPr>
            <w:tcW w:w="4504" w:type="dxa"/>
          </w:tcPr>
          <w:p w14:paraId="4480EE0F" w14:textId="245897CA" w:rsidR="00D44A82" w:rsidRDefault="00D44A82" w:rsidP="004B2420">
            <w:pPr>
              <w:spacing w:after="0"/>
            </w:pPr>
            <w:r>
              <w:t>/api/v1/validate/?token=X</w:t>
            </w:r>
          </w:p>
        </w:tc>
        <w:tc>
          <w:tcPr>
            <w:tcW w:w="1496" w:type="dxa"/>
          </w:tcPr>
          <w:p w14:paraId="213998BB" w14:textId="5FB3062D" w:rsidR="00D44A82" w:rsidRDefault="00935A47" w:rsidP="004B2420">
            <w:pPr>
              <w:spacing w:after="0"/>
            </w:pPr>
            <w:r>
              <w:t>Si</w:t>
            </w:r>
          </w:p>
        </w:tc>
        <w:tc>
          <w:tcPr>
            <w:tcW w:w="2118" w:type="dxa"/>
          </w:tcPr>
          <w:p w14:paraId="39A50B43" w14:textId="739DDC92" w:rsidR="00D44A82" w:rsidRDefault="00D44A82" w:rsidP="004B2420">
            <w:pPr>
              <w:spacing w:after="0"/>
            </w:pPr>
            <w:r>
              <w:t>Validation correcto o 401 si error</w:t>
            </w:r>
          </w:p>
        </w:tc>
      </w:tr>
      <w:tr w:rsidR="008034AE" w14:paraId="0C707F38" w14:textId="77777777" w:rsidTr="008D42C0">
        <w:tc>
          <w:tcPr>
            <w:tcW w:w="1474" w:type="dxa"/>
          </w:tcPr>
          <w:p w14:paraId="55E7B2D4" w14:textId="77777777" w:rsidR="008034AE" w:rsidRDefault="008034AE" w:rsidP="004B2420">
            <w:pPr>
              <w:spacing w:after="0"/>
            </w:pPr>
          </w:p>
        </w:tc>
        <w:tc>
          <w:tcPr>
            <w:tcW w:w="8118" w:type="dxa"/>
            <w:gridSpan w:val="3"/>
          </w:tcPr>
          <w:p w14:paraId="35F17DB6" w14:textId="282578D6" w:rsidR="008034AE" w:rsidRDefault="008034AE" w:rsidP="004B2420">
            <w:pPr>
              <w:spacing w:after="0"/>
            </w:pPr>
            <w:r>
              <w:t>Este punto de entrada validará un token, será utilizado principalmente por otros ms para ejecutar las operaciones que se requieran.</w:t>
            </w:r>
          </w:p>
        </w:tc>
      </w:tr>
      <w:tr w:rsidR="00CD37FF" w14:paraId="4E65C549" w14:textId="77777777" w:rsidTr="00CD37FF">
        <w:tc>
          <w:tcPr>
            <w:tcW w:w="1474" w:type="dxa"/>
          </w:tcPr>
          <w:p w14:paraId="62717E15" w14:textId="452DD2CF" w:rsidR="00CD37FF" w:rsidRDefault="00CD37FF" w:rsidP="00CD37FF">
            <w:pPr>
              <w:spacing w:after="0"/>
            </w:pPr>
            <w:r>
              <w:t>POST</w:t>
            </w:r>
          </w:p>
        </w:tc>
        <w:tc>
          <w:tcPr>
            <w:tcW w:w="4504" w:type="dxa"/>
          </w:tcPr>
          <w:p w14:paraId="36FEE264" w14:textId="41A096B7" w:rsidR="00CD37FF" w:rsidRDefault="00CD37FF" w:rsidP="00CD37FF">
            <w:pPr>
              <w:spacing w:after="0"/>
            </w:pPr>
            <w:r>
              <w:t>/admin/login/?user=X&amp;pass=X</w:t>
            </w:r>
          </w:p>
        </w:tc>
        <w:tc>
          <w:tcPr>
            <w:tcW w:w="1496" w:type="dxa"/>
          </w:tcPr>
          <w:p w14:paraId="6B3FEC58" w14:textId="2E4F125A" w:rsidR="00CD37FF" w:rsidRDefault="00CD37FF" w:rsidP="00CD37FF">
            <w:pPr>
              <w:spacing w:after="0"/>
            </w:pPr>
            <w:r>
              <w:t>No</w:t>
            </w:r>
          </w:p>
        </w:tc>
        <w:tc>
          <w:tcPr>
            <w:tcW w:w="2118" w:type="dxa"/>
          </w:tcPr>
          <w:p w14:paraId="0E5AD9E4" w14:textId="2A7FC7F6" w:rsidR="00CD37FF" w:rsidRDefault="00CD37FF" w:rsidP="00CD37FF">
            <w:pPr>
              <w:spacing w:after="0"/>
            </w:pPr>
            <w:r>
              <w:t>Token o 401 si error</w:t>
            </w:r>
          </w:p>
        </w:tc>
      </w:tr>
      <w:tr w:rsidR="008034AE" w14:paraId="0345BD62" w14:textId="77777777" w:rsidTr="00E350DB">
        <w:tc>
          <w:tcPr>
            <w:tcW w:w="1474" w:type="dxa"/>
          </w:tcPr>
          <w:p w14:paraId="1F7EFA62" w14:textId="77777777" w:rsidR="008034AE" w:rsidRDefault="008034AE" w:rsidP="00CD37FF">
            <w:pPr>
              <w:spacing w:after="0"/>
            </w:pPr>
          </w:p>
        </w:tc>
        <w:tc>
          <w:tcPr>
            <w:tcW w:w="8118" w:type="dxa"/>
            <w:gridSpan w:val="3"/>
          </w:tcPr>
          <w:p w14:paraId="4D63A88B" w14:textId="3B14BE74" w:rsidR="008034AE" w:rsidRDefault="008034AE" w:rsidP="00CD37FF">
            <w:pPr>
              <w:spacing w:after="0"/>
            </w:pPr>
            <w:r>
              <w:t>Al igual que el punto de entada de usuario, pero para gestión de administración.</w:t>
            </w:r>
          </w:p>
        </w:tc>
      </w:tr>
      <w:tr w:rsidR="00CD37FF" w14:paraId="3B6DCA23" w14:textId="77777777" w:rsidTr="00CD37FF">
        <w:tc>
          <w:tcPr>
            <w:tcW w:w="1474" w:type="dxa"/>
          </w:tcPr>
          <w:p w14:paraId="42FC93D9" w14:textId="17A5FF75" w:rsidR="00CD37FF" w:rsidRDefault="00CD37FF" w:rsidP="00CD37FF">
            <w:pPr>
              <w:spacing w:after="0"/>
              <w:ind w:left="720" w:hanging="720"/>
            </w:pPr>
            <w:r>
              <w:t>POST</w:t>
            </w:r>
          </w:p>
        </w:tc>
        <w:tc>
          <w:tcPr>
            <w:tcW w:w="4504" w:type="dxa"/>
          </w:tcPr>
          <w:p w14:paraId="6EC0C67E" w14:textId="22FCE5F2" w:rsidR="00CD37FF" w:rsidRDefault="00CD37FF" w:rsidP="00CD37FF">
            <w:pPr>
              <w:spacing w:after="0"/>
            </w:pPr>
            <w:r>
              <w:t>/admin/create/usuario=X&amp;pass=X&amp;token=X</w:t>
            </w:r>
          </w:p>
        </w:tc>
        <w:tc>
          <w:tcPr>
            <w:tcW w:w="1496" w:type="dxa"/>
          </w:tcPr>
          <w:p w14:paraId="748BC7BB" w14:textId="0C5424CA" w:rsidR="00CD37FF" w:rsidRDefault="00CD37FF" w:rsidP="00CD37FF">
            <w:pPr>
              <w:spacing w:after="0"/>
            </w:pPr>
            <w:r>
              <w:t xml:space="preserve">Si </w:t>
            </w:r>
          </w:p>
        </w:tc>
        <w:tc>
          <w:tcPr>
            <w:tcW w:w="2118" w:type="dxa"/>
          </w:tcPr>
          <w:p w14:paraId="317A49CB" w14:textId="77777777" w:rsidR="00CD37FF" w:rsidRDefault="00CD37FF" w:rsidP="00CD37FF">
            <w:pPr>
              <w:spacing w:after="0"/>
            </w:pPr>
          </w:p>
        </w:tc>
      </w:tr>
      <w:tr w:rsidR="008034AE" w14:paraId="7D10CAB4" w14:textId="77777777" w:rsidTr="0070247C">
        <w:tc>
          <w:tcPr>
            <w:tcW w:w="1474" w:type="dxa"/>
          </w:tcPr>
          <w:p w14:paraId="7F4EBF6E" w14:textId="77777777" w:rsidR="008034AE" w:rsidRDefault="008034AE" w:rsidP="00CD37FF">
            <w:pPr>
              <w:spacing w:after="0"/>
              <w:ind w:left="720" w:hanging="720"/>
            </w:pPr>
          </w:p>
        </w:tc>
        <w:tc>
          <w:tcPr>
            <w:tcW w:w="8118" w:type="dxa"/>
            <w:gridSpan w:val="3"/>
          </w:tcPr>
          <w:p w14:paraId="6E7AEE31" w14:textId="775796B9" w:rsidR="008034AE" w:rsidRDefault="00BB0BB5" w:rsidP="00CD37FF">
            <w:pPr>
              <w:spacing w:after="0"/>
            </w:pPr>
            <w:r>
              <w:t>Creará un nuevo usuario en la base de datos.</w:t>
            </w:r>
          </w:p>
        </w:tc>
      </w:tr>
      <w:tr w:rsidR="00CD37FF" w14:paraId="439E616A" w14:textId="77777777" w:rsidTr="00CD37FF">
        <w:tc>
          <w:tcPr>
            <w:tcW w:w="1474" w:type="dxa"/>
          </w:tcPr>
          <w:p w14:paraId="2D3C0965" w14:textId="22D530DE" w:rsidR="00CD37FF" w:rsidRDefault="00CD37FF" w:rsidP="00CD37FF">
            <w:pPr>
              <w:spacing w:after="0"/>
            </w:pPr>
            <w:r>
              <w:t>POST</w:t>
            </w:r>
          </w:p>
        </w:tc>
        <w:tc>
          <w:tcPr>
            <w:tcW w:w="4504" w:type="dxa"/>
          </w:tcPr>
          <w:p w14:paraId="73412355" w14:textId="090B0DB0" w:rsidR="00CD37FF" w:rsidRDefault="00CD37FF" w:rsidP="00CD37FF">
            <w:pPr>
              <w:spacing w:after="0"/>
            </w:pPr>
            <w:r>
              <w:t>/admin/delete/usuario=X&amp;token=</w:t>
            </w:r>
            <w:r w:rsidR="00E77ECE">
              <w:t>X</w:t>
            </w:r>
          </w:p>
        </w:tc>
        <w:tc>
          <w:tcPr>
            <w:tcW w:w="1496" w:type="dxa"/>
          </w:tcPr>
          <w:p w14:paraId="24F56433" w14:textId="691AB940" w:rsidR="00CD37FF" w:rsidRDefault="00CD37FF" w:rsidP="00CD37FF">
            <w:pPr>
              <w:spacing w:after="0"/>
            </w:pPr>
            <w:r>
              <w:t xml:space="preserve">Si </w:t>
            </w:r>
          </w:p>
        </w:tc>
        <w:tc>
          <w:tcPr>
            <w:tcW w:w="2118" w:type="dxa"/>
          </w:tcPr>
          <w:p w14:paraId="7511B6CA" w14:textId="77777777" w:rsidR="00CD37FF" w:rsidRDefault="00CD37FF" w:rsidP="00CD37FF">
            <w:pPr>
              <w:spacing w:after="0"/>
            </w:pPr>
          </w:p>
        </w:tc>
      </w:tr>
      <w:tr w:rsidR="00BB0BB5" w14:paraId="033EACCB" w14:textId="77777777" w:rsidTr="00515488">
        <w:tc>
          <w:tcPr>
            <w:tcW w:w="1474" w:type="dxa"/>
          </w:tcPr>
          <w:p w14:paraId="5F56B99B" w14:textId="77777777" w:rsidR="00BB0BB5" w:rsidRDefault="00BB0BB5" w:rsidP="00CD37FF">
            <w:pPr>
              <w:spacing w:after="0"/>
            </w:pPr>
          </w:p>
        </w:tc>
        <w:tc>
          <w:tcPr>
            <w:tcW w:w="8118" w:type="dxa"/>
            <w:gridSpan w:val="3"/>
          </w:tcPr>
          <w:p w14:paraId="794911D9" w14:textId="5A25D06E" w:rsidR="00BB0BB5" w:rsidRDefault="00BB0BB5" w:rsidP="00CD37FF">
            <w:pPr>
              <w:spacing w:after="0"/>
            </w:pPr>
            <w:r>
              <w:t>Borrará un usuario de la base de datos.</w:t>
            </w:r>
          </w:p>
        </w:tc>
      </w:tr>
    </w:tbl>
    <w:p w14:paraId="00798014" w14:textId="5292F64F" w:rsidR="00F41A6F" w:rsidRDefault="00F41A6F" w:rsidP="00F41A6F">
      <w:pPr>
        <w:pStyle w:val="Ttulo2"/>
      </w:pPr>
      <w:bookmarkStart w:id="95" w:name="_Toc104188502"/>
      <w:r>
        <w:lastRenderedPageBreak/>
        <w:t>Diseño ms rentrada</w:t>
      </w:r>
      <w:bookmarkEnd w:id="95"/>
    </w:p>
    <w:tbl>
      <w:tblPr>
        <w:tblStyle w:val="Tablaconcuadrcula"/>
        <w:tblW w:w="0" w:type="auto"/>
        <w:tblLook w:val="04A0" w:firstRow="1" w:lastRow="0" w:firstColumn="1" w:lastColumn="0" w:noHBand="0" w:noVBand="1"/>
      </w:tblPr>
      <w:tblGrid>
        <w:gridCol w:w="2405"/>
        <w:gridCol w:w="7187"/>
      </w:tblGrid>
      <w:tr w:rsidR="004E559D" w14:paraId="78D072E0" w14:textId="77777777" w:rsidTr="0019738C">
        <w:tc>
          <w:tcPr>
            <w:tcW w:w="2405" w:type="dxa"/>
          </w:tcPr>
          <w:p w14:paraId="017A31BC" w14:textId="77777777" w:rsidR="004E559D" w:rsidRPr="003646D1" w:rsidRDefault="004E559D" w:rsidP="0019738C">
            <w:pPr>
              <w:spacing w:after="0"/>
              <w:rPr>
                <w:b/>
                <w:bCs/>
              </w:rPr>
            </w:pPr>
            <w:r w:rsidRPr="003646D1">
              <w:rPr>
                <w:b/>
                <w:bCs/>
              </w:rPr>
              <w:t>Nombre</w:t>
            </w:r>
          </w:p>
        </w:tc>
        <w:tc>
          <w:tcPr>
            <w:tcW w:w="7187" w:type="dxa"/>
          </w:tcPr>
          <w:p w14:paraId="47D2B0AB" w14:textId="3D0FC0D3" w:rsidR="004E559D" w:rsidRDefault="004E559D" w:rsidP="0019738C">
            <w:pPr>
              <w:spacing w:after="0"/>
            </w:pPr>
            <w:r>
              <w:t>rentrada</w:t>
            </w:r>
          </w:p>
        </w:tc>
      </w:tr>
      <w:tr w:rsidR="004E559D" w14:paraId="535DCE9F" w14:textId="77777777" w:rsidTr="0019738C">
        <w:tc>
          <w:tcPr>
            <w:tcW w:w="2405" w:type="dxa"/>
          </w:tcPr>
          <w:p w14:paraId="6FD3F01C" w14:textId="77777777" w:rsidR="004E559D" w:rsidRPr="003646D1" w:rsidRDefault="004E559D" w:rsidP="0019738C">
            <w:pPr>
              <w:spacing w:after="0"/>
              <w:rPr>
                <w:b/>
                <w:bCs/>
              </w:rPr>
            </w:pPr>
            <w:r w:rsidRPr="003646D1">
              <w:rPr>
                <w:b/>
                <w:bCs/>
              </w:rPr>
              <w:t>Dirección</w:t>
            </w:r>
          </w:p>
        </w:tc>
        <w:tc>
          <w:tcPr>
            <w:tcW w:w="7187" w:type="dxa"/>
          </w:tcPr>
          <w:p w14:paraId="30AF6260" w14:textId="77777777" w:rsidR="004E559D" w:rsidRDefault="004E559D" w:rsidP="0019738C">
            <w:pPr>
              <w:spacing w:after="0"/>
            </w:pPr>
            <w:r>
              <w:t>localhost</w:t>
            </w:r>
          </w:p>
        </w:tc>
      </w:tr>
      <w:tr w:rsidR="004E559D" w14:paraId="6F648F46" w14:textId="77777777" w:rsidTr="0019738C">
        <w:tc>
          <w:tcPr>
            <w:tcW w:w="2405" w:type="dxa"/>
          </w:tcPr>
          <w:p w14:paraId="50CC8A1E" w14:textId="77777777" w:rsidR="004E559D" w:rsidRPr="003646D1" w:rsidRDefault="004E559D" w:rsidP="0019738C">
            <w:pPr>
              <w:spacing w:after="0"/>
              <w:rPr>
                <w:b/>
                <w:bCs/>
              </w:rPr>
            </w:pPr>
            <w:r w:rsidRPr="003646D1">
              <w:rPr>
                <w:b/>
                <w:bCs/>
              </w:rPr>
              <w:t>Puerto</w:t>
            </w:r>
          </w:p>
        </w:tc>
        <w:tc>
          <w:tcPr>
            <w:tcW w:w="7187" w:type="dxa"/>
          </w:tcPr>
          <w:p w14:paraId="51DB915D" w14:textId="40B11D11" w:rsidR="004E559D" w:rsidRDefault="004E559D" w:rsidP="0019738C">
            <w:pPr>
              <w:spacing w:after="0"/>
            </w:pPr>
            <w:r>
              <w:t>15001</w:t>
            </w:r>
          </w:p>
        </w:tc>
      </w:tr>
    </w:tbl>
    <w:p w14:paraId="08214A59" w14:textId="77B4E287" w:rsidR="006D3F6B" w:rsidRDefault="006D3F6B" w:rsidP="006D3F6B">
      <w:r>
        <w:t>Este ms se va a encargar exclusivamente del registro de entrada del instituto. Como el ms de validación necesitará una base de datos propia y unas tablas</w:t>
      </w:r>
      <w:r w:rsidR="00357469">
        <w:t xml:space="preserve"> de gestión desarrolladas en el análisis.</w:t>
      </w:r>
      <w:r w:rsidR="006B64C7">
        <w:t xml:space="preserve"> El funcionamiento de este ms es simple, todo Endpoint necesitará obligatoriamente un token adquirido en el ms de validación, este ms validará el token contra el ms de validación y si es correcto ejecutará la acción pedida.</w:t>
      </w:r>
    </w:p>
    <w:p w14:paraId="6488BDD5" w14:textId="716346DB" w:rsidR="008C2181" w:rsidRDefault="008C2181" w:rsidP="008C2181">
      <w:pPr>
        <w:pStyle w:val="Ttulo3"/>
      </w:pPr>
      <w:bookmarkStart w:id="96" w:name="_Toc104188503"/>
      <w:r>
        <w:t>Diseño del API</w:t>
      </w:r>
      <w:bookmarkEnd w:id="96"/>
    </w:p>
    <w:p w14:paraId="08A23C78" w14:textId="3AAEEDD5" w:rsidR="006B64C7" w:rsidRDefault="006B64C7" w:rsidP="006B64C7">
      <w:r>
        <w:t>A continuación</w:t>
      </w:r>
      <w:r w:rsidR="008D24D1">
        <w:t>,</w:t>
      </w:r>
      <w:r>
        <w:t xml:space="preserve"> se detallan todos los puntos de entrada de este ms, con estos daremos servicios a todas las operaciones de gestión de nuestro registro de entrada.</w:t>
      </w:r>
    </w:p>
    <w:p w14:paraId="63E6D467" w14:textId="5E7CCD55" w:rsidR="00D01802" w:rsidRPr="006B64C7" w:rsidRDefault="00D01802" w:rsidP="006B64C7">
      <w:r>
        <w:t xml:space="preserve">El diseño se ha creado en función del análisis para dar respuesta sencilla a las necesidades y que el aprendizaje del ms fuera lo más </w:t>
      </w:r>
      <w:r w:rsidR="00103ECD">
        <w:t>fácil</w:t>
      </w:r>
      <w:r>
        <w:t xml:space="preserve"> posible, en un entorno real se deberían tener en cuenta otras consideraciones tales como la seguridad o limitar en número de resultados para evitar la saturación.</w:t>
      </w:r>
    </w:p>
    <w:tbl>
      <w:tblPr>
        <w:tblStyle w:val="Tablaconcuadrcula"/>
        <w:tblW w:w="0" w:type="auto"/>
        <w:tblLook w:val="04A0" w:firstRow="1" w:lastRow="0" w:firstColumn="1" w:lastColumn="0" w:noHBand="0" w:noVBand="1"/>
      </w:tblPr>
      <w:tblGrid>
        <w:gridCol w:w="1474"/>
        <w:gridCol w:w="4504"/>
        <w:gridCol w:w="1496"/>
        <w:gridCol w:w="2118"/>
      </w:tblGrid>
      <w:tr w:rsidR="004E559D" w14:paraId="483D06AA" w14:textId="77777777" w:rsidTr="001F3635">
        <w:tc>
          <w:tcPr>
            <w:tcW w:w="1474" w:type="dxa"/>
          </w:tcPr>
          <w:p w14:paraId="17290C82" w14:textId="77777777" w:rsidR="004E559D" w:rsidRDefault="004E559D" w:rsidP="0019738C">
            <w:pPr>
              <w:spacing w:after="0"/>
            </w:pPr>
          </w:p>
        </w:tc>
        <w:tc>
          <w:tcPr>
            <w:tcW w:w="4504" w:type="dxa"/>
            <w:shd w:val="clear" w:color="auto" w:fill="CED0D2" w:themeFill="background2" w:themeFillShade="E6"/>
          </w:tcPr>
          <w:p w14:paraId="1CD1A468" w14:textId="58B16246" w:rsidR="004E559D" w:rsidRPr="004B2420" w:rsidRDefault="004E559D" w:rsidP="0019738C">
            <w:pPr>
              <w:spacing w:after="0"/>
              <w:rPr>
                <w:b/>
                <w:bCs/>
              </w:rPr>
            </w:pPr>
            <w:r w:rsidRPr="004B2420">
              <w:rPr>
                <w:b/>
                <w:bCs/>
              </w:rPr>
              <w:t>Endpoint</w:t>
            </w:r>
          </w:p>
        </w:tc>
        <w:tc>
          <w:tcPr>
            <w:tcW w:w="1496" w:type="dxa"/>
            <w:shd w:val="clear" w:color="auto" w:fill="CED0D2" w:themeFill="background2" w:themeFillShade="E6"/>
          </w:tcPr>
          <w:p w14:paraId="319CE0B4" w14:textId="77777777" w:rsidR="004E559D" w:rsidRPr="004B2420" w:rsidRDefault="004E559D" w:rsidP="0019738C">
            <w:pPr>
              <w:spacing w:after="0"/>
              <w:rPr>
                <w:b/>
                <w:bCs/>
              </w:rPr>
            </w:pPr>
            <w:r w:rsidRPr="004B2420">
              <w:rPr>
                <w:b/>
                <w:bCs/>
              </w:rPr>
              <w:t>Necesita autorización</w:t>
            </w:r>
          </w:p>
        </w:tc>
        <w:tc>
          <w:tcPr>
            <w:tcW w:w="2118" w:type="dxa"/>
            <w:shd w:val="clear" w:color="auto" w:fill="CED0D2" w:themeFill="background2" w:themeFillShade="E6"/>
          </w:tcPr>
          <w:p w14:paraId="6A6538B2" w14:textId="77777777" w:rsidR="004E559D" w:rsidRPr="004B2420" w:rsidRDefault="004E559D" w:rsidP="0019738C">
            <w:pPr>
              <w:spacing w:after="0"/>
              <w:rPr>
                <w:b/>
                <w:bCs/>
              </w:rPr>
            </w:pPr>
            <w:r w:rsidRPr="004B2420">
              <w:rPr>
                <w:b/>
                <w:bCs/>
              </w:rPr>
              <w:t>Devuelv</w:t>
            </w:r>
            <w:r>
              <w:rPr>
                <w:b/>
                <w:bCs/>
              </w:rPr>
              <w:t>e</w:t>
            </w:r>
          </w:p>
        </w:tc>
      </w:tr>
      <w:tr w:rsidR="004E559D" w14:paraId="2BE95C0A" w14:textId="77777777" w:rsidTr="0019738C">
        <w:tc>
          <w:tcPr>
            <w:tcW w:w="1474" w:type="dxa"/>
          </w:tcPr>
          <w:p w14:paraId="4704E5A2" w14:textId="77777777" w:rsidR="004E559D" w:rsidRDefault="004E559D" w:rsidP="0019738C">
            <w:pPr>
              <w:spacing w:after="0"/>
            </w:pPr>
            <w:r>
              <w:t>GET</w:t>
            </w:r>
          </w:p>
        </w:tc>
        <w:tc>
          <w:tcPr>
            <w:tcW w:w="4504" w:type="dxa"/>
          </w:tcPr>
          <w:p w14:paraId="21EA4BC6" w14:textId="46602B26" w:rsidR="004E559D" w:rsidRDefault="004E559D" w:rsidP="0019738C">
            <w:pPr>
              <w:spacing w:after="0"/>
            </w:pPr>
            <w:r>
              <w:t>/api/v1/get_rows/?token=X</w:t>
            </w:r>
          </w:p>
        </w:tc>
        <w:tc>
          <w:tcPr>
            <w:tcW w:w="1496" w:type="dxa"/>
          </w:tcPr>
          <w:p w14:paraId="3469AF31" w14:textId="77777777" w:rsidR="004E559D" w:rsidRDefault="004E559D" w:rsidP="0019738C">
            <w:pPr>
              <w:spacing w:after="0"/>
            </w:pPr>
            <w:r>
              <w:t>Si</w:t>
            </w:r>
          </w:p>
        </w:tc>
        <w:tc>
          <w:tcPr>
            <w:tcW w:w="2118" w:type="dxa"/>
          </w:tcPr>
          <w:p w14:paraId="5572B07C" w14:textId="6CBEEF9F" w:rsidR="004E559D" w:rsidRDefault="004B4A69" w:rsidP="0019738C">
            <w:pPr>
              <w:spacing w:after="0"/>
            </w:pPr>
            <w:r>
              <w:t>Json data</w:t>
            </w:r>
            <w:r w:rsidR="004E559D">
              <w:t xml:space="preserve"> o 401 si error</w:t>
            </w:r>
          </w:p>
        </w:tc>
      </w:tr>
      <w:tr w:rsidR="00BB0BB5" w14:paraId="19A69231" w14:textId="77777777" w:rsidTr="00961C2B">
        <w:tc>
          <w:tcPr>
            <w:tcW w:w="1474" w:type="dxa"/>
          </w:tcPr>
          <w:p w14:paraId="14B30C55" w14:textId="77777777" w:rsidR="00BB0BB5" w:rsidRDefault="00BB0BB5" w:rsidP="0019738C">
            <w:pPr>
              <w:spacing w:after="0"/>
            </w:pPr>
          </w:p>
        </w:tc>
        <w:tc>
          <w:tcPr>
            <w:tcW w:w="8118" w:type="dxa"/>
            <w:gridSpan w:val="3"/>
          </w:tcPr>
          <w:p w14:paraId="659ED6E2" w14:textId="3E360DFF" w:rsidR="00BB0BB5" w:rsidRDefault="00BB0BB5" w:rsidP="0019738C">
            <w:pPr>
              <w:spacing w:after="0"/>
            </w:pPr>
            <w:r>
              <w:t>Devuelve todas las líneas del registro de entrada. Hay que tener en cuenta que no van a ser muchas líneas, a lo sumo 200, con lo que no se limita, se deja al cliente.</w:t>
            </w:r>
          </w:p>
        </w:tc>
      </w:tr>
      <w:tr w:rsidR="004B4A69" w14:paraId="48395274" w14:textId="77777777" w:rsidTr="0019738C">
        <w:tc>
          <w:tcPr>
            <w:tcW w:w="1474" w:type="dxa"/>
          </w:tcPr>
          <w:p w14:paraId="327CC10D" w14:textId="7C02B261" w:rsidR="004B4A69" w:rsidRDefault="004B4A69" w:rsidP="004B4A69">
            <w:pPr>
              <w:spacing w:after="0"/>
            </w:pPr>
            <w:r>
              <w:t>GET</w:t>
            </w:r>
          </w:p>
        </w:tc>
        <w:tc>
          <w:tcPr>
            <w:tcW w:w="4504" w:type="dxa"/>
          </w:tcPr>
          <w:p w14:paraId="7706EC42" w14:textId="0624D67C" w:rsidR="004B4A69" w:rsidRDefault="004B4A69" w:rsidP="004B4A69">
            <w:pPr>
              <w:spacing w:after="0"/>
            </w:pPr>
            <w:r>
              <w:t>/api/v1/get_row</w:t>
            </w:r>
            <w:r w:rsidR="00103ECD">
              <w:t>s</w:t>
            </w:r>
            <w:r>
              <w:t>/&lt;id&gt;/?token=X</w:t>
            </w:r>
          </w:p>
        </w:tc>
        <w:tc>
          <w:tcPr>
            <w:tcW w:w="1496" w:type="dxa"/>
          </w:tcPr>
          <w:p w14:paraId="5FA28654" w14:textId="30954EE9" w:rsidR="004B4A69" w:rsidRDefault="004B4A69" w:rsidP="004B4A69">
            <w:pPr>
              <w:spacing w:after="0"/>
            </w:pPr>
            <w:r>
              <w:t>Si</w:t>
            </w:r>
          </w:p>
        </w:tc>
        <w:tc>
          <w:tcPr>
            <w:tcW w:w="2118" w:type="dxa"/>
          </w:tcPr>
          <w:p w14:paraId="79082326" w14:textId="253C7E07" w:rsidR="004B4A69" w:rsidRDefault="004B4A69" w:rsidP="004B4A69">
            <w:pPr>
              <w:spacing w:after="0"/>
            </w:pPr>
            <w:r>
              <w:t>Json data o 401 si error</w:t>
            </w:r>
          </w:p>
        </w:tc>
      </w:tr>
      <w:tr w:rsidR="00BB0BB5" w14:paraId="5DB6FB91" w14:textId="77777777" w:rsidTr="000C4076">
        <w:tc>
          <w:tcPr>
            <w:tcW w:w="1474" w:type="dxa"/>
          </w:tcPr>
          <w:p w14:paraId="74505906" w14:textId="77777777" w:rsidR="00BB0BB5" w:rsidRDefault="00BB0BB5" w:rsidP="004B4A69">
            <w:pPr>
              <w:spacing w:after="0"/>
            </w:pPr>
          </w:p>
        </w:tc>
        <w:tc>
          <w:tcPr>
            <w:tcW w:w="8118" w:type="dxa"/>
            <w:gridSpan w:val="3"/>
          </w:tcPr>
          <w:p w14:paraId="02359C3A" w14:textId="6453E14C" w:rsidR="00BB0BB5" w:rsidRDefault="00BB0BB5" w:rsidP="004B4A69">
            <w:pPr>
              <w:spacing w:after="0"/>
            </w:pPr>
            <w:r>
              <w:t>Con este punto de entrada podremos conseguir todos los datos de una línea del registro.</w:t>
            </w:r>
          </w:p>
        </w:tc>
      </w:tr>
      <w:tr w:rsidR="004E559D" w14:paraId="1632AFF7" w14:textId="77777777" w:rsidTr="0019738C">
        <w:tc>
          <w:tcPr>
            <w:tcW w:w="1474" w:type="dxa"/>
          </w:tcPr>
          <w:p w14:paraId="4A494379" w14:textId="087862FD" w:rsidR="004E559D" w:rsidRDefault="004E559D" w:rsidP="004E559D">
            <w:pPr>
              <w:spacing w:after="0"/>
            </w:pPr>
            <w:r>
              <w:t>GET</w:t>
            </w:r>
          </w:p>
        </w:tc>
        <w:tc>
          <w:tcPr>
            <w:tcW w:w="4504" w:type="dxa"/>
          </w:tcPr>
          <w:p w14:paraId="77AE5B09" w14:textId="3EB3E0D2" w:rsidR="004E559D" w:rsidRDefault="004E559D" w:rsidP="004E559D">
            <w:pPr>
              <w:spacing w:after="0"/>
            </w:pPr>
            <w:r>
              <w:t>/api/v1/insert_row/?token=X&amp;data=…</w:t>
            </w:r>
          </w:p>
        </w:tc>
        <w:tc>
          <w:tcPr>
            <w:tcW w:w="1496" w:type="dxa"/>
          </w:tcPr>
          <w:p w14:paraId="76E75F8D" w14:textId="230515A6" w:rsidR="004E559D" w:rsidRDefault="004E559D" w:rsidP="004E559D">
            <w:pPr>
              <w:spacing w:after="0"/>
            </w:pPr>
            <w:r>
              <w:t>Si</w:t>
            </w:r>
          </w:p>
        </w:tc>
        <w:tc>
          <w:tcPr>
            <w:tcW w:w="2118" w:type="dxa"/>
          </w:tcPr>
          <w:p w14:paraId="2549AB05" w14:textId="1C7ADF4C" w:rsidR="004E559D" w:rsidRDefault="004B4A69" w:rsidP="004E559D">
            <w:pPr>
              <w:spacing w:after="0"/>
            </w:pPr>
            <w:r>
              <w:t>C</w:t>
            </w:r>
            <w:r w:rsidR="004E559D">
              <w:t>orrecto o 401 si error</w:t>
            </w:r>
          </w:p>
        </w:tc>
      </w:tr>
      <w:tr w:rsidR="00BB0BB5" w14:paraId="45579959" w14:textId="77777777" w:rsidTr="00942507">
        <w:tc>
          <w:tcPr>
            <w:tcW w:w="1474" w:type="dxa"/>
          </w:tcPr>
          <w:p w14:paraId="444D4CF5" w14:textId="77777777" w:rsidR="00BB0BB5" w:rsidRDefault="00BB0BB5" w:rsidP="004E559D">
            <w:pPr>
              <w:spacing w:after="0"/>
            </w:pPr>
          </w:p>
        </w:tc>
        <w:tc>
          <w:tcPr>
            <w:tcW w:w="8118" w:type="dxa"/>
            <w:gridSpan w:val="3"/>
          </w:tcPr>
          <w:p w14:paraId="32F6E90E" w14:textId="3C64B533" w:rsidR="00BB0BB5" w:rsidRDefault="00A80172" w:rsidP="004E559D">
            <w:pPr>
              <w:spacing w:after="0"/>
            </w:pPr>
            <w:r>
              <w:t>Insertamos una línea en el registro con todos los datos, no será necesario que se indique el valor de la clave principal, se creará de forma automática.</w:t>
            </w:r>
          </w:p>
        </w:tc>
      </w:tr>
      <w:tr w:rsidR="004E559D" w14:paraId="24C64650" w14:textId="77777777" w:rsidTr="0019738C">
        <w:tc>
          <w:tcPr>
            <w:tcW w:w="1474" w:type="dxa"/>
          </w:tcPr>
          <w:p w14:paraId="3D02F862" w14:textId="0F8817A9" w:rsidR="004E559D" w:rsidRDefault="004E559D" w:rsidP="004E559D">
            <w:pPr>
              <w:spacing w:after="0"/>
            </w:pPr>
            <w:r>
              <w:t>GET</w:t>
            </w:r>
          </w:p>
        </w:tc>
        <w:tc>
          <w:tcPr>
            <w:tcW w:w="4504" w:type="dxa"/>
          </w:tcPr>
          <w:p w14:paraId="35FF93F4" w14:textId="1DCCDA89" w:rsidR="004E559D" w:rsidRDefault="004E559D" w:rsidP="004E559D">
            <w:pPr>
              <w:spacing w:after="0"/>
            </w:pPr>
            <w:r>
              <w:t>/api/v1/update_row/id/?token=X&amp;data=…</w:t>
            </w:r>
          </w:p>
        </w:tc>
        <w:tc>
          <w:tcPr>
            <w:tcW w:w="1496" w:type="dxa"/>
          </w:tcPr>
          <w:p w14:paraId="28DBD501" w14:textId="72F93FB0" w:rsidR="004E559D" w:rsidRDefault="004E559D" w:rsidP="004E559D">
            <w:pPr>
              <w:spacing w:after="0"/>
            </w:pPr>
            <w:r>
              <w:t>Si</w:t>
            </w:r>
          </w:p>
        </w:tc>
        <w:tc>
          <w:tcPr>
            <w:tcW w:w="2118" w:type="dxa"/>
          </w:tcPr>
          <w:p w14:paraId="14874748" w14:textId="713B9E87" w:rsidR="004E559D" w:rsidRDefault="004B4A69" w:rsidP="004E559D">
            <w:pPr>
              <w:spacing w:after="0"/>
            </w:pPr>
            <w:r>
              <w:t>C</w:t>
            </w:r>
            <w:r w:rsidR="004E559D">
              <w:t>orrecto o 401 si error</w:t>
            </w:r>
          </w:p>
        </w:tc>
      </w:tr>
      <w:tr w:rsidR="00A80172" w14:paraId="716C7019" w14:textId="77777777" w:rsidTr="00202539">
        <w:tc>
          <w:tcPr>
            <w:tcW w:w="1474" w:type="dxa"/>
          </w:tcPr>
          <w:p w14:paraId="2DAFF12F" w14:textId="77777777" w:rsidR="00A80172" w:rsidRDefault="00A80172" w:rsidP="004E559D">
            <w:pPr>
              <w:spacing w:after="0"/>
            </w:pPr>
          </w:p>
        </w:tc>
        <w:tc>
          <w:tcPr>
            <w:tcW w:w="8118" w:type="dxa"/>
            <w:gridSpan w:val="3"/>
          </w:tcPr>
          <w:p w14:paraId="5BE16855" w14:textId="3360FBBF" w:rsidR="00A80172" w:rsidRDefault="00A80172" w:rsidP="004E559D">
            <w:pPr>
              <w:spacing w:after="0"/>
            </w:pPr>
            <w:r>
              <w:t>Se modificarán los datos de una línea de registro, es necesaria la clave primaria para identificar el objeto de los cambios.</w:t>
            </w:r>
          </w:p>
        </w:tc>
      </w:tr>
      <w:tr w:rsidR="006D3F6B" w14:paraId="22F30358" w14:textId="77777777" w:rsidTr="0019738C">
        <w:tc>
          <w:tcPr>
            <w:tcW w:w="1474" w:type="dxa"/>
          </w:tcPr>
          <w:p w14:paraId="3899126E" w14:textId="6E9B43C4" w:rsidR="006D3F6B" w:rsidRDefault="006D3F6B" w:rsidP="006D3F6B">
            <w:pPr>
              <w:spacing w:after="0"/>
            </w:pPr>
            <w:r>
              <w:t>GET</w:t>
            </w:r>
          </w:p>
        </w:tc>
        <w:tc>
          <w:tcPr>
            <w:tcW w:w="4504" w:type="dxa"/>
          </w:tcPr>
          <w:p w14:paraId="6364C86C" w14:textId="243FCF05" w:rsidR="006D3F6B" w:rsidRDefault="006D3F6B" w:rsidP="006D3F6B">
            <w:pPr>
              <w:spacing w:after="0"/>
            </w:pPr>
            <w:r>
              <w:t>/api/v1/get_destinos/?token=X</w:t>
            </w:r>
          </w:p>
        </w:tc>
        <w:tc>
          <w:tcPr>
            <w:tcW w:w="1496" w:type="dxa"/>
          </w:tcPr>
          <w:p w14:paraId="2C69B57F" w14:textId="3921C3B8" w:rsidR="006D3F6B" w:rsidRDefault="006D3F6B" w:rsidP="006D3F6B">
            <w:pPr>
              <w:spacing w:after="0"/>
            </w:pPr>
            <w:r>
              <w:t>Si</w:t>
            </w:r>
          </w:p>
        </w:tc>
        <w:tc>
          <w:tcPr>
            <w:tcW w:w="2118" w:type="dxa"/>
          </w:tcPr>
          <w:p w14:paraId="6E648FF1" w14:textId="5F5E36DE" w:rsidR="006D3F6B" w:rsidRDefault="006D3F6B" w:rsidP="006D3F6B">
            <w:pPr>
              <w:spacing w:after="0"/>
            </w:pPr>
            <w:r>
              <w:t>Correcto o 401 si error</w:t>
            </w:r>
          </w:p>
        </w:tc>
      </w:tr>
      <w:tr w:rsidR="00A40B65" w14:paraId="4342C50D" w14:textId="77777777" w:rsidTr="00077357">
        <w:tc>
          <w:tcPr>
            <w:tcW w:w="1474" w:type="dxa"/>
          </w:tcPr>
          <w:p w14:paraId="610DD4EE" w14:textId="77777777" w:rsidR="00A40B65" w:rsidRDefault="00A40B65" w:rsidP="006D3F6B">
            <w:pPr>
              <w:spacing w:after="0"/>
            </w:pPr>
          </w:p>
        </w:tc>
        <w:tc>
          <w:tcPr>
            <w:tcW w:w="8118" w:type="dxa"/>
            <w:gridSpan w:val="3"/>
          </w:tcPr>
          <w:p w14:paraId="0220E6CC" w14:textId="04D0E5E6" w:rsidR="00A40B65" w:rsidRDefault="00CE0CA5" w:rsidP="006D3F6B">
            <w:pPr>
              <w:spacing w:after="0"/>
            </w:pPr>
            <w:r>
              <w:t>Devuelve todos los datos de la tabla destinos.</w:t>
            </w:r>
          </w:p>
        </w:tc>
      </w:tr>
      <w:tr w:rsidR="006D3F6B" w14:paraId="1CA7F599" w14:textId="77777777" w:rsidTr="0019738C">
        <w:tc>
          <w:tcPr>
            <w:tcW w:w="1474" w:type="dxa"/>
          </w:tcPr>
          <w:p w14:paraId="7D5D6B6D" w14:textId="3C6BD85C" w:rsidR="006D3F6B" w:rsidRDefault="006D3F6B" w:rsidP="006D3F6B">
            <w:pPr>
              <w:spacing w:after="0"/>
            </w:pPr>
            <w:r>
              <w:t>GET</w:t>
            </w:r>
          </w:p>
        </w:tc>
        <w:tc>
          <w:tcPr>
            <w:tcW w:w="4504" w:type="dxa"/>
          </w:tcPr>
          <w:p w14:paraId="03EF1F73" w14:textId="4AD50A75" w:rsidR="006D3F6B" w:rsidRDefault="006D3F6B" w:rsidP="006D3F6B">
            <w:pPr>
              <w:spacing w:after="0"/>
            </w:pPr>
            <w:r>
              <w:t>/api/v1/get_asuntos/?token=X</w:t>
            </w:r>
          </w:p>
        </w:tc>
        <w:tc>
          <w:tcPr>
            <w:tcW w:w="1496" w:type="dxa"/>
          </w:tcPr>
          <w:p w14:paraId="07963328" w14:textId="2128B359" w:rsidR="006D3F6B" w:rsidRDefault="006D3F6B" w:rsidP="006D3F6B">
            <w:pPr>
              <w:spacing w:after="0"/>
            </w:pPr>
            <w:r>
              <w:t>Si</w:t>
            </w:r>
          </w:p>
        </w:tc>
        <w:tc>
          <w:tcPr>
            <w:tcW w:w="2118" w:type="dxa"/>
          </w:tcPr>
          <w:p w14:paraId="283537BC" w14:textId="31751D79" w:rsidR="006D3F6B" w:rsidRDefault="006D3F6B" w:rsidP="006D3F6B">
            <w:pPr>
              <w:spacing w:after="0"/>
            </w:pPr>
            <w:r>
              <w:t>Correcto o 401 si error</w:t>
            </w:r>
          </w:p>
        </w:tc>
      </w:tr>
      <w:tr w:rsidR="00CE0CA5" w14:paraId="47CC5153" w14:textId="77777777" w:rsidTr="001A0DC4">
        <w:tc>
          <w:tcPr>
            <w:tcW w:w="1474" w:type="dxa"/>
          </w:tcPr>
          <w:p w14:paraId="6B950278" w14:textId="77777777" w:rsidR="00CE0CA5" w:rsidRDefault="00CE0CA5" w:rsidP="006D3F6B">
            <w:pPr>
              <w:spacing w:after="0"/>
            </w:pPr>
          </w:p>
        </w:tc>
        <w:tc>
          <w:tcPr>
            <w:tcW w:w="8118" w:type="dxa"/>
            <w:gridSpan w:val="3"/>
          </w:tcPr>
          <w:p w14:paraId="1A40ECE2" w14:textId="62FB3455" w:rsidR="00CE0CA5" w:rsidRDefault="00CE0CA5" w:rsidP="006D3F6B">
            <w:pPr>
              <w:spacing w:after="0"/>
            </w:pPr>
            <w:r>
              <w:t>Devuelve todos los datos de la tabla asuntos.</w:t>
            </w:r>
          </w:p>
        </w:tc>
      </w:tr>
    </w:tbl>
    <w:p w14:paraId="685A989C" w14:textId="77777777" w:rsidR="004E559D" w:rsidRDefault="004E559D" w:rsidP="004E559D"/>
    <w:p w14:paraId="558E831E" w14:textId="7B3D7E8C" w:rsidR="00F41A6F" w:rsidRDefault="00F41A6F" w:rsidP="00F41A6F">
      <w:pPr>
        <w:pStyle w:val="Ttulo2"/>
      </w:pPr>
      <w:bookmarkStart w:id="97" w:name="_Toc104188504"/>
      <w:r>
        <w:lastRenderedPageBreak/>
        <w:t>Diseño ms rsalida</w:t>
      </w:r>
      <w:bookmarkEnd w:id="97"/>
    </w:p>
    <w:p w14:paraId="012CC3D7" w14:textId="1BC33F75" w:rsidR="00936DCE" w:rsidRPr="00936DCE" w:rsidRDefault="00E53A13" w:rsidP="00936DCE">
      <w:r>
        <w:t>El diseño de este ms es similar al de entrada con la única diferencia de las tablas a utilizar y los datos a usar</w:t>
      </w:r>
      <w:r w:rsidR="000376C0">
        <w:t xml:space="preserve"> (ver la sección de análisis)</w:t>
      </w:r>
      <w:r>
        <w:t>.</w:t>
      </w:r>
    </w:p>
    <w:tbl>
      <w:tblPr>
        <w:tblStyle w:val="Tablaconcuadrcula"/>
        <w:tblW w:w="0" w:type="auto"/>
        <w:tblLook w:val="04A0" w:firstRow="1" w:lastRow="0" w:firstColumn="1" w:lastColumn="0" w:noHBand="0" w:noVBand="1"/>
      </w:tblPr>
      <w:tblGrid>
        <w:gridCol w:w="2405"/>
        <w:gridCol w:w="7187"/>
      </w:tblGrid>
      <w:tr w:rsidR="004E559D" w14:paraId="6CB8B026" w14:textId="77777777" w:rsidTr="0019738C">
        <w:tc>
          <w:tcPr>
            <w:tcW w:w="2405" w:type="dxa"/>
          </w:tcPr>
          <w:p w14:paraId="0D102768" w14:textId="77777777" w:rsidR="004E559D" w:rsidRPr="003646D1" w:rsidRDefault="004E559D" w:rsidP="0019738C">
            <w:pPr>
              <w:spacing w:after="0"/>
              <w:rPr>
                <w:b/>
                <w:bCs/>
              </w:rPr>
            </w:pPr>
            <w:r w:rsidRPr="003646D1">
              <w:rPr>
                <w:b/>
                <w:bCs/>
              </w:rPr>
              <w:t>Nombre</w:t>
            </w:r>
          </w:p>
        </w:tc>
        <w:tc>
          <w:tcPr>
            <w:tcW w:w="7187" w:type="dxa"/>
          </w:tcPr>
          <w:p w14:paraId="3FC46738" w14:textId="37FDFAB2" w:rsidR="004E559D" w:rsidRDefault="0061130A" w:rsidP="0019738C">
            <w:pPr>
              <w:spacing w:after="0"/>
            </w:pPr>
            <w:r>
              <w:t>r</w:t>
            </w:r>
            <w:r w:rsidR="004E559D">
              <w:t>salida</w:t>
            </w:r>
          </w:p>
        </w:tc>
      </w:tr>
      <w:tr w:rsidR="004E559D" w14:paraId="126E4440" w14:textId="77777777" w:rsidTr="0019738C">
        <w:tc>
          <w:tcPr>
            <w:tcW w:w="2405" w:type="dxa"/>
          </w:tcPr>
          <w:p w14:paraId="044A95B9" w14:textId="77777777" w:rsidR="004E559D" w:rsidRPr="003646D1" w:rsidRDefault="004E559D" w:rsidP="0019738C">
            <w:pPr>
              <w:spacing w:after="0"/>
              <w:rPr>
                <w:b/>
                <w:bCs/>
              </w:rPr>
            </w:pPr>
            <w:r w:rsidRPr="003646D1">
              <w:rPr>
                <w:b/>
                <w:bCs/>
              </w:rPr>
              <w:t>Dirección</w:t>
            </w:r>
          </w:p>
        </w:tc>
        <w:tc>
          <w:tcPr>
            <w:tcW w:w="7187" w:type="dxa"/>
          </w:tcPr>
          <w:p w14:paraId="3C5E8DAF" w14:textId="77777777" w:rsidR="004E559D" w:rsidRDefault="004E559D" w:rsidP="0019738C">
            <w:pPr>
              <w:spacing w:after="0"/>
            </w:pPr>
            <w:r>
              <w:t>localhost</w:t>
            </w:r>
          </w:p>
        </w:tc>
      </w:tr>
      <w:tr w:rsidR="004E559D" w14:paraId="69E76391" w14:textId="77777777" w:rsidTr="0019738C">
        <w:tc>
          <w:tcPr>
            <w:tcW w:w="2405" w:type="dxa"/>
          </w:tcPr>
          <w:p w14:paraId="2B3CFE47" w14:textId="77777777" w:rsidR="004E559D" w:rsidRPr="003646D1" w:rsidRDefault="004E559D" w:rsidP="0019738C">
            <w:pPr>
              <w:spacing w:after="0"/>
              <w:rPr>
                <w:b/>
                <w:bCs/>
              </w:rPr>
            </w:pPr>
            <w:r w:rsidRPr="003646D1">
              <w:rPr>
                <w:b/>
                <w:bCs/>
              </w:rPr>
              <w:t>Puerto</w:t>
            </w:r>
          </w:p>
        </w:tc>
        <w:tc>
          <w:tcPr>
            <w:tcW w:w="7187" w:type="dxa"/>
          </w:tcPr>
          <w:p w14:paraId="5DF3B804" w14:textId="6CAD9402" w:rsidR="004E559D" w:rsidRDefault="004E559D" w:rsidP="0019738C">
            <w:pPr>
              <w:spacing w:after="0"/>
            </w:pPr>
            <w:r>
              <w:t>15002</w:t>
            </w:r>
          </w:p>
        </w:tc>
      </w:tr>
    </w:tbl>
    <w:p w14:paraId="6CE77FD3" w14:textId="77777777" w:rsidR="008C2181" w:rsidRDefault="008C2181" w:rsidP="008C2181">
      <w:pPr>
        <w:pStyle w:val="Ttulo3"/>
      </w:pPr>
      <w:bookmarkStart w:id="98" w:name="_Toc104188505"/>
      <w:r>
        <w:t>Diseño del API</w:t>
      </w:r>
      <w:bookmarkEnd w:id="98"/>
    </w:p>
    <w:tbl>
      <w:tblPr>
        <w:tblStyle w:val="Tablaconcuadrcula"/>
        <w:tblW w:w="0" w:type="auto"/>
        <w:tblLook w:val="04A0" w:firstRow="1" w:lastRow="0" w:firstColumn="1" w:lastColumn="0" w:noHBand="0" w:noVBand="1"/>
      </w:tblPr>
      <w:tblGrid>
        <w:gridCol w:w="1474"/>
        <w:gridCol w:w="4504"/>
        <w:gridCol w:w="1496"/>
        <w:gridCol w:w="2118"/>
      </w:tblGrid>
      <w:tr w:rsidR="004E559D" w14:paraId="0A633EB6" w14:textId="77777777" w:rsidTr="001F3635">
        <w:tc>
          <w:tcPr>
            <w:tcW w:w="1474" w:type="dxa"/>
          </w:tcPr>
          <w:p w14:paraId="74180E55" w14:textId="77777777" w:rsidR="004E559D" w:rsidRDefault="004E559D" w:rsidP="0019738C">
            <w:pPr>
              <w:spacing w:after="0"/>
            </w:pPr>
          </w:p>
        </w:tc>
        <w:tc>
          <w:tcPr>
            <w:tcW w:w="4504" w:type="dxa"/>
            <w:shd w:val="clear" w:color="auto" w:fill="CED0D2" w:themeFill="background2" w:themeFillShade="E6"/>
          </w:tcPr>
          <w:p w14:paraId="59EACDD6" w14:textId="787579B7" w:rsidR="004E559D" w:rsidRPr="004B2420" w:rsidRDefault="004E559D" w:rsidP="0019738C">
            <w:pPr>
              <w:spacing w:after="0"/>
              <w:rPr>
                <w:b/>
                <w:bCs/>
              </w:rPr>
            </w:pPr>
            <w:r w:rsidRPr="004B2420">
              <w:rPr>
                <w:b/>
                <w:bCs/>
              </w:rPr>
              <w:t>Endpoint</w:t>
            </w:r>
          </w:p>
        </w:tc>
        <w:tc>
          <w:tcPr>
            <w:tcW w:w="1496" w:type="dxa"/>
            <w:shd w:val="clear" w:color="auto" w:fill="CED0D2" w:themeFill="background2" w:themeFillShade="E6"/>
          </w:tcPr>
          <w:p w14:paraId="1FE7676E" w14:textId="77777777" w:rsidR="004E559D" w:rsidRPr="004B2420" w:rsidRDefault="004E559D" w:rsidP="0019738C">
            <w:pPr>
              <w:spacing w:after="0"/>
              <w:rPr>
                <w:b/>
                <w:bCs/>
              </w:rPr>
            </w:pPr>
            <w:r w:rsidRPr="004B2420">
              <w:rPr>
                <w:b/>
                <w:bCs/>
              </w:rPr>
              <w:t>Necesita autorización</w:t>
            </w:r>
          </w:p>
        </w:tc>
        <w:tc>
          <w:tcPr>
            <w:tcW w:w="2118" w:type="dxa"/>
            <w:shd w:val="clear" w:color="auto" w:fill="CED0D2" w:themeFill="background2" w:themeFillShade="E6"/>
          </w:tcPr>
          <w:p w14:paraId="0B77B4E4" w14:textId="77777777" w:rsidR="004E559D" w:rsidRPr="004B2420" w:rsidRDefault="004E559D" w:rsidP="0019738C">
            <w:pPr>
              <w:spacing w:after="0"/>
              <w:rPr>
                <w:b/>
                <w:bCs/>
              </w:rPr>
            </w:pPr>
            <w:r w:rsidRPr="004B2420">
              <w:rPr>
                <w:b/>
                <w:bCs/>
              </w:rPr>
              <w:t>Devuelv</w:t>
            </w:r>
            <w:r>
              <w:rPr>
                <w:b/>
                <w:bCs/>
              </w:rPr>
              <w:t>e</w:t>
            </w:r>
          </w:p>
        </w:tc>
      </w:tr>
      <w:tr w:rsidR="004B4A69" w14:paraId="2BC913B5" w14:textId="77777777" w:rsidTr="0019738C">
        <w:tc>
          <w:tcPr>
            <w:tcW w:w="1474" w:type="dxa"/>
          </w:tcPr>
          <w:p w14:paraId="1C698238" w14:textId="77777777" w:rsidR="004B4A69" w:rsidRDefault="004B4A69" w:rsidP="004B4A69">
            <w:pPr>
              <w:spacing w:after="0"/>
            </w:pPr>
            <w:r>
              <w:t>GET</w:t>
            </w:r>
          </w:p>
        </w:tc>
        <w:tc>
          <w:tcPr>
            <w:tcW w:w="4504" w:type="dxa"/>
          </w:tcPr>
          <w:p w14:paraId="16B5575E" w14:textId="77777777" w:rsidR="004B4A69" w:rsidRDefault="004B4A69" w:rsidP="004B4A69">
            <w:pPr>
              <w:spacing w:after="0"/>
            </w:pPr>
            <w:r>
              <w:t>/api/v1/get_rows/?token=X</w:t>
            </w:r>
          </w:p>
        </w:tc>
        <w:tc>
          <w:tcPr>
            <w:tcW w:w="1496" w:type="dxa"/>
          </w:tcPr>
          <w:p w14:paraId="45E56D64" w14:textId="77777777" w:rsidR="004B4A69" w:rsidRDefault="004B4A69" w:rsidP="004B4A69">
            <w:pPr>
              <w:spacing w:after="0"/>
            </w:pPr>
            <w:r>
              <w:t>Si</w:t>
            </w:r>
          </w:p>
        </w:tc>
        <w:tc>
          <w:tcPr>
            <w:tcW w:w="2118" w:type="dxa"/>
          </w:tcPr>
          <w:p w14:paraId="0DA270AB" w14:textId="0B21BB05" w:rsidR="004B4A69" w:rsidRDefault="004B4A69" w:rsidP="004B4A69">
            <w:pPr>
              <w:spacing w:after="0"/>
            </w:pPr>
            <w:r>
              <w:t>Json data o 401 si error</w:t>
            </w:r>
          </w:p>
        </w:tc>
      </w:tr>
      <w:tr w:rsidR="004B4A69" w14:paraId="1DF8D689" w14:textId="77777777" w:rsidTr="0019738C">
        <w:tc>
          <w:tcPr>
            <w:tcW w:w="1474" w:type="dxa"/>
          </w:tcPr>
          <w:p w14:paraId="5C05DA73" w14:textId="77777777" w:rsidR="004B4A69" w:rsidRDefault="004B4A69" w:rsidP="004B4A69">
            <w:pPr>
              <w:spacing w:after="0"/>
            </w:pPr>
            <w:r>
              <w:t>GET</w:t>
            </w:r>
          </w:p>
        </w:tc>
        <w:tc>
          <w:tcPr>
            <w:tcW w:w="4504" w:type="dxa"/>
          </w:tcPr>
          <w:p w14:paraId="679A437E" w14:textId="74DE1051" w:rsidR="004B4A69" w:rsidRDefault="004B4A69" w:rsidP="004B4A69">
            <w:pPr>
              <w:spacing w:after="0"/>
            </w:pPr>
            <w:r>
              <w:t>/api/v1/get_row</w:t>
            </w:r>
            <w:r w:rsidR="00103ECD">
              <w:t>s</w:t>
            </w:r>
            <w:r>
              <w:t>/&lt;id&gt;/?token=X</w:t>
            </w:r>
          </w:p>
        </w:tc>
        <w:tc>
          <w:tcPr>
            <w:tcW w:w="1496" w:type="dxa"/>
          </w:tcPr>
          <w:p w14:paraId="241C312F" w14:textId="77777777" w:rsidR="004B4A69" w:rsidRDefault="004B4A69" w:rsidP="004B4A69">
            <w:pPr>
              <w:spacing w:after="0"/>
            </w:pPr>
            <w:r>
              <w:t>Si</w:t>
            </w:r>
          </w:p>
        </w:tc>
        <w:tc>
          <w:tcPr>
            <w:tcW w:w="2118" w:type="dxa"/>
          </w:tcPr>
          <w:p w14:paraId="6897ADF1" w14:textId="18E23A0C" w:rsidR="004B4A69" w:rsidRDefault="004B4A69" w:rsidP="004B4A69">
            <w:pPr>
              <w:spacing w:after="0"/>
            </w:pPr>
            <w:r>
              <w:t>Json data o 401 si error</w:t>
            </w:r>
          </w:p>
        </w:tc>
      </w:tr>
      <w:tr w:rsidR="004E559D" w14:paraId="7CBE29CC" w14:textId="77777777" w:rsidTr="0019738C">
        <w:tc>
          <w:tcPr>
            <w:tcW w:w="1474" w:type="dxa"/>
          </w:tcPr>
          <w:p w14:paraId="6E4B1365" w14:textId="77777777" w:rsidR="004E559D" w:rsidRDefault="004E559D" w:rsidP="0019738C">
            <w:pPr>
              <w:spacing w:after="0"/>
            </w:pPr>
            <w:r>
              <w:t>GET</w:t>
            </w:r>
          </w:p>
        </w:tc>
        <w:tc>
          <w:tcPr>
            <w:tcW w:w="4504" w:type="dxa"/>
          </w:tcPr>
          <w:p w14:paraId="5133EA6C" w14:textId="77777777" w:rsidR="004E559D" w:rsidRDefault="004E559D" w:rsidP="0019738C">
            <w:pPr>
              <w:spacing w:after="0"/>
            </w:pPr>
            <w:r>
              <w:t>/api/v1/insert_row/?token=X&amp;data=…</w:t>
            </w:r>
          </w:p>
        </w:tc>
        <w:tc>
          <w:tcPr>
            <w:tcW w:w="1496" w:type="dxa"/>
          </w:tcPr>
          <w:p w14:paraId="4FB51E41" w14:textId="77777777" w:rsidR="004E559D" w:rsidRDefault="004E559D" w:rsidP="0019738C">
            <w:pPr>
              <w:spacing w:after="0"/>
            </w:pPr>
            <w:r>
              <w:t>Si</w:t>
            </w:r>
          </w:p>
        </w:tc>
        <w:tc>
          <w:tcPr>
            <w:tcW w:w="2118" w:type="dxa"/>
          </w:tcPr>
          <w:p w14:paraId="72568877" w14:textId="5E617A5C" w:rsidR="004E559D" w:rsidRDefault="004B4A69" w:rsidP="0019738C">
            <w:pPr>
              <w:spacing w:after="0"/>
            </w:pPr>
            <w:r>
              <w:t>C</w:t>
            </w:r>
            <w:r w:rsidR="004E559D">
              <w:t>orrecto o 401 si error</w:t>
            </w:r>
          </w:p>
        </w:tc>
      </w:tr>
      <w:tr w:rsidR="004E559D" w14:paraId="704F06D9" w14:textId="77777777" w:rsidTr="0019738C">
        <w:tc>
          <w:tcPr>
            <w:tcW w:w="1474" w:type="dxa"/>
          </w:tcPr>
          <w:p w14:paraId="26567EF5" w14:textId="77777777" w:rsidR="004E559D" w:rsidRDefault="004E559D" w:rsidP="0019738C">
            <w:pPr>
              <w:spacing w:after="0"/>
            </w:pPr>
            <w:r>
              <w:t>GET</w:t>
            </w:r>
          </w:p>
        </w:tc>
        <w:tc>
          <w:tcPr>
            <w:tcW w:w="4504" w:type="dxa"/>
          </w:tcPr>
          <w:p w14:paraId="5F513C9E" w14:textId="77777777" w:rsidR="004E559D" w:rsidRDefault="004E559D" w:rsidP="0019738C">
            <w:pPr>
              <w:spacing w:after="0"/>
            </w:pPr>
            <w:r>
              <w:t>/api/v1/update_row/id/?token=X&amp;data=…</w:t>
            </w:r>
          </w:p>
        </w:tc>
        <w:tc>
          <w:tcPr>
            <w:tcW w:w="1496" w:type="dxa"/>
          </w:tcPr>
          <w:p w14:paraId="4A8F5B68" w14:textId="77777777" w:rsidR="004E559D" w:rsidRDefault="004E559D" w:rsidP="0019738C">
            <w:pPr>
              <w:spacing w:after="0"/>
            </w:pPr>
            <w:r>
              <w:t>Si</w:t>
            </w:r>
          </w:p>
        </w:tc>
        <w:tc>
          <w:tcPr>
            <w:tcW w:w="2118" w:type="dxa"/>
          </w:tcPr>
          <w:p w14:paraId="78B26EBB" w14:textId="6EB4E47E" w:rsidR="004E559D" w:rsidRDefault="004B4A69" w:rsidP="0019738C">
            <w:pPr>
              <w:spacing w:after="0"/>
            </w:pPr>
            <w:r>
              <w:t>C</w:t>
            </w:r>
            <w:r w:rsidR="004E559D">
              <w:t>orrecto o 401 si error</w:t>
            </w:r>
          </w:p>
        </w:tc>
      </w:tr>
      <w:tr w:rsidR="004B44D3" w14:paraId="66BDC4C4" w14:textId="77777777" w:rsidTr="0019738C">
        <w:tc>
          <w:tcPr>
            <w:tcW w:w="1474" w:type="dxa"/>
          </w:tcPr>
          <w:p w14:paraId="10A4EE91" w14:textId="2F82BEAD" w:rsidR="004B44D3" w:rsidRDefault="004B44D3" w:rsidP="004B44D3">
            <w:pPr>
              <w:spacing w:after="0"/>
            </w:pPr>
            <w:r>
              <w:t>GET</w:t>
            </w:r>
          </w:p>
        </w:tc>
        <w:tc>
          <w:tcPr>
            <w:tcW w:w="4504" w:type="dxa"/>
          </w:tcPr>
          <w:p w14:paraId="2260F490" w14:textId="45D9CFD5" w:rsidR="004B44D3" w:rsidRDefault="004B44D3" w:rsidP="004B44D3">
            <w:pPr>
              <w:spacing w:after="0"/>
            </w:pPr>
            <w:r>
              <w:t>/api/v1/get_destinos/?token=X</w:t>
            </w:r>
          </w:p>
        </w:tc>
        <w:tc>
          <w:tcPr>
            <w:tcW w:w="1496" w:type="dxa"/>
          </w:tcPr>
          <w:p w14:paraId="7C930184" w14:textId="5007082D" w:rsidR="004B44D3" w:rsidRDefault="004B44D3" w:rsidP="004B44D3">
            <w:pPr>
              <w:spacing w:after="0"/>
            </w:pPr>
            <w:r>
              <w:t>Si</w:t>
            </w:r>
          </w:p>
        </w:tc>
        <w:tc>
          <w:tcPr>
            <w:tcW w:w="2118" w:type="dxa"/>
          </w:tcPr>
          <w:p w14:paraId="2EAE108D" w14:textId="38D19278" w:rsidR="004B44D3" w:rsidRDefault="004B44D3" w:rsidP="004B44D3">
            <w:pPr>
              <w:spacing w:after="0"/>
            </w:pPr>
            <w:r>
              <w:t>Correcto o 401 si error</w:t>
            </w:r>
          </w:p>
        </w:tc>
      </w:tr>
    </w:tbl>
    <w:p w14:paraId="3A2132C4" w14:textId="60F2FE08" w:rsidR="007D7DDA" w:rsidRPr="007D7DDA" w:rsidRDefault="007D7DDA" w:rsidP="007D7DDA"/>
    <w:p w14:paraId="1AA29BAC" w14:textId="38A606E4" w:rsidR="0067469C" w:rsidRDefault="00F41A6F" w:rsidP="00F41A6F">
      <w:pPr>
        <w:pStyle w:val="Ttulo2"/>
      </w:pPr>
      <w:bookmarkStart w:id="99" w:name="_Hlk101888341"/>
      <w:bookmarkStart w:id="100" w:name="_Toc104188506"/>
      <w:r>
        <w:t>Diseño ms ui usuario</w:t>
      </w:r>
      <w:bookmarkEnd w:id="100"/>
    </w:p>
    <w:tbl>
      <w:tblPr>
        <w:tblStyle w:val="Tablaconcuadrcula"/>
        <w:tblW w:w="0" w:type="auto"/>
        <w:tblLook w:val="04A0" w:firstRow="1" w:lastRow="0" w:firstColumn="1" w:lastColumn="0" w:noHBand="0" w:noVBand="1"/>
      </w:tblPr>
      <w:tblGrid>
        <w:gridCol w:w="2405"/>
        <w:gridCol w:w="7187"/>
      </w:tblGrid>
      <w:tr w:rsidR="007945F6" w14:paraId="5482173B" w14:textId="77777777" w:rsidTr="0019738C">
        <w:tc>
          <w:tcPr>
            <w:tcW w:w="2405" w:type="dxa"/>
          </w:tcPr>
          <w:p w14:paraId="5A95E4B6" w14:textId="25873ECE" w:rsidR="007945F6" w:rsidRPr="003646D1" w:rsidRDefault="007945F6" w:rsidP="0019738C">
            <w:pPr>
              <w:spacing w:after="0"/>
              <w:rPr>
                <w:b/>
                <w:bCs/>
              </w:rPr>
            </w:pPr>
            <w:r w:rsidRPr="003646D1">
              <w:rPr>
                <w:b/>
                <w:bCs/>
              </w:rPr>
              <w:t>Nombre</w:t>
            </w:r>
          </w:p>
        </w:tc>
        <w:tc>
          <w:tcPr>
            <w:tcW w:w="7187" w:type="dxa"/>
          </w:tcPr>
          <w:p w14:paraId="4374021E" w14:textId="0BBD3FE5" w:rsidR="007945F6" w:rsidRDefault="007945F6" w:rsidP="0019738C">
            <w:pPr>
              <w:spacing w:after="0"/>
            </w:pPr>
            <w:r>
              <w:t>ui</w:t>
            </w:r>
          </w:p>
        </w:tc>
      </w:tr>
      <w:tr w:rsidR="007945F6" w14:paraId="2F050D75" w14:textId="77777777" w:rsidTr="0019738C">
        <w:tc>
          <w:tcPr>
            <w:tcW w:w="2405" w:type="dxa"/>
          </w:tcPr>
          <w:p w14:paraId="1DC22693" w14:textId="77777777" w:rsidR="007945F6" w:rsidRPr="003646D1" w:rsidRDefault="007945F6" w:rsidP="0019738C">
            <w:pPr>
              <w:spacing w:after="0"/>
              <w:rPr>
                <w:b/>
                <w:bCs/>
              </w:rPr>
            </w:pPr>
            <w:r w:rsidRPr="003646D1">
              <w:rPr>
                <w:b/>
                <w:bCs/>
              </w:rPr>
              <w:t>Dirección</w:t>
            </w:r>
          </w:p>
        </w:tc>
        <w:tc>
          <w:tcPr>
            <w:tcW w:w="7187" w:type="dxa"/>
          </w:tcPr>
          <w:p w14:paraId="3C4E9DB5" w14:textId="77777777" w:rsidR="007945F6" w:rsidRDefault="007945F6" w:rsidP="0019738C">
            <w:pPr>
              <w:spacing w:after="0"/>
            </w:pPr>
            <w:r>
              <w:t>localhost</w:t>
            </w:r>
          </w:p>
        </w:tc>
      </w:tr>
      <w:tr w:rsidR="007945F6" w14:paraId="4CCE761F" w14:textId="77777777" w:rsidTr="0019738C">
        <w:tc>
          <w:tcPr>
            <w:tcW w:w="2405" w:type="dxa"/>
          </w:tcPr>
          <w:p w14:paraId="6FE22023" w14:textId="77777777" w:rsidR="007945F6" w:rsidRPr="003646D1" w:rsidRDefault="007945F6" w:rsidP="0019738C">
            <w:pPr>
              <w:spacing w:after="0"/>
              <w:rPr>
                <w:b/>
                <w:bCs/>
              </w:rPr>
            </w:pPr>
            <w:r w:rsidRPr="003646D1">
              <w:rPr>
                <w:b/>
                <w:bCs/>
              </w:rPr>
              <w:t>Puerto</w:t>
            </w:r>
          </w:p>
        </w:tc>
        <w:tc>
          <w:tcPr>
            <w:tcW w:w="7187" w:type="dxa"/>
          </w:tcPr>
          <w:p w14:paraId="50F7C85D" w14:textId="6FE1E935" w:rsidR="007945F6" w:rsidRDefault="007945F6" w:rsidP="0019738C">
            <w:pPr>
              <w:spacing w:after="0"/>
            </w:pPr>
            <w:r>
              <w:t>80</w:t>
            </w:r>
            <w:r w:rsidR="00764A80">
              <w:t>80</w:t>
            </w:r>
          </w:p>
        </w:tc>
      </w:tr>
    </w:tbl>
    <w:p w14:paraId="02AFA6EF" w14:textId="1D338176" w:rsidR="00E97EA4" w:rsidRDefault="001B0021" w:rsidP="00E97EA4">
      <w:r>
        <w:t>Cuando creamos una aplicación se deben gestionar todos los aspectos de la misma. En este caso vamos a crear el interfaz que el usuario utilizará para gestionar ambos registros, de entrada y salida como ejemplo de uso de los ms. No se pretende con este ms hacer una aplicación exhaustiva, simplemente un ejemplo de uso.</w:t>
      </w:r>
      <w:r w:rsidR="00726E6D">
        <w:t xml:space="preserve"> </w:t>
      </w:r>
    </w:p>
    <w:p w14:paraId="5BFA560B" w14:textId="658BAC39" w:rsidR="00726E6D" w:rsidRDefault="00726E6D" w:rsidP="00E97EA4">
      <w:r>
        <w:t xml:space="preserve">Para desarrollar el cliente utilizaremos </w:t>
      </w:r>
      <w:r w:rsidR="00764A80">
        <w:t>html/javascript como lenguaje, se creará bajo Flask</w:t>
      </w:r>
      <w:r>
        <w:t>.</w:t>
      </w:r>
    </w:p>
    <w:p w14:paraId="081FADA1" w14:textId="719BD7B8" w:rsidR="008C2181" w:rsidRDefault="008C2181" w:rsidP="008C2181">
      <w:pPr>
        <w:pStyle w:val="Ttulo3"/>
      </w:pPr>
      <w:bookmarkStart w:id="101" w:name="_Toc104188507"/>
      <w:r>
        <w:t>Diseño del API</w:t>
      </w:r>
      <w:bookmarkEnd w:id="101"/>
    </w:p>
    <w:bookmarkEnd w:id="99"/>
    <w:tbl>
      <w:tblPr>
        <w:tblStyle w:val="Tablaconcuadrcula"/>
        <w:tblW w:w="0" w:type="auto"/>
        <w:tblLook w:val="04A0" w:firstRow="1" w:lastRow="0" w:firstColumn="1" w:lastColumn="0" w:noHBand="0" w:noVBand="1"/>
      </w:tblPr>
      <w:tblGrid>
        <w:gridCol w:w="1474"/>
        <w:gridCol w:w="4504"/>
        <w:gridCol w:w="1496"/>
        <w:gridCol w:w="2118"/>
      </w:tblGrid>
      <w:tr w:rsidR="007945F6" w14:paraId="2D7F0DA8" w14:textId="77777777" w:rsidTr="001F3635">
        <w:tc>
          <w:tcPr>
            <w:tcW w:w="1474" w:type="dxa"/>
          </w:tcPr>
          <w:p w14:paraId="28282C25" w14:textId="77777777" w:rsidR="007945F6" w:rsidRDefault="007945F6" w:rsidP="0019738C">
            <w:pPr>
              <w:spacing w:after="0"/>
            </w:pPr>
          </w:p>
        </w:tc>
        <w:tc>
          <w:tcPr>
            <w:tcW w:w="4504" w:type="dxa"/>
            <w:shd w:val="clear" w:color="auto" w:fill="CED0D2" w:themeFill="background2" w:themeFillShade="E6"/>
          </w:tcPr>
          <w:p w14:paraId="2832421D" w14:textId="4DCB50E6" w:rsidR="007945F6" w:rsidRPr="004B2420" w:rsidRDefault="007945F6" w:rsidP="0019738C">
            <w:pPr>
              <w:spacing w:after="0"/>
              <w:rPr>
                <w:b/>
                <w:bCs/>
              </w:rPr>
            </w:pPr>
            <w:r w:rsidRPr="004B2420">
              <w:rPr>
                <w:b/>
                <w:bCs/>
              </w:rPr>
              <w:t>Endpoint</w:t>
            </w:r>
          </w:p>
        </w:tc>
        <w:tc>
          <w:tcPr>
            <w:tcW w:w="1496" w:type="dxa"/>
            <w:shd w:val="clear" w:color="auto" w:fill="CED0D2" w:themeFill="background2" w:themeFillShade="E6"/>
          </w:tcPr>
          <w:p w14:paraId="2B1F0EA1" w14:textId="77777777" w:rsidR="007945F6" w:rsidRPr="004B2420" w:rsidRDefault="007945F6" w:rsidP="0019738C">
            <w:pPr>
              <w:spacing w:after="0"/>
              <w:rPr>
                <w:b/>
                <w:bCs/>
              </w:rPr>
            </w:pPr>
            <w:r w:rsidRPr="004B2420">
              <w:rPr>
                <w:b/>
                <w:bCs/>
              </w:rPr>
              <w:t>Necesita autorización</w:t>
            </w:r>
          </w:p>
        </w:tc>
        <w:tc>
          <w:tcPr>
            <w:tcW w:w="2118" w:type="dxa"/>
            <w:shd w:val="clear" w:color="auto" w:fill="CED0D2" w:themeFill="background2" w:themeFillShade="E6"/>
          </w:tcPr>
          <w:p w14:paraId="618103E3" w14:textId="77777777" w:rsidR="007945F6" w:rsidRPr="004B2420" w:rsidRDefault="007945F6" w:rsidP="0019738C">
            <w:pPr>
              <w:spacing w:after="0"/>
              <w:rPr>
                <w:b/>
                <w:bCs/>
              </w:rPr>
            </w:pPr>
            <w:r w:rsidRPr="004B2420">
              <w:rPr>
                <w:b/>
                <w:bCs/>
              </w:rPr>
              <w:t>Devuelv</w:t>
            </w:r>
            <w:r>
              <w:rPr>
                <w:b/>
                <w:bCs/>
              </w:rPr>
              <w:t>e</w:t>
            </w:r>
          </w:p>
        </w:tc>
      </w:tr>
      <w:tr w:rsidR="007945F6" w14:paraId="076E1ABE" w14:textId="77777777" w:rsidTr="0019738C">
        <w:tc>
          <w:tcPr>
            <w:tcW w:w="1474" w:type="dxa"/>
          </w:tcPr>
          <w:p w14:paraId="7E3BB8F9" w14:textId="1236F884" w:rsidR="007945F6" w:rsidRDefault="007945F6" w:rsidP="0019738C">
            <w:pPr>
              <w:spacing w:after="0"/>
            </w:pPr>
          </w:p>
        </w:tc>
        <w:tc>
          <w:tcPr>
            <w:tcW w:w="4504" w:type="dxa"/>
          </w:tcPr>
          <w:p w14:paraId="54342B95" w14:textId="5D4A6AF0" w:rsidR="007945F6" w:rsidRDefault="003C2A00" w:rsidP="0019738C">
            <w:pPr>
              <w:spacing w:after="0"/>
            </w:pPr>
            <w:r>
              <w:t>/login.html</w:t>
            </w:r>
          </w:p>
        </w:tc>
        <w:tc>
          <w:tcPr>
            <w:tcW w:w="1496" w:type="dxa"/>
          </w:tcPr>
          <w:p w14:paraId="7078C82B" w14:textId="5056AC4F" w:rsidR="007945F6" w:rsidRDefault="003C2A00" w:rsidP="0019738C">
            <w:pPr>
              <w:spacing w:after="0"/>
            </w:pPr>
            <w:r>
              <w:t>No</w:t>
            </w:r>
          </w:p>
        </w:tc>
        <w:tc>
          <w:tcPr>
            <w:tcW w:w="2118" w:type="dxa"/>
          </w:tcPr>
          <w:p w14:paraId="64A4200A" w14:textId="3992C648" w:rsidR="007945F6" w:rsidRDefault="007945F6" w:rsidP="0019738C">
            <w:pPr>
              <w:spacing w:after="0"/>
            </w:pPr>
          </w:p>
        </w:tc>
      </w:tr>
      <w:tr w:rsidR="007945F6" w14:paraId="5BFAD07C" w14:textId="77777777" w:rsidTr="0019738C">
        <w:tc>
          <w:tcPr>
            <w:tcW w:w="1474" w:type="dxa"/>
          </w:tcPr>
          <w:p w14:paraId="2604AF36" w14:textId="61E896F3" w:rsidR="007945F6" w:rsidRDefault="007945F6" w:rsidP="0019738C">
            <w:pPr>
              <w:spacing w:after="0"/>
            </w:pPr>
          </w:p>
        </w:tc>
        <w:tc>
          <w:tcPr>
            <w:tcW w:w="4504" w:type="dxa"/>
          </w:tcPr>
          <w:p w14:paraId="1CC26956" w14:textId="4C8416D2" w:rsidR="007945F6" w:rsidRDefault="003C2A00" w:rsidP="0019738C">
            <w:pPr>
              <w:spacing w:after="0"/>
            </w:pPr>
            <w:r>
              <w:t>/logout.html</w:t>
            </w:r>
          </w:p>
        </w:tc>
        <w:tc>
          <w:tcPr>
            <w:tcW w:w="1496" w:type="dxa"/>
          </w:tcPr>
          <w:p w14:paraId="694FBCFD" w14:textId="22F44398" w:rsidR="007945F6" w:rsidRDefault="003C2A00" w:rsidP="0019738C">
            <w:pPr>
              <w:spacing w:after="0"/>
            </w:pPr>
            <w:r>
              <w:t>Si</w:t>
            </w:r>
          </w:p>
        </w:tc>
        <w:tc>
          <w:tcPr>
            <w:tcW w:w="2118" w:type="dxa"/>
          </w:tcPr>
          <w:p w14:paraId="33123151" w14:textId="0C481540" w:rsidR="007945F6" w:rsidRDefault="007945F6" w:rsidP="0019738C">
            <w:pPr>
              <w:spacing w:after="0"/>
            </w:pPr>
          </w:p>
        </w:tc>
      </w:tr>
      <w:tr w:rsidR="003C2A00" w14:paraId="17003DE7" w14:textId="77777777" w:rsidTr="0019738C">
        <w:tc>
          <w:tcPr>
            <w:tcW w:w="1474" w:type="dxa"/>
          </w:tcPr>
          <w:p w14:paraId="3E28DB6C" w14:textId="77777777" w:rsidR="003C2A00" w:rsidRDefault="003C2A00" w:rsidP="0019738C">
            <w:pPr>
              <w:spacing w:after="0"/>
            </w:pPr>
          </w:p>
        </w:tc>
        <w:tc>
          <w:tcPr>
            <w:tcW w:w="4504" w:type="dxa"/>
          </w:tcPr>
          <w:p w14:paraId="4076A005" w14:textId="14CEDE3E" w:rsidR="003C2A00" w:rsidRDefault="003C2A00" w:rsidP="0019738C">
            <w:pPr>
              <w:spacing w:after="0"/>
            </w:pPr>
            <w:r>
              <w:t>/exportar.html</w:t>
            </w:r>
          </w:p>
        </w:tc>
        <w:tc>
          <w:tcPr>
            <w:tcW w:w="1496" w:type="dxa"/>
          </w:tcPr>
          <w:p w14:paraId="21E5ABDF" w14:textId="66E852FE" w:rsidR="003C2A00" w:rsidRDefault="003C2A00" w:rsidP="0019738C">
            <w:pPr>
              <w:spacing w:after="0"/>
            </w:pPr>
            <w:r>
              <w:t>Si</w:t>
            </w:r>
          </w:p>
        </w:tc>
        <w:tc>
          <w:tcPr>
            <w:tcW w:w="2118" w:type="dxa"/>
          </w:tcPr>
          <w:p w14:paraId="02FF4B81" w14:textId="77777777" w:rsidR="003C2A00" w:rsidRDefault="003C2A00" w:rsidP="0019738C">
            <w:pPr>
              <w:spacing w:after="0"/>
            </w:pPr>
          </w:p>
        </w:tc>
      </w:tr>
      <w:tr w:rsidR="007945F6" w14:paraId="6872D731" w14:textId="77777777" w:rsidTr="0019738C">
        <w:tc>
          <w:tcPr>
            <w:tcW w:w="1474" w:type="dxa"/>
          </w:tcPr>
          <w:p w14:paraId="401CF9A4" w14:textId="32F3CE8E" w:rsidR="007945F6" w:rsidRDefault="007945F6" w:rsidP="0019738C">
            <w:pPr>
              <w:spacing w:after="0"/>
            </w:pPr>
          </w:p>
        </w:tc>
        <w:tc>
          <w:tcPr>
            <w:tcW w:w="4504" w:type="dxa"/>
          </w:tcPr>
          <w:p w14:paraId="32A1E531" w14:textId="33772483" w:rsidR="007945F6" w:rsidRDefault="003C2A00" w:rsidP="0019738C">
            <w:pPr>
              <w:spacing w:after="0"/>
            </w:pPr>
            <w:r>
              <w:t>/rentrada/listado.html</w:t>
            </w:r>
          </w:p>
        </w:tc>
        <w:tc>
          <w:tcPr>
            <w:tcW w:w="1496" w:type="dxa"/>
          </w:tcPr>
          <w:p w14:paraId="07E24FC3" w14:textId="7EA50AA9" w:rsidR="007945F6" w:rsidRDefault="003C2A00" w:rsidP="0019738C">
            <w:pPr>
              <w:spacing w:after="0"/>
            </w:pPr>
            <w:r>
              <w:t>Si</w:t>
            </w:r>
          </w:p>
        </w:tc>
        <w:tc>
          <w:tcPr>
            <w:tcW w:w="2118" w:type="dxa"/>
          </w:tcPr>
          <w:p w14:paraId="101A9FD8" w14:textId="0FCC2BBC" w:rsidR="007945F6" w:rsidRDefault="007945F6" w:rsidP="0019738C">
            <w:pPr>
              <w:spacing w:after="0"/>
            </w:pPr>
          </w:p>
        </w:tc>
      </w:tr>
      <w:tr w:rsidR="003C2A00" w14:paraId="0E84A83E" w14:textId="77777777" w:rsidTr="0019738C">
        <w:tc>
          <w:tcPr>
            <w:tcW w:w="1474" w:type="dxa"/>
          </w:tcPr>
          <w:p w14:paraId="18B655B5" w14:textId="4E47F51A" w:rsidR="003C2A00" w:rsidRDefault="003C2A00" w:rsidP="003C2A00">
            <w:pPr>
              <w:spacing w:after="0"/>
            </w:pPr>
          </w:p>
        </w:tc>
        <w:tc>
          <w:tcPr>
            <w:tcW w:w="4504" w:type="dxa"/>
          </w:tcPr>
          <w:p w14:paraId="2602D19A" w14:textId="124FC3E9" w:rsidR="003C2A00" w:rsidRDefault="003C2A00" w:rsidP="003C2A00">
            <w:pPr>
              <w:spacing w:after="0"/>
            </w:pPr>
            <w:r>
              <w:t>/rentrada/insertar.html</w:t>
            </w:r>
          </w:p>
        </w:tc>
        <w:tc>
          <w:tcPr>
            <w:tcW w:w="1496" w:type="dxa"/>
          </w:tcPr>
          <w:p w14:paraId="552FDA69" w14:textId="2244515F" w:rsidR="003C2A00" w:rsidRDefault="003C2A00" w:rsidP="003C2A00">
            <w:pPr>
              <w:spacing w:after="0"/>
            </w:pPr>
            <w:r>
              <w:t>Si</w:t>
            </w:r>
          </w:p>
        </w:tc>
        <w:tc>
          <w:tcPr>
            <w:tcW w:w="2118" w:type="dxa"/>
          </w:tcPr>
          <w:p w14:paraId="27DAC357" w14:textId="5C84765A" w:rsidR="003C2A00" w:rsidRDefault="003C2A00" w:rsidP="003C2A00">
            <w:pPr>
              <w:spacing w:after="0"/>
            </w:pPr>
          </w:p>
        </w:tc>
      </w:tr>
      <w:tr w:rsidR="003C2A00" w14:paraId="16D1C6DD" w14:textId="77777777" w:rsidTr="0019738C">
        <w:tc>
          <w:tcPr>
            <w:tcW w:w="1474" w:type="dxa"/>
          </w:tcPr>
          <w:p w14:paraId="77F59DD2" w14:textId="77777777" w:rsidR="003C2A00" w:rsidRDefault="003C2A00" w:rsidP="003C2A00">
            <w:pPr>
              <w:spacing w:after="0"/>
            </w:pPr>
          </w:p>
        </w:tc>
        <w:tc>
          <w:tcPr>
            <w:tcW w:w="4504" w:type="dxa"/>
          </w:tcPr>
          <w:p w14:paraId="24B4876A" w14:textId="5ACAE01C" w:rsidR="003C2A00" w:rsidRDefault="003C2A00" w:rsidP="003C2A00">
            <w:pPr>
              <w:spacing w:after="0"/>
            </w:pPr>
            <w:r>
              <w:t>/rentrada/modificar.html</w:t>
            </w:r>
          </w:p>
        </w:tc>
        <w:tc>
          <w:tcPr>
            <w:tcW w:w="1496" w:type="dxa"/>
          </w:tcPr>
          <w:p w14:paraId="3CBBA661" w14:textId="31F2653B" w:rsidR="003C2A00" w:rsidRDefault="003C2A00" w:rsidP="003C2A00">
            <w:pPr>
              <w:spacing w:after="0"/>
            </w:pPr>
            <w:r>
              <w:t>Si</w:t>
            </w:r>
          </w:p>
        </w:tc>
        <w:tc>
          <w:tcPr>
            <w:tcW w:w="2118" w:type="dxa"/>
          </w:tcPr>
          <w:p w14:paraId="05EAABE9" w14:textId="77777777" w:rsidR="003C2A00" w:rsidRDefault="003C2A00" w:rsidP="003C2A00">
            <w:pPr>
              <w:spacing w:after="0"/>
            </w:pPr>
          </w:p>
        </w:tc>
      </w:tr>
      <w:tr w:rsidR="003C2A00" w14:paraId="62DE59CD" w14:textId="77777777" w:rsidTr="0019738C">
        <w:tc>
          <w:tcPr>
            <w:tcW w:w="1474" w:type="dxa"/>
          </w:tcPr>
          <w:p w14:paraId="40F0F40C" w14:textId="77777777" w:rsidR="003C2A00" w:rsidRDefault="003C2A00" w:rsidP="003C2A00">
            <w:pPr>
              <w:spacing w:after="0"/>
            </w:pPr>
          </w:p>
        </w:tc>
        <w:tc>
          <w:tcPr>
            <w:tcW w:w="4504" w:type="dxa"/>
          </w:tcPr>
          <w:p w14:paraId="76CF5163" w14:textId="4988B5A6" w:rsidR="003C2A00" w:rsidRDefault="003C2A00" w:rsidP="003C2A00">
            <w:pPr>
              <w:spacing w:after="0"/>
            </w:pPr>
            <w:r>
              <w:t>/rsalida/listado.html</w:t>
            </w:r>
          </w:p>
        </w:tc>
        <w:tc>
          <w:tcPr>
            <w:tcW w:w="1496" w:type="dxa"/>
          </w:tcPr>
          <w:p w14:paraId="0A724BCA" w14:textId="7F60DF0F" w:rsidR="003C2A00" w:rsidRDefault="003C2A00" w:rsidP="003C2A00">
            <w:pPr>
              <w:spacing w:after="0"/>
            </w:pPr>
            <w:r>
              <w:t>Si</w:t>
            </w:r>
          </w:p>
        </w:tc>
        <w:tc>
          <w:tcPr>
            <w:tcW w:w="2118" w:type="dxa"/>
          </w:tcPr>
          <w:p w14:paraId="5DD22B92" w14:textId="77777777" w:rsidR="003C2A00" w:rsidRDefault="003C2A00" w:rsidP="003C2A00">
            <w:pPr>
              <w:spacing w:after="0"/>
            </w:pPr>
          </w:p>
        </w:tc>
      </w:tr>
      <w:tr w:rsidR="003C2A00" w14:paraId="2A19E65B" w14:textId="77777777" w:rsidTr="0019738C">
        <w:tc>
          <w:tcPr>
            <w:tcW w:w="1474" w:type="dxa"/>
          </w:tcPr>
          <w:p w14:paraId="0BDA4DE2" w14:textId="77777777" w:rsidR="003C2A00" w:rsidRDefault="003C2A00" w:rsidP="0019738C">
            <w:pPr>
              <w:spacing w:after="0"/>
            </w:pPr>
          </w:p>
        </w:tc>
        <w:tc>
          <w:tcPr>
            <w:tcW w:w="4504" w:type="dxa"/>
          </w:tcPr>
          <w:p w14:paraId="50EA86D5" w14:textId="05B7BCAB" w:rsidR="003C2A00" w:rsidRDefault="003C2A00" w:rsidP="0019738C">
            <w:pPr>
              <w:spacing w:after="0"/>
            </w:pPr>
            <w:r>
              <w:t>/rsalida/insertar.html</w:t>
            </w:r>
          </w:p>
        </w:tc>
        <w:tc>
          <w:tcPr>
            <w:tcW w:w="1496" w:type="dxa"/>
          </w:tcPr>
          <w:p w14:paraId="504367E7" w14:textId="77777777" w:rsidR="003C2A00" w:rsidRDefault="003C2A00" w:rsidP="0019738C">
            <w:pPr>
              <w:spacing w:after="0"/>
            </w:pPr>
            <w:r>
              <w:t>Si</w:t>
            </w:r>
          </w:p>
        </w:tc>
        <w:tc>
          <w:tcPr>
            <w:tcW w:w="2118" w:type="dxa"/>
          </w:tcPr>
          <w:p w14:paraId="44F5F08B" w14:textId="77777777" w:rsidR="003C2A00" w:rsidRDefault="003C2A00" w:rsidP="0019738C">
            <w:pPr>
              <w:spacing w:after="0"/>
            </w:pPr>
          </w:p>
        </w:tc>
      </w:tr>
      <w:tr w:rsidR="003C2A00" w14:paraId="0DC7E99D" w14:textId="77777777" w:rsidTr="0019738C">
        <w:tc>
          <w:tcPr>
            <w:tcW w:w="1474" w:type="dxa"/>
          </w:tcPr>
          <w:p w14:paraId="3EA6ED14" w14:textId="77777777" w:rsidR="003C2A00" w:rsidRDefault="003C2A00" w:rsidP="0019738C">
            <w:pPr>
              <w:spacing w:after="0"/>
            </w:pPr>
          </w:p>
        </w:tc>
        <w:tc>
          <w:tcPr>
            <w:tcW w:w="4504" w:type="dxa"/>
          </w:tcPr>
          <w:p w14:paraId="24E1DEB3" w14:textId="74CD963A" w:rsidR="003C2A00" w:rsidRDefault="003C2A00" w:rsidP="0019738C">
            <w:pPr>
              <w:spacing w:after="0"/>
            </w:pPr>
            <w:r>
              <w:t>/rsalida/modificar.html</w:t>
            </w:r>
          </w:p>
        </w:tc>
        <w:tc>
          <w:tcPr>
            <w:tcW w:w="1496" w:type="dxa"/>
          </w:tcPr>
          <w:p w14:paraId="082948FB" w14:textId="77777777" w:rsidR="003C2A00" w:rsidRDefault="003C2A00" w:rsidP="0019738C">
            <w:pPr>
              <w:spacing w:after="0"/>
            </w:pPr>
            <w:r>
              <w:t>Si</w:t>
            </w:r>
          </w:p>
        </w:tc>
        <w:tc>
          <w:tcPr>
            <w:tcW w:w="2118" w:type="dxa"/>
          </w:tcPr>
          <w:p w14:paraId="32E17164" w14:textId="77777777" w:rsidR="003C2A00" w:rsidRDefault="003C2A00" w:rsidP="0019738C">
            <w:pPr>
              <w:spacing w:after="0"/>
            </w:pPr>
          </w:p>
        </w:tc>
      </w:tr>
    </w:tbl>
    <w:p w14:paraId="019E6F36" w14:textId="77777777" w:rsidR="00A36D5C" w:rsidRDefault="00A36D5C" w:rsidP="00A36D5C"/>
    <w:p w14:paraId="5A1F13C3" w14:textId="1B82BD22" w:rsidR="00F41A6F" w:rsidRDefault="00F41A6F" w:rsidP="00F41A6F">
      <w:pPr>
        <w:pStyle w:val="Ttulo2"/>
      </w:pPr>
      <w:bookmarkStart w:id="102" w:name="_Toc104188508"/>
      <w:r>
        <w:t>Diseño ms ui administrador</w:t>
      </w:r>
      <w:bookmarkEnd w:id="102"/>
    </w:p>
    <w:tbl>
      <w:tblPr>
        <w:tblStyle w:val="Tablaconcuadrcula"/>
        <w:tblW w:w="0" w:type="auto"/>
        <w:tblLook w:val="04A0" w:firstRow="1" w:lastRow="0" w:firstColumn="1" w:lastColumn="0" w:noHBand="0" w:noVBand="1"/>
      </w:tblPr>
      <w:tblGrid>
        <w:gridCol w:w="2405"/>
        <w:gridCol w:w="7187"/>
      </w:tblGrid>
      <w:tr w:rsidR="00B51FF7" w14:paraId="6C1F891E" w14:textId="77777777" w:rsidTr="00841055">
        <w:tc>
          <w:tcPr>
            <w:tcW w:w="2405" w:type="dxa"/>
          </w:tcPr>
          <w:p w14:paraId="660BEF51" w14:textId="77777777" w:rsidR="00B51FF7" w:rsidRPr="003646D1" w:rsidRDefault="00B51FF7" w:rsidP="00841055">
            <w:pPr>
              <w:spacing w:after="0"/>
              <w:rPr>
                <w:b/>
                <w:bCs/>
              </w:rPr>
            </w:pPr>
            <w:r w:rsidRPr="003646D1">
              <w:rPr>
                <w:b/>
                <w:bCs/>
              </w:rPr>
              <w:t>Nombre</w:t>
            </w:r>
          </w:p>
        </w:tc>
        <w:tc>
          <w:tcPr>
            <w:tcW w:w="7187" w:type="dxa"/>
          </w:tcPr>
          <w:p w14:paraId="72E8E82A" w14:textId="5E8096EF" w:rsidR="00B51FF7" w:rsidRDefault="00B51FF7" w:rsidP="00841055">
            <w:pPr>
              <w:spacing w:after="0"/>
            </w:pPr>
            <w:r>
              <w:t>admin</w:t>
            </w:r>
          </w:p>
        </w:tc>
      </w:tr>
      <w:tr w:rsidR="00B51FF7" w14:paraId="57675AAF" w14:textId="77777777" w:rsidTr="00841055">
        <w:tc>
          <w:tcPr>
            <w:tcW w:w="2405" w:type="dxa"/>
          </w:tcPr>
          <w:p w14:paraId="10DC3977" w14:textId="77777777" w:rsidR="00B51FF7" w:rsidRPr="003646D1" w:rsidRDefault="00B51FF7" w:rsidP="00841055">
            <w:pPr>
              <w:spacing w:after="0"/>
              <w:rPr>
                <w:b/>
                <w:bCs/>
              </w:rPr>
            </w:pPr>
            <w:r w:rsidRPr="003646D1">
              <w:rPr>
                <w:b/>
                <w:bCs/>
              </w:rPr>
              <w:t>Dirección</w:t>
            </w:r>
          </w:p>
        </w:tc>
        <w:tc>
          <w:tcPr>
            <w:tcW w:w="7187" w:type="dxa"/>
          </w:tcPr>
          <w:p w14:paraId="6B953D8E" w14:textId="77777777" w:rsidR="00B51FF7" w:rsidRDefault="00B51FF7" w:rsidP="00841055">
            <w:pPr>
              <w:spacing w:after="0"/>
            </w:pPr>
            <w:r>
              <w:t>localhost</w:t>
            </w:r>
          </w:p>
        </w:tc>
      </w:tr>
      <w:tr w:rsidR="00B51FF7" w14:paraId="7CDDD3BA" w14:textId="77777777" w:rsidTr="00841055">
        <w:tc>
          <w:tcPr>
            <w:tcW w:w="2405" w:type="dxa"/>
          </w:tcPr>
          <w:p w14:paraId="330ECD35" w14:textId="77777777" w:rsidR="00B51FF7" w:rsidRPr="003646D1" w:rsidRDefault="00B51FF7" w:rsidP="00841055">
            <w:pPr>
              <w:spacing w:after="0"/>
              <w:rPr>
                <w:b/>
                <w:bCs/>
              </w:rPr>
            </w:pPr>
            <w:r w:rsidRPr="003646D1">
              <w:rPr>
                <w:b/>
                <w:bCs/>
              </w:rPr>
              <w:t>Puerto</w:t>
            </w:r>
          </w:p>
        </w:tc>
        <w:tc>
          <w:tcPr>
            <w:tcW w:w="7187" w:type="dxa"/>
          </w:tcPr>
          <w:p w14:paraId="59E337BA" w14:textId="4F254156" w:rsidR="00B51FF7" w:rsidRDefault="00B51FF7" w:rsidP="00841055">
            <w:pPr>
              <w:spacing w:after="0"/>
            </w:pPr>
            <w:r>
              <w:t>808</w:t>
            </w:r>
            <w:r w:rsidR="00764A80">
              <w:t>1</w:t>
            </w:r>
          </w:p>
        </w:tc>
      </w:tr>
    </w:tbl>
    <w:p w14:paraId="5E8CFD88" w14:textId="5ABA10A4" w:rsidR="007D7DDA" w:rsidRPr="007D7DDA" w:rsidRDefault="0067469C" w:rsidP="007D7DDA">
      <w:r>
        <w:t>Este servicio queda como trabaj</w:t>
      </w:r>
      <w:r w:rsidR="00B51FF7">
        <w:t>o</w:t>
      </w:r>
      <w:r>
        <w:t xml:space="preserve"> al alumno, hay que tener en cuenta que debe ser capaz de crear y borrar nuevos usuarios en el servicio de autorización, para ello tomará primero un token administrador cuando se valide y llamará a las apis correspondientes.</w:t>
      </w:r>
    </w:p>
    <w:p w14:paraId="613F72AC" w14:textId="77777777" w:rsidR="00F41A6F" w:rsidRPr="00F41A6F" w:rsidRDefault="00F41A6F" w:rsidP="00F41A6F"/>
    <w:p w14:paraId="7D678C60" w14:textId="77777777" w:rsidR="00B51FF7" w:rsidRDefault="00B51FF7">
      <w:pPr>
        <w:spacing w:after="200" w:line="276" w:lineRule="auto"/>
        <w:jc w:val="left"/>
        <w:rPr>
          <w:rFonts w:asciiTheme="majorHAnsi" w:eastAsia="Times New Roman" w:hAnsiTheme="majorHAnsi" w:cs="Times New Roman"/>
          <w:b/>
          <w:sz w:val="56"/>
          <w:szCs w:val="56"/>
        </w:rPr>
      </w:pPr>
      <w:r>
        <w:br w:type="page"/>
      </w:r>
    </w:p>
    <w:p w14:paraId="04A5A4BF" w14:textId="4D457A09" w:rsidR="003B6E37" w:rsidRDefault="003B6E37" w:rsidP="003B6E37">
      <w:pPr>
        <w:pStyle w:val="Ttulo1"/>
      </w:pPr>
      <w:bookmarkStart w:id="103" w:name="_Toc104188509"/>
      <w:r>
        <w:lastRenderedPageBreak/>
        <w:t xml:space="preserve">Capítulo </w:t>
      </w:r>
      <w:r w:rsidR="00CC6A33">
        <w:t>VI</w:t>
      </w:r>
      <w:r>
        <w:t xml:space="preserve"> Implementación</w:t>
      </w:r>
      <w:bookmarkEnd w:id="103"/>
    </w:p>
    <w:p w14:paraId="61ADF6E5" w14:textId="079FFFEC" w:rsidR="003B6E37" w:rsidRDefault="003B6E37" w:rsidP="003B6E37">
      <w:pPr>
        <w:pStyle w:val="Ttulo2"/>
      </w:pPr>
      <w:bookmarkStart w:id="104" w:name="_Toc104188510"/>
      <w:r>
        <w:t>Implementación de la BBDD</w:t>
      </w:r>
      <w:bookmarkEnd w:id="104"/>
    </w:p>
    <w:p w14:paraId="53D4842A" w14:textId="18744E17" w:rsidR="009C1305" w:rsidRDefault="00BA0FF8" w:rsidP="003B6E37">
      <w:r>
        <w:t>Usaremos un servidor MySQl o M</w:t>
      </w:r>
      <w:r w:rsidR="003B2951">
        <w:t>a</w:t>
      </w:r>
      <w:r>
        <w:t xml:space="preserve">riaDB que </w:t>
      </w:r>
      <w:r w:rsidR="009C1305">
        <w:t xml:space="preserve">deberá tener una </w:t>
      </w:r>
      <w:r w:rsidR="003B2951">
        <w:t>IP</w:t>
      </w:r>
      <w:r w:rsidR="009C1305">
        <w:t xml:space="preserve"> fija para que los ms puedan acceder fácilmente, y además</w:t>
      </w:r>
      <w:r>
        <w:t xml:space="preserve"> permitirá </w:t>
      </w:r>
      <w:r w:rsidR="009C1305">
        <w:t>peticiones desde la interfaz externa del host</w:t>
      </w:r>
      <w:r w:rsidR="0097121A">
        <w:t xml:space="preserve"> (192.168.91.130)</w:t>
      </w:r>
      <w:r>
        <w:t>.</w:t>
      </w:r>
      <w:r w:rsidR="009C1305">
        <w:t xml:space="preserve"> </w:t>
      </w:r>
      <w:r>
        <w:t>P</w:t>
      </w:r>
      <w:r w:rsidR="009C1305">
        <w:t>or defecto se configura para que escuche exclusivamente en la dirección 127.0.0.1.</w:t>
      </w:r>
    </w:p>
    <w:p w14:paraId="4C7FAE7E" w14:textId="2EC2217D" w:rsidR="009C1305" w:rsidRPr="009C1305" w:rsidRDefault="009C1305" w:rsidP="009C1305">
      <w:pPr>
        <w:pBdr>
          <w:top w:val="single" w:sz="4" w:space="1" w:color="auto"/>
          <w:left w:val="single" w:sz="4" w:space="4" w:color="auto"/>
          <w:bottom w:val="single" w:sz="4" w:space="1" w:color="auto"/>
          <w:right w:val="single" w:sz="4" w:space="4" w:color="auto"/>
        </w:pBdr>
        <w:spacing w:after="0"/>
        <w:ind w:left="567" w:right="530"/>
        <w:rPr>
          <w:rFonts w:ascii="Arial" w:hAnsi="Arial" w:cs="Arial"/>
          <w:sz w:val="22"/>
          <w:szCs w:val="22"/>
        </w:rPr>
      </w:pPr>
      <w:r w:rsidRPr="009C1305">
        <w:rPr>
          <w:rFonts w:ascii="Arial" w:hAnsi="Arial" w:cs="Arial"/>
          <w:sz w:val="22"/>
          <w:szCs w:val="22"/>
        </w:rPr>
        <w:t>#   En /etc/mysql/mysqld.conf.d/mysqld.cnf</w:t>
      </w:r>
    </w:p>
    <w:p w14:paraId="5955E2A1" w14:textId="77777777" w:rsidR="009C1305" w:rsidRPr="009C1305" w:rsidRDefault="009C1305" w:rsidP="009C1305">
      <w:pPr>
        <w:pBdr>
          <w:top w:val="single" w:sz="4" w:space="1" w:color="auto"/>
          <w:left w:val="single" w:sz="4" w:space="4" w:color="auto"/>
          <w:bottom w:val="single" w:sz="4" w:space="1" w:color="auto"/>
          <w:right w:val="single" w:sz="4" w:space="4" w:color="auto"/>
        </w:pBdr>
        <w:spacing w:after="0"/>
        <w:ind w:left="567" w:right="530"/>
        <w:rPr>
          <w:rFonts w:ascii="Arial" w:hAnsi="Arial" w:cs="Arial"/>
          <w:sz w:val="22"/>
          <w:szCs w:val="22"/>
        </w:rPr>
      </w:pPr>
      <w:r w:rsidRPr="009C1305">
        <w:rPr>
          <w:rFonts w:ascii="Arial" w:hAnsi="Arial" w:cs="Arial"/>
          <w:sz w:val="22"/>
          <w:szCs w:val="22"/>
        </w:rPr>
        <w:t>#   bind-address            = 127.0.0.1,</w:t>
      </w:r>
      <w:r w:rsidRPr="00F81C3B">
        <w:rPr>
          <w:rFonts w:ascii="Arial" w:hAnsi="Arial" w:cs="Arial"/>
          <w:b/>
          <w:bCs/>
          <w:sz w:val="22"/>
          <w:szCs w:val="22"/>
        </w:rPr>
        <w:t>192.168.91.130</w:t>
      </w:r>
    </w:p>
    <w:p w14:paraId="4EE40DF5" w14:textId="77777777" w:rsidR="009C1305" w:rsidRPr="00F81C3B" w:rsidRDefault="009C1305" w:rsidP="009C1305">
      <w:pPr>
        <w:pBdr>
          <w:top w:val="single" w:sz="4" w:space="1" w:color="auto"/>
          <w:left w:val="single" w:sz="4" w:space="4" w:color="auto"/>
          <w:bottom w:val="single" w:sz="4" w:space="1" w:color="auto"/>
          <w:right w:val="single" w:sz="4" w:space="4" w:color="auto"/>
        </w:pBdr>
        <w:spacing w:after="0"/>
        <w:ind w:left="567" w:right="530"/>
        <w:rPr>
          <w:rFonts w:ascii="Arial" w:hAnsi="Arial" w:cs="Arial"/>
          <w:b/>
          <w:bCs/>
          <w:sz w:val="22"/>
          <w:szCs w:val="22"/>
        </w:rPr>
      </w:pPr>
      <w:r w:rsidRPr="009C1305">
        <w:rPr>
          <w:rFonts w:ascii="Arial" w:hAnsi="Arial" w:cs="Arial"/>
          <w:sz w:val="22"/>
          <w:szCs w:val="22"/>
        </w:rPr>
        <w:t>#   mysqlx-bind-address     = 127.0.0.1,</w:t>
      </w:r>
      <w:r w:rsidRPr="00F81C3B">
        <w:rPr>
          <w:rFonts w:ascii="Arial" w:hAnsi="Arial" w:cs="Arial"/>
          <w:b/>
          <w:bCs/>
          <w:sz w:val="22"/>
          <w:szCs w:val="22"/>
        </w:rPr>
        <w:t>192.168.91.130</w:t>
      </w:r>
    </w:p>
    <w:p w14:paraId="695305DA" w14:textId="48689C6A" w:rsidR="009C1305" w:rsidRDefault="009C1305" w:rsidP="009C1305">
      <w:pPr>
        <w:spacing w:before="120"/>
      </w:pPr>
      <w:r>
        <w:t xml:space="preserve">También configuraremos la contraseña para que use </w:t>
      </w:r>
      <w:r w:rsidR="00BA0FF8">
        <w:t xml:space="preserve">un </w:t>
      </w:r>
      <w:r>
        <w:t>encriptado nativo en el usuario que utilizaremos para las conexiones al servidor</w:t>
      </w:r>
      <w:r w:rsidR="0097121A">
        <w:t>, no admite otro tipo de cifrado SQLA</w:t>
      </w:r>
      <w:r w:rsidR="0097121A" w:rsidRPr="0097121A">
        <w:t>lchemy</w:t>
      </w:r>
      <w:r>
        <w:t>.</w:t>
      </w:r>
    </w:p>
    <w:p w14:paraId="5B355E1F" w14:textId="542DA371" w:rsidR="009C1305" w:rsidRPr="009C1305" w:rsidRDefault="009C1305" w:rsidP="009C1305">
      <w:pPr>
        <w:pBdr>
          <w:top w:val="single" w:sz="4" w:space="1" w:color="auto"/>
          <w:left w:val="single" w:sz="4" w:space="4" w:color="auto"/>
          <w:bottom w:val="single" w:sz="4" w:space="1" w:color="auto"/>
          <w:right w:val="single" w:sz="4" w:space="4" w:color="auto"/>
        </w:pBdr>
        <w:spacing w:after="0"/>
        <w:ind w:left="567" w:right="530"/>
        <w:rPr>
          <w:rFonts w:ascii="Arial" w:hAnsi="Arial" w:cs="Arial"/>
          <w:sz w:val="22"/>
          <w:szCs w:val="22"/>
        </w:rPr>
      </w:pPr>
      <w:r w:rsidRPr="009C1305">
        <w:rPr>
          <w:rFonts w:ascii="Arial" w:hAnsi="Arial" w:cs="Arial"/>
          <w:sz w:val="22"/>
          <w:szCs w:val="22"/>
        </w:rPr>
        <w:t># Las contraseñas de BBDD en formato nativo obligatoriamente</w:t>
      </w:r>
    </w:p>
    <w:p w14:paraId="55B3A45D" w14:textId="7C591E26" w:rsidR="009C1305" w:rsidRDefault="009C1305" w:rsidP="009C1305">
      <w:pPr>
        <w:pBdr>
          <w:top w:val="single" w:sz="4" w:space="1" w:color="auto"/>
          <w:left w:val="single" w:sz="4" w:space="4" w:color="auto"/>
          <w:bottom w:val="single" w:sz="4" w:space="1" w:color="auto"/>
          <w:right w:val="single" w:sz="4" w:space="4" w:color="auto"/>
        </w:pBdr>
        <w:spacing w:after="0"/>
        <w:ind w:left="567" w:right="530"/>
        <w:rPr>
          <w:rFonts w:ascii="Arial" w:hAnsi="Arial" w:cs="Arial"/>
          <w:sz w:val="22"/>
          <w:szCs w:val="22"/>
        </w:rPr>
      </w:pPr>
      <w:r w:rsidRPr="009C1305">
        <w:rPr>
          <w:rFonts w:ascii="Arial" w:hAnsi="Arial" w:cs="Arial"/>
          <w:sz w:val="22"/>
          <w:szCs w:val="22"/>
        </w:rPr>
        <w:t>#</w:t>
      </w:r>
      <w:r>
        <w:rPr>
          <w:rFonts w:ascii="Arial" w:hAnsi="Arial" w:cs="Arial"/>
          <w:sz w:val="22"/>
          <w:szCs w:val="22"/>
        </w:rPr>
        <w:t xml:space="preserve"> </w:t>
      </w:r>
      <w:r w:rsidRPr="009C1305">
        <w:rPr>
          <w:rFonts w:ascii="Arial" w:hAnsi="Arial" w:cs="Arial"/>
          <w:sz w:val="22"/>
          <w:szCs w:val="22"/>
        </w:rPr>
        <w:t>ALTER USER '</w:t>
      </w:r>
      <w:r w:rsidRPr="00F81C3B">
        <w:rPr>
          <w:rFonts w:ascii="Arial" w:hAnsi="Arial" w:cs="Arial"/>
          <w:b/>
          <w:bCs/>
          <w:sz w:val="22"/>
          <w:szCs w:val="22"/>
        </w:rPr>
        <w:t>yourusername</w:t>
      </w:r>
      <w:r w:rsidRPr="009C1305">
        <w:rPr>
          <w:rFonts w:ascii="Arial" w:hAnsi="Arial" w:cs="Arial"/>
          <w:sz w:val="22"/>
          <w:szCs w:val="22"/>
        </w:rPr>
        <w:t>'@'</w:t>
      </w:r>
      <w:r w:rsidR="00F81C3B" w:rsidRPr="00F81C3B">
        <w:rPr>
          <w:rFonts w:ascii="Arial" w:hAnsi="Arial" w:cs="Arial"/>
          <w:b/>
          <w:bCs/>
          <w:sz w:val="22"/>
          <w:szCs w:val="22"/>
        </w:rPr>
        <w:t>%</w:t>
      </w:r>
      <w:r w:rsidRPr="009C1305">
        <w:rPr>
          <w:rFonts w:ascii="Arial" w:hAnsi="Arial" w:cs="Arial"/>
          <w:sz w:val="22"/>
          <w:szCs w:val="22"/>
        </w:rPr>
        <w:t xml:space="preserve">' </w:t>
      </w:r>
    </w:p>
    <w:p w14:paraId="5A5356CA" w14:textId="547B154E" w:rsidR="009C1305" w:rsidRPr="009C1305" w:rsidRDefault="009C1305" w:rsidP="009C1305">
      <w:pPr>
        <w:pBdr>
          <w:top w:val="single" w:sz="4" w:space="1" w:color="auto"/>
          <w:left w:val="single" w:sz="4" w:space="4" w:color="auto"/>
          <w:bottom w:val="single" w:sz="4" w:space="1" w:color="auto"/>
          <w:right w:val="single" w:sz="4" w:space="4" w:color="auto"/>
        </w:pBdr>
        <w:spacing w:after="0"/>
        <w:ind w:left="567" w:right="530"/>
        <w:rPr>
          <w:rFonts w:ascii="Arial" w:hAnsi="Arial" w:cs="Arial"/>
          <w:sz w:val="22"/>
          <w:szCs w:val="22"/>
        </w:rPr>
      </w:pPr>
      <w:r>
        <w:rPr>
          <w:rFonts w:ascii="Arial" w:hAnsi="Arial" w:cs="Arial"/>
          <w:sz w:val="22"/>
          <w:szCs w:val="22"/>
        </w:rPr>
        <w:t xml:space="preserve">                </w:t>
      </w:r>
      <w:r w:rsidRPr="009C1305">
        <w:rPr>
          <w:rFonts w:ascii="Arial" w:hAnsi="Arial" w:cs="Arial"/>
          <w:sz w:val="22"/>
          <w:szCs w:val="22"/>
        </w:rPr>
        <w:t>IDENTIFIED WITH mysql_native_password BY '</w:t>
      </w:r>
      <w:r w:rsidRPr="00F81C3B">
        <w:rPr>
          <w:rFonts w:ascii="Arial" w:hAnsi="Arial" w:cs="Arial"/>
          <w:b/>
          <w:bCs/>
          <w:sz w:val="22"/>
          <w:szCs w:val="22"/>
        </w:rPr>
        <w:t>youpassword</w:t>
      </w:r>
      <w:r w:rsidRPr="009C1305">
        <w:rPr>
          <w:rFonts w:ascii="Arial" w:hAnsi="Arial" w:cs="Arial"/>
          <w:sz w:val="22"/>
          <w:szCs w:val="22"/>
        </w:rPr>
        <w:t>';</w:t>
      </w:r>
    </w:p>
    <w:p w14:paraId="2029C6CB" w14:textId="10ED25EF" w:rsidR="003B6E37" w:rsidRDefault="003B6E37" w:rsidP="009C1305">
      <w:pPr>
        <w:spacing w:before="120"/>
      </w:pPr>
      <w:r>
        <w:t>El diseñ</w:t>
      </w:r>
      <w:r w:rsidR="009C1305">
        <w:t>o</w:t>
      </w:r>
      <w:r>
        <w:t xml:space="preserve"> incluirá tres BBDD diferentes con </w:t>
      </w:r>
      <w:r w:rsidR="00550338">
        <w:t>las siguientes</w:t>
      </w:r>
      <w:r>
        <w:t xml:space="preserve"> tabla</w:t>
      </w:r>
      <w:r w:rsidR="00550338">
        <w:t>s</w:t>
      </w:r>
      <w:r>
        <w:t xml:space="preserve"> cada una. Las BBDD y los datos necesarios serán los siguientes.</w:t>
      </w:r>
    </w:p>
    <w:tbl>
      <w:tblPr>
        <w:tblStyle w:val="Tablaconcuadrcula"/>
        <w:tblW w:w="0" w:type="auto"/>
        <w:tblLook w:val="04A0" w:firstRow="1" w:lastRow="0" w:firstColumn="1" w:lastColumn="0" w:noHBand="0" w:noVBand="1"/>
      </w:tblPr>
      <w:tblGrid>
        <w:gridCol w:w="1502"/>
        <w:gridCol w:w="1158"/>
        <w:gridCol w:w="1268"/>
        <w:gridCol w:w="1141"/>
        <w:gridCol w:w="3007"/>
        <w:gridCol w:w="1516"/>
      </w:tblGrid>
      <w:tr w:rsidR="0088274A" w14:paraId="702A3718" w14:textId="77777777" w:rsidTr="0088274A">
        <w:tc>
          <w:tcPr>
            <w:tcW w:w="1502" w:type="dxa"/>
            <w:shd w:val="clear" w:color="auto" w:fill="155D56" w:themeFill="accent3" w:themeFillShade="BF"/>
          </w:tcPr>
          <w:p w14:paraId="1FCA1A6F" w14:textId="72A2BEDE" w:rsidR="003B6E37" w:rsidRPr="0088274A" w:rsidRDefault="003B6E37" w:rsidP="003B6E37">
            <w:pPr>
              <w:rPr>
                <w:b/>
                <w:bCs/>
              </w:rPr>
            </w:pPr>
            <w:r w:rsidRPr="0088274A">
              <w:rPr>
                <w:b/>
                <w:bCs/>
              </w:rPr>
              <w:t>Nombre BBDD</w:t>
            </w:r>
          </w:p>
        </w:tc>
        <w:tc>
          <w:tcPr>
            <w:tcW w:w="1158" w:type="dxa"/>
            <w:shd w:val="clear" w:color="auto" w:fill="155D56" w:themeFill="accent3" w:themeFillShade="BF"/>
          </w:tcPr>
          <w:p w14:paraId="2764C554" w14:textId="688133FF" w:rsidR="003B6E37" w:rsidRPr="0088274A" w:rsidRDefault="003B6E37" w:rsidP="003B6E37">
            <w:pPr>
              <w:rPr>
                <w:b/>
                <w:bCs/>
              </w:rPr>
            </w:pPr>
            <w:r w:rsidRPr="0088274A">
              <w:rPr>
                <w:b/>
                <w:bCs/>
              </w:rPr>
              <w:t>Tabla</w:t>
            </w:r>
          </w:p>
        </w:tc>
        <w:tc>
          <w:tcPr>
            <w:tcW w:w="1268" w:type="dxa"/>
            <w:shd w:val="clear" w:color="auto" w:fill="155D56" w:themeFill="accent3" w:themeFillShade="BF"/>
          </w:tcPr>
          <w:p w14:paraId="5FF2F969" w14:textId="3FB4A676" w:rsidR="003B6E37" w:rsidRPr="0088274A" w:rsidRDefault="003B6E37" w:rsidP="003B6E37">
            <w:pPr>
              <w:rPr>
                <w:b/>
                <w:bCs/>
              </w:rPr>
            </w:pPr>
            <w:r w:rsidRPr="0088274A">
              <w:rPr>
                <w:b/>
                <w:bCs/>
              </w:rPr>
              <w:t>Usuario</w:t>
            </w:r>
          </w:p>
        </w:tc>
        <w:tc>
          <w:tcPr>
            <w:tcW w:w="1141" w:type="dxa"/>
            <w:shd w:val="clear" w:color="auto" w:fill="155D56" w:themeFill="accent3" w:themeFillShade="BF"/>
          </w:tcPr>
          <w:p w14:paraId="07571F71" w14:textId="50382989" w:rsidR="003B6E37" w:rsidRPr="0088274A" w:rsidRDefault="003B6E37" w:rsidP="003B6E37">
            <w:pPr>
              <w:rPr>
                <w:b/>
                <w:bCs/>
              </w:rPr>
            </w:pPr>
            <w:r w:rsidRPr="0088274A">
              <w:rPr>
                <w:b/>
                <w:bCs/>
              </w:rPr>
              <w:t>Clave</w:t>
            </w:r>
          </w:p>
        </w:tc>
        <w:tc>
          <w:tcPr>
            <w:tcW w:w="3007" w:type="dxa"/>
            <w:shd w:val="clear" w:color="auto" w:fill="155D56" w:themeFill="accent3" w:themeFillShade="BF"/>
          </w:tcPr>
          <w:p w14:paraId="345DF3EA" w14:textId="54E984CE" w:rsidR="003B6E37" w:rsidRPr="0088274A" w:rsidRDefault="003B6E37" w:rsidP="003B6E37">
            <w:pPr>
              <w:rPr>
                <w:b/>
                <w:bCs/>
              </w:rPr>
            </w:pPr>
            <w:r w:rsidRPr="0088274A">
              <w:rPr>
                <w:b/>
                <w:bCs/>
              </w:rPr>
              <w:t>Permisos</w:t>
            </w:r>
          </w:p>
        </w:tc>
        <w:tc>
          <w:tcPr>
            <w:tcW w:w="1516" w:type="dxa"/>
            <w:shd w:val="clear" w:color="auto" w:fill="155D56" w:themeFill="accent3" w:themeFillShade="BF"/>
          </w:tcPr>
          <w:p w14:paraId="341DA406" w14:textId="0374A205" w:rsidR="003B6E37" w:rsidRPr="0088274A" w:rsidRDefault="003B6E37" w:rsidP="003B6E37">
            <w:pPr>
              <w:rPr>
                <w:b/>
                <w:bCs/>
              </w:rPr>
            </w:pPr>
            <w:r w:rsidRPr="0088274A">
              <w:rPr>
                <w:b/>
                <w:bCs/>
              </w:rPr>
              <w:t>Ms relacionado</w:t>
            </w:r>
          </w:p>
        </w:tc>
      </w:tr>
      <w:tr w:rsidR="0088274A" w14:paraId="34FF9287" w14:textId="77777777" w:rsidTr="0088274A">
        <w:tc>
          <w:tcPr>
            <w:tcW w:w="1502" w:type="dxa"/>
          </w:tcPr>
          <w:p w14:paraId="4B506F90" w14:textId="50D201F4" w:rsidR="003B6E37" w:rsidRDefault="003B6E37" w:rsidP="003B6E37">
            <w:r>
              <w:t>autorizaci</w:t>
            </w:r>
            <w:r w:rsidR="003074AC">
              <w:t>o</w:t>
            </w:r>
            <w:r>
              <w:t>n</w:t>
            </w:r>
          </w:p>
        </w:tc>
        <w:tc>
          <w:tcPr>
            <w:tcW w:w="1158" w:type="dxa"/>
          </w:tcPr>
          <w:p w14:paraId="67D4CC17" w14:textId="20B06B27" w:rsidR="003B6E37" w:rsidRDefault="003B6E37" w:rsidP="003B6E37">
            <w:r>
              <w:t>logins</w:t>
            </w:r>
          </w:p>
        </w:tc>
        <w:tc>
          <w:tcPr>
            <w:tcW w:w="1268" w:type="dxa"/>
          </w:tcPr>
          <w:p w14:paraId="69A673F5" w14:textId="64CADAF6" w:rsidR="003B6E37" w:rsidRDefault="003B6E37" w:rsidP="003B6E37">
            <w:r>
              <w:t>log</w:t>
            </w:r>
          </w:p>
        </w:tc>
        <w:tc>
          <w:tcPr>
            <w:tcW w:w="1141" w:type="dxa"/>
          </w:tcPr>
          <w:p w14:paraId="31BB6388" w14:textId="6BC72DEE" w:rsidR="003B6E37" w:rsidRDefault="003B6E37" w:rsidP="003B6E37">
            <w:r>
              <w:t>log</w:t>
            </w:r>
          </w:p>
        </w:tc>
        <w:tc>
          <w:tcPr>
            <w:tcW w:w="3007" w:type="dxa"/>
          </w:tcPr>
          <w:p w14:paraId="7CE636F6" w14:textId="78E83C7D" w:rsidR="003B6E37" w:rsidRDefault="0088274A" w:rsidP="003B6E37">
            <w:r>
              <w:t>Insert/Delete/Select</w:t>
            </w:r>
          </w:p>
        </w:tc>
        <w:tc>
          <w:tcPr>
            <w:tcW w:w="1516" w:type="dxa"/>
          </w:tcPr>
          <w:p w14:paraId="26D7846A" w14:textId="123649A9" w:rsidR="003B6E37" w:rsidRDefault="0088274A" w:rsidP="003B6E37">
            <w:r>
              <w:t>Autorización</w:t>
            </w:r>
          </w:p>
        </w:tc>
      </w:tr>
      <w:tr w:rsidR="0088274A" w14:paraId="61C5C5BA" w14:textId="77777777" w:rsidTr="0088274A">
        <w:tc>
          <w:tcPr>
            <w:tcW w:w="1502" w:type="dxa"/>
          </w:tcPr>
          <w:p w14:paraId="15721E00" w14:textId="77777777" w:rsidR="0088274A" w:rsidRDefault="0088274A" w:rsidP="003B6E37"/>
        </w:tc>
        <w:tc>
          <w:tcPr>
            <w:tcW w:w="1158" w:type="dxa"/>
          </w:tcPr>
          <w:p w14:paraId="55F5998D" w14:textId="77777777" w:rsidR="0088274A" w:rsidRDefault="0088274A" w:rsidP="003B6E37"/>
        </w:tc>
        <w:tc>
          <w:tcPr>
            <w:tcW w:w="1268" w:type="dxa"/>
          </w:tcPr>
          <w:p w14:paraId="4A108EDD" w14:textId="2EA4F731" w:rsidR="0088274A" w:rsidRDefault="0088274A" w:rsidP="003B6E37">
            <w:r>
              <w:t>root</w:t>
            </w:r>
          </w:p>
        </w:tc>
        <w:tc>
          <w:tcPr>
            <w:tcW w:w="1141" w:type="dxa"/>
          </w:tcPr>
          <w:p w14:paraId="7845898D" w14:textId="20664680" w:rsidR="0088274A" w:rsidRDefault="0088274A" w:rsidP="003B6E37">
            <w:r>
              <w:t>root</w:t>
            </w:r>
          </w:p>
        </w:tc>
        <w:tc>
          <w:tcPr>
            <w:tcW w:w="3007" w:type="dxa"/>
          </w:tcPr>
          <w:p w14:paraId="1EBADB30" w14:textId="34066DDC" w:rsidR="0088274A" w:rsidRDefault="0088274A" w:rsidP="003B6E37">
            <w:r>
              <w:t>Control Total</w:t>
            </w:r>
          </w:p>
        </w:tc>
        <w:tc>
          <w:tcPr>
            <w:tcW w:w="1516" w:type="dxa"/>
          </w:tcPr>
          <w:p w14:paraId="017788BF" w14:textId="77777777" w:rsidR="0088274A" w:rsidRDefault="0088274A" w:rsidP="003B6E37"/>
        </w:tc>
      </w:tr>
      <w:tr w:rsidR="0088274A" w14:paraId="5A1A647E" w14:textId="77777777" w:rsidTr="0088274A">
        <w:trPr>
          <w:trHeight w:val="20"/>
        </w:trPr>
        <w:tc>
          <w:tcPr>
            <w:tcW w:w="9592" w:type="dxa"/>
            <w:gridSpan w:val="6"/>
            <w:shd w:val="clear" w:color="auto" w:fill="155D56" w:themeFill="accent3" w:themeFillShade="BF"/>
          </w:tcPr>
          <w:p w14:paraId="0476BC17" w14:textId="77777777" w:rsidR="0088274A" w:rsidRPr="0088274A" w:rsidRDefault="0088274A" w:rsidP="003B6E37">
            <w:pPr>
              <w:rPr>
                <w:sz w:val="4"/>
                <w:szCs w:val="4"/>
              </w:rPr>
            </w:pPr>
          </w:p>
        </w:tc>
      </w:tr>
      <w:tr w:rsidR="003074AC" w14:paraId="0A1053B7" w14:textId="77777777" w:rsidTr="0088274A">
        <w:tc>
          <w:tcPr>
            <w:tcW w:w="1502" w:type="dxa"/>
          </w:tcPr>
          <w:p w14:paraId="7B2A77F3" w14:textId="52B42642" w:rsidR="003074AC" w:rsidRDefault="003074AC" w:rsidP="003074AC">
            <w:r>
              <w:t>rentrada</w:t>
            </w:r>
          </w:p>
        </w:tc>
        <w:tc>
          <w:tcPr>
            <w:tcW w:w="1158" w:type="dxa"/>
          </w:tcPr>
          <w:p w14:paraId="2748984B" w14:textId="1589FC7C" w:rsidR="003074AC" w:rsidRDefault="0095184B" w:rsidP="003074AC">
            <w:r>
              <w:t>registro</w:t>
            </w:r>
          </w:p>
        </w:tc>
        <w:tc>
          <w:tcPr>
            <w:tcW w:w="1268" w:type="dxa"/>
          </w:tcPr>
          <w:p w14:paraId="27074832" w14:textId="327A00D7" w:rsidR="003074AC" w:rsidRDefault="003074AC" w:rsidP="003074AC">
            <w:r>
              <w:t>log</w:t>
            </w:r>
          </w:p>
        </w:tc>
        <w:tc>
          <w:tcPr>
            <w:tcW w:w="1141" w:type="dxa"/>
          </w:tcPr>
          <w:p w14:paraId="5D695C8F" w14:textId="5FAC5967" w:rsidR="003074AC" w:rsidRDefault="003074AC" w:rsidP="003074AC">
            <w:r>
              <w:t>log</w:t>
            </w:r>
          </w:p>
        </w:tc>
        <w:tc>
          <w:tcPr>
            <w:tcW w:w="3007" w:type="dxa"/>
          </w:tcPr>
          <w:p w14:paraId="2E10D535" w14:textId="76201FB1" w:rsidR="003074AC" w:rsidRDefault="003074AC" w:rsidP="003074AC">
            <w:r>
              <w:t>Insert/Delete/Select/Update</w:t>
            </w:r>
          </w:p>
        </w:tc>
        <w:tc>
          <w:tcPr>
            <w:tcW w:w="1516" w:type="dxa"/>
          </w:tcPr>
          <w:p w14:paraId="56D02460" w14:textId="39BE6FC2" w:rsidR="003074AC" w:rsidRDefault="003074AC" w:rsidP="003074AC">
            <w:r>
              <w:t>rentrada</w:t>
            </w:r>
          </w:p>
        </w:tc>
      </w:tr>
      <w:tr w:rsidR="00AD557C" w14:paraId="52B4D281" w14:textId="77777777" w:rsidTr="0088274A">
        <w:tc>
          <w:tcPr>
            <w:tcW w:w="1502" w:type="dxa"/>
          </w:tcPr>
          <w:p w14:paraId="5DB02FAD" w14:textId="77777777" w:rsidR="00AD557C" w:rsidRDefault="00AD557C" w:rsidP="00AD557C"/>
        </w:tc>
        <w:tc>
          <w:tcPr>
            <w:tcW w:w="1158" w:type="dxa"/>
          </w:tcPr>
          <w:p w14:paraId="4B21D50A" w14:textId="6F868536" w:rsidR="00AD557C" w:rsidRDefault="00AD557C" w:rsidP="00AD557C">
            <w:r>
              <w:t>easunto</w:t>
            </w:r>
          </w:p>
        </w:tc>
        <w:tc>
          <w:tcPr>
            <w:tcW w:w="1268" w:type="dxa"/>
          </w:tcPr>
          <w:p w14:paraId="6BF6CEA0" w14:textId="76640632" w:rsidR="00AD557C" w:rsidRDefault="00AD557C" w:rsidP="00AD557C">
            <w:r>
              <w:t>log</w:t>
            </w:r>
          </w:p>
        </w:tc>
        <w:tc>
          <w:tcPr>
            <w:tcW w:w="1141" w:type="dxa"/>
          </w:tcPr>
          <w:p w14:paraId="7661C2D6" w14:textId="764EB175" w:rsidR="00AD557C" w:rsidRDefault="00AD557C" w:rsidP="00AD557C">
            <w:r>
              <w:t>log</w:t>
            </w:r>
          </w:p>
        </w:tc>
        <w:tc>
          <w:tcPr>
            <w:tcW w:w="3007" w:type="dxa"/>
          </w:tcPr>
          <w:p w14:paraId="1F7C8F8B" w14:textId="5871257B" w:rsidR="00AD557C" w:rsidRDefault="00AD557C" w:rsidP="00AD557C">
            <w:r>
              <w:t>Select</w:t>
            </w:r>
          </w:p>
        </w:tc>
        <w:tc>
          <w:tcPr>
            <w:tcW w:w="1516" w:type="dxa"/>
          </w:tcPr>
          <w:p w14:paraId="089B8E75" w14:textId="09B44931" w:rsidR="00AD557C" w:rsidRDefault="00AD557C" w:rsidP="00AD557C">
            <w:r>
              <w:t>rentrada</w:t>
            </w:r>
          </w:p>
        </w:tc>
      </w:tr>
      <w:tr w:rsidR="00AD557C" w14:paraId="63DC4DBD" w14:textId="77777777" w:rsidTr="0088274A">
        <w:tc>
          <w:tcPr>
            <w:tcW w:w="1502" w:type="dxa"/>
          </w:tcPr>
          <w:p w14:paraId="5B234C57" w14:textId="77777777" w:rsidR="00AD557C" w:rsidRDefault="00AD557C" w:rsidP="00AD557C"/>
        </w:tc>
        <w:tc>
          <w:tcPr>
            <w:tcW w:w="1158" w:type="dxa"/>
          </w:tcPr>
          <w:p w14:paraId="743489DB" w14:textId="2B6E9BBC" w:rsidR="00AD557C" w:rsidRDefault="00AD557C" w:rsidP="00AD557C">
            <w:r>
              <w:t>edestino</w:t>
            </w:r>
          </w:p>
        </w:tc>
        <w:tc>
          <w:tcPr>
            <w:tcW w:w="1268" w:type="dxa"/>
          </w:tcPr>
          <w:p w14:paraId="1E99981D" w14:textId="463A4506" w:rsidR="00AD557C" w:rsidRDefault="00AD557C" w:rsidP="00AD557C">
            <w:r>
              <w:t>log</w:t>
            </w:r>
          </w:p>
        </w:tc>
        <w:tc>
          <w:tcPr>
            <w:tcW w:w="1141" w:type="dxa"/>
          </w:tcPr>
          <w:p w14:paraId="056D4643" w14:textId="4476D2BE" w:rsidR="00AD557C" w:rsidRDefault="00AD557C" w:rsidP="00AD557C">
            <w:r>
              <w:t>log</w:t>
            </w:r>
          </w:p>
        </w:tc>
        <w:tc>
          <w:tcPr>
            <w:tcW w:w="3007" w:type="dxa"/>
          </w:tcPr>
          <w:p w14:paraId="4C2D34E2" w14:textId="333615EC" w:rsidR="00AD557C" w:rsidRDefault="00AD557C" w:rsidP="00AD557C">
            <w:r>
              <w:t>Select</w:t>
            </w:r>
          </w:p>
        </w:tc>
        <w:tc>
          <w:tcPr>
            <w:tcW w:w="1516" w:type="dxa"/>
          </w:tcPr>
          <w:p w14:paraId="7D5292F2" w14:textId="437DDE49" w:rsidR="00AD557C" w:rsidRDefault="00AD557C" w:rsidP="00AD557C">
            <w:r>
              <w:t>rentrada</w:t>
            </w:r>
          </w:p>
        </w:tc>
      </w:tr>
      <w:tr w:rsidR="00AD557C" w14:paraId="579F1998" w14:textId="77777777" w:rsidTr="0088274A">
        <w:tc>
          <w:tcPr>
            <w:tcW w:w="1502" w:type="dxa"/>
          </w:tcPr>
          <w:p w14:paraId="2DCAA624" w14:textId="77777777" w:rsidR="00AD557C" w:rsidRDefault="00AD557C" w:rsidP="00AD557C"/>
        </w:tc>
        <w:tc>
          <w:tcPr>
            <w:tcW w:w="1158" w:type="dxa"/>
          </w:tcPr>
          <w:p w14:paraId="525474DD" w14:textId="77777777" w:rsidR="00AD557C" w:rsidRDefault="00AD557C" w:rsidP="00AD557C"/>
        </w:tc>
        <w:tc>
          <w:tcPr>
            <w:tcW w:w="1268" w:type="dxa"/>
          </w:tcPr>
          <w:p w14:paraId="0D142E8F" w14:textId="618067C6" w:rsidR="00AD557C" w:rsidRDefault="00AD557C" w:rsidP="00AD557C">
            <w:r>
              <w:t>root</w:t>
            </w:r>
          </w:p>
        </w:tc>
        <w:tc>
          <w:tcPr>
            <w:tcW w:w="1141" w:type="dxa"/>
          </w:tcPr>
          <w:p w14:paraId="5A4AE97B" w14:textId="1619F245" w:rsidR="00AD557C" w:rsidRDefault="00AD557C" w:rsidP="00AD557C">
            <w:r>
              <w:t>root</w:t>
            </w:r>
          </w:p>
        </w:tc>
        <w:tc>
          <w:tcPr>
            <w:tcW w:w="3007" w:type="dxa"/>
          </w:tcPr>
          <w:p w14:paraId="06EC031B" w14:textId="7C7004A6" w:rsidR="00AD557C" w:rsidRDefault="00AD557C" w:rsidP="00AD557C">
            <w:r>
              <w:t>Control Total</w:t>
            </w:r>
          </w:p>
        </w:tc>
        <w:tc>
          <w:tcPr>
            <w:tcW w:w="1516" w:type="dxa"/>
          </w:tcPr>
          <w:p w14:paraId="273FDA1C" w14:textId="77777777" w:rsidR="00AD557C" w:rsidRDefault="00AD557C" w:rsidP="00AD557C"/>
        </w:tc>
      </w:tr>
      <w:tr w:rsidR="00AD557C" w14:paraId="3F7FF5A9" w14:textId="77777777" w:rsidTr="00556EC0">
        <w:tc>
          <w:tcPr>
            <w:tcW w:w="9592" w:type="dxa"/>
            <w:gridSpan w:val="6"/>
            <w:shd w:val="clear" w:color="auto" w:fill="155D56" w:themeFill="accent3" w:themeFillShade="BF"/>
          </w:tcPr>
          <w:p w14:paraId="0865ABE4" w14:textId="77777777" w:rsidR="00AD557C" w:rsidRPr="0088274A" w:rsidRDefault="00AD557C" w:rsidP="00AD557C">
            <w:pPr>
              <w:rPr>
                <w:sz w:val="4"/>
                <w:szCs w:val="4"/>
              </w:rPr>
            </w:pPr>
          </w:p>
        </w:tc>
      </w:tr>
      <w:tr w:rsidR="00AD557C" w14:paraId="470D025F" w14:textId="77777777" w:rsidTr="0088274A">
        <w:tc>
          <w:tcPr>
            <w:tcW w:w="1502" w:type="dxa"/>
          </w:tcPr>
          <w:p w14:paraId="754222FD" w14:textId="2A5B88D5" w:rsidR="00AD557C" w:rsidRDefault="00AD557C" w:rsidP="00AD557C">
            <w:r>
              <w:t>rsalida</w:t>
            </w:r>
          </w:p>
        </w:tc>
        <w:tc>
          <w:tcPr>
            <w:tcW w:w="1158" w:type="dxa"/>
          </w:tcPr>
          <w:p w14:paraId="05452B77" w14:textId="022CA2FF" w:rsidR="00AD557C" w:rsidRDefault="00AD557C" w:rsidP="00AD557C">
            <w:r>
              <w:t>registro</w:t>
            </w:r>
          </w:p>
        </w:tc>
        <w:tc>
          <w:tcPr>
            <w:tcW w:w="1268" w:type="dxa"/>
          </w:tcPr>
          <w:p w14:paraId="49A128E8" w14:textId="29D21AE5" w:rsidR="00AD557C" w:rsidRDefault="00AD557C" w:rsidP="00AD557C">
            <w:r>
              <w:t>log</w:t>
            </w:r>
          </w:p>
        </w:tc>
        <w:tc>
          <w:tcPr>
            <w:tcW w:w="1141" w:type="dxa"/>
          </w:tcPr>
          <w:p w14:paraId="46AB1A5B" w14:textId="5425944D" w:rsidR="00AD557C" w:rsidRDefault="00AD557C" w:rsidP="00AD557C">
            <w:r>
              <w:t>log</w:t>
            </w:r>
          </w:p>
        </w:tc>
        <w:tc>
          <w:tcPr>
            <w:tcW w:w="3007" w:type="dxa"/>
          </w:tcPr>
          <w:p w14:paraId="2D1EF93D" w14:textId="37BAC286" w:rsidR="00AD557C" w:rsidRDefault="00AD557C" w:rsidP="00AD557C">
            <w:r>
              <w:t>Insert/Delete/Select/Update</w:t>
            </w:r>
          </w:p>
        </w:tc>
        <w:tc>
          <w:tcPr>
            <w:tcW w:w="1516" w:type="dxa"/>
          </w:tcPr>
          <w:p w14:paraId="184C6D62" w14:textId="5308B1D4" w:rsidR="00AD557C" w:rsidRDefault="00AD557C" w:rsidP="00AD557C">
            <w:r>
              <w:t>rsalida</w:t>
            </w:r>
          </w:p>
        </w:tc>
      </w:tr>
      <w:tr w:rsidR="00AD557C" w14:paraId="32BC0C71" w14:textId="77777777" w:rsidTr="0088274A">
        <w:tc>
          <w:tcPr>
            <w:tcW w:w="1502" w:type="dxa"/>
          </w:tcPr>
          <w:p w14:paraId="0093C6C2" w14:textId="77777777" w:rsidR="00AD557C" w:rsidRDefault="00AD557C" w:rsidP="00AD557C"/>
        </w:tc>
        <w:tc>
          <w:tcPr>
            <w:tcW w:w="1158" w:type="dxa"/>
          </w:tcPr>
          <w:p w14:paraId="403CB0F5" w14:textId="05D50146" w:rsidR="00AD557C" w:rsidRDefault="00AD557C" w:rsidP="00AD557C">
            <w:r>
              <w:t>sdestino</w:t>
            </w:r>
          </w:p>
        </w:tc>
        <w:tc>
          <w:tcPr>
            <w:tcW w:w="1268" w:type="dxa"/>
          </w:tcPr>
          <w:p w14:paraId="735D6E7C" w14:textId="75851B75" w:rsidR="00AD557C" w:rsidRDefault="00AD557C" w:rsidP="00AD557C">
            <w:r>
              <w:t>log</w:t>
            </w:r>
          </w:p>
        </w:tc>
        <w:tc>
          <w:tcPr>
            <w:tcW w:w="1141" w:type="dxa"/>
          </w:tcPr>
          <w:p w14:paraId="62647B4A" w14:textId="0E7B5264" w:rsidR="00AD557C" w:rsidRDefault="00AD557C" w:rsidP="00AD557C">
            <w:r>
              <w:t>log</w:t>
            </w:r>
          </w:p>
        </w:tc>
        <w:tc>
          <w:tcPr>
            <w:tcW w:w="3007" w:type="dxa"/>
          </w:tcPr>
          <w:p w14:paraId="43DAA39E" w14:textId="2C14759C" w:rsidR="00AD557C" w:rsidRDefault="00AD557C" w:rsidP="00AD557C">
            <w:r>
              <w:t>Select</w:t>
            </w:r>
          </w:p>
        </w:tc>
        <w:tc>
          <w:tcPr>
            <w:tcW w:w="1516" w:type="dxa"/>
          </w:tcPr>
          <w:p w14:paraId="35C3C728" w14:textId="053F77F8" w:rsidR="00AD557C" w:rsidRDefault="00AD557C" w:rsidP="00AD557C">
            <w:r>
              <w:t>rsalida</w:t>
            </w:r>
          </w:p>
        </w:tc>
      </w:tr>
      <w:tr w:rsidR="00AD557C" w14:paraId="5A597425" w14:textId="77777777" w:rsidTr="0088274A">
        <w:tc>
          <w:tcPr>
            <w:tcW w:w="1502" w:type="dxa"/>
          </w:tcPr>
          <w:p w14:paraId="7977CB29" w14:textId="77777777" w:rsidR="00AD557C" w:rsidRDefault="00AD557C" w:rsidP="00AD557C"/>
        </w:tc>
        <w:tc>
          <w:tcPr>
            <w:tcW w:w="1158" w:type="dxa"/>
          </w:tcPr>
          <w:p w14:paraId="03B9CEAC" w14:textId="77777777" w:rsidR="00AD557C" w:rsidRDefault="00AD557C" w:rsidP="00AD557C"/>
        </w:tc>
        <w:tc>
          <w:tcPr>
            <w:tcW w:w="1268" w:type="dxa"/>
          </w:tcPr>
          <w:p w14:paraId="0A3A49D2" w14:textId="45280A7E" w:rsidR="00AD557C" w:rsidRDefault="00AD557C" w:rsidP="00AD557C">
            <w:r>
              <w:t>root</w:t>
            </w:r>
          </w:p>
        </w:tc>
        <w:tc>
          <w:tcPr>
            <w:tcW w:w="1141" w:type="dxa"/>
          </w:tcPr>
          <w:p w14:paraId="792EACA4" w14:textId="2C27699A" w:rsidR="00AD557C" w:rsidRDefault="00AD557C" w:rsidP="00AD557C">
            <w:r>
              <w:t>root</w:t>
            </w:r>
          </w:p>
        </w:tc>
        <w:tc>
          <w:tcPr>
            <w:tcW w:w="3007" w:type="dxa"/>
          </w:tcPr>
          <w:p w14:paraId="0EA207FE" w14:textId="7F0B0D03" w:rsidR="00AD557C" w:rsidRDefault="00AD557C" w:rsidP="00AD557C">
            <w:r>
              <w:t>Control Total</w:t>
            </w:r>
          </w:p>
        </w:tc>
        <w:tc>
          <w:tcPr>
            <w:tcW w:w="1516" w:type="dxa"/>
          </w:tcPr>
          <w:p w14:paraId="79194ADA" w14:textId="77777777" w:rsidR="00AD557C" w:rsidRDefault="00AD557C" w:rsidP="00AD557C"/>
        </w:tc>
      </w:tr>
    </w:tbl>
    <w:p w14:paraId="3CE050A8" w14:textId="3174B12F" w:rsidR="003B6E37" w:rsidRDefault="003B6E37" w:rsidP="003B6E37"/>
    <w:p w14:paraId="6B1C64C6" w14:textId="77777777" w:rsidR="00C84A47" w:rsidRDefault="00C84A47">
      <w:pPr>
        <w:spacing w:after="200" w:line="276" w:lineRule="auto"/>
        <w:jc w:val="left"/>
        <w:rPr>
          <w:rFonts w:asciiTheme="majorHAnsi" w:eastAsia="Times New Roman" w:hAnsiTheme="majorHAnsi" w:cs="Times New Roman"/>
          <w:i/>
          <w:sz w:val="36"/>
          <w:szCs w:val="36"/>
        </w:rPr>
      </w:pPr>
      <w:r>
        <w:br w:type="page"/>
      </w:r>
    </w:p>
    <w:p w14:paraId="64BE1F08" w14:textId="3D5B1AB5" w:rsidR="00763E31" w:rsidRDefault="00763E31" w:rsidP="00763E31">
      <w:pPr>
        <w:pStyle w:val="Ttulo3"/>
      </w:pPr>
      <w:bookmarkStart w:id="105" w:name="_Toc104188511"/>
      <w:r>
        <w:lastRenderedPageBreak/>
        <w:t>Scripts de creación</w:t>
      </w:r>
      <w:bookmarkEnd w:id="105"/>
    </w:p>
    <w:p w14:paraId="298791C7" w14:textId="40B43F42" w:rsidR="00795579" w:rsidRPr="00795579" w:rsidRDefault="00795579" w:rsidP="00795579">
      <w:pPr>
        <w:pStyle w:val="Ttulo4"/>
      </w:pPr>
      <w:r>
        <w:t>Autorización</w:t>
      </w:r>
    </w:p>
    <w:p w14:paraId="68E9AC44"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phpMyAdmin SQL Dump</w:t>
      </w:r>
    </w:p>
    <w:p w14:paraId="6782AC9B"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version 5.0.4deb2ubuntu5</w:t>
      </w:r>
    </w:p>
    <w:p w14:paraId="1B249279"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https://www.phpmyadmin.net/</w:t>
      </w:r>
    </w:p>
    <w:p w14:paraId="6513EF77"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w:t>
      </w:r>
    </w:p>
    <w:p w14:paraId="48D69B52"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Servidor: localhost:3306</w:t>
      </w:r>
    </w:p>
    <w:p w14:paraId="6C1172A0"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Tiempo de generación: 17-03-2022 a las 17:45:33</w:t>
      </w:r>
    </w:p>
    <w:p w14:paraId="74675C28"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Versión del servidor: 8.0.28-0ubuntu0.21.10.3</w:t>
      </w:r>
    </w:p>
    <w:p w14:paraId="3C476A6F"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Versión de PHP: 8.0.8</w:t>
      </w:r>
    </w:p>
    <w:p w14:paraId="78E15ECA"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SET SQL_MODE = "NO_AUTO_VALUE_ON_ZERO";</w:t>
      </w:r>
    </w:p>
    <w:p w14:paraId="78FE5A59"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START TRANSACTION;</w:t>
      </w:r>
    </w:p>
    <w:p w14:paraId="50DD08FC"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SET time_zone = "+00:00";</w:t>
      </w:r>
    </w:p>
    <w:p w14:paraId="238DC0A8"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p>
    <w:p w14:paraId="1024B963"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/*!40101 SET @OLD_CHARACTER_SET_CLIENT=@@CHARACTER_SET_CLIENT */;</w:t>
      </w:r>
    </w:p>
    <w:p w14:paraId="6BE8C1F6"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/*!40101 SET @OLD_CHARACTER_SET_RESULTS=@@CHARACTER_SET_RESULTS */;</w:t>
      </w:r>
    </w:p>
    <w:p w14:paraId="5B65E0A5"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/*!40101 SET @OLD_COLLATION_CONNECTION=@@COLLATION_CONNECTION */;</w:t>
      </w:r>
    </w:p>
    <w:p w14:paraId="24A9D536" w14:textId="54389068"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/*!40101 SET NAMES utf8mb4 */;</w:t>
      </w:r>
    </w:p>
    <w:p w14:paraId="22653430"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w:t>
      </w:r>
    </w:p>
    <w:p w14:paraId="1F8FD86D"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Base de datos: `autorizacion`</w:t>
      </w:r>
    </w:p>
    <w:p w14:paraId="6C6E8FE8"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w:t>
      </w:r>
    </w:p>
    <w:p w14:paraId="6893ADF7"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CREATE DATABASE IF NOT EXISTS `autorizacion` DEFAULT CHARACTER SET utf8 COLLATE utf8_spanish2_ci;</w:t>
      </w:r>
    </w:p>
    <w:p w14:paraId="1CDBA11F" w14:textId="1908D0B5"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USE `autorizacion`;</w:t>
      </w:r>
    </w:p>
    <w:p w14:paraId="30C0E746"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w:t>
      </w:r>
    </w:p>
    <w:p w14:paraId="7068B1AE"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w:t>
      </w:r>
    </w:p>
    <w:p w14:paraId="7B755FCF"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Estructura de tabla para la tabla `logins`</w:t>
      </w:r>
    </w:p>
    <w:p w14:paraId="7C1112EB" w14:textId="023B6AF4"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w:t>
      </w:r>
    </w:p>
    <w:p w14:paraId="360FB5D0"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DROP TABLE IF EXISTS `logins`;</w:t>
      </w:r>
    </w:p>
    <w:p w14:paraId="13BEAA88"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CREATE TABLE IF NOT EXISTS `logins` (</w:t>
      </w:r>
    </w:p>
    <w:p w14:paraId="14A0DF34"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xml:space="preserve">  `login` varchar(255) COLLATE utf8_spanish2_ci NOT NULL,</w:t>
      </w:r>
    </w:p>
    <w:p w14:paraId="7A9F7F6A" w14:textId="5BF7007C"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xml:space="preserve">  `pas</w:t>
      </w:r>
      <w:r w:rsidR="00520F38">
        <w:t>w</w:t>
      </w:r>
      <w:r>
        <w:t>` varchar(255) COLLATE utf8_spanish2_ci NOT NULL,</w:t>
      </w:r>
    </w:p>
    <w:p w14:paraId="230CBB32" w14:textId="09D0F5C0" w:rsidR="002C2DA4" w:rsidRDefault="002C2DA4" w:rsidP="00C84A47">
      <w:pPr>
        <w:pBdr>
          <w:top w:val="single" w:sz="4" w:space="1" w:color="auto"/>
          <w:left w:val="single" w:sz="4" w:space="4" w:color="auto"/>
          <w:bottom w:val="single" w:sz="4" w:space="1" w:color="auto"/>
          <w:right w:val="single" w:sz="4" w:space="4" w:color="auto"/>
        </w:pBdr>
        <w:spacing w:after="0" w:line="240" w:lineRule="auto"/>
      </w:pPr>
      <w:r w:rsidRPr="002C2DA4">
        <w:t xml:space="preserve">  `tipo` varchar(1) COLLATE utf8_spanish2_ci NOT NULL DEFAULT 'U' COMMENT 'A --&gt; admin, U --&gt; User',</w:t>
      </w:r>
    </w:p>
    <w:p w14:paraId="078EC486" w14:textId="130D93B9"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xml:space="preserve">  `token` text CHARACTER SET utf8 COLLATE utf8_spanish2_ci,</w:t>
      </w:r>
    </w:p>
    <w:p w14:paraId="0B160D2B"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xml:space="preserve">  PRIMARY KEY (`login`)</w:t>
      </w:r>
    </w:p>
    <w:p w14:paraId="7788F575" w14:textId="3C82B2C9"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ENGINE=InnoDB DEFAULT CHARSET=utf8mb3 COLLATE=utf8_spanish2_ci;</w:t>
      </w:r>
    </w:p>
    <w:p w14:paraId="5C3D8668"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w:t>
      </w:r>
    </w:p>
    <w:p w14:paraId="3F5A3C31"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 Volcado de datos para la tabla `logins`</w:t>
      </w:r>
    </w:p>
    <w:p w14:paraId="104DF51C" w14:textId="7D119FEF"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w:t>
      </w:r>
    </w:p>
    <w:p w14:paraId="19C0DA70"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INSERT INTO `logins` (`login`, `pass`, `token`, `fecha_fin_valido`) VALUES</w:t>
      </w:r>
    </w:p>
    <w:p w14:paraId="72F54475" w14:textId="77777777" w:rsidR="002C2DA4" w:rsidRDefault="00795579" w:rsidP="00C84A47">
      <w:pPr>
        <w:pBdr>
          <w:top w:val="single" w:sz="4" w:space="1" w:color="auto"/>
          <w:left w:val="single" w:sz="4" w:space="4" w:color="auto"/>
          <w:bottom w:val="single" w:sz="4" w:space="1" w:color="auto"/>
          <w:right w:val="single" w:sz="4" w:space="4" w:color="auto"/>
        </w:pBdr>
        <w:spacing w:after="0" w:line="240" w:lineRule="auto"/>
      </w:pPr>
      <w:r>
        <w:t xml:space="preserve">('a', 'a', </w:t>
      </w:r>
      <w:r w:rsidR="002C2DA4">
        <w:t xml:space="preserve">'A', </w:t>
      </w:r>
      <w:r>
        <w:t>NULL, NULL)</w:t>
      </w:r>
      <w:r w:rsidR="002C2DA4">
        <w:t>,</w:t>
      </w:r>
    </w:p>
    <w:p w14:paraId="1688B50F" w14:textId="261EA974" w:rsidR="00795579" w:rsidRDefault="002C2DA4" w:rsidP="00C84A47">
      <w:pPr>
        <w:pBdr>
          <w:top w:val="single" w:sz="4" w:space="1" w:color="auto"/>
          <w:left w:val="single" w:sz="4" w:space="4" w:color="auto"/>
          <w:bottom w:val="single" w:sz="4" w:space="1" w:color="auto"/>
          <w:right w:val="single" w:sz="4" w:space="4" w:color="auto"/>
        </w:pBdr>
        <w:spacing w:after="0" w:line="240" w:lineRule="auto"/>
      </w:pPr>
      <w:r>
        <w:t>('u', 'u', 'U', NULL, NULL)</w:t>
      </w:r>
      <w:r w:rsidR="00795579">
        <w:t>;</w:t>
      </w:r>
    </w:p>
    <w:p w14:paraId="545E5BCA" w14:textId="28319FA4"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COMMIT;</w:t>
      </w:r>
    </w:p>
    <w:p w14:paraId="42F44513"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/*!40101 SET CHARACTER_SET_CLIENT=@OLD_CHARACTER_SET_CLIENT */;</w:t>
      </w:r>
    </w:p>
    <w:p w14:paraId="300ACAF0" w14:textId="77777777" w:rsid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/*!40101 SET CHARACTER_SET_RESULTS=@OLD_CHARACTER_SET_RESULTS */;</w:t>
      </w:r>
    </w:p>
    <w:p w14:paraId="01031430" w14:textId="29181548" w:rsidR="00795579" w:rsidRPr="00795579" w:rsidRDefault="00795579" w:rsidP="00C84A47">
      <w:pPr>
        <w:pBdr>
          <w:top w:val="single" w:sz="4" w:space="1" w:color="auto"/>
          <w:left w:val="single" w:sz="4" w:space="4" w:color="auto"/>
          <w:bottom w:val="single" w:sz="4" w:space="1" w:color="auto"/>
          <w:right w:val="single" w:sz="4" w:space="4" w:color="auto"/>
        </w:pBdr>
        <w:spacing w:after="0" w:line="240" w:lineRule="auto"/>
      </w:pPr>
      <w:r>
        <w:t>/*!40101 SET COLLATION_CONNECTION=@OLD_COLLATION_CONNECTION */;</w:t>
      </w:r>
    </w:p>
    <w:p w14:paraId="1A43EDDC" w14:textId="053EE1E2" w:rsidR="00795579" w:rsidRPr="00795579" w:rsidRDefault="00795579" w:rsidP="00795579">
      <w:pPr>
        <w:pStyle w:val="Ttulo4"/>
      </w:pPr>
      <w:r>
        <w:lastRenderedPageBreak/>
        <w:t>rentrada</w:t>
      </w:r>
    </w:p>
    <w:p w14:paraId="7E982E68"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phpMyAdmin SQL Dump</w:t>
      </w:r>
    </w:p>
    <w:p w14:paraId="2F3955A7"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version 5.0.4deb2ubuntu5</w:t>
      </w:r>
    </w:p>
    <w:p w14:paraId="4597A389"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https://www.phpmyadmin.net/</w:t>
      </w:r>
    </w:p>
    <w:p w14:paraId="65699DA0"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1FD101AE"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Servidor: localhost:3306</w:t>
      </w:r>
    </w:p>
    <w:p w14:paraId="303A4209"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Tiempo de generación: 17-03-2022 a las 17:47:00</w:t>
      </w:r>
    </w:p>
    <w:p w14:paraId="4604143B"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Versión del servidor: 8.0.28-0ubuntu0.21.10.3</w:t>
      </w:r>
    </w:p>
    <w:p w14:paraId="14FC5029" w14:textId="42E554B9"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Versión de PHP: 8.0.8</w:t>
      </w:r>
    </w:p>
    <w:p w14:paraId="2E9BF9D4"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SET SQL_MODE = "NO_AUTO_VALUE_ON_ZERO";</w:t>
      </w:r>
    </w:p>
    <w:p w14:paraId="30CC180D"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START TRANSACTION;</w:t>
      </w:r>
    </w:p>
    <w:p w14:paraId="13DF423C" w14:textId="7DD6AE5E"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SET time_zone = "+00:00";</w:t>
      </w:r>
    </w:p>
    <w:p w14:paraId="2FEC416A" w14:textId="77777777" w:rsidR="007F6FC3" w:rsidRDefault="007F6FC3" w:rsidP="00C84A47">
      <w:pPr>
        <w:pBdr>
          <w:top w:val="single" w:sz="4" w:space="1" w:color="auto"/>
          <w:left w:val="single" w:sz="4" w:space="1" w:color="auto"/>
          <w:bottom w:val="single" w:sz="4" w:space="1" w:color="auto"/>
          <w:right w:val="single" w:sz="4" w:space="1" w:color="auto"/>
        </w:pBdr>
        <w:spacing w:after="0" w:line="240" w:lineRule="auto"/>
      </w:pPr>
    </w:p>
    <w:p w14:paraId="76FCBE27"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/*!40101 SET @OLD_CHARACTER_SET_CLIENT=@@CHARACTER_SET_CLIENT */;</w:t>
      </w:r>
    </w:p>
    <w:p w14:paraId="5917CD83"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/*!40101 SET @OLD_CHARACTER_SET_RESULTS=@@CHARACTER_SET_RESULTS */;</w:t>
      </w:r>
    </w:p>
    <w:p w14:paraId="0133F170"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/*!40101 SET @OLD_COLLATION_CONNECTION=@@COLLATION_CONNECTION */;</w:t>
      </w:r>
    </w:p>
    <w:p w14:paraId="40C1F6CE"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/*!40101 SET NAMES utf8mb4 */;</w:t>
      </w:r>
    </w:p>
    <w:p w14:paraId="6C26219D"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p>
    <w:p w14:paraId="0DE4751B"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106D4409"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Base de datos: `rentrada`</w:t>
      </w:r>
    </w:p>
    <w:p w14:paraId="4AD7BBBA"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514999B9"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CREATE DATABASE IF NOT EXISTS `rentrada` DEFAULT CHARACTER SET utf8 COLLATE utf8_spanish2_ci;</w:t>
      </w:r>
    </w:p>
    <w:p w14:paraId="4F6D39BF" w14:textId="15963D54"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USE `rentrada`;</w:t>
      </w:r>
    </w:p>
    <w:p w14:paraId="26B42719" w14:textId="3FBB6D5F"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w:t>
      </w:r>
    </w:p>
    <w:p w14:paraId="684CC08C"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6383AC39"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Estructura de tabla para la tabla `easunto`</w:t>
      </w:r>
    </w:p>
    <w:p w14:paraId="4FD75616" w14:textId="145FB5A6"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130E5AC5"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DROP TABLE IF EXISTS `easunto`;</w:t>
      </w:r>
    </w:p>
    <w:p w14:paraId="28BCE3B3"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CREATE TABLE IF NOT EXISTS `easunto` (</w:t>
      </w:r>
    </w:p>
    <w:p w14:paraId="71782357"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`id` int NOT NULL,</w:t>
      </w:r>
    </w:p>
    <w:p w14:paraId="28F0AE3A"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`descri` varchar(50) COLLATE utf8_spanish2_ci NOT NULL,</w:t>
      </w:r>
    </w:p>
    <w:p w14:paraId="3458B705"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PRIMARY KEY (`id`)</w:t>
      </w:r>
    </w:p>
    <w:p w14:paraId="4A720D63"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ENGINE=InnoDB DEFAULT CHARSET=utf8mb3 COLLATE=utf8_spanish2_ci;</w:t>
      </w:r>
    </w:p>
    <w:p w14:paraId="14786F40"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p>
    <w:p w14:paraId="6B50AD62"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11187F37"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Volcado de datos para la tabla `easunto`</w:t>
      </w:r>
    </w:p>
    <w:p w14:paraId="5397FA7B" w14:textId="36C85681"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087127B7"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INSERT INTO `easunto` (`id`, `descri`) VALUES</w:t>
      </w:r>
    </w:p>
    <w:p w14:paraId="780D4196"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(1, 'Concurso de Traslados'),</w:t>
      </w:r>
    </w:p>
    <w:p w14:paraId="2F9A1AD8"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(2, 'Oposiciones'),</w:t>
      </w:r>
    </w:p>
    <w:p w14:paraId="460493FB"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(3, 'Otro');</w:t>
      </w:r>
    </w:p>
    <w:p w14:paraId="38ADD0E9"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p>
    <w:p w14:paraId="1599EAB9" w14:textId="3EAB6B5B"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w:t>
      </w:r>
    </w:p>
    <w:p w14:paraId="4CCE6E62"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266D81C4"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Estructura de tabla para la tabla `edestino`</w:t>
      </w:r>
    </w:p>
    <w:p w14:paraId="7DB9DC34" w14:textId="51424964"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5E41B717"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DROP TABLE IF EXISTS `edestino`;</w:t>
      </w:r>
    </w:p>
    <w:p w14:paraId="1A19E578"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CREATE TABLE IF NOT EXISTS `edestino` (</w:t>
      </w:r>
    </w:p>
    <w:p w14:paraId="6E84E696"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lastRenderedPageBreak/>
        <w:t xml:space="preserve">  `id` int NOT NULL,</w:t>
      </w:r>
    </w:p>
    <w:p w14:paraId="7B8EF8F5"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`descri` varchar(50) COLLATE utf8_spanish2_ci NOT NULL,</w:t>
      </w:r>
    </w:p>
    <w:p w14:paraId="36F1C192"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PRIMARY KEY (`id`)</w:t>
      </w:r>
    </w:p>
    <w:p w14:paraId="739BCD89"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ENGINE=InnoDB DEFAULT CHARSET=utf8mb3 COLLATE=utf8_spanish2_ci;</w:t>
      </w:r>
    </w:p>
    <w:p w14:paraId="3B28F642"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p>
    <w:p w14:paraId="2D7C14A0"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0C2FFF04"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Volcado de datos para la tabla `edestino`</w:t>
      </w:r>
    </w:p>
    <w:p w14:paraId="2BF9FB38" w14:textId="7706582B"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302757E8"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INSERT INTO `edestino` (`id`, `descri`) VALUES</w:t>
      </w:r>
    </w:p>
    <w:p w14:paraId="70641A79"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(1, 'Director'),</w:t>
      </w:r>
    </w:p>
    <w:p w14:paraId="4B5880D4"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(2, 'Otro');</w:t>
      </w:r>
    </w:p>
    <w:p w14:paraId="1D531C03"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p>
    <w:p w14:paraId="27D0BDFB" w14:textId="49715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w:t>
      </w:r>
    </w:p>
    <w:p w14:paraId="0E15062D"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579AA478"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Estructura de tabla para la tabla `registro`</w:t>
      </w:r>
    </w:p>
    <w:p w14:paraId="62A46B4E"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58B575C3"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p>
    <w:p w14:paraId="44739F4B"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DROP TABLE IF EXISTS `registro`;</w:t>
      </w:r>
    </w:p>
    <w:p w14:paraId="22B2D7D7"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CREATE TABLE IF NOT EXISTS `registro` (</w:t>
      </w:r>
    </w:p>
    <w:p w14:paraId="420F138B"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`referencia` int NOT NULL,</w:t>
      </w:r>
    </w:p>
    <w:p w14:paraId="576D9D6D"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`fecha` varchar(25) COLLATE utf8_spanish2_ci NOT NULL,</w:t>
      </w:r>
    </w:p>
    <w:p w14:paraId="233D47F3"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`asunto` int NOT NULL,</w:t>
      </w:r>
    </w:p>
    <w:p w14:paraId="00FDF798"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`asuntootro` varchar(50) CHARACTER SET utf8 COLLATE utf8_spanish2_ci DEFAULT NULL,</w:t>
      </w:r>
    </w:p>
    <w:p w14:paraId="2A102C2E"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`destino` int NOT NULL,</w:t>
      </w:r>
    </w:p>
    <w:p w14:paraId="497BAFC3" w14:textId="2C7312D5"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`destinootro` </w:t>
      </w:r>
      <w:r w:rsidR="00B54D23">
        <w:t xml:space="preserve">varchar(50) </w:t>
      </w:r>
      <w:r>
        <w:t>DEFAULT NULL,</w:t>
      </w:r>
    </w:p>
    <w:p w14:paraId="2912A305" w14:textId="336FC604"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`interesado` </w:t>
      </w:r>
      <w:r w:rsidR="00B54D23">
        <w:t xml:space="preserve">varchar(50) </w:t>
      </w:r>
      <w:r>
        <w:t>NOT NULL,</w:t>
      </w:r>
    </w:p>
    <w:p w14:paraId="4B04CA70" w14:textId="682D820A"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`resumen` </w:t>
      </w:r>
      <w:r w:rsidR="00B54D23">
        <w:t xml:space="preserve">varchar(100) </w:t>
      </w:r>
      <w:r>
        <w:t>DEFAULT NULL,</w:t>
      </w:r>
    </w:p>
    <w:p w14:paraId="11D6F971"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`observaciones` mediumtext CHARACTER SET utf8 COLLATE utf8_spanish2_ci,</w:t>
      </w:r>
    </w:p>
    <w:p w14:paraId="7F2C13DA"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`fecham` varchar(25) CHARACTER SET utf8 COLLATE utf8_spanish2_ci DEFAULT NULL,</w:t>
      </w:r>
    </w:p>
    <w:p w14:paraId="59028E0D"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`mmod` varchar(100) CHARACTER SET utf8 COLLATE utf8_spanish2_ci DEFAULT NULL,</w:t>
      </w:r>
    </w:p>
    <w:p w14:paraId="52106C4D"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PRIMARY KEY (`referencia`),</w:t>
      </w:r>
    </w:p>
    <w:p w14:paraId="5B17AF2C"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KEY `asunto` (`asunto`),</w:t>
      </w:r>
    </w:p>
    <w:p w14:paraId="36A805B9"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KEY `destino` (`destino`)</w:t>
      </w:r>
    </w:p>
    <w:p w14:paraId="66F062C5"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ENGINE=InnoDB DEFAULT CHARSET=utf8mb3 COLLATE=utf8_spanish2_ci;</w:t>
      </w:r>
    </w:p>
    <w:p w14:paraId="2F0A143B"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p>
    <w:p w14:paraId="30B6EE28"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74DB3C62"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Restricciones para tablas volcadas</w:t>
      </w:r>
    </w:p>
    <w:p w14:paraId="70BEF2DA" w14:textId="1C355529"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68778A88"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4D0A6EA1"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Filtros para la tabla `registro`</w:t>
      </w:r>
    </w:p>
    <w:p w14:paraId="2442ED8F"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w:t>
      </w:r>
    </w:p>
    <w:p w14:paraId="36A03CF9"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ALTER TABLE `registro`</w:t>
      </w:r>
    </w:p>
    <w:p w14:paraId="3C4FF4DF"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ADD CONSTRAINT `registro_ibfk_1` FOREIGN KEY (`destino`) REFERENCES `edestino` (`id`) ON DELETE CASCADE ON UPDATE CASCADE,</w:t>
      </w:r>
    </w:p>
    <w:p w14:paraId="6271F5BD"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 xml:space="preserve">  ADD CONSTRAINT `registro_ibfk_2` FOREIGN KEY (`asunto`) REFERENCES `easunto` (`id`) ON DELETE CASCADE ON UPDATE CASCADE;</w:t>
      </w:r>
    </w:p>
    <w:p w14:paraId="48ED2E9F"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COMMIT;</w:t>
      </w:r>
    </w:p>
    <w:p w14:paraId="4E22773B"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p>
    <w:p w14:paraId="1B44FABD"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/*!40101 SET CHARACTER_SET_CLIENT=@OLD_CHARACTER_SET_CLIENT */;</w:t>
      </w:r>
    </w:p>
    <w:p w14:paraId="4053D224" w14:textId="77777777" w:rsidR="00795579" w:rsidRDefault="00795579" w:rsidP="00C84A47">
      <w:pPr>
        <w:pBdr>
          <w:top w:val="single" w:sz="4" w:space="1" w:color="auto"/>
          <w:left w:val="single" w:sz="4" w:space="1" w:color="auto"/>
          <w:bottom w:val="single" w:sz="4" w:space="1" w:color="auto"/>
          <w:right w:val="single" w:sz="4" w:space="1" w:color="auto"/>
        </w:pBdr>
        <w:spacing w:after="0" w:line="240" w:lineRule="auto"/>
      </w:pPr>
      <w:r>
        <w:t>/*!40101 SET CHARACTER_SET_RESULTS=@OLD_CHARACTER_SET_RESULTS */;</w:t>
      </w:r>
    </w:p>
    <w:p w14:paraId="788F605F" w14:textId="6AB192BB" w:rsidR="00763E31" w:rsidRPr="00763E31" w:rsidRDefault="00795579" w:rsidP="00C84A47">
      <w:pPr>
        <w:pBdr>
          <w:top w:val="single" w:sz="4" w:space="1" w:color="auto"/>
          <w:left w:val="single" w:sz="4" w:space="1" w:color="auto"/>
          <w:bottom w:val="single" w:sz="4" w:space="1" w:color="auto"/>
          <w:right w:val="single" w:sz="4" w:space="1" w:color="auto"/>
        </w:pBdr>
        <w:spacing w:after="0" w:line="240" w:lineRule="auto"/>
      </w:pPr>
      <w:r>
        <w:lastRenderedPageBreak/>
        <w:t>/*!40101 SET COLLATION_CONNECTION=@OLD_COLLATION_CONNECTION */;</w:t>
      </w:r>
    </w:p>
    <w:p w14:paraId="0E55979A" w14:textId="5974BFBB" w:rsidR="003B6E37" w:rsidRDefault="003B6E37" w:rsidP="00C9105A"/>
    <w:p w14:paraId="7C3A1006" w14:textId="3BBBC2B9" w:rsidR="00795579" w:rsidRPr="00795579" w:rsidRDefault="00795579" w:rsidP="00795579">
      <w:pPr>
        <w:pStyle w:val="Ttulo4"/>
      </w:pPr>
      <w:r>
        <w:t>rsalida</w:t>
      </w:r>
    </w:p>
    <w:p w14:paraId="75D82E69"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phpMyAdmin SQL Dump</w:t>
      </w:r>
    </w:p>
    <w:p w14:paraId="017964B7"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version 5.0.4deb2ubuntu5</w:t>
      </w:r>
    </w:p>
    <w:p w14:paraId="2919699E"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https://www.phpmyadmin.net/</w:t>
      </w:r>
    </w:p>
    <w:p w14:paraId="4EF5A186"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40426FD4"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Servidor: localhost:3306</w:t>
      </w:r>
    </w:p>
    <w:p w14:paraId="4FC8E797"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Tiempo de generación: 17-03-2022 a las 17:54:25</w:t>
      </w:r>
    </w:p>
    <w:p w14:paraId="696961F2"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Versión del servidor: 8.0.28-0ubuntu0.21.10.3</w:t>
      </w:r>
    </w:p>
    <w:p w14:paraId="0ADF75CE"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Versión de PHP: 8.0.8</w:t>
      </w:r>
    </w:p>
    <w:p w14:paraId="39B72119"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p>
    <w:p w14:paraId="417D9DF0"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SET SQL_MODE = "NO_AUTO_VALUE_ON_ZERO";</w:t>
      </w:r>
    </w:p>
    <w:p w14:paraId="0B20E292"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START TRANSACTION;</w:t>
      </w:r>
    </w:p>
    <w:p w14:paraId="07A0C17A"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SET time_zone = "+00:00";</w:t>
      </w:r>
    </w:p>
    <w:p w14:paraId="37E7ACDA"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p>
    <w:p w14:paraId="4DDF077A"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/*!40101 SET @OLD_CHARACTER_SET_CLIENT=@@CHARACTER_SET_CLIENT */;</w:t>
      </w:r>
    </w:p>
    <w:p w14:paraId="002EBCD3"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/*!40101 SET @OLD_CHARACTER_SET_RESULTS=@@CHARACTER_SET_RESULTS */;</w:t>
      </w:r>
    </w:p>
    <w:p w14:paraId="1C0E948A"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/*!40101 SET @OLD_COLLATION_CONNECTION=@@COLLATION_CONNECTION */;</w:t>
      </w:r>
    </w:p>
    <w:p w14:paraId="76653A36"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/*!40101 SET NAMES utf8mb4 */;</w:t>
      </w:r>
    </w:p>
    <w:p w14:paraId="24772E2B"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p>
    <w:p w14:paraId="0B32E78A"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3AE94A49"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Base de datos: `rsalida`</w:t>
      </w:r>
    </w:p>
    <w:p w14:paraId="22D3B25B"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2E6E0CC0"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CREATE DATABASE IF NOT EXISTS `rsalida` DEFAULT CHARACTER SET utf8 COLLATE utf8_spanish2_ci;</w:t>
      </w:r>
    </w:p>
    <w:p w14:paraId="4EEBE45C"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USE `rsalida`;</w:t>
      </w:r>
    </w:p>
    <w:p w14:paraId="4AA4899E"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p>
    <w:p w14:paraId="3062FEB1" w14:textId="4510D312"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w:t>
      </w:r>
    </w:p>
    <w:p w14:paraId="60D1A996"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6663BECD"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Estructura de tabla para la tabla `registro`</w:t>
      </w:r>
    </w:p>
    <w:p w14:paraId="1B9B9A1D"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3B7403A2"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p>
    <w:p w14:paraId="6CBC210F"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DROP TABLE IF EXISTS `registro`;</w:t>
      </w:r>
    </w:p>
    <w:p w14:paraId="084D3A08"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CREATE TABLE IF NOT EXISTS `registro` (</w:t>
      </w:r>
    </w:p>
    <w:p w14:paraId="15B808DE"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`referencia` int NOT NULL,</w:t>
      </w:r>
    </w:p>
    <w:p w14:paraId="5038FCD2"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`fecha` varchar(25) CHARACTER SET utf8 COLLATE utf8_spanish2_ci NOT NULL,</w:t>
      </w:r>
    </w:p>
    <w:p w14:paraId="3547EBC4"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`destino` int NOT NULL,</w:t>
      </w:r>
    </w:p>
    <w:p w14:paraId="232C9220" w14:textId="3D2A6D82"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`destinootro` </w:t>
      </w:r>
      <w:r w:rsidR="00B54D23">
        <w:t xml:space="preserve">varchar(50) </w:t>
      </w:r>
      <w:r>
        <w:t>DEFAULT NULL,</w:t>
      </w:r>
    </w:p>
    <w:p w14:paraId="7FEE99E2" w14:textId="6B0FF80E"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`interesado` </w:t>
      </w:r>
      <w:r w:rsidR="00B54D23">
        <w:t xml:space="preserve">varchar(50) </w:t>
      </w:r>
      <w:r>
        <w:t>NOT NULL,</w:t>
      </w:r>
    </w:p>
    <w:p w14:paraId="7F925F25"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`observaciones` mediumtext CHARACTER SET utf8 COLLATE utf8_spanish2_ci,</w:t>
      </w:r>
    </w:p>
    <w:p w14:paraId="2D590BF3"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`fecham` varchar(25) CHARACTER SET utf8 COLLATE utf8_spanish2_ci DEFAULT NULL,</w:t>
      </w:r>
    </w:p>
    <w:p w14:paraId="4C2C2658"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`mmod` varchar(100) CHARACTER SET utf8 COLLATE utf8_spanish2_ci DEFAULT NULL,</w:t>
      </w:r>
    </w:p>
    <w:p w14:paraId="54C7D93B"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PRIMARY KEY (`referencia`),</w:t>
      </w:r>
    </w:p>
    <w:p w14:paraId="11E58F6B"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KEY `destino` (`destino`)</w:t>
      </w:r>
    </w:p>
    <w:p w14:paraId="2EBBAD53"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ENGINE=InnoDB DEFAULT CHARSET=utf8mb3 COLLATE=utf8_spanish2_ci;</w:t>
      </w:r>
    </w:p>
    <w:p w14:paraId="70F51E7E"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p>
    <w:p w14:paraId="3A23BB04" w14:textId="317E36D3"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w:t>
      </w:r>
    </w:p>
    <w:p w14:paraId="07CA4E24"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lastRenderedPageBreak/>
        <w:t>--</w:t>
      </w:r>
    </w:p>
    <w:p w14:paraId="77246BB4"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Estructura de tabla para la tabla `sdestino`</w:t>
      </w:r>
    </w:p>
    <w:p w14:paraId="2A8C7886" w14:textId="520A1BF6"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69F86CAB"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DROP TABLE IF EXISTS `sdestino`;</w:t>
      </w:r>
    </w:p>
    <w:p w14:paraId="7A6DBA9A"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CREATE TABLE IF NOT EXISTS `sdestino` (</w:t>
      </w:r>
    </w:p>
    <w:p w14:paraId="5E9CA805"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`id` int NOT NULL,</w:t>
      </w:r>
    </w:p>
    <w:p w14:paraId="3AE6AE3E"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`descri` varchar(50) CHARACTER SET utf8 COLLATE utf8_spanish2_ci NOT NULL,</w:t>
      </w:r>
    </w:p>
    <w:p w14:paraId="3EB765FA"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PRIMARY KEY (`id`)</w:t>
      </w:r>
    </w:p>
    <w:p w14:paraId="1CCFFF6A"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ENGINE=InnoDB DEFAULT CHARSET=utf8mb3 COLLATE=utf8_spanish2_ci;</w:t>
      </w:r>
    </w:p>
    <w:p w14:paraId="728645F2"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p>
    <w:p w14:paraId="243636D9"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4EE2E5E4"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Volcado de datos para la tabla `sdestino`</w:t>
      </w:r>
    </w:p>
    <w:p w14:paraId="474E2D29" w14:textId="68DF8801"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1D274D65"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INSERT INTO `sdestino` (`id`, `descri`) VALUES</w:t>
      </w:r>
    </w:p>
    <w:p w14:paraId="07D0EAD2"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(1, 'Consejería de Educación y Ciencia'),</w:t>
      </w:r>
    </w:p>
    <w:p w14:paraId="74CD2692"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(2, 'Interno'),</w:t>
      </w:r>
    </w:p>
    <w:p w14:paraId="7D4D9649"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(3, 'Otro'),</w:t>
      </w:r>
    </w:p>
    <w:p w14:paraId="248B7A6A"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(4, 'Delegación de Edu. Albacete'),</w:t>
      </w:r>
    </w:p>
    <w:p w14:paraId="15E3ECC8"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(5, 'Delegación de Edu. Ciudad Real'),</w:t>
      </w:r>
    </w:p>
    <w:p w14:paraId="63FF77F1"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(6, 'Delegación de Edu. Cuenca'),</w:t>
      </w:r>
    </w:p>
    <w:p w14:paraId="5AA936BC"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(7, 'Delegación de Edu. Guadalaja'),</w:t>
      </w:r>
    </w:p>
    <w:p w14:paraId="28A5B080"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(8, 'Delegación de Edu. Toledo');</w:t>
      </w:r>
    </w:p>
    <w:p w14:paraId="7770EF0B"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p>
    <w:p w14:paraId="428F8350"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16AD79E5"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Restricciones para tablas volcadas</w:t>
      </w:r>
    </w:p>
    <w:p w14:paraId="1C7E90C1" w14:textId="62716DD2"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3E83F98E"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68099453"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Filtros para la tabla `registro`</w:t>
      </w:r>
    </w:p>
    <w:p w14:paraId="528C28E4"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w:t>
      </w:r>
    </w:p>
    <w:p w14:paraId="66098C84"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ALTER TABLE `registro`</w:t>
      </w:r>
    </w:p>
    <w:p w14:paraId="17608E0E"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 xml:space="preserve">  ADD CONSTRAINT `registro_ibfk_1` FOREIGN KEY (`destino`) REFERENCES `sdestino` (`id`) ON DELETE CASCADE ON UPDATE CASCADE;</w:t>
      </w:r>
    </w:p>
    <w:p w14:paraId="6E366A5A"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COMMIT;</w:t>
      </w:r>
    </w:p>
    <w:p w14:paraId="389AF289"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p>
    <w:p w14:paraId="2B5744B7"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/*!40101 SET CHARACTER_SET_CLIENT=@OLD_CHARACTER_SET_CLIENT */;</w:t>
      </w:r>
    </w:p>
    <w:p w14:paraId="4DF3FD3E" w14:textId="77777777" w:rsidR="007836B2" w:rsidRDefault="007836B2" w:rsidP="00C84A47">
      <w:pPr>
        <w:pBdr>
          <w:top w:val="single" w:sz="4" w:space="1" w:color="auto"/>
          <w:left w:val="single" w:sz="4" w:space="1" w:color="auto"/>
          <w:bottom w:val="single" w:sz="4" w:space="1" w:color="auto"/>
          <w:right w:val="single" w:sz="4" w:space="1" w:color="auto"/>
        </w:pBdr>
        <w:spacing w:after="0" w:line="240" w:lineRule="auto"/>
      </w:pPr>
      <w:r>
        <w:t>/*!40101 SET CHARACTER_SET_RESULTS=@OLD_CHARACTER_SET_RESULTS */;</w:t>
      </w:r>
    </w:p>
    <w:p w14:paraId="6EEC59B3" w14:textId="13FB7909" w:rsidR="00795579" w:rsidRDefault="007836B2" w:rsidP="00C84A47">
      <w:pPr>
        <w:pBdr>
          <w:top w:val="single" w:sz="4" w:space="1" w:color="auto"/>
          <w:left w:val="single" w:sz="4" w:space="1" w:color="auto"/>
          <w:bottom w:val="single" w:sz="4" w:space="1" w:color="auto"/>
          <w:right w:val="single" w:sz="4" w:space="1" w:color="auto"/>
        </w:pBdr>
        <w:spacing w:after="0" w:line="240" w:lineRule="auto"/>
      </w:pPr>
      <w:r>
        <w:t>/*!40101 SET COLLATION_CONNECTION=@OLD_COLLATION_CONNECTION */;</w:t>
      </w:r>
    </w:p>
    <w:p w14:paraId="315F1C45" w14:textId="28CC6047" w:rsidR="007836B2" w:rsidRDefault="007836B2" w:rsidP="007836B2"/>
    <w:p w14:paraId="2DE23669" w14:textId="77777777" w:rsidR="005420AC" w:rsidRDefault="005420AC">
      <w:pPr>
        <w:spacing w:after="200" w:line="276" w:lineRule="auto"/>
        <w:jc w:val="left"/>
        <w:rPr>
          <w:rFonts w:asciiTheme="majorHAnsi" w:eastAsia="Times New Roman" w:hAnsiTheme="majorHAnsi" w:cs="Times New Roman"/>
          <w:b/>
          <w:sz w:val="48"/>
          <w:szCs w:val="48"/>
        </w:rPr>
      </w:pPr>
      <w:r>
        <w:br w:type="page"/>
      </w:r>
    </w:p>
    <w:p w14:paraId="5482B5AE" w14:textId="7EDAE077" w:rsidR="00550338" w:rsidRDefault="00550338" w:rsidP="00550338">
      <w:pPr>
        <w:pStyle w:val="Ttulo2"/>
      </w:pPr>
      <w:bookmarkStart w:id="106" w:name="_Toc104188512"/>
      <w:r>
        <w:lastRenderedPageBreak/>
        <w:t>Servicio de autorización</w:t>
      </w:r>
      <w:bookmarkEnd w:id="106"/>
    </w:p>
    <w:p w14:paraId="0EA3627D" w14:textId="0FA1215F" w:rsidR="00134468" w:rsidRPr="00134468" w:rsidRDefault="00134468" w:rsidP="00134468">
      <w:r>
        <w:t xml:space="preserve">La implementación del servicio de autorización es la base para el desarrollo posterior del sistema basado en ms. En concreto sentará las bases de programación y administración que utilizarán el resto de servicios. </w:t>
      </w:r>
    </w:p>
    <w:p w14:paraId="04737093" w14:textId="4F9192C1" w:rsidR="00917203" w:rsidRDefault="00917203" w:rsidP="005420AC">
      <w:pPr>
        <w:ind w:left="284"/>
      </w:pPr>
      <w:r>
        <w:rPr>
          <w:noProof/>
        </w:rPr>
        <mc:AlternateContent>
          <mc:Choice Requires="wps">
            <w:drawing>
              <wp:inline distT="0" distB="0" distL="0" distR="0" wp14:anchorId="1EB7E828" wp14:editId="0973053B">
                <wp:extent cx="5734050" cy="4143375"/>
                <wp:effectExtent l="0" t="0" r="19050" b="28575"/>
                <wp:docPr id="36" name="Cuadro de texto 36"/>
                <wp:cNvGraphicFramePr/>
                <a:graphic xmlns:a="http://schemas.openxmlformats.org/drawingml/2006/main">
                  <a:graphicData uri="http://schemas.microsoft.com/office/word/2010/wordprocessingShape">
                    <wps:wsp>
                      <wps:cNvSpPr txBox="1"/>
                      <wps:spPr>
                        <a:xfrm>
                          <a:off x="0" y="0"/>
                          <a:ext cx="5734050" cy="41433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1FAA076" w14:textId="77777777" w:rsidR="005420AC" w:rsidRPr="005420AC" w:rsidRDefault="00917203" w:rsidP="00917203">
                            <w:pPr>
                              <w:rPr>
                                <w:b/>
                                <w:bCs/>
                                <w:i/>
                                <w:iCs/>
                              </w:rPr>
                            </w:pPr>
                            <w:r w:rsidRPr="005420AC">
                              <w:rPr>
                                <w:b/>
                                <w:bCs/>
                                <w:i/>
                                <w:iCs/>
                              </w:rPr>
                              <w:t>Reflexión personal.</w:t>
                            </w:r>
                          </w:p>
                          <w:p w14:paraId="11178D3A" w14:textId="46EAB166" w:rsidR="00917203" w:rsidRPr="005420AC" w:rsidRDefault="00917203" w:rsidP="00917203">
                            <w:pPr>
                              <w:rPr>
                                <w:i/>
                                <w:iCs/>
                              </w:rPr>
                            </w:pPr>
                            <w:r w:rsidRPr="005420AC">
                              <w:rPr>
                                <w:i/>
                                <w:iCs/>
                              </w:rPr>
                              <w:t>Desarrollar este servicio me ha llevado más tiempo del esperado, es imprescindible dominar los conceptos de redes, Docker y sistemas operativos para llevar a cabo el desarrollo. La creación del servicio en sí y sus pruebas no ha sido excesivamente laborioso, pero “dockerizar” la aplicación ha costado bastante.</w:t>
                            </w:r>
                          </w:p>
                          <w:p w14:paraId="245847E5" w14:textId="3C8C43FC" w:rsidR="00917203" w:rsidRPr="005420AC" w:rsidRDefault="00917203" w:rsidP="00917203">
                            <w:pPr>
                              <w:rPr>
                                <w:i/>
                                <w:iCs/>
                              </w:rPr>
                            </w:pPr>
                            <w:r w:rsidRPr="005420AC">
                              <w:rPr>
                                <w:i/>
                                <w:iCs/>
                              </w:rPr>
                              <w:t xml:space="preserve">En concreto, partimos de una imagen Docker 3.9 de Python similar al entorno de desarrollo, pero las librerías que se instalaban para poder compilar la librería mysqlclient para Python no se correspondían con la versión 3.9, eran la de la versión base 3.7, con lo que se cambió la imagen a 3.7-python y se solucionaron </w:t>
                            </w:r>
                            <w:r w:rsidR="00134468" w:rsidRPr="005420AC">
                              <w:rPr>
                                <w:i/>
                                <w:iCs/>
                              </w:rPr>
                              <w:t>los problemas de conexión con el servidor externo.</w:t>
                            </w:r>
                          </w:p>
                          <w:p w14:paraId="6C190086" w14:textId="2143A33D" w:rsidR="00134468" w:rsidRPr="005420AC" w:rsidRDefault="00134468" w:rsidP="00917203">
                            <w:pPr>
                              <w:rPr>
                                <w:i/>
                                <w:iCs/>
                              </w:rPr>
                            </w:pPr>
                            <w:r w:rsidRPr="005420AC">
                              <w:rPr>
                                <w:i/>
                                <w:iCs/>
                              </w:rPr>
                              <w:t>Otro de los problemas que me he encontrado es que sin dominar Docker no se puede crear una aplicación basada en ms. El entender el funcionamiento de las redes y los comandos básicos de log son imprescindibles.</w:t>
                            </w:r>
                          </w:p>
                          <w:p w14:paraId="3ADA29C3" w14:textId="28C47656" w:rsidR="00134468" w:rsidRPr="005420AC" w:rsidRDefault="00134468" w:rsidP="00917203">
                            <w:pPr>
                              <w:rPr>
                                <w:i/>
                                <w:iCs/>
                              </w:rPr>
                            </w:pPr>
                            <w:r w:rsidRPr="005420AC">
                              <w:rPr>
                                <w:i/>
                                <w:iCs/>
                              </w:rPr>
                              <w:t>Así mismo, es necesario conocer la configuración del servicio que se instala en el contenedor, en este caso uwsgi, procedimiento de personal de administración de sistemas.</w:t>
                            </w:r>
                          </w:p>
                          <w:p w14:paraId="13FC8116" w14:textId="1CCF664B" w:rsidR="00134468" w:rsidRPr="005420AC" w:rsidRDefault="00134468" w:rsidP="00917203">
                            <w:pPr>
                              <w:rPr>
                                <w:i/>
                                <w:iCs/>
                              </w:rPr>
                            </w:pPr>
                            <w:r w:rsidRPr="005420AC">
                              <w:rPr>
                                <w:i/>
                                <w:iCs/>
                              </w:rPr>
                              <w:t xml:space="preserve">En resumen, el número de tecnologías y conocimientos necesarios son mucho más numerosos que los necesarios para el desarrollo de una aplicación </w:t>
                            </w:r>
                            <w:r w:rsidR="003127A4" w:rsidRPr="005420AC">
                              <w:rPr>
                                <w:i/>
                                <w:iCs/>
                              </w:rPr>
                              <w:t>monolítica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B7E828" id="Cuadro de texto 36" o:spid="_x0000_s1038" type="#_x0000_t202" style="width:451.5pt;height:3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" fillcolor="white [3201]" strokecolor="#93c842 [3205]" strokeweight="2pt">
                <v:textbox>
                  <w:txbxContent>
                    <w:p w14:paraId="41FAA076" w14:textId="77777777" w:rsidR="005420AC" w:rsidRPr="005420AC" w:rsidRDefault="00917203" w:rsidP="00917203">
                      <w:pPr>
                        <w:rPr>
                          <w:b/>
                          <w:bCs/>
                          <w:i/>
                          <w:iCs/>
                        </w:rPr>
                      </w:pPr>
                      <w:r w:rsidRPr="005420AC">
                        <w:rPr>
                          <w:b/>
                          <w:bCs/>
                          <w:i/>
                          <w:iCs/>
                        </w:rPr>
                        <w:t>Reflexión personal.</w:t>
                      </w:r>
                    </w:p>
                    <w:p w14:paraId="11178D3A" w14:textId="46EAB166" w:rsidR="00917203" w:rsidRPr="005420AC" w:rsidRDefault="00917203" w:rsidP="00917203">
                      <w:pPr>
                        <w:rPr>
                          <w:i/>
                          <w:iCs/>
                        </w:rPr>
                      </w:pPr>
                      <w:r w:rsidRPr="005420AC">
                        <w:rPr>
                          <w:i/>
                          <w:iCs/>
                        </w:rPr>
                        <w:t>Desarrollar este servicio me ha llevado más tiempo del esperado, es imprescindible dominar los conceptos de redes, Docker y sistemas operativos para llevar a cabo el desarrollo. La creación del servicio en sí y sus pruebas no ha sido excesivamente laborioso, pero “dockerizar” la aplicación ha costado bastante.</w:t>
                      </w:r>
                    </w:p>
                    <w:p w14:paraId="245847E5" w14:textId="3C8C43FC" w:rsidR="00917203" w:rsidRPr="005420AC" w:rsidRDefault="00917203" w:rsidP="00917203">
                      <w:pPr>
                        <w:rPr>
                          <w:i/>
                          <w:iCs/>
                        </w:rPr>
                      </w:pPr>
                      <w:r w:rsidRPr="005420AC">
                        <w:rPr>
                          <w:i/>
                          <w:iCs/>
                        </w:rPr>
                        <w:t xml:space="preserve">En concreto, partimos de una imagen Docker 3.9 de Python similar al entorno de desarrollo, pero las librerías que se instalaban para poder compilar la librería mysqlclient para Python no se correspondían con la versión 3.9, eran la de la versión base 3.7, con lo que se cambió la imagen a 3.7-python y se solucionaron </w:t>
                      </w:r>
                      <w:r w:rsidR="00134468" w:rsidRPr="005420AC">
                        <w:rPr>
                          <w:i/>
                          <w:iCs/>
                        </w:rPr>
                        <w:t>los problemas de conexión con el servidor externo.</w:t>
                      </w:r>
                    </w:p>
                    <w:p w14:paraId="6C190086" w14:textId="2143A33D" w:rsidR="00134468" w:rsidRPr="005420AC" w:rsidRDefault="00134468" w:rsidP="00917203">
                      <w:pPr>
                        <w:rPr>
                          <w:i/>
                          <w:iCs/>
                        </w:rPr>
                      </w:pPr>
                      <w:r w:rsidRPr="005420AC">
                        <w:rPr>
                          <w:i/>
                          <w:iCs/>
                        </w:rPr>
                        <w:t>Otro de los problemas que me he encontrado es que sin dominar Docker no se puede crear una aplicación basada en ms. El entender el funcionamiento de las redes y los comandos básicos de log son imprescindibles.</w:t>
                      </w:r>
                    </w:p>
                    <w:p w14:paraId="3ADA29C3" w14:textId="28C47656" w:rsidR="00134468" w:rsidRPr="005420AC" w:rsidRDefault="00134468" w:rsidP="00917203">
                      <w:pPr>
                        <w:rPr>
                          <w:i/>
                          <w:iCs/>
                        </w:rPr>
                      </w:pPr>
                      <w:r w:rsidRPr="005420AC">
                        <w:rPr>
                          <w:i/>
                          <w:iCs/>
                        </w:rPr>
                        <w:t>Así mismo, es necesario conocer la configuración del servicio que se instala en el contenedor, en este caso uwsgi, procedimiento de personal de administración de sistemas.</w:t>
                      </w:r>
                    </w:p>
                    <w:p w14:paraId="13FC8116" w14:textId="1CCF664B" w:rsidR="00134468" w:rsidRPr="005420AC" w:rsidRDefault="00134468" w:rsidP="00917203">
                      <w:pPr>
                        <w:rPr>
                          <w:i/>
                          <w:iCs/>
                        </w:rPr>
                      </w:pPr>
                      <w:r w:rsidRPr="005420AC">
                        <w:rPr>
                          <w:i/>
                          <w:iCs/>
                        </w:rPr>
                        <w:t xml:space="preserve">En resumen, el número de tecnologías y conocimientos necesarios son mucho más numerosos que los necesarios para el desarrollo de una aplicación </w:t>
                      </w:r>
                      <w:r w:rsidR="003127A4" w:rsidRPr="005420AC">
                        <w:rPr>
                          <w:i/>
                          <w:iCs/>
                        </w:rPr>
                        <w:t>monolítica</w:t>
                      </w:r>
                    </w:p>
                  </w:txbxContent>
                </v:textbox>
                <w10:anchorlock/>
              </v:shape>
            </w:pict>
          </mc:Fallback>
        </mc:AlternateContent>
      </w:r>
    </w:p>
    <w:p w14:paraId="785AFDDA" w14:textId="694EA505" w:rsidR="00031FB1" w:rsidRPr="00031FB1" w:rsidRDefault="00031FB1" w:rsidP="005B6BFF">
      <w:pPr>
        <w:spacing w:after="0" w:line="240" w:lineRule="auto"/>
      </w:pPr>
      <w:r w:rsidRPr="00031FB1">
        <w:t>Antes de comenzar recordaremos algunos conceptos importantes</w:t>
      </w:r>
      <w:r>
        <w:t>:</w:t>
      </w:r>
    </w:p>
    <w:p w14:paraId="34C91E6A" w14:textId="73F0CFA6" w:rsidR="005B6BFF" w:rsidRDefault="005B6BFF" w:rsidP="005B6BFF">
      <w:pPr>
        <w:spacing w:after="0" w:line="240" w:lineRule="auto"/>
      </w:pPr>
      <w:r w:rsidRPr="005B6BFF">
        <w:rPr>
          <w:b/>
          <w:bCs/>
        </w:rPr>
        <w:t>WSGI</w:t>
      </w:r>
      <w:r>
        <w:t xml:space="preserve"> </w:t>
      </w:r>
      <w:r w:rsidRPr="009B0248">
        <w:t>(Interfaz de puerta de enlace del servidor web)</w:t>
      </w:r>
      <w:r>
        <w:t xml:space="preserve"> </w:t>
      </w:r>
      <w:r w:rsidRPr="009B0248">
        <w:t>es un protocolo estandarizado que define c</w:t>
      </w:r>
      <w:r>
        <w:t>o</w:t>
      </w:r>
      <w:r w:rsidRPr="009B0248">
        <w:t>mo un servidor web interactúa con las aplicaciones</w:t>
      </w:r>
      <w:r>
        <w:t xml:space="preserve">, en nuestro caso la aplicación Python. El punto de entrada a la aplicación es el fichero </w:t>
      </w:r>
      <w:r w:rsidRPr="00031FB1">
        <w:rPr>
          <w:b/>
          <w:bCs/>
        </w:rPr>
        <w:t>wsgi.py</w:t>
      </w:r>
      <w:r>
        <w:t xml:space="preserve"> que será ejecutado en el momento de lanzar el servidor.</w:t>
      </w:r>
    </w:p>
    <w:p w14:paraId="41F361D4" w14:textId="77777777" w:rsidR="005B6BFF" w:rsidRDefault="005B6BFF" w:rsidP="005B6BFF">
      <w:pPr>
        <w:spacing w:after="0" w:line="240" w:lineRule="auto"/>
      </w:pPr>
      <w:r w:rsidRPr="005B6BFF">
        <w:rPr>
          <w:b/>
          <w:bCs/>
        </w:rPr>
        <w:t>UWSGI</w:t>
      </w:r>
      <w:r>
        <w:t xml:space="preserve"> es un protocolo binario que puede transportar cualquier tipo de datos entre un servidor web y la aplicación con la que está interactuando. </w:t>
      </w:r>
    </w:p>
    <w:p w14:paraId="22A086A0" w14:textId="015B5735" w:rsidR="005B6BFF" w:rsidRDefault="005B6BFF" w:rsidP="005B6BFF">
      <w:pPr>
        <w:spacing w:after="0" w:line="240" w:lineRule="auto"/>
      </w:pPr>
      <w:r w:rsidRPr="005B6BFF">
        <w:rPr>
          <w:b/>
          <w:bCs/>
        </w:rPr>
        <w:t>uWSGI</w:t>
      </w:r>
      <w:r>
        <w:t xml:space="preserve"> es un servidor web ligero para producción que implementa los protocolos uwsgi y WSGI. En este microservicio utilizaremos uWsgi como servidor web para ejecutar nuestra aplicación. Dicha aplicación implementará un conjunto de puntos de entrada a través del protocolo HTTP y los comandos GET y POST tal y como se definieron en el análisis.</w:t>
      </w:r>
    </w:p>
    <w:p w14:paraId="282D317F" w14:textId="68D0932D" w:rsidR="002660CE" w:rsidRDefault="002660CE" w:rsidP="005B6BFF">
      <w:pPr>
        <w:spacing w:after="0" w:line="240" w:lineRule="auto"/>
      </w:pPr>
    </w:p>
    <w:p w14:paraId="24AB19FA" w14:textId="77777777" w:rsidR="002660CE" w:rsidRPr="009B0248" w:rsidRDefault="002660CE" w:rsidP="005B6BFF">
      <w:pPr>
        <w:spacing w:after="0" w:line="240" w:lineRule="auto"/>
      </w:pPr>
    </w:p>
    <w:p w14:paraId="66A3C362" w14:textId="448166D8" w:rsidR="00E23630" w:rsidRDefault="00E23630" w:rsidP="00E23630">
      <w:pPr>
        <w:spacing w:after="200" w:line="276" w:lineRule="auto"/>
        <w:jc w:val="center"/>
      </w:pPr>
    </w:p>
    <w:p w14:paraId="5DDDDF67" w14:textId="5C6D42AD" w:rsidR="002660CE" w:rsidRDefault="002660CE">
      <w:pPr>
        <w:spacing w:after="200" w:line="276" w:lineRule="auto"/>
        <w:jc w:val="left"/>
        <w:rPr>
          <w:rFonts w:asciiTheme="majorHAnsi" w:eastAsia="Times New Roman" w:hAnsiTheme="majorHAnsi" w:cs="Times New Roman"/>
          <w:i/>
          <w:sz w:val="36"/>
          <w:szCs w:val="36"/>
        </w:rPr>
      </w:pPr>
      <w:r>
        <w:br w:type="page"/>
      </w:r>
    </w:p>
    <w:p w14:paraId="4C63E35B" w14:textId="4BA6ECF9" w:rsidR="00F824FC" w:rsidRDefault="00922CB9" w:rsidP="00922CB9">
      <w:pPr>
        <w:pStyle w:val="Ttulo3"/>
      </w:pPr>
      <w:bookmarkStart w:id="107" w:name="_Toc104188513"/>
      <w:r>
        <w:lastRenderedPageBreak/>
        <w:t>wsgi.py</w:t>
      </w:r>
      <w:bookmarkEnd w:id="107"/>
    </w:p>
    <w:p w14:paraId="2807A548" w14:textId="10C7E36D" w:rsidR="00CD2844" w:rsidRDefault="00CD2844" w:rsidP="00CD2844">
      <w:r>
        <w:t>Este fichero contiene la inicialización de nuestra aplicación, será ejecutado por el servidor</w:t>
      </w:r>
      <w:r w:rsidR="0019775D">
        <w:t xml:space="preserve"> web</w:t>
      </w:r>
      <w:r>
        <w:t xml:space="preserve"> en el momento del arranque. Tiene muy poco contenido, los </w:t>
      </w:r>
      <w:r w:rsidRPr="00525AF3">
        <w:rPr>
          <w:i/>
          <w:iCs/>
        </w:rPr>
        <w:t>imports</w:t>
      </w:r>
      <w:r>
        <w:t xml:space="preserve"> necesarios de configuración y la</w:t>
      </w:r>
      <w:r w:rsidR="0019775D">
        <w:t xml:space="preserve"> llamada a la</w:t>
      </w:r>
      <w:r>
        <w:t xml:space="preserve"> función de inicialización de nuestra aplicación.</w:t>
      </w:r>
    </w:p>
    <w:p w14:paraId="01F68AC1" w14:textId="77777777" w:rsidR="008C57EE" w:rsidRDefault="008C57EE" w:rsidP="00CD2844"/>
    <w:p w14:paraId="1BEE1FAF" w14:textId="1F893601" w:rsidR="00352073" w:rsidRDefault="00352073" w:rsidP="00352073">
      <w:pPr>
        <w:jc w:val="center"/>
      </w:pPr>
      <w:r>
        <w:rPr>
          <w:noProof/>
        </w:rPr>
        <mc:AlternateContent>
          <mc:Choice Requires="wpg">
            <w:drawing>
              <wp:inline distT="0" distB="0" distL="0" distR="0" wp14:anchorId="715A0F18" wp14:editId="2701F5AB">
                <wp:extent cx="4076700" cy="990600"/>
                <wp:effectExtent l="0" t="0" r="19050" b="19050"/>
                <wp:docPr id="62" name="Grupo 62"/>
                <wp:cNvGraphicFramePr/>
                <a:graphic xmlns:a="http://schemas.openxmlformats.org/drawingml/2006/main">
                  <a:graphicData uri="http://schemas.microsoft.com/office/word/2010/wordprocessingGroup">
                    <wpg:wgp>
                      <wpg:cNvGrpSpPr/>
                      <wpg:grpSpPr>
                        <a:xfrm>
                          <a:off x="0" y="0"/>
                          <a:ext cx="4076700" cy="990600"/>
                          <a:chOff x="0" y="0"/>
                          <a:chExt cx="4076700" cy="990600"/>
                        </a:xfrm>
                      </wpg:grpSpPr>
                      <wps:wsp>
                        <wps:cNvPr id="54" name="Rectángulo 54"/>
                        <wps:cNvSpPr/>
                        <wps:spPr>
                          <a:xfrm>
                            <a:off x="0" y="0"/>
                            <a:ext cx="11049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DEBA1" w14:textId="77777777" w:rsidR="00352073" w:rsidRDefault="00352073" w:rsidP="00352073">
                              <w:pPr>
                                <w:jc w:val="center"/>
                              </w:pPr>
                              <w:r>
                                <w:t>Servidor</w:t>
                              </w:r>
                            </w:p>
                            <w:p w14:paraId="05053EE2" w14:textId="77777777" w:rsidR="00352073" w:rsidRDefault="00352073" w:rsidP="00352073">
                              <w:pPr>
                                <w:jc w:val="center"/>
                              </w:pPr>
                              <w:r>
                                <w:t>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1504950" y="609600"/>
                            <a:ext cx="1114425" cy="333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4A0AD7" w14:textId="77777777" w:rsidR="00352073" w:rsidRDefault="00352073" w:rsidP="00352073">
                              <w:pPr>
                                <w:jc w:val="center"/>
                              </w:pPr>
                              <w:r>
                                <w:t>Wsgi.py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onector: angular 56"/>
                        <wps:cNvCnPr/>
                        <wps:spPr>
                          <a:xfrm>
                            <a:off x="1133475" y="304800"/>
                            <a:ext cx="352425" cy="4667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Rectángulo: esquinas redondeadas 57"/>
                        <wps:cNvSpPr/>
                        <wps:spPr>
                          <a:xfrm>
                            <a:off x="2962275" y="657225"/>
                            <a:ext cx="1114425" cy="333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EB06C" w14:textId="77777777" w:rsidR="00352073" w:rsidRDefault="00352073" w:rsidP="00352073">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angular 58"/>
                        <wps:cNvCnPr/>
                        <wps:spPr>
                          <a:xfrm>
                            <a:off x="2628900" y="771525"/>
                            <a:ext cx="342900" cy="571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5A0F18" id="Grupo 62" o:spid="_x0000_s1039" style="width:321pt;height:78pt;mso-position-horizontal-relative:char;mso-position-vertical-relative:line" coordsize="40767,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">
                <v:rect id="Rectángulo 54" o:spid="_x0000_s1040" style="position:absolute;width:1104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" fillcolor="#a4063e [3204]" strokecolor="#51031e [1604]" strokeweight="2pt">
                  <v:textbox>
                    <w:txbxContent>
                      <w:p w14:paraId="04BDEBA1" w14:textId="77777777" w:rsidR="00352073" w:rsidRDefault="00352073" w:rsidP="00352073">
                        <w:pPr>
                          <w:jc w:val="center"/>
                        </w:pPr>
                        <w:r>
                          <w:t>Servidor</w:t>
                        </w:r>
                      </w:p>
                      <w:p w14:paraId="05053EE2" w14:textId="77777777" w:rsidR="00352073" w:rsidRDefault="00352073" w:rsidP="00352073">
                        <w:pPr>
                          <w:jc w:val="center"/>
                        </w:pPr>
                        <w:r>
                          <w:t>Web</w:t>
                        </w:r>
                      </w:p>
                    </w:txbxContent>
                  </v:textbox>
                </v:rect>
                <v:roundrect id="Rectángulo: esquinas redondeadas 55" o:spid="_x0000_s1041" style="position:absolute;left:15049;top:6096;width:11144;height:33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" fillcolor="#a4063e [3204]" strokecolor="#51031e [1604]" strokeweight="2pt">
                  <v:textbox>
                    <w:txbxContent>
                      <w:p w14:paraId="354A0AD7" w14:textId="77777777" w:rsidR="00352073" w:rsidRDefault="00352073" w:rsidP="00352073">
                        <w:pPr>
                          <w:jc w:val="center"/>
                        </w:pPr>
                        <w:r>
                          <w:t>Wsgi.py</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6" o:spid="_x0000_s1042" type="#_x0000_t34" style="position:absolute;left:11334;top:3048;width:3525;height:46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" strokecolor="#9b053a [3044]">
                  <v:stroke endarrow="block"/>
                </v:shape>
                <v:roundrect id="Rectángulo: esquinas redondeadas 57" o:spid="_x0000_s1043" style="position:absolute;left:29622;top:6572;width:11145;height:3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a4063e [3204]" strokecolor="#51031e [1604]" strokeweight="2pt">
                  <v:textbox>
                    <w:txbxContent>
                      <w:p w14:paraId="748EB06C" w14:textId="77777777" w:rsidR="00352073" w:rsidRDefault="00352073" w:rsidP="00352073">
                        <w:pPr>
                          <w:jc w:val="center"/>
                        </w:pPr>
                        <w:r>
                          <w:t>App.py</w:t>
                        </w:r>
                      </w:p>
                    </w:txbxContent>
                  </v:textbox>
                </v:roundrect>
                <v:shape id="Conector: angular 58" o:spid="_x0000_s1044" type="#_x0000_t34" style="position:absolute;left:26289;top:7715;width:3429;height:5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" strokecolor="#9b053a [3044]">
                  <v:stroke endarrow="block"/>
                </v:shape>
                <w10:anchorlock/>
              </v:group>
            </w:pict>
          </mc:Fallback>
        </mc:AlternateContent>
      </w:r>
    </w:p>
    <w:p w14:paraId="6DE98A58" w14:textId="77777777" w:rsidR="008C57EE" w:rsidRPr="00CD2844" w:rsidRDefault="008C57EE" w:rsidP="00352073">
      <w:pPr>
        <w:jc w:val="center"/>
      </w:pPr>
    </w:p>
    <w:p w14:paraId="46A7622E" w14:textId="6947E7C8"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from auth.app import create_app</w:t>
      </w:r>
    </w:p>
    <w:p w14:paraId="1E6E69DC" w14:textId="3B732399"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from auth.config import SRV_PORT, SRV_IP</w:t>
      </w:r>
    </w:p>
    <w:p w14:paraId="0CDFED06" w14:textId="408F6D95" w:rsidR="00922CB9" w:rsidRPr="00922E4F" w:rsidRDefault="00922CB9" w:rsidP="0073259B">
      <w:pPr>
        <w:pBdr>
          <w:top w:val="single" w:sz="4" w:space="1" w:color="auto"/>
          <w:left w:val="single" w:sz="4" w:space="4" w:color="auto"/>
          <w:bottom w:val="single" w:sz="4" w:space="1" w:color="auto"/>
          <w:right w:val="single" w:sz="4" w:space="4" w:color="auto"/>
        </w:pBdr>
        <w:spacing w:after="0" w:line="240" w:lineRule="auto"/>
      </w:pPr>
      <w:r w:rsidRPr="00922E4F">
        <w:t>application = create_app()</w:t>
      </w:r>
    </w:p>
    <w:p w14:paraId="35967D32" w14:textId="74320719"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p>
    <w:p w14:paraId="694DAB0C" w14:textId="69D72CF5"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if __name__ == '__main__':</w:t>
      </w:r>
      <w:r w:rsidR="0019775D">
        <w:t xml:space="preserve">  </w:t>
      </w:r>
      <w:r w:rsidR="0019775D" w:rsidRPr="0019775D">
        <w:rPr>
          <w:b/>
          <w:bCs/>
        </w:rPr>
        <w:t># si se ejecuta desde la consola directamente</w:t>
      </w:r>
    </w:p>
    <w:p w14:paraId="332ADACA" w14:textId="63A7DAED" w:rsidR="00922CB9" w:rsidRP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xml:space="preserve">    application.run(host=SRV_IP, port=SRV_PORT)</w:t>
      </w:r>
    </w:p>
    <w:p w14:paraId="6A6DC42D" w14:textId="69BF64A2" w:rsidR="00922CB9" w:rsidRDefault="00922CB9" w:rsidP="000A16BA">
      <w:pPr>
        <w:spacing w:after="0" w:line="240" w:lineRule="auto"/>
        <w:rPr>
          <w:color w:val="FF0000"/>
        </w:rPr>
      </w:pPr>
    </w:p>
    <w:p w14:paraId="15597E28" w14:textId="6AC5C764" w:rsidR="00922CB9" w:rsidRDefault="00922CB9" w:rsidP="00922CB9">
      <w:pPr>
        <w:pStyle w:val="Ttulo3"/>
      </w:pPr>
      <w:bookmarkStart w:id="108" w:name="_Toc104188514"/>
      <w:r>
        <w:t xml:space="preserve">Directorio </w:t>
      </w:r>
      <w:r w:rsidR="00747582">
        <w:t>auth</w:t>
      </w:r>
      <w:bookmarkEnd w:id="108"/>
      <w:r w:rsidR="00965F47" w:rsidRPr="00965F47">
        <w:t xml:space="preserve"> </w:t>
      </w:r>
    </w:p>
    <w:p w14:paraId="0AA51CEB" w14:textId="7EE49382" w:rsidR="00572F27" w:rsidRDefault="000710B1" w:rsidP="00572F27">
      <w:r>
        <w:rPr>
          <w:noProof/>
        </w:rPr>
        <w:object w:dxaOrig="1440" w:dyaOrig="1440" w14:anchorId="641E6803">
          <v:shape id="_x0000_s2071" type="#_x0000_t75" style="position:absolute;left:0;text-align:left;margin-left:.15pt;margin-top:0;width:235.5pt;height:177.75pt;z-index:251668480;mso-position-horizontal:absolute;mso-position-horizontal-relative:text;mso-position-vertical:top;mso-position-vertical-relative:text;mso-width-relative:page;mso-height-relative:page">
            <v:imagedata r:id="rId65" o:title=""/>
            <w10:wrap type="square"/>
          </v:shape>
          <o:OLEObject Type="Embed" ProgID="Paint.Picture" ShapeID="_x0000_s2071" DrawAspect="Content" ObjectID="_1714801178" r:id="rId66"/>
        </w:object>
      </w:r>
      <w:r w:rsidR="00572F27">
        <w:t xml:space="preserve">El directorio </w:t>
      </w:r>
      <w:r w:rsidR="00572F27" w:rsidRPr="006C3607">
        <w:rPr>
          <w:i/>
          <w:iCs/>
        </w:rPr>
        <w:t>auth</w:t>
      </w:r>
      <w:r w:rsidR="00572F27">
        <w:t xml:space="preserve"> contendrá todo el código fuente de nuestro ms. </w:t>
      </w:r>
      <w:r w:rsidR="009B7721">
        <w:t>Se va a dividir es siete ficheros:</w:t>
      </w:r>
    </w:p>
    <w:p w14:paraId="41905834" w14:textId="6453DC26" w:rsidR="009B7721" w:rsidRDefault="009B7721" w:rsidP="009B7721">
      <w:pPr>
        <w:pStyle w:val="Prrafodelista"/>
        <w:numPr>
          <w:ilvl w:val="0"/>
          <w:numId w:val="44"/>
        </w:numPr>
      </w:pPr>
      <w:r w:rsidRPr="006E5BDD">
        <w:rPr>
          <w:b/>
          <w:bCs/>
        </w:rPr>
        <w:t>config.py</w:t>
      </w:r>
      <w:r>
        <w:t xml:space="preserve"> contendrá los valores de configuración de la aplicación.</w:t>
      </w:r>
    </w:p>
    <w:p w14:paraId="331F5F43" w14:textId="77879BE6" w:rsidR="009B7721" w:rsidRDefault="009B7721" w:rsidP="009B7721">
      <w:pPr>
        <w:pStyle w:val="Prrafodelista"/>
        <w:numPr>
          <w:ilvl w:val="0"/>
          <w:numId w:val="44"/>
        </w:numPr>
      </w:pPr>
      <w:r w:rsidRPr="006E5BDD">
        <w:rPr>
          <w:b/>
          <w:bCs/>
        </w:rPr>
        <w:t>db.py</w:t>
      </w:r>
      <w:r>
        <w:t xml:space="preserve"> define la clase de acceso a la tabla logins </w:t>
      </w:r>
      <w:r w:rsidR="00532952">
        <w:t>de la</w:t>
      </w:r>
      <w:r>
        <w:t xml:space="preserve"> base de datos autorización, así como las configuraciones necesarias para conectarnos al servidor</w:t>
      </w:r>
      <w:r w:rsidR="006E5BDD">
        <w:t xml:space="preserve"> MariaDB</w:t>
      </w:r>
      <w:r w:rsidR="006C3607">
        <w:t xml:space="preserve"> o MySQL</w:t>
      </w:r>
      <w:r>
        <w:t>.</w:t>
      </w:r>
    </w:p>
    <w:p w14:paraId="43EF6870" w14:textId="258E1EF0" w:rsidR="009B7721" w:rsidRDefault="009B7721" w:rsidP="009B7721">
      <w:pPr>
        <w:pStyle w:val="Prrafodelista"/>
        <w:numPr>
          <w:ilvl w:val="0"/>
          <w:numId w:val="44"/>
        </w:numPr>
      </w:pPr>
      <w:r w:rsidRPr="006E5BDD">
        <w:rPr>
          <w:b/>
          <w:bCs/>
        </w:rPr>
        <w:t>models.py</w:t>
      </w:r>
      <w:r w:rsidR="00532952">
        <w:t xml:space="preserve"> tiene las estructuras de datos necesarias para las comunicaciones, en concreto el modelo de acceso a la base de datos, la estructura de datos que contendrá nuestro token de autorización y la estructura de datos del mensaje entre el cliente y el servidor.</w:t>
      </w:r>
    </w:p>
    <w:p w14:paraId="2E9C727B" w14:textId="1140A631" w:rsidR="009B7721" w:rsidRDefault="00532952" w:rsidP="009B7721">
      <w:pPr>
        <w:pStyle w:val="Prrafodelista"/>
        <w:numPr>
          <w:ilvl w:val="0"/>
          <w:numId w:val="44"/>
        </w:numPr>
      </w:pPr>
      <w:r w:rsidRPr="006E5BDD">
        <w:rPr>
          <w:b/>
          <w:bCs/>
        </w:rPr>
        <w:t>app.py</w:t>
      </w:r>
      <w:r>
        <w:t xml:space="preserve"> es el fichero base de nuestra aplicación, define la función de creación de la aplicación. Esta se basa en el </w:t>
      </w:r>
      <w:r w:rsidR="00045C8C">
        <w:t>Frameworks</w:t>
      </w:r>
      <w:r>
        <w:t xml:space="preserve"> flask_resk.</w:t>
      </w:r>
    </w:p>
    <w:p w14:paraId="3048B9C3" w14:textId="55627A08" w:rsidR="007B07E7" w:rsidRDefault="007B07E7" w:rsidP="009B7721">
      <w:pPr>
        <w:pStyle w:val="Prrafodelista"/>
        <w:numPr>
          <w:ilvl w:val="0"/>
          <w:numId w:val="44"/>
        </w:numPr>
      </w:pPr>
      <w:r w:rsidRPr="006E5BDD">
        <w:rPr>
          <w:b/>
          <w:bCs/>
        </w:rPr>
        <w:t>token_validation.py</w:t>
      </w:r>
      <w:r>
        <w:t xml:space="preserve"> agrupa todas las funciones para la gestión del token, creación, validación, etc.</w:t>
      </w:r>
    </w:p>
    <w:p w14:paraId="07EFC550" w14:textId="4E843DFF" w:rsidR="007B07E7" w:rsidRDefault="007B07E7" w:rsidP="009B7721">
      <w:pPr>
        <w:pStyle w:val="Prrafodelista"/>
        <w:numPr>
          <w:ilvl w:val="0"/>
          <w:numId w:val="44"/>
        </w:numPr>
      </w:pPr>
      <w:r w:rsidRPr="006E5BDD">
        <w:rPr>
          <w:b/>
          <w:bCs/>
        </w:rPr>
        <w:t>api_namespace.py</w:t>
      </w:r>
      <w:r>
        <w:t xml:space="preserve"> define los puntos de entrada y valores a pasar definidos en el análisis de ms para</w:t>
      </w:r>
      <w:r w:rsidR="00C2449E">
        <w:t xml:space="preserve"> el usuario.</w:t>
      </w:r>
    </w:p>
    <w:p w14:paraId="424B3CEC" w14:textId="52CE9318" w:rsidR="00C2449E" w:rsidRPr="00572F27" w:rsidRDefault="006E5BDD" w:rsidP="009B7721">
      <w:pPr>
        <w:pStyle w:val="Prrafodelista"/>
        <w:numPr>
          <w:ilvl w:val="0"/>
          <w:numId w:val="44"/>
        </w:numPr>
      </w:pPr>
      <w:r w:rsidRPr="006E5BDD">
        <w:rPr>
          <w:b/>
          <w:bCs/>
        </w:rPr>
        <w:t>a</w:t>
      </w:r>
      <w:r w:rsidR="00C2449E" w:rsidRPr="006E5BDD">
        <w:rPr>
          <w:b/>
          <w:bCs/>
        </w:rPr>
        <w:t>dmin_namespace.py</w:t>
      </w:r>
      <w:r w:rsidR="00C2449E">
        <w:t xml:space="preserve"> tiene todos los puntos de entrada y valores a pasar definidos en el análisis del ms para el administrador.</w:t>
      </w:r>
    </w:p>
    <w:p w14:paraId="14F0014A" w14:textId="30735AA6" w:rsidR="005B5F01" w:rsidRDefault="005B5F01" w:rsidP="005B5F01">
      <w:pPr>
        <w:pStyle w:val="Ttulo4"/>
      </w:pPr>
      <w:r>
        <w:lastRenderedPageBreak/>
        <w:t>config.py</w:t>
      </w:r>
    </w:p>
    <w:p w14:paraId="5469572A" w14:textId="0ACE2A12" w:rsidR="00414E36" w:rsidRDefault="004F2682" w:rsidP="00414E36">
      <w:r>
        <w:t>El fichero de configuración contiene las claves RSA privadas y públicas</w:t>
      </w:r>
      <w:r w:rsidR="00590A99">
        <w:t xml:space="preserve"> (</w:t>
      </w:r>
      <w:r w:rsidR="00590A99">
        <w:rPr>
          <w:b/>
          <w:bCs/>
        </w:rPr>
        <w:t>PRIVATE</w:t>
      </w:r>
      <w:r w:rsidR="00590A99" w:rsidRPr="00590A99">
        <w:rPr>
          <w:b/>
          <w:bCs/>
        </w:rPr>
        <w:t>_KEY</w:t>
      </w:r>
      <w:r w:rsidR="00590A99">
        <w:rPr>
          <w:b/>
          <w:bCs/>
        </w:rPr>
        <w:t>, PUBLIC_KEY</w:t>
      </w:r>
      <w:r w:rsidR="00590A99">
        <w:t>)</w:t>
      </w:r>
      <w:r>
        <w:t xml:space="preserve"> que utilizaremos para la creación y validación del token que el usuario va a utilizar, se pueden generar a través de herramientas locales o conseguir de un proveedor, en cualquier </w:t>
      </w:r>
      <w:r w:rsidR="00777EE1">
        <w:t>caso,</w:t>
      </w:r>
      <w:r>
        <w:t xml:space="preserve"> ambas </w:t>
      </w:r>
      <w:r w:rsidR="00777EE1">
        <w:t xml:space="preserve">son </w:t>
      </w:r>
      <w:r>
        <w:t>necesarias.</w:t>
      </w:r>
      <w:r w:rsidR="00E83253">
        <w:t xml:space="preserve"> Si llevamos la aplicación a un entorno de producción deberán ser siempre de un proveedor acreditado, no podemos usar claves generadas por nosotros.</w:t>
      </w:r>
    </w:p>
    <w:p w14:paraId="401B1E24" w14:textId="36A036B1" w:rsidR="004F2682" w:rsidRDefault="00777EE1" w:rsidP="00414E36">
      <w:r>
        <w:t>Además, establece tres variables de gestión</w:t>
      </w:r>
      <w:r w:rsidR="00E83253">
        <w:t>:</w:t>
      </w:r>
      <w:r>
        <w:t xml:space="preserve"> una indica el tiempo que el token será válido</w:t>
      </w:r>
      <w:r w:rsidR="002D75F5">
        <w:t xml:space="preserve"> (</w:t>
      </w:r>
      <w:r w:rsidR="00590A99" w:rsidRPr="00590A99">
        <w:rPr>
          <w:b/>
          <w:bCs/>
        </w:rPr>
        <w:t>TIME_VALID_TOKEN</w:t>
      </w:r>
      <w:r w:rsidR="00590A99">
        <w:t xml:space="preserve">, </w:t>
      </w:r>
      <w:r w:rsidR="002D75F5">
        <w:t>3600 segundos)</w:t>
      </w:r>
      <w:r>
        <w:t>, la utilizaremos en el momento que creemos un token para el usuario</w:t>
      </w:r>
      <w:r w:rsidR="00E83253">
        <w:t xml:space="preserve"> o administrador</w:t>
      </w:r>
      <w:r>
        <w:t xml:space="preserve"> tras la validación</w:t>
      </w:r>
      <w:r w:rsidR="002D75F5">
        <w:t xml:space="preserve"> y en la verificación del mismo</w:t>
      </w:r>
      <w:r>
        <w:t>.</w:t>
      </w:r>
    </w:p>
    <w:p w14:paraId="0928B0BD" w14:textId="2C0F3AB7" w:rsidR="00777EE1" w:rsidRPr="00414E36" w:rsidRDefault="00777EE1" w:rsidP="00414E36">
      <w:r>
        <w:t xml:space="preserve">Las otras dos constantes indican la </w:t>
      </w:r>
      <w:r w:rsidRPr="00590A99">
        <w:t>ip y el puerto</w:t>
      </w:r>
      <w:r>
        <w:t xml:space="preserve"> </w:t>
      </w:r>
      <w:r w:rsidR="00590A99">
        <w:t>(</w:t>
      </w:r>
      <w:r w:rsidR="00590A99" w:rsidRPr="00590A99">
        <w:rPr>
          <w:b/>
          <w:bCs/>
        </w:rPr>
        <w:t>SRV_IP, SRV_PORT</w:t>
      </w:r>
      <w:r w:rsidR="00590A99">
        <w:t xml:space="preserve">) </w:t>
      </w:r>
      <w:r>
        <w:t>de nuestra aplicación. Estos datos se recogen de variables del entorno del SSOO. Si el SSOO no tiene definida las variables se establecen los valores por defecto. Este mecanismo nos va a permitir ejecutar nuestra aplicación en un entorno Docker y establecer estas variables en el momento de la creación del contenedor</w:t>
      </w:r>
      <w:r w:rsidR="002D75F5">
        <w:t xml:space="preserve"> (</w:t>
      </w:r>
      <w:r w:rsidR="002D75F5" w:rsidRPr="002D75F5">
        <w:rPr>
          <w:i/>
          <w:iCs/>
        </w:rPr>
        <w:t>run</w:t>
      </w:r>
      <w:r w:rsidR="002D75F5">
        <w:t>)</w:t>
      </w:r>
      <w:r w:rsidR="00E83253">
        <w:t xml:space="preserve"> o mediante las opciones en la ejecución Docker-compose o kubernets</w:t>
      </w:r>
      <w:r>
        <w:t>.</w:t>
      </w:r>
    </w:p>
    <w:p w14:paraId="566E3286"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import os</w:t>
      </w:r>
    </w:p>
    <w:p w14:paraId="5C9512D3"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p>
    <w:p w14:paraId="5E0001D1"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PRIVATE_KEY = '''</w:t>
      </w:r>
    </w:p>
    <w:p w14:paraId="41528E9C" w14:textId="3A7792BD"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-----BEGIN RSA PRIVATE KEY-----</w:t>
      </w:r>
    </w:p>
    <w:p w14:paraId="79D0AAB2" w14:textId="40ACED12" w:rsidR="00E57D7F" w:rsidRDefault="00E57D7F" w:rsidP="005B5F01">
      <w:pPr>
        <w:pBdr>
          <w:top w:val="single" w:sz="4" w:space="1" w:color="auto"/>
          <w:left w:val="single" w:sz="4" w:space="4" w:color="auto"/>
          <w:bottom w:val="single" w:sz="4" w:space="1" w:color="auto"/>
          <w:right w:val="single" w:sz="4" w:space="4" w:color="auto"/>
        </w:pBdr>
        <w:spacing w:after="0" w:line="240" w:lineRule="auto"/>
      </w:pPr>
    </w:p>
    <w:p w14:paraId="450FAF91" w14:textId="77777777" w:rsidR="00E57D7F" w:rsidRDefault="00E57D7F" w:rsidP="005B5F01">
      <w:pPr>
        <w:pBdr>
          <w:top w:val="single" w:sz="4" w:space="1" w:color="auto"/>
          <w:left w:val="single" w:sz="4" w:space="4" w:color="auto"/>
          <w:bottom w:val="single" w:sz="4" w:space="1" w:color="auto"/>
          <w:right w:val="single" w:sz="4" w:space="4" w:color="auto"/>
        </w:pBdr>
        <w:spacing w:after="0" w:line="240" w:lineRule="auto"/>
      </w:pPr>
    </w:p>
    <w:p w14:paraId="1735CECA" w14:textId="69EE661F"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-----END RSA PRIVATE KEY-----</w:t>
      </w:r>
    </w:p>
    <w:p w14:paraId="064AE63D"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w:t>
      </w:r>
    </w:p>
    <w:p w14:paraId="026F7740"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PUBLIC_KEY = '''</w:t>
      </w:r>
    </w:p>
    <w:p w14:paraId="093E7180" w14:textId="33FD8A84"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-----BEGIN PUBLIC KEY-----</w:t>
      </w:r>
    </w:p>
    <w:p w14:paraId="20B7B6C2" w14:textId="55315D08" w:rsidR="00E57D7F" w:rsidRDefault="00E57D7F" w:rsidP="005B5F01">
      <w:pPr>
        <w:pBdr>
          <w:top w:val="single" w:sz="4" w:space="1" w:color="auto"/>
          <w:left w:val="single" w:sz="4" w:space="4" w:color="auto"/>
          <w:bottom w:val="single" w:sz="4" w:space="1" w:color="auto"/>
          <w:right w:val="single" w:sz="4" w:space="4" w:color="auto"/>
        </w:pBdr>
        <w:spacing w:after="0" w:line="240" w:lineRule="auto"/>
      </w:pPr>
    </w:p>
    <w:p w14:paraId="61CAEB2C" w14:textId="77777777" w:rsidR="00E57D7F" w:rsidRDefault="00E57D7F" w:rsidP="005B5F01">
      <w:pPr>
        <w:pBdr>
          <w:top w:val="single" w:sz="4" w:space="1" w:color="auto"/>
          <w:left w:val="single" w:sz="4" w:space="4" w:color="auto"/>
          <w:bottom w:val="single" w:sz="4" w:space="1" w:color="auto"/>
          <w:right w:val="single" w:sz="4" w:space="4" w:color="auto"/>
        </w:pBdr>
        <w:spacing w:after="0" w:line="240" w:lineRule="auto"/>
      </w:pPr>
    </w:p>
    <w:p w14:paraId="3B94E52A"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-----END PUBLIC KEY-----</w:t>
      </w:r>
    </w:p>
    <w:p w14:paraId="5A28466D"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w:t>
      </w:r>
    </w:p>
    <w:p w14:paraId="5622ADC5"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p>
    <w:p w14:paraId="0B71472B"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Tiempo en minutos de validación del token</w:t>
      </w:r>
    </w:p>
    <w:p w14:paraId="13C405FB"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TIME_VALID_TOKEN = 3600</w:t>
      </w:r>
    </w:p>
    <w:p w14:paraId="62261AFD"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SRV_IP = os.environ.get('SRV_IP', '127.0.0.1')</w:t>
      </w:r>
    </w:p>
    <w:p w14:paraId="6AE64D93" w14:textId="77777777" w:rsidR="005B5F01" w:rsidRPr="00922CB9" w:rsidRDefault="005B5F01" w:rsidP="005B5F01">
      <w:pPr>
        <w:pBdr>
          <w:top w:val="single" w:sz="4" w:space="1" w:color="auto"/>
          <w:left w:val="single" w:sz="4" w:space="4" w:color="auto"/>
          <w:bottom w:val="single" w:sz="4" w:space="1" w:color="auto"/>
          <w:right w:val="single" w:sz="4" w:space="4" w:color="auto"/>
        </w:pBdr>
        <w:spacing w:after="0" w:line="240" w:lineRule="auto"/>
      </w:pPr>
      <w:r>
        <w:t>SRV_PORT = os.environ.get('SRV_PORT', '15000')</w:t>
      </w:r>
    </w:p>
    <w:p w14:paraId="203AEF4C" w14:textId="77777777" w:rsidR="005B5F01" w:rsidRDefault="005B5F01" w:rsidP="005B5F01">
      <w:pPr>
        <w:spacing w:after="0" w:line="240" w:lineRule="auto"/>
        <w:rPr>
          <w:color w:val="FF0000"/>
        </w:rPr>
      </w:pPr>
    </w:p>
    <w:p w14:paraId="0FFB09DC" w14:textId="3B810753" w:rsidR="005B5F01" w:rsidRDefault="005B5F01" w:rsidP="005B5F01">
      <w:pPr>
        <w:pStyle w:val="Ttulo4"/>
      </w:pPr>
      <w:r>
        <w:t>db.py</w:t>
      </w:r>
    </w:p>
    <w:p w14:paraId="6002DC2F" w14:textId="3D04D272" w:rsidR="00B03105" w:rsidRDefault="00B03105" w:rsidP="00B03105">
      <w:r>
        <w:t>El fichero de gestión de la BBDD contiene un conjunto de constantes que se</w:t>
      </w:r>
      <w:r w:rsidR="007B7E44">
        <w:t xml:space="preserve"> establecerán</w:t>
      </w:r>
      <w:r w:rsidR="006C758C">
        <w:t>,</w:t>
      </w:r>
      <w:r w:rsidR="007B7E44">
        <w:t xml:space="preserve"> del mismo modo que en el fichero anterior a través de variables de entorno</w:t>
      </w:r>
      <w:r w:rsidR="00B95172">
        <w:t>,</w:t>
      </w:r>
      <w:r w:rsidR="00845A7A">
        <w:t xml:space="preserve"> para el acceso y la gestión del servidor de la Base de datos</w:t>
      </w:r>
      <w:r w:rsidR="00B95172">
        <w:t xml:space="preserve"> (</w:t>
      </w:r>
      <w:r w:rsidR="00B95172" w:rsidRPr="00B95172">
        <w:rPr>
          <w:b/>
          <w:bCs/>
        </w:rPr>
        <w:t>DB_XXXX</w:t>
      </w:r>
      <w:r w:rsidR="00B95172">
        <w:t>)</w:t>
      </w:r>
      <w:r w:rsidR="00845A7A">
        <w:t>.</w:t>
      </w:r>
    </w:p>
    <w:p w14:paraId="6AD9542E" w14:textId="4BF51E87" w:rsidR="00845A7A" w:rsidRDefault="00845A7A" w:rsidP="00B03105">
      <w:r>
        <w:t xml:space="preserve">A continuación, crea </w:t>
      </w:r>
      <w:r w:rsidR="00B95172">
        <w:t xml:space="preserve">la </w:t>
      </w:r>
      <w:r>
        <w:t>configuración (</w:t>
      </w:r>
      <w:r w:rsidRPr="00845A7A">
        <w:rPr>
          <w:b/>
          <w:bCs/>
        </w:rPr>
        <w:t>db_config</w:t>
      </w:r>
      <w:r>
        <w:t xml:space="preserve">) para el acceso a la base de </w:t>
      </w:r>
      <w:r w:rsidR="00290E06">
        <w:t>datos y</w:t>
      </w:r>
      <w:r>
        <w:t xml:space="preserve"> el objeto que se utilizará para la gestión de la misma dentro de nuestra aplicación (</w:t>
      </w:r>
      <w:r w:rsidRPr="00845A7A">
        <w:rPr>
          <w:b/>
          <w:bCs/>
        </w:rPr>
        <w:t>db</w:t>
      </w:r>
      <w:r>
        <w:t>).</w:t>
      </w:r>
    </w:p>
    <w:p w14:paraId="671BF563" w14:textId="0B5973E0" w:rsidR="00845A7A" w:rsidRPr="00B03105" w:rsidRDefault="00845A7A" w:rsidP="00B03105">
      <w:r>
        <w:t>Por último, se crea la clase que identifica la tabla logins (Logins) del servidor, es utilizada por la librería SQLAchemy para poder gestionar las órdenes SQL de gestión (INSERT, SELECT, etc)</w:t>
      </w:r>
      <w:r w:rsidR="006C758C">
        <w:t xml:space="preserve"> a través del objeto db.</w:t>
      </w:r>
      <w:r w:rsidR="00590A99">
        <w:t xml:space="preserve"> </w:t>
      </w:r>
      <w:r w:rsidR="006C758C">
        <w:t>L</w:t>
      </w:r>
      <w:r w:rsidR="00590A99">
        <w:t xml:space="preserve">a unión se hace a través de la herencia: </w:t>
      </w:r>
      <w:r w:rsidR="00590A99" w:rsidRPr="00590A99">
        <w:rPr>
          <w:b/>
          <w:bCs/>
        </w:rPr>
        <w:t>class Logins(db.Model)</w:t>
      </w:r>
      <w:r w:rsidR="00590A99">
        <w:t>.</w:t>
      </w:r>
    </w:p>
    <w:p w14:paraId="59B1F7CA" w14:textId="7943821B"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lastRenderedPageBreak/>
        <w:t>import os</w:t>
      </w:r>
    </w:p>
    <w:p w14:paraId="1B7BD401"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from flask_sqlalchemy import SQLAlchemy</w:t>
      </w:r>
    </w:p>
    <w:p w14:paraId="06E1A3B5"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p>
    <w:p w14:paraId="19520609"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DB_USER = os.environ.get('DB_USER', 'log')</w:t>
      </w:r>
    </w:p>
    <w:p w14:paraId="7ABE5258"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DB_PW = os.environ.get('DB_PW', 'log')</w:t>
      </w:r>
    </w:p>
    <w:p w14:paraId="7269FA51"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DB_SRV = os.environ.get('DB_SRV', 'localhost')</w:t>
      </w:r>
    </w:p>
    <w:p w14:paraId="66B4FB78"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DB_BBDD = os.environ.get('DB_BBDD', 'autorizacion')</w:t>
      </w:r>
    </w:p>
    <w:p w14:paraId="48202926"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DB_URI = f"mysql://{DB_USER}:{DB_PW}@{DB_SRV}/{DB_BBDD}"</w:t>
      </w:r>
    </w:p>
    <w:p w14:paraId="14D768A1"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db_config = {</w:t>
      </w:r>
    </w:p>
    <w:p w14:paraId="26D5A974"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'SQLALCHEMY_DATABASE_URI': DB_URI,</w:t>
      </w:r>
    </w:p>
    <w:p w14:paraId="6DD28D1F"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'SQLALCHEMY_TRACK_MODIFICATIONS': False,</w:t>
      </w:r>
    </w:p>
    <w:p w14:paraId="417CD121"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w:t>
      </w:r>
    </w:p>
    <w:p w14:paraId="6C6FA3FF"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p>
    <w:p w14:paraId="11F352A5"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db = SQLAlchemy()</w:t>
      </w:r>
    </w:p>
    <w:p w14:paraId="3EB631B9"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p>
    <w:p w14:paraId="6E9E5F5F"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class Logins(db.Model):</w:t>
      </w:r>
    </w:p>
    <w:p w14:paraId="4CBD9F32"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USUARIO = 'U'</w:t>
      </w:r>
    </w:p>
    <w:p w14:paraId="2191195B"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ADMIN = 'A'</w:t>
      </w:r>
    </w:p>
    <w:p w14:paraId="568689E1"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login = db.Column(db.String(255), primary_key=True)</w:t>
      </w:r>
    </w:p>
    <w:p w14:paraId="02646412"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pasw = db.Column(db.String(255), nullable=False)</w:t>
      </w:r>
    </w:p>
    <w:p w14:paraId="605FA628"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tipo = db.Column(db.String(1), default=USUARIO)</w:t>
      </w:r>
    </w:p>
    <w:p w14:paraId="50763F66"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token = db.Column(db.Text)</w:t>
      </w:r>
    </w:p>
    <w:p w14:paraId="636B07FD" w14:textId="77777777" w:rsidR="005B5F01" w:rsidRPr="00413667" w:rsidRDefault="005B5F01" w:rsidP="005B5F01">
      <w:pPr>
        <w:spacing w:after="0" w:line="240" w:lineRule="auto"/>
        <w:rPr>
          <w:color w:val="FF0000"/>
        </w:rPr>
      </w:pPr>
    </w:p>
    <w:p w14:paraId="1C1E703F" w14:textId="7E9A00B6" w:rsidR="005B5F01" w:rsidRDefault="005B5F01" w:rsidP="005B5F01">
      <w:pPr>
        <w:pStyle w:val="Ttulo4"/>
      </w:pPr>
      <w:r>
        <w:t>models.py</w:t>
      </w:r>
    </w:p>
    <w:p w14:paraId="751A43C5" w14:textId="7DC3BA93" w:rsidR="000138CE" w:rsidRPr="000138CE" w:rsidRDefault="00F72A57" w:rsidP="000138CE">
      <w:r>
        <w:t xml:space="preserve">El fichero models va a implementar las estructuras de datos de gestión de nuestra aplicación. De este fichero son relevantes los payload. El </w:t>
      </w:r>
      <w:r w:rsidRPr="00F72A57">
        <w:rPr>
          <w:b/>
          <w:bCs/>
        </w:rPr>
        <w:t>token_payload</w:t>
      </w:r>
      <w:r>
        <w:t xml:space="preserve"> se utiliza para la generación del token JWT para la gestión de la autorización, son los campos necesarios para una correcta generación y posterior validación. Por otro lado, </w:t>
      </w:r>
      <w:r w:rsidRPr="00F72A57">
        <w:rPr>
          <w:b/>
          <w:bCs/>
        </w:rPr>
        <w:t>return_payload</w:t>
      </w:r>
      <w:r>
        <w:t xml:space="preserve"> contiene la estructura de campos que se va a utilizar en la respuesta al cliente en cualquiera de las peticiones al servidor.</w:t>
      </w:r>
    </w:p>
    <w:p w14:paraId="56C4D39D"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from flask_restx import fields</w:t>
      </w:r>
    </w:p>
    <w:p w14:paraId="57F706C0"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p>
    <w:p w14:paraId="3ACACFFD"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login_model = {</w:t>
      </w:r>
    </w:p>
    <w:p w14:paraId="1199E764"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'login': fields.Integer(),</w:t>
      </w:r>
    </w:p>
    <w:p w14:paraId="584EAFEF"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'pasw': fields.String(),</w:t>
      </w:r>
    </w:p>
    <w:p w14:paraId="5DC03E09"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'tipo': fields.String(),</w:t>
      </w:r>
    </w:p>
    <w:p w14:paraId="3318D3C9"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'token': fields.String(),</w:t>
      </w:r>
    </w:p>
    <w:p w14:paraId="5A818ACD" w14:textId="15A11064"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w:t>
      </w:r>
    </w:p>
    <w:p w14:paraId="5EFE7CA8" w14:textId="77777777" w:rsidR="00290E06" w:rsidRDefault="00290E06" w:rsidP="005B5F01">
      <w:pPr>
        <w:pBdr>
          <w:top w:val="single" w:sz="4" w:space="1" w:color="auto"/>
          <w:left w:val="single" w:sz="4" w:space="4" w:color="auto"/>
          <w:bottom w:val="single" w:sz="4" w:space="1" w:color="auto"/>
          <w:right w:val="single" w:sz="4" w:space="4" w:color="auto"/>
        </w:pBdr>
        <w:spacing w:after="0" w:line="240" w:lineRule="auto"/>
      </w:pPr>
    </w:p>
    <w:p w14:paraId="1E7A4156"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token_payload = {</w:t>
      </w:r>
    </w:p>
    <w:p w14:paraId="532931EB"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'login': fields.String(),</w:t>
      </w:r>
    </w:p>
    <w:p w14:paraId="6E6CEE9E"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'tipo': fields.String(),</w:t>
      </w:r>
    </w:p>
    <w:p w14:paraId="640B12F7"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'iat': fields.DateTime(),</w:t>
      </w:r>
    </w:p>
    <w:p w14:paraId="17E37968"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'exp': fields.DateTime()</w:t>
      </w:r>
    </w:p>
    <w:p w14:paraId="0CB53EEF" w14:textId="640118F0"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w:t>
      </w:r>
    </w:p>
    <w:p w14:paraId="19269C36" w14:textId="77777777" w:rsidR="00290E06" w:rsidRDefault="00290E06" w:rsidP="005B5F01">
      <w:pPr>
        <w:pBdr>
          <w:top w:val="single" w:sz="4" w:space="1" w:color="auto"/>
          <w:left w:val="single" w:sz="4" w:space="4" w:color="auto"/>
          <w:bottom w:val="single" w:sz="4" w:space="1" w:color="auto"/>
          <w:right w:val="single" w:sz="4" w:space="4" w:color="auto"/>
        </w:pBdr>
        <w:spacing w:after="0" w:line="240" w:lineRule="auto"/>
      </w:pPr>
    </w:p>
    <w:p w14:paraId="3CD0E1B6"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return_payload = {</w:t>
      </w:r>
    </w:p>
    <w:p w14:paraId="346FD4B7"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 xml:space="preserve">    'message': fields.String(),</w:t>
      </w:r>
    </w:p>
    <w:p w14:paraId="414042E7" w14:textId="77777777" w:rsidR="005B5F01" w:rsidRDefault="005B5F01" w:rsidP="005B5F01">
      <w:pPr>
        <w:pBdr>
          <w:top w:val="single" w:sz="4" w:space="1" w:color="auto"/>
          <w:left w:val="single" w:sz="4" w:space="4" w:color="auto"/>
          <w:bottom w:val="single" w:sz="4" w:space="1" w:color="auto"/>
          <w:right w:val="single" w:sz="4" w:space="4" w:color="auto"/>
        </w:pBdr>
        <w:spacing w:after="0" w:line="240" w:lineRule="auto"/>
      </w:pPr>
      <w:r>
        <w:t>}</w:t>
      </w:r>
    </w:p>
    <w:p w14:paraId="675FBA3B" w14:textId="51D6AAC9" w:rsidR="00922CB9" w:rsidRDefault="00922CB9" w:rsidP="00F1181D">
      <w:pPr>
        <w:pStyle w:val="Ttulo4"/>
      </w:pPr>
      <w:r w:rsidRPr="00F1181D">
        <w:lastRenderedPageBreak/>
        <w:t>app</w:t>
      </w:r>
      <w:r>
        <w:t>.py</w:t>
      </w:r>
    </w:p>
    <w:p w14:paraId="3362BCF5" w14:textId="7F7C122A" w:rsidR="006614A9" w:rsidRPr="006614A9" w:rsidRDefault="006614A9" w:rsidP="006614A9">
      <w:r>
        <w:t>El fichero principal de creación de nuestra aplicación</w:t>
      </w:r>
      <w:r w:rsidR="009A16EA">
        <w:t>.</w:t>
      </w:r>
      <w:r>
        <w:t xml:space="preserve"> </w:t>
      </w:r>
      <w:r w:rsidR="009A16EA">
        <w:t>S</w:t>
      </w:r>
      <w:r>
        <w:t xml:space="preserve">implemente </w:t>
      </w:r>
      <w:r w:rsidR="00FC556A">
        <w:t>exporta una función para crear las estructuras flask de la misma. Esta función es llamada en el momento de la primera ejecución de nuestro servidor uwsgi. Cuando un usuario acceda a una url del servidor se buscará a través de los puntos de acceso registrados en los ficheros api_namespace y admin_namespace y si hay coincidencia se ejecutará la función asignada.</w:t>
      </w:r>
    </w:p>
    <w:p w14:paraId="22405FA9"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from flask import Flask</w:t>
      </w:r>
    </w:p>
    <w:p w14:paraId="1AA28E38"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from flask_restx import Api</w:t>
      </w:r>
    </w:p>
    <w:p w14:paraId="6936BA2E"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from auth.api_namespace import api_namespace</w:t>
      </w:r>
    </w:p>
    <w:p w14:paraId="73916D9F"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from auth.admin_namespace import admin_namespace</w:t>
      </w:r>
    </w:p>
    <w:p w14:paraId="2D2750B8"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from auth.db import db, db_config</w:t>
      </w:r>
    </w:p>
    <w:p w14:paraId="5850624F"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p>
    <w:p w14:paraId="1ED844C5"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import logging</w:t>
      </w:r>
    </w:p>
    <w:p w14:paraId="69D30BC3"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logger = logging.getLogger(__name__)</w:t>
      </w:r>
    </w:p>
    <w:p w14:paraId="60771BA5"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logger.info('App init')  # Esta línea en cualquier parte del código para mandar al log</w:t>
      </w:r>
    </w:p>
    <w:p w14:paraId="546C60AE"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p>
    <w:p w14:paraId="5CC5E7F3"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def create_app():</w:t>
      </w:r>
    </w:p>
    <w:p w14:paraId="17F6A3D5" w14:textId="523F8740"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xml:space="preserve">    application = Flask(__name__)</w:t>
      </w:r>
      <w:r w:rsidR="00D24275">
        <w:t xml:space="preserve">  </w:t>
      </w:r>
      <w:r w:rsidR="00D24275" w:rsidRPr="00D24275">
        <w:rPr>
          <w:b/>
          <w:bCs/>
        </w:rPr>
        <w:t># Usaremos el Framework Flask para la gestión</w:t>
      </w:r>
    </w:p>
    <w:p w14:paraId="6BF7DDA5"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xml:space="preserve">    api = Api(application, version='0.1', title='Autorizacion ms', description='ms de autorización')</w:t>
      </w:r>
    </w:p>
    <w:p w14:paraId="1EFEF6C8"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p>
    <w:p w14:paraId="364E299A"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xml:space="preserve">    application.config['RESTPLUS_MASK_SWAGGER'] = False</w:t>
      </w:r>
    </w:p>
    <w:p w14:paraId="6F9ED5B4"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xml:space="preserve">    application.config.update(db_config)</w:t>
      </w:r>
    </w:p>
    <w:p w14:paraId="3B7955A6"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xml:space="preserve">    db.init_app(application)</w:t>
      </w:r>
    </w:p>
    <w:p w14:paraId="38D79380" w14:textId="279D5DC3"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xml:space="preserve">    application.db = </w:t>
      </w:r>
      <w:r w:rsidRPr="009A16EA">
        <w:rPr>
          <w:b/>
          <w:bCs/>
        </w:rPr>
        <w:t>db</w:t>
      </w:r>
      <w:r w:rsidR="009A16EA" w:rsidRPr="009A16EA">
        <w:rPr>
          <w:b/>
          <w:bCs/>
        </w:rPr>
        <w:t xml:space="preserve">  # Creamos un objeto interno a la aplicación para acceso a la BBDD</w:t>
      </w:r>
    </w:p>
    <w:p w14:paraId="4142794E" w14:textId="77777777"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p>
    <w:p w14:paraId="2E347D14" w14:textId="54C7DF61"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xml:space="preserve">    api.add_namespace(api_namespace)</w:t>
      </w:r>
      <w:r w:rsidR="009A16EA">
        <w:t xml:space="preserve">  </w:t>
      </w:r>
      <w:r w:rsidR="009A16EA" w:rsidRPr="009A16EA">
        <w:rPr>
          <w:b/>
          <w:bCs/>
        </w:rPr>
        <w:t># Registramos el api de usuario</w:t>
      </w:r>
    </w:p>
    <w:p w14:paraId="2EAF36A4" w14:textId="23FB08A3"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xml:space="preserve">    api.add_namespace(admin_namespace)</w:t>
      </w:r>
      <w:r w:rsidR="009A16EA">
        <w:t xml:space="preserve">  </w:t>
      </w:r>
      <w:r w:rsidR="009A16EA" w:rsidRPr="009A16EA">
        <w:rPr>
          <w:b/>
          <w:bCs/>
        </w:rPr>
        <w:t># Registramos el api del administrador</w:t>
      </w:r>
    </w:p>
    <w:p w14:paraId="106BC0C1" w14:textId="43437332" w:rsidR="00922CB9" w:rsidRDefault="00922CB9" w:rsidP="0073259B">
      <w:pPr>
        <w:pBdr>
          <w:top w:val="single" w:sz="4" w:space="1" w:color="auto"/>
          <w:left w:val="single" w:sz="4" w:space="4" w:color="auto"/>
          <w:bottom w:val="single" w:sz="4" w:space="1" w:color="auto"/>
          <w:right w:val="single" w:sz="4" w:space="4" w:color="auto"/>
        </w:pBdr>
        <w:spacing w:after="0" w:line="240" w:lineRule="auto"/>
      </w:pPr>
      <w:r>
        <w:t xml:space="preserve">    return application</w:t>
      </w:r>
    </w:p>
    <w:p w14:paraId="0DA71F02" w14:textId="77777777" w:rsidR="00922CB9" w:rsidRPr="00922CB9" w:rsidRDefault="00922CB9" w:rsidP="00922CB9">
      <w:pPr>
        <w:spacing w:after="0" w:line="240" w:lineRule="auto"/>
      </w:pPr>
    </w:p>
    <w:p w14:paraId="448D2A55" w14:textId="095390CA" w:rsidR="00D2273F" w:rsidRDefault="00D2273F" w:rsidP="00D2273F">
      <w:pPr>
        <w:pStyle w:val="Ttulo4"/>
      </w:pPr>
      <w:r>
        <w:t>token_validation.py</w:t>
      </w:r>
    </w:p>
    <w:p w14:paraId="65E64902" w14:textId="196B6610" w:rsidR="00F77252" w:rsidRPr="00F77252" w:rsidRDefault="00F77252" w:rsidP="00F77252">
      <w:r>
        <w:t xml:space="preserve">Recoge todas las funciones para la creación y validación del token jwt (ver capítulos anteriores) que se mandará al usuario. Para recordar el funcionamiento </w:t>
      </w:r>
      <w:r w:rsidR="00031FB1">
        <w:t xml:space="preserve">leer </w:t>
      </w:r>
      <w:r>
        <w:t xml:space="preserve">la sección de diseño. </w:t>
      </w:r>
    </w:p>
    <w:p w14:paraId="7BD7136A"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import jwt</w:t>
      </w:r>
    </w:p>
    <w:p w14:paraId="0510B542"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from datetime import datetime, timedelta</w:t>
      </w:r>
    </w:p>
    <w:p w14:paraId="6D06603E"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from http import HTTPStatus</w:t>
      </w:r>
    </w:p>
    <w:p w14:paraId="28A71E5D"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from auth.db import db, Logins</w:t>
      </w:r>
    </w:p>
    <w:p w14:paraId="2E44A8BB"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from auth.models import token_payload</w:t>
      </w:r>
    </w:p>
    <w:p w14:paraId="1B09EAB3"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from auth.config import TIME_VALID_TOKEN</w:t>
      </w:r>
    </w:p>
    <w:p w14:paraId="76694983" w14:textId="77777777" w:rsidR="00F77252" w:rsidRPr="00F77252" w:rsidRDefault="00F77252" w:rsidP="00F77252">
      <w:pPr>
        <w:rPr>
          <w:sz w:val="8"/>
          <w:szCs w:val="8"/>
        </w:rPr>
      </w:pPr>
    </w:p>
    <w:p w14:paraId="4F83E9A9" w14:textId="2B38D6C7" w:rsidR="00F77252" w:rsidRDefault="00F77252" w:rsidP="00F77252">
      <w:r>
        <w:t xml:space="preserve">Las dos siguientes funciones se encargan de codificar y decodificar un token, usando las claves privadas y públicas correspondientemente. Usan un algoritmo RSA 256 bits para la </w:t>
      </w:r>
      <w:r w:rsidR="00C96B2C">
        <w:t>codificación</w:t>
      </w:r>
      <w:r>
        <w:t>.</w:t>
      </w:r>
    </w:p>
    <w:p w14:paraId="6B43AA5F"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def encode_token(data, private_key):</w:t>
      </w:r>
    </w:p>
    <w:p w14:paraId="1DEC00D0"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jwt.encode(data, private_key, algorithm='RS256')</w:t>
      </w:r>
    </w:p>
    <w:p w14:paraId="3C6C1A5E"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1A3C5CBF"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def decode_token(token, public_key):</w:t>
      </w:r>
    </w:p>
    <w:p w14:paraId="18BED8A4"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jwt.decode(token, public_key, algorithms='RS256')</w:t>
      </w:r>
    </w:p>
    <w:p w14:paraId="7D02DBC7" w14:textId="5E395E36" w:rsidR="00D2273F" w:rsidRDefault="00692FF8" w:rsidP="00F77252">
      <w:r w:rsidRPr="00692FF8">
        <w:lastRenderedPageBreak/>
        <w:t xml:space="preserve">Crea un token para un usuario si conoce la clave y el nombre del usuario, tendrá una validez de </w:t>
      </w:r>
      <w:r>
        <w:t>un</w:t>
      </w:r>
      <w:r w:rsidRPr="00692FF8">
        <w:t xml:space="preserve"> día</w:t>
      </w:r>
      <w:r>
        <w:t xml:space="preserve">. </w:t>
      </w:r>
      <w:r w:rsidR="00C96B2C">
        <w:t xml:space="preserve">La función preguntará a la base de datos si el usuario y clave están almacenados y en caso afirmativo crea un nuevo token y lo devuelve, así como un código de error.  </w:t>
      </w:r>
    </w:p>
    <w:p w14:paraId="59E01DF9" w14:textId="3E944E1C" w:rsidR="00C96B2C" w:rsidRDefault="00C96B2C" w:rsidP="00F77252">
      <w:r>
        <w:t>Los datos necesarios para crear el token son el nombre del usuario (</w:t>
      </w:r>
      <w:r w:rsidRPr="00C96B2C">
        <w:rPr>
          <w:i/>
          <w:iCs/>
        </w:rPr>
        <w:t>login</w:t>
      </w:r>
      <w:r>
        <w:t xml:space="preserve">), el </w:t>
      </w:r>
      <w:r w:rsidRPr="00C96B2C">
        <w:rPr>
          <w:i/>
          <w:iCs/>
        </w:rPr>
        <w:t>tipo</w:t>
      </w:r>
      <w:r>
        <w:t xml:space="preserve"> (administrador o usuario), el campo </w:t>
      </w:r>
      <w:r w:rsidRPr="00C96B2C">
        <w:rPr>
          <w:i/>
          <w:iCs/>
        </w:rPr>
        <w:t>iat</w:t>
      </w:r>
      <w:r>
        <w:t xml:space="preserve"> que define el momento en el que se crea el token y el camp </w:t>
      </w:r>
      <w:r w:rsidRPr="00C96B2C">
        <w:rPr>
          <w:i/>
          <w:iCs/>
        </w:rPr>
        <w:t>exp</w:t>
      </w:r>
      <w:r>
        <w:t xml:space="preserve"> que define el momento en el que expira el token. Los campos iat y exp son obligatorios para que la librearía compruebe automáticamente la validez del token y no tenerlo que hacer de forma manual.</w:t>
      </w:r>
    </w:p>
    <w:p w14:paraId="5A855C64" w14:textId="32308910" w:rsidR="00C96B2C" w:rsidRDefault="00C96B2C" w:rsidP="00F77252">
      <w:r>
        <w:t>El token queda almacenado en la base de datos, en el registro del usuario</w:t>
      </w:r>
      <w:r w:rsidR="008020B0">
        <w:t>,</w:t>
      </w:r>
      <w:r>
        <w:t xml:space="preserve"> en el correspondiente campo para validaciones posteriores si fuera necesario.</w:t>
      </w:r>
    </w:p>
    <w:p w14:paraId="71B663BE"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def generate_token(usuario, password, private_key):</w:t>
      </w:r>
    </w:p>
    <w:p w14:paraId="7D1D5300"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w:t>
      </w:r>
    </w:p>
    <w:p w14:paraId="2BD00B00"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:param usuario:</w:t>
      </w:r>
    </w:p>
    <w:p w14:paraId="6742D76A"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:param password:</w:t>
      </w:r>
    </w:p>
    <w:p w14:paraId="0A4EE43D"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:param private_key:</w:t>
      </w:r>
    </w:p>
    <w:p w14:paraId="0F96ACC3"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 FORBIDDEN| OK, token|None</w:t>
      </w:r>
    </w:p>
    <w:p w14:paraId="226E7BF3"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w:t>
      </w:r>
    </w:p>
    <w:p w14:paraId="0395DB38"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usuario_bbdd = Logins.query.filter_by(login=usuario, pasw=password).first()</w:t>
      </w:r>
    </w:p>
    <w:p w14:paraId="2707A0D4" w14:textId="127729C4"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usuario_bbdd:</w:t>
      </w:r>
      <w:r w:rsidR="008020B0">
        <w:t xml:space="preserve">  </w:t>
      </w:r>
      <w:r w:rsidR="008020B0" w:rsidRPr="008020B0">
        <w:rPr>
          <w:b/>
          <w:bCs/>
        </w:rPr>
        <w:t># si el usuario valida se crea el token y se codifica</w:t>
      </w:r>
    </w:p>
    <w:p w14:paraId="6AB1A24E"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token_payload['login'] = usuario_bbdd.login</w:t>
      </w:r>
    </w:p>
    <w:p w14:paraId="3BAC7A81"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token_payload['tipo'] = usuario_bbdd.tipo</w:t>
      </w:r>
    </w:p>
    <w:p w14:paraId="62E47D7B"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token_payload['iat'] = datetime.utcnow()</w:t>
      </w:r>
    </w:p>
    <w:p w14:paraId="72AEB09F"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token_payload['exp'] = datetime.utcnow() + timedelta(minutes=TIME_VALID_TOKEN)</w:t>
      </w:r>
    </w:p>
    <w:p w14:paraId="32BAB4E8"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token = encode_token(token_payload, private_key)</w:t>
      </w:r>
    </w:p>
    <w:p w14:paraId="3FBAE68C" w14:textId="7C026F04"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usuario_bbdd.token = token</w:t>
      </w:r>
      <w:r w:rsidR="008020B0">
        <w:t xml:space="preserve">   </w:t>
      </w:r>
      <w:r w:rsidR="008020B0" w:rsidRPr="008020B0">
        <w:rPr>
          <w:b/>
          <w:bCs/>
        </w:rPr>
        <w:t># almacenar token en la base de datos</w:t>
      </w:r>
    </w:p>
    <w:p w14:paraId="002B6088"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db.session.commit()</w:t>
      </w:r>
    </w:p>
    <w:p w14:paraId="1B22E274" w14:textId="705A230B"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HTTPStatus.OK, f'{token}'</w:t>
      </w:r>
    </w:p>
    <w:p w14:paraId="24563397"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1A05F99B"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HTTPStatus.FORBIDDEN, None</w:t>
      </w:r>
    </w:p>
    <w:p w14:paraId="7245694D"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0B444A27" w14:textId="4558C20B" w:rsidR="002D159D" w:rsidRDefault="00F344A3" w:rsidP="002D159D">
      <w:r>
        <w:t>La siguiente función admite</w:t>
      </w:r>
      <w:r w:rsidR="002D159D">
        <w:t xml:space="preserve"> el último token creado por el usuario. Para poder validar el </w:t>
      </w:r>
      <w:r w:rsidR="00E53FB2">
        <w:t>token, primero</w:t>
      </w:r>
      <w:r w:rsidR="002D159D">
        <w:t xml:space="preserve"> hay que decodificarlo con la clave pública del usuario. De esta manera se evita que el usuario pueda cambiarlo o corromperlo.</w:t>
      </w:r>
    </w:p>
    <w:p w14:paraId="4162B497" w14:textId="50E73960" w:rsidR="00E53FB2" w:rsidRDefault="00E53FB2" w:rsidP="002D159D">
      <w:r>
        <w:t xml:space="preserve">Tras la decodificación y un conjunto de </w:t>
      </w:r>
      <w:r w:rsidR="00533C2F">
        <w:t>comprobaciones</w:t>
      </w:r>
      <w:r>
        <w:t xml:space="preserve"> de error que se pueden dar en el token, se pasa a </w:t>
      </w:r>
      <w:r w:rsidR="00F344A3">
        <w:t>aceptar</w:t>
      </w:r>
      <w:r>
        <w:t xml:space="preserve"> que el token del usuario</w:t>
      </w:r>
      <w:r w:rsidR="00134E44">
        <w:t xml:space="preserve"> comprobando si el</w:t>
      </w:r>
      <w:r>
        <w:t xml:space="preserve"> almacenado en la base de datos es el mismo que el que nos ha llegado, </w:t>
      </w:r>
      <w:r w:rsidR="00F344A3">
        <w:t>autorizando</w:t>
      </w:r>
      <w:r>
        <w:t xml:space="preserve"> en caso afirmativo. En el resto de opciones se generará un error.</w:t>
      </w:r>
    </w:p>
    <w:p w14:paraId="63227E40"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def validate_token(token, public_key):</w:t>
      </w:r>
    </w:p>
    <w:p w14:paraId="3D52531D"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w:t>
      </w:r>
    </w:p>
    <w:p w14:paraId="56157C0A"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:param token:</w:t>
      </w:r>
    </w:p>
    <w:p w14:paraId="114472E3"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:param public_key:</w:t>
      </w:r>
    </w:p>
    <w:p w14:paraId="09F82D7C"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 METHOD_NOT_ALLOWED| OK, login|None</w:t>
      </w:r>
    </w:p>
    <w:p w14:paraId="10F5984F"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w:t>
      </w:r>
    </w:p>
    <w:p w14:paraId="38E0D342"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try:</w:t>
      </w:r>
    </w:p>
    <w:p w14:paraId="24156C89"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decoded_token = decode_token(token, public_key)</w:t>
      </w:r>
    </w:p>
    <w:p w14:paraId="64F18A46"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except jwt.exceptions.DecodeError:</w:t>
      </w:r>
    </w:p>
    <w:p w14:paraId="21529CB6"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lastRenderedPageBreak/>
        <w:t xml:space="preserve">        return HTTPStatus.METHOD_NOT_ALLOWED, None</w:t>
      </w:r>
    </w:p>
    <w:p w14:paraId="7952C090"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except jwt.exceptions.ExpiredSignatureError:</w:t>
      </w:r>
    </w:p>
    <w:p w14:paraId="76B25B55"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3366B202"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05C7C063"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'exp' not in decoded_token:</w:t>
      </w:r>
    </w:p>
    <w:p w14:paraId="5B2C3848"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4A780357"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'login' not in decoded_token:</w:t>
      </w:r>
    </w:p>
    <w:p w14:paraId="7924EAA2"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184A3460"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'iat' not in decoded_token:</w:t>
      </w:r>
    </w:p>
    <w:p w14:paraId="71C81386"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23A1F4EA"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'tipo' not in decoded_token:</w:t>
      </w:r>
    </w:p>
    <w:p w14:paraId="173D8AF4"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2F08733B"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723967EF"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usuario_bbdd = Logins.query.filter_by(login=decoded_token['login']).first()</w:t>
      </w:r>
    </w:p>
    <w:p w14:paraId="1F55434C"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not usuario_bbdd or token != usuario_bbdd.token:</w:t>
      </w:r>
    </w:p>
    <w:p w14:paraId="25037DAC"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11F8F8C4"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176C4368"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HTTPStatus.OK, decoded_token['login']</w:t>
      </w:r>
    </w:p>
    <w:p w14:paraId="2F62BC35"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79DB0568" w14:textId="70C3268A" w:rsidR="00D2273F" w:rsidRDefault="009C0556" w:rsidP="003D6423">
      <w:r>
        <w:t>logout_token b</w:t>
      </w:r>
      <w:r w:rsidR="00CE1B56">
        <w:t>orra el token del usuario almacenado en la base de datos.</w:t>
      </w:r>
    </w:p>
    <w:p w14:paraId="626B63E9"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def logout_token(usuario):</w:t>
      </w:r>
    </w:p>
    <w:p w14:paraId="7FF33EF4" w14:textId="1184C4C4"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w:t>
      </w:r>
    </w:p>
    <w:p w14:paraId="31C319FE"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:param usuario:</w:t>
      </w:r>
    </w:p>
    <w:p w14:paraId="24C8E8C9"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 FORBIDDEN|OK, usuario|None</w:t>
      </w:r>
    </w:p>
    <w:p w14:paraId="4A9733BF"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w:t>
      </w:r>
    </w:p>
    <w:p w14:paraId="25A9003A"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usuario_bbdd = Logins.query.filter_by(login=usuario).first()</w:t>
      </w:r>
    </w:p>
    <w:p w14:paraId="5F7A82BE" w14:textId="503FC9E9"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usuario_bbdd:</w:t>
      </w:r>
      <w:r w:rsidR="00134E44">
        <w:t xml:space="preserve"> </w:t>
      </w:r>
    </w:p>
    <w:p w14:paraId="79F68C69" w14:textId="2D00F1FC"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usuario_bbdd.token = ''</w:t>
      </w:r>
      <w:r w:rsidR="00134E44">
        <w:t xml:space="preserve">  </w:t>
      </w:r>
      <w:r w:rsidR="00134E44" w:rsidRPr="00134E44">
        <w:rPr>
          <w:b/>
          <w:bCs/>
        </w:rPr>
        <w:t># Borra el token de la bbdd</w:t>
      </w:r>
    </w:p>
    <w:p w14:paraId="02758CBD"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db.session.commit()</w:t>
      </w:r>
    </w:p>
    <w:p w14:paraId="72A4D40C" w14:textId="4166D27A"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HTTPStatus.OK, usuario</w:t>
      </w:r>
    </w:p>
    <w:p w14:paraId="20A579A6" w14:textId="77777777" w:rsidR="00134E44" w:rsidRDefault="00134E44" w:rsidP="0073259B">
      <w:pPr>
        <w:pBdr>
          <w:top w:val="single" w:sz="4" w:space="1" w:color="auto"/>
          <w:left w:val="single" w:sz="4" w:space="1" w:color="auto"/>
          <w:bottom w:val="single" w:sz="4" w:space="1" w:color="auto"/>
          <w:right w:val="single" w:sz="4" w:space="1" w:color="auto"/>
        </w:pBdr>
        <w:spacing w:after="0" w:line="240" w:lineRule="auto"/>
      </w:pPr>
    </w:p>
    <w:p w14:paraId="3867C2B4"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HTTPStatus.FORBIDDEN, None</w:t>
      </w:r>
    </w:p>
    <w:p w14:paraId="7FA544FC"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5CF7A615" w14:textId="20DE4481" w:rsidR="00CE1B56" w:rsidRDefault="009C0556" w:rsidP="00CE1B56">
      <w:r>
        <w:t>generate_token_admin c</w:t>
      </w:r>
      <w:r w:rsidR="00CE1B56">
        <w:t>rea un token para un administrador si conoce la clave y el nombre del usuario, tendrá una validez de un día.</w:t>
      </w:r>
    </w:p>
    <w:p w14:paraId="7C663F39"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def generate_token_admin(usuario, password, private_key):</w:t>
      </w:r>
    </w:p>
    <w:p w14:paraId="79945F73"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w:t>
      </w:r>
    </w:p>
    <w:p w14:paraId="4EBA6129" w14:textId="7EE97342"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:param usuario:</w:t>
      </w:r>
    </w:p>
    <w:p w14:paraId="5F2E3836"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:param password:</w:t>
      </w:r>
    </w:p>
    <w:p w14:paraId="0B2F530D"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:param private_key:</w:t>
      </w:r>
    </w:p>
    <w:p w14:paraId="3191CEA0"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 FORBIDDEN| OK, token|None</w:t>
      </w:r>
    </w:p>
    <w:p w14:paraId="41B08CBE"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w:t>
      </w:r>
    </w:p>
    <w:p w14:paraId="2D142CD7"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usuario_bbdd = Logins.query.filter_by(login=usuario, pasw=password).first()</w:t>
      </w:r>
    </w:p>
    <w:p w14:paraId="7A090972"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usuario_bbdd and usuario_bbdd.tipo == Logins.ADMIN:</w:t>
      </w:r>
    </w:p>
    <w:p w14:paraId="47BC5658"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token_payload['login'] = usuario_bbdd.login</w:t>
      </w:r>
    </w:p>
    <w:p w14:paraId="1F495898"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token_payload['tipo'] = usuario_bbdd.tipo</w:t>
      </w:r>
    </w:p>
    <w:p w14:paraId="5BD884E7"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token_payload['iat'] = datetime.utcnow()</w:t>
      </w:r>
    </w:p>
    <w:p w14:paraId="1C6F68EA"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token_payload['exp'] = datetime.utcnow() + timedelta(minutes=TIME_VALID_TOKEN)</w:t>
      </w:r>
    </w:p>
    <w:p w14:paraId="7918880F"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lastRenderedPageBreak/>
        <w:t xml:space="preserve">        token = encode_token(token_payload, private_key)</w:t>
      </w:r>
    </w:p>
    <w:p w14:paraId="3D28AA59"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usuario_bbdd.token = token</w:t>
      </w:r>
    </w:p>
    <w:p w14:paraId="5C1BFEC2"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db.session.commit()</w:t>
      </w:r>
    </w:p>
    <w:p w14:paraId="39093DEE"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HTTPStatus.OK, f'{token}'</w:t>
      </w:r>
    </w:p>
    <w:p w14:paraId="3299AB0E"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4C43F886"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HTTPStatus.FORBIDDEN, None</w:t>
      </w:r>
    </w:p>
    <w:p w14:paraId="66A20E9C"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4615451A" w14:textId="31428B16" w:rsidR="00EF3232" w:rsidRDefault="00EF3232" w:rsidP="00EF3232">
      <w:r>
        <w:t xml:space="preserve">    </w:t>
      </w:r>
      <w:r w:rsidR="009C0556">
        <w:t>A continuación se v</w:t>
      </w:r>
      <w:r>
        <w:t>alida el último token creado por el administrador.</w:t>
      </w:r>
    </w:p>
    <w:p w14:paraId="05CB887F"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def validate_token_admin(token, public_key):</w:t>
      </w:r>
    </w:p>
    <w:p w14:paraId="6C401A2B"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w:t>
      </w:r>
    </w:p>
    <w:p w14:paraId="0AF64DEC"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:param token:</w:t>
      </w:r>
    </w:p>
    <w:p w14:paraId="26181C32"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:param public_key:</w:t>
      </w:r>
    </w:p>
    <w:p w14:paraId="05FE6C41"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 METHOD_NOT_ALLOWED| OK, login|None</w:t>
      </w:r>
    </w:p>
    <w:p w14:paraId="0C8BB509"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w:t>
      </w:r>
    </w:p>
    <w:p w14:paraId="66ACCF51"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try:</w:t>
      </w:r>
    </w:p>
    <w:p w14:paraId="0E9A4759"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decoded_token = decode_token(token, public_key)</w:t>
      </w:r>
    </w:p>
    <w:p w14:paraId="4FAFCA8B"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except jwt.exceptions.DecodeError:</w:t>
      </w:r>
    </w:p>
    <w:p w14:paraId="25FA0C97"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04C1CB62"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except jwt.exceptions.ExpiredSignatureError:</w:t>
      </w:r>
    </w:p>
    <w:p w14:paraId="19A42FDE"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4ACD1324"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38642E76"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'exp' not in decoded_token:</w:t>
      </w:r>
    </w:p>
    <w:p w14:paraId="76572B4C"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0924F8ED"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'login' not in decoded_token:</w:t>
      </w:r>
    </w:p>
    <w:p w14:paraId="6A6E4861"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23DB987E"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'iat' not in decoded_token:</w:t>
      </w:r>
    </w:p>
    <w:p w14:paraId="3A75D8CA"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560A8E01"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'tipo' not in decoded_token:</w:t>
      </w:r>
    </w:p>
    <w:p w14:paraId="6DF6A749"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2A7C7D14"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04D72EED"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usuario_bbdd = Logins.query.filter_by(login=decoded_token['login'], tipo=Logins.ADMIN).first()</w:t>
      </w:r>
    </w:p>
    <w:p w14:paraId="4E2FF896"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if not usuario_bbdd or token != usuario_bbdd.token:</w:t>
      </w:r>
    </w:p>
    <w:p w14:paraId="21607F11"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HTTPStatus.METHOD_NOT_ALLOWED, None</w:t>
      </w:r>
    </w:p>
    <w:p w14:paraId="0DF76A39"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p>
    <w:p w14:paraId="67A81371" w14:textId="77777777" w:rsidR="00D2273F" w:rsidRDefault="00D2273F" w:rsidP="0073259B">
      <w:pPr>
        <w:pBdr>
          <w:top w:val="single" w:sz="4" w:space="1" w:color="auto"/>
          <w:left w:val="single" w:sz="4" w:space="1" w:color="auto"/>
          <w:bottom w:val="single" w:sz="4" w:space="1" w:color="auto"/>
          <w:right w:val="single" w:sz="4" w:space="1" w:color="auto"/>
        </w:pBdr>
        <w:spacing w:after="0" w:line="240" w:lineRule="auto"/>
      </w:pPr>
      <w:r>
        <w:t xml:space="preserve">    return HTTPStatus.OK, decoded_token['login']</w:t>
      </w:r>
    </w:p>
    <w:p w14:paraId="0B99ADDD" w14:textId="77777777" w:rsidR="00D2273F" w:rsidRDefault="00D2273F" w:rsidP="00D2273F">
      <w:pPr>
        <w:spacing w:after="0" w:line="240" w:lineRule="auto"/>
      </w:pPr>
    </w:p>
    <w:p w14:paraId="21AF9F4D" w14:textId="759E29EA" w:rsidR="00D2273F" w:rsidRDefault="00D2273F" w:rsidP="00D2273F">
      <w:pPr>
        <w:pStyle w:val="Ttulo4"/>
      </w:pPr>
      <w:r>
        <w:t>api_namespace.py</w:t>
      </w:r>
    </w:p>
    <w:p w14:paraId="4FBAE9C5" w14:textId="2248F944" w:rsidR="00D6286F" w:rsidRPr="00D6286F" w:rsidRDefault="00D6286F" w:rsidP="00D6286F">
      <w:r>
        <w:t xml:space="preserve">Registra las url de acceso por el servidor web del usuario. Una de las bases de los servicios es que estén bien documentados, y el mantenimiento de la documentación </w:t>
      </w:r>
      <w:r w:rsidR="00450C16">
        <w:t>s</w:t>
      </w:r>
      <w:r>
        <w:t xml:space="preserve">e hace muy tediosos. Si incluimos en la programación dicha documentación aumentaremos la productividad y minimizaremos los errores. En nuestro caso, las llamadas a </w:t>
      </w:r>
      <w:r w:rsidRPr="00A47853">
        <w:rPr>
          <w:i/>
          <w:iCs/>
        </w:rPr>
        <w:t>@....doc</w:t>
      </w:r>
      <w:r>
        <w:t xml:space="preserve">, </w:t>
      </w:r>
      <w:r w:rsidRPr="00A47853">
        <w:rPr>
          <w:i/>
          <w:iCs/>
        </w:rPr>
        <w:t>@....response</w:t>
      </w:r>
      <w:r>
        <w:t xml:space="preserve"> son llamadas de documentación.</w:t>
      </w:r>
      <w:r w:rsidR="00712F1B">
        <w:t xml:space="preserve"> Para acceder a la documentación generada automáticamente hay que usar el cliente web y utilizar la url de acceso definida en el registro (http://nombre_servidor/api/).</w:t>
      </w:r>
    </w:p>
    <w:p w14:paraId="56945C8B"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http import HTTPStatus</w:t>
      </w:r>
    </w:p>
    <w:p w14:paraId="14AF23A1"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flask_restx import Namespace, Resource, abort</w:t>
      </w:r>
    </w:p>
    <w:p w14:paraId="1DF696E1"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flask import request</w:t>
      </w:r>
    </w:p>
    <w:p w14:paraId="180702D8"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auth.config import PUBLIC_KEY, PRIVATE_KEY</w:t>
      </w:r>
    </w:p>
    <w:p w14:paraId="6004C86C"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lastRenderedPageBreak/>
        <w:t>from auth.models import return_payload</w:t>
      </w:r>
    </w:p>
    <w:p w14:paraId="3289BAA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auth.token_validation import validate_token, generate_token, logout_token</w:t>
      </w:r>
    </w:p>
    <w:p w14:paraId="68CAE705"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4B0D8DCC"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api_namespace = Namespace('api', description='User API operations')</w:t>
      </w:r>
    </w:p>
    <w:p w14:paraId="0D48337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return_payload_model = api_namespace.model('Return', return_payload)</w:t>
      </w:r>
    </w:p>
    <w:p w14:paraId="25EA4B9F"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2863D6E0" w14:textId="5B762F23" w:rsidR="00D2273F" w:rsidRDefault="00A47853" w:rsidP="00A47853">
      <w:r>
        <w:t xml:space="preserve">Definimos la ruta de validación del usuario, necesitará </w:t>
      </w:r>
      <w:r w:rsidR="00712F1B">
        <w:t>una clave y usuario</w:t>
      </w:r>
      <w:r>
        <w:t xml:space="preserve"> de entrada y comprobará que es</w:t>
      </w:r>
      <w:r w:rsidR="00712F1B">
        <w:t xml:space="preserve"> válido</w:t>
      </w:r>
      <w:r>
        <w:t xml:space="preserve">. La respuesta del servicio tendrá la forma del </w:t>
      </w:r>
      <w:r w:rsidRPr="00712F1B">
        <w:rPr>
          <w:i/>
          <w:iCs/>
        </w:rPr>
        <w:t>return_payload</w:t>
      </w:r>
      <w:r>
        <w:t xml:space="preserve"> (que recordemos solo tenía un campo). El decorador </w:t>
      </w:r>
      <w:r w:rsidRPr="00A47853">
        <w:rPr>
          <w:i/>
          <w:iCs/>
        </w:rPr>
        <w:t>@....marshal_with</w:t>
      </w:r>
      <w:r>
        <w:t xml:space="preserve"> hace que se transforme nuestro objeto en contenido json de forma automática antes de ser devuelto al usuario vía http.</w:t>
      </w:r>
    </w:p>
    <w:p w14:paraId="19370720"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@api_namespace.route('/v1/login/')</w:t>
      </w:r>
    </w:p>
    <w:p w14:paraId="6F190F7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class LoginMs(Resource):</w:t>
      </w:r>
    </w:p>
    <w:p w14:paraId="2F744FCF"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@api_namespace.doc('login')</w:t>
      </w:r>
    </w:p>
    <w:p w14:paraId="1C267591"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@api_namespace.doc(params={'user': 'Nombre de usuario', 'pass': 'Clave'})</w:t>
      </w:r>
    </w:p>
    <w:p w14:paraId="0A790C74"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@api_namespace.response(200, 'Token creado', return_payload_model)</w:t>
      </w:r>
    </w:p>
    <w:p w14:paraId="60DF6A46"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@api_namespace.response(403, 'Error de acceso', return_payload_model)</w:t>
      </w:r>
    </w:p>
    <w:p w14:paraId="75FCD8B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@api_namespace.marshal_with(return_payload_model)</w:t>
      </w:r>
    </w:p>
    <w:p w14:paraId="0013DEA6"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def get(self):</w:t>
      </w:r>
    </w:p>
    <w:p w14:paraId="15512FE5"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us = request.args.get("user", None)</w:t>
      </w:r>
    </w:p>
    <w:p w14:paraId="66A71066"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pw = request.args.get("pass", None)</w:t>
      </w:r>
    </w:p>
    <w:p w14:paraId="322D06FF"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04722228"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code, token = generate_token(us, pw, PRIVATE_KEY)</w:t>
      </w:r>
    </w:p>
    <w:p w14:paraId="299510E1"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if code == HTTPStatus.OK:</w:t>
      </w:r>
    </w:p>
    <w:p w14:paraId="56B551F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return_payload['message'] = token</w:t>
      </w:r>
    </w:p>
    <w:p w14:paraId="05175757"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6B7E64D1"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6AEE9950"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32B154C7" w14:textId="35BB3F16" w:rsidR="00886DF7" w:rsidRDefault="00886DF7" w:rsidP="00304DE3">
      <w:r>
        <w:t xml:space="preserve">Definimos la ruta </w:t>
      </w:r>
      <w:r w:rsidR="00A47853">
        <w:t>para validar un token</w:t>
      </w:r>
      <w:r>
        <w:t>, necesitará un token de entrada y comprobará que es válido. Este punto de acceso del ms será utilizado generalmente por otros ms para determinar si un token todavía es válido y pueden llevar a cabo la acción solicitada</w:t>
      </w:r>
    </w:p>
    <w:p w14:paraId="23DC8F7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@api_namespace.route('/v1/validate/')</w:t>
      </w:r>
    </w:p>
    <w:p w14:paraId="5F77C46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class ValidateMs(Resource):</w:t>
      </w:r>
    </w:p>
    <w:p w14:paraId="10B79CC3"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@api_namespace.doc('validate')</w:t>
      </w:r>
    </w:p>
    <w:p w14:paraId="6F058E6C"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@api_namespace.doc(params={'token': 'Token de validación'})</w:t>
      </w:r>
    </w:p>
    <w:p w14:paraId="4335BE2B"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@api_namespace.response(200, 'Validacion correcta', return_payload_model)</w:t>
      </w:r>
    </w:p>
    <w:p w14:paraId="7FCD580D"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@api_namespace.response(403, 'Error de acceso', return_payload_model)</w:t>
      </w:r>
    </w:p>
    <w:p w14:paraId="03B7E22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@api_namespace.response(405, 'Error de token', return_payload_model)</w:t>
      </w:r>
    </w:p>
    <w:p w14:paraId="406C070D"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@api_namespace.marshal_with(return_payload_model)</w:t>
      </w:r>
    </w:p>
    <w:p w14:paraId="0B57547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def get(self):</w:t>
      </w:r>
    </w:p>
    <w:p w14:paraId="3051264A" w14:textId="5D7ACD0A"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tk = request.args.get("token", None)</w:t>
      </w:r>
      <w:r w:rsidR="00A47853">
        <w:t xml:space="preserve">  </w:t>
      </w:r>
      <w:r w:rsidR="00A47853" w:rsidRPr="00A47853">
        <w:rPr>
          <w:b/>
          <w:bCs/>
        </w:rPr>
        <w:t># token enviado por el usuario</w:t>
      </w:r>
    </w:p>
    <w:p w14:paraId="3436A76C"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2FC1991A" w14:textId="3EF833F6" w:rsidR="00D2273F" w:rsidRDefault="00D2273F" w:rsidP="00A47853">
      <w:pPr>
        <w:pBdr>
          <w:top w:val="single" w:sz="4" w:space="1" w:color="auto"/>
          <w:left w:val="single" w:sz="4" w:space="1" w:color="auto"/>
          <w:bottom w:val="single" w:sz="4" w:space="1" w:color="auto"/>
          <w:right w:val="single" w:sz="4" w:space="1" w:color="auto"/>
        </w:pBdr>
        <w:tabs>
          <w:tab w:val="left" w:pos="5280"/>
        </w:tabs>
        <w:spacing w:after="0" w:line="240" w:lineRule="auto"/>
      </w:pPr>
      <w:r>
        <w:t xml:space="preserve">        code, login = validate_token(tk, PUBLIC_KEY)</w:t>
      </w:r>
      <w:r w:rsidR="00A47853">
        <w:t xml:space="preserve">  </w:t>
      </w:r>
      <w:r w:rsidR="00A47853" w:rsidRPr="00A47853">
        <w:rPr>
          <w:b/>
          <w:bCs/>
        </w:rPr>
        <w:t># ¿token válido?</w:t>
      </w:r>
      <w:r w:rsidR="00A47853">
        <w:tab/>
        <w:t xml:space="preserve">  </w:t>
      </w:r>
    </w:p>
    <w:p w14:paraId="311B3D2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if code == HTTPStatus.OK:</w:t>
      </w:r>
    </w:p>
    <w:p w14:paraId="7D050E26"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return_payload['message'] = True</w:t>
      </w:r>
    </w:p>
    <w:p w14:paraId="45FCCEF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0E9D1A60"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54BDD67F" w14:textId="77642F8E"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11DAA3A6" w14:textId="0F5BAB38" w:rsidR="00D2273F" w:rsidRDefault="00A47853" w:rsidP="00304DE3">
      <w:r>
        <w:lastRenderedPageBreak/>
        <w:t xml:space="preserve">Ruta de acceso para la desconexión. Este paso no es obligatorio ya que el token generado tiene una validez de </w:t>
      </w:r>
      <w:r w:rsidR="00F344A3">
        <w:t>un día</w:t>
      </w:r>
      <w:r>
        <w:t>, con lo que si no se desconecta tras ese tiempo no será accesible. Pero si tiene implicaciones de seguridad, ya que si no se desconecta y es capturado el token, cualquiera podría actuar en su nombre durante la validez del mismo.</w:t>
      </w:r>
    </w:p>
    <w:p w14:paraId="0BC4E529"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@api_namespace.route('/v1/logout/')</w:t>
      </w:r>
    </w:p>
    <w:p w14:paraId="1B97FECF"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class LogoutMs(Resource):</w:t>
      </w:r>
    </w:p>
    <w:p w14:paraId="3117056B"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@api_namespace.doc('logout')</w:t>
      </w:r>
    </w:p>
    <w:p w14:paraId="5B37B8E1"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@api_namespace.doc(params={'token': 'token de validación'})</w:t>
      </w:r>
    </w:p>
    <w:p w14:paraId="03BC75DF"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@api_namespace.response(200, 'Logout correcta', return_payload_model)</w:t>
      </w:r>
    </w:p>
    <w:p w14:paraId="70028F3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@api_namespace.response(403, 'Error de acceso', return_payload_model)</w:t>
      </w:r>
    </w:p>
    <w:p w14:paraId="2D3D8C26"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@api_namespace.response(405, 'Error de token', return_payload_model)</w:t>
      </w:r>
    </w:p>
    <w:p w14:paraId="2D364CD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@api_namespace.marshal_with(return_payload_model)</w:t>
      </w:r>
    </w:p>
    <w:p w14:paraId="172DE4E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def get(self):</w:t>
      </w:r>
    </w:p>
    <w:p w14:paraId="56B3A991" w14:textId="398224B9"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tk = request.args.get("token", None)</w:t>
      </w:r>
      <w:r w:rsidR="00A47853">
        <w:t xml:space="preserve">  </w:t>
      </w:r>
      <w:r w:rsidR="00A47853" w:rsidRPr="00A47853">
        <w:rPr>
          <w:b/>
          <w:bCs/>
        </w:rPr>
        <w:t># token enviado por el usuario</w:t>
      </w:r>
    </w:p>
    <w:p w14:paraId="457D013B"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67A5214D" w14:textId="183F45BC"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code, login = validate_token(tk, PUBLIC_KEY)</w:t>
      </w:r>
      <w:r w:rsidR="00A47853">
        <w:t xml:space="preserve">  </w:t>
      </w:r>
      <w:r w:rsidR="00A47853" w:rsidRPr="00A47853">
        <w:rPr>
          <w:b/>
          <w:bCs/>
        </w:rPr>
        <w:t># ¿token válido?</w:t>
      </w:r>
    </w:p>
    <w:p w14:paraId="44FB8441"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if code == HTTPStatus.OK:</w:t>
      </w:r>
    </w:p>
    <w:p w14:paraId="000D8011"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logout_token(login)</w:t>
      </w:r>
    </w:p>
    <w:p w14:paraId="20F6C679"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return_payload['message'] = True</w:t>
      </w:r>
    </w:p>
    <w:p w14:paraId="3628CF93"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56B003A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6235F876"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1CA3A4AC" w14:textId="77777777" w:rsidR="007B1030" w:rsidRDefault="007B1030" w:rsidP="007B1030">
      <w:pPr>
        <w:spacing w:after="0" w:line="240" w:lineRule="auto"/>
      </w:pPr>
    </w:p>
    <w:p w14:paraId="55B0320E" w14:textId="2BFFA87F" w:rsidR="00D2273F" w:rsidRDefault="00D2273F" w:rsidP="00E442BC">
      <w:pPr>
        <w:pStyle w:val="Ttulo4"/>
      </w:pPr>
      <w:r>
        <w:t>admin_namespace.py</w:t>
      </w:r>
    </w:p>
    <w:p w14:paraId="7D30F4F7" w14:textId="59C65A06" w:rsidR="00BA2529" w:rsidRDefault="00BA2529" w:rsidP="00BA2529">
      <w:r>
        <w:t>Similar a lo visto en el punto anterior para el usuario</w:t>
      </w:r>
      <w:r w:rsidR="00E93046">
        <w:t>, pero en este caso para el administrador.</w:t>
      </w:r>
    </w:p>
    <w:p w14:paraId="3766743D"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http import HTTPStatus</w:t>
      </w:r>
    </w:p>
    <w:p w14:paraId="708629C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flask_restx import Namespace, Resource, abort</w:t>
      </w:r>
    </w:p>
    <w:p w14:paraId="65FE1E38"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flask import request</w:t>
      </w:r>
    </w:p>
    <w:p w14:paraId="60DA43A7"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auth.config import PUBLIC_KEY, PRIVATE_KEY</w:t>
      </w:r>
    </w:p>
    <w:p w14:paraId="30623A6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auth.models import return_payload</w:t>
      </w:r>
    </w:p>
    <w:p w14:paraId="436862DB"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auth.token_validation import generate_token_admin, validate_token_admin</w:t>
      </w:r>
    </w:p>
    <w:p w14:paraId="16A53DAF"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from auth.db import db, Logins</w:t>
      </w:r>
    </w:p>
    <w:p w14:paraId="5C3C190C"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0899BD3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admin_namespace = Namespace('admin', description='Admin API operations')</w:t>
      </w:r>
    </w:p>
    <w:p w14:paraId="613759F7"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return_payload_model = admin_namespace.model('Return', return_payload)</w:t>
      </w:r>
    </w:p>
    <w:p w14:paraId="23833113"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5A767EB4" w14:textId="77777777" w:rsidR="00BA2529" w:rsidRDefault="00BA2529" w:rsidP="00BA2529">
      <w:r>
        <w:t>Similar a lo visto en el punto anterior para el usuario, excepto que solo usará POST.</w:t>
      </w:r>
    </w:p>
    <w:p w14:paraId="0B9AC5B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@admin_namespace.route('/login/', methods=['POST'])</w:t>
      </w:r>
    </w:p>
    <w:p w14:paraId="4B9F0479"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class LoginAdminMs(Resource):</w:t>
      </w:r>
    </w:p>
    <w:p w14:paraId="2E7B6263"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@admin_namespace.doc('login')</w:t>
      </w:r>
    </w:p>
    <w:p w14:paraId="4E7A2DE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@admin_namespace.doc(params={'user': 'Nombre de usuario', 'pass': 'Clave'})</w:t>
      </w:r>
    </w:p>
    <w:p w14:paraId="4040E59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@admin_namespace.response(200, 'Token creado', return_payload_model)</w:t>
      </w:r>
    </w:p>
    <w:p w14:paraId="14B5B64B"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@admin_namespace.response(403, 'Error de acceso', return_payload_model)</w:t>
      </w:r>
    </w:p>
    <w:p w14:paraId="1A1F113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@admin_namespace.marshal_with(return_payload_model)</w:t>
      </w:r>
    </w:p>
    <w:p w14:paraId="34E37C9D"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def post(self):</w:t>
      </w:r>
    </w:p>
    <w:p w14:paraId="16305786"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us = request.form.get("user", None)</w:t>
      </w:r>
    </w:p>
    <w:p w14:paraId="579A63E7"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pw = request.form.get("pass", None)</w:t>
      </w:r>
    </w:p>
    <w:p w14:paraId="58F785E9"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2AD91230"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code, token = generate_token_admin(us, pw, PRIVATE_KEY)</w:t>
      </w:r>
    </w:p>
    <w:p w14:paraId="649B8D68"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if code == HTTPStatus.OK:</w:t>
      </w:r>
    </w:p>
    <w:p w14:paraId="3E8CC40B"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return_payload['message'] = token</w:t>
      </w:r>
    </w:p>
    <w:p w14:paraId="3949BE1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5D0EB8B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18D068EC"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0E55DA90"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61702F74" w14:textId="34C291D8" w:rsidR="00BA2529" w:rsidRDefault="00BA2529" w:rsidP="00BA2529">
      <w:r>
        <w:t>Similar a lo visto en el punto anterior para el usuario, excepto que solo usará POST.</w:t>
      </w:r>
      <w:r w:rsidR="00555292">
        <w:t xml:space="preserve"> Este punto crea un nuevo usuario tipo </w:t>
      </w:r>
      <w:r w:rsidR="00555292" w:rsidRPr="00555292">
        <w:rPr>
          <w:i/>
          <w:iCs/>
        </w:rPr>
        <w:t>usuario</w:t>
      </w:r>
      <w:r w:rsidR="00555292">
        <w:t xml:space="preserve"> en el sistema.</w:t>
      </w:r>
    </w:p>
    <w:p w14:paraId="56D6684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@admin_namespace.route('/create/', methods=['POST'])</w:t>
      </w:r>
    </w:p>
    <w:p w14:paraId="7A6C4D4D"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class CreateAdminMs(Resource):</w:t>
      </w:r>
    </w:p>
    <w:p w14:paraId="27DE826D"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@admin_namespace.doc('create')</w:t>
      </w:r>
    </w:p>
    <w:p w14:paraId="1E3E6864"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@admin_namespace.doc(params={'user': 'Nombre de usuario', 'pass': 'Clave', 'token': 'token'})</w:t>
      </w:r>
    </w:p>
    <w:p w14:paraId="5B37812B"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@admin_namespace.response(200, 'Usuario creado', return_payload_model)</w:t>
      </w:r>
    </w:p>
    <w:p w14:paraId="7B633B57"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@admin_namespace.response(403, 'Error de acceso', return_payload_model)</w:t>
      </w:r>
    </w:p>
    <w:p w14:paraId="28E867F3"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@admin_namespace.response(405, 'Error de token', return_payload_model)</w:t>
      </w:r>
    </w:p>
    <w:p w14:paraId="76E8AC1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@admin_namespace.marshal_with(return_payload_model)</w:t>
      </w:r>
    </w:p>
    <w:p w14:paraId="571FE8B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def post(self):</w:t>
      </w:r>
    </w:p>
    <w:p w14:paraId="7E30A5F3"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us = request.form.get("user", None)</w:t>
      </w:r>
    </w:p>
    <w:p w14:paraId="2B5B4ED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pw = request.form.get("pass", None)</w:t>
      </w:r>
    </w:p>
    <w:p w14:paraId="68EB855C"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tk = request.form.get("token", None)</w:t>
      </w:r>
    </w:p>
    <w:p w14:paraId="2E6807AB"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67FAFE84"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code, _ = validate_token_admin(tk, PUBLIC_KEY)</w:t>
      </w:r>
    </w:p>
    <w:p w14:paraId="2302EE2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if code == HTTPStatus.OK:</w:t>
      </w:r>
    </w:p>
    <w:p w14:paraId="42777D6D"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usuario_bbdd = Logins()</w:t>
      </w:r>
    </w:p>
    <w:p w14:paraId="7D1392F7"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usuario_bbdd.login = us</w:t>
      </w:r>
    </w:p>
    <w:p w14:paraId="72F9FBCC"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usuario_bbdd.pasw = pw</w:t>
      </w:r>
    </w:p>
    <w:p w14:paraId="7B3DBADD"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db.session.add(usuario_bbdd)</w:t>
      </w:r>
    </w:p>
    <w:p w14:paraId="0A36B6EF"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db.session.commit()</w:t>
      </w:r>
    </w:p>
    <w:p w14:paraId="7014B208"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return_payload['message'] = True</w:t>
      </w:r>
    </w:p>
    <w:p w14:paraId="64FEDA7C"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2010B15F"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3B7159B0"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068A760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0EE798DC" w14:textId="14D59844" w:rsidR="00BA2529" w:rsidRDefault="00BA2529" w:rsidP="00BA2529">
      <w:r>
        <w:t>Similar a lo visto en el punto anterior para el usuario, excepto que solo usará POST.</w:t>
      </w:r>
      <w:r w:rsidR="00555292">
        <w:t xml:space="preserve"> Borra un usuario del sistema.</w:t>
      </w:r>
    </w:p>
    <w:p w14:paraId="06BC1234"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@admin_namespace.route('/delete/', methods=['POST'])</w:t>
      </w:r>
    </w:p>
    <w:p w14:paraId="78131A9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class DeleteAdminMs(Resource):</w:t>
      </w:r>
    </w:p>
    <w:p w14:paraId="0FEF5066"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@admin_namespace.doc('delete')</w:t>
      </w:r>
    </w:p>
    <w:p w14:paraId="6AEC082F"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@admin_namespace.doc(params={'user': 'Nombre de usuario', 'pass': 'Clave', 'token': 'token'})</w:t>
      </w:r>
    </w:p>
    <w:p w14:paraId="7C02D693"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@admin_namespace.response(200, 'Usuario borrado', return_payload_model)</w:t>
      </w:r>
    </w:p>
    <w:p w14:paraId="13EECE00"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@admin_namespace.response(403, 'Error de acceso', return_payload_model)</w:t>
      </w:r>
    </w:p>
    <w:p w14:paraId="4B618E9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@admin_namespace.response(405, 'Error de token', return_payload_model)</w:t>
      </w:r>
    </w:p>
    <w:p w14:paraId="78A7563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@admin_namespace.marshal_with(return_payload_model)</w:t>
      </w:r>
    </w:p>
    <w:p w14:paraId="46A2B03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def post(self):</w:t>
      </w:r>
    </w:p>
    <w:p w14:paraId="6A4F88D8"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us = request.form.get("user", None)</w:t>
      </w:r>
    </w:p>
    <w:p w14:paraId="0841B644"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pw = request.form.get("pass", None)</w:t>
      </w:r>
    </w:p>
    <w:p w14:paraId="5BFA027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lastRenderedPageBreak/>
        <w:t xml:space="preserve">        tk = request.form.get("token", None)</w:t>
      </w:r>
    </w:p>
    <w:p w14:paraId="213DEFDE"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6027E08D"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code, _ = validate_token_admin(tk, PUBLIC_KEY)</w:t>
      </w:r>
    </w:p>
    <w:p w14:paraId="74DE774F"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if code == HTTPStatus.OK:</w:t>
      </w:r>
    </w:p>
    <w:p w14:paraId="1593F5BB"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usuario_bbdd = Logins.query.filter_by(login=us, pasw=pw).first()</w:t>
      </w:r>
    </w:p>
    <w:p w14:paraId="6846CD4A"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if usuario_bbdd:</w:t>
      </w:r>
    </w:p>
    <w:p w14:paraId="7F3E7F39"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usuario_bbdd.login = us</w:t>
      </w:r>
    </w:p>
    <w:p w14:paraId="1BA3AAC4"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usuario_bbdd.pasw = pw</w:t>
      </w:r>
    </w:p>
    <w:p w14:paraId="70DADAD2"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db.session.delete(usuario_bbdd)</w:t>
      </w:r>
    </w:p>
    <w:p w14:paraId="17099E48"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db.session.commit()</w:t>
      </w:r>
    </w:p>
    <w:p w14:paraId="6709EA86"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return_payload['message'] = True</w:t>
      </w:r>
    </w:p>
    <w:p w14:paraId="027703A1"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2AD2EF03"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7928106B"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abort(HTTPStatus.METHOD_NOT_ALLOWED)</w:t>
      </w:r>
    </w:p>
    <w:p w14:paraId="110AD0E9" w14:textId="77777777" w:rsidR="00D2273F" w:rsidRDefault="00D2273F" w:rsidP="00E442BC">
      <w:pPr>
        <w:pBdr>
          <w:top w:val="single" w:sz="4" w:space="1" w:color="auto"/>
          <w:left w:val="single" w:sz="4" w:space="1" w:color="auto"/>
          <w:bottom w:val="single" w:sz="4" w:space="1" w:color="auto"/>
          <w:right w:val="single" w:sz="4" w:space="1" w:color="auto"/>
        </w:pBdr>
        <w:spacing w:after="0" w:line="240" w:lineRule="auto"/>
      </w:pPr>
    </w:p>
    <w:p w14:paraId="501D246D" w14:textId="77777777" w:rsidR="00574B94" w:rsidRDefault="00D2273F" w:rsidP="00E442BC">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157AFEEA" w14:textId="20F81D49" w:rsidR="00574B94" w:rsidRDefault="00574B94" w:rsidP="00C019B9">
      <w:pPr>
        <w:spacing w:after="0" w:line="240" w:lineRule="auto"/>
      </w:pPr>
    </w:p>
    <w:p w14:paraId="090B4C48" w14:textId="5687552C" w:rsidR="00574B94" w:rsidRDefault="00574B94" w:rsidP="00574B94">
      <w:pPr>
        <w:pStyle w:val="Ttulo3"/>
      </w:pPr>
      <w:bookmarkStart w:id="109" w:name="_Toc104188515"/>
      <w:r>
        <w:t>Dockerizar el servicio</w:t>
      </w:r>
      <w:bookmarkEnd w:id="109"/>
    </w:p>
    <w:p w14:paraId="5E8D829E" w14:textId="631308B2" w:rsidR="008659D0" w:rsidRDefault="000710B1" w:rsidP="008659D0">
      <w:r>
        <w:rPr>
          <w:noProof/>
        </w:rPr>
        <w:object w:dxaOrig="1440" w:dyaOrig="1440" w14:anchorId="0C2D4748">
          <v:shape id="_x0000_s2072" type="#_x0000_t75" style="position:absolute;left:0;text-align:left;margin-left:.15pt;margin-top:.45pt;width:267.75pt;height:126pt;z-index:251670528;mso-position-horizontal:absolute;mso-position-horizontal-relative:text;mso-position-vertical:absolute;mso-position-vertical-relative:text;mso-width-relative:page;mso-height-relative:page">
            <v:imagedata r:id="rId67" o:title=""/>
            <w10:wrap type="square"/>
          </v:shape>
          <o:OLEObject Type="Embed" ProgID="Paint.Picture" ShapeID="_x0000_s2072" DrawAspect="Content" ObjectID="_1714801179" r:id="rId68"/>
        </w:object>
      </w:r>
      <w:r w:rsidR="002C5F2F">
        <w:t>Si estamos creando ms es porque necesitamos ciertas características de funcionamiento, escalado, etc. El sistema utilizará Docker para el control de los ms. En este apartado vamos a ver el proceso de migrar nuestro ms que funciona en la máquina local a que funcione en Docker.</w:t>
      </w:r>
    </w:p>
    <w:p w14:paraId="6C417ADD" w14:textId="3B60DC19" w:rsidR="002C5F2F" w:rsidRDefault="002C5F2F" w:rsidP="008659D0">
      <w:r>
        <w:t xml:space="preserve">Para poder implementar este paso debemos generar en primer lugar los requerimientos Python de librerías que tendrá nuestra imagen Docker, así como decidir la base de la misma. </w:t>
      </w:r>
      <w:r w:rsidR="0097248E">
        <w:t xml:space="preserve">Para este ms usaremos la base </w:t>
      </w:r>
      <w:r w:rsidR="0097248E" w:rsidRPr="0097248E">
        <w:t>python:3.7-slim-buster</w:t>
      </w:r>
      <w:r w:rsidR="0097248E">
        <w:t>.</w:t>
      </w:r>
    </w:p>
    <w:p w14:paraId="1A85C8A4" w14:textId="0DE877AA" w:rsidR="00AA6714" w:rsidRDefault="00AA6714" w:rsidP="00AA6714">
      <w:pPr>
        <w:pStyle w:val="Ttulo4"/>
      </w:pPr>
      <w:r>
        <w:t>requeriments.txt</w:t>
      </w:r>
    </w:p>
    <w:p w14:paraId="2A4365C3" w14:textId="1F016669" w:rsidR="0097248E" w:rsidRPr="0097248E" w:rsidRDefault="0097248E" w:rsidP="0097248E">
      <w:r>
        <w:t>La instrucción siguiente creará un fichero con todas las librerías que son necesarias instalar dentro de la imagen para que funcione nuestra aplicación.</w:t>
      </w:r>
    </w:p>
    <w:p w14:paraId="196F0443" w14:textId="69F8E186" w:rsidR="00AA6714" w:rsidRDefault="00AA6714" w:rsidP="00AA6714">
      <w:pPr>
        <w:pBdr>
          <w:top w:val="single" w:sz="4" w:space="1" w:color="auto"/>
          <w:left w:val="single" w:sz="4" w:space="4" w:color="auto"/>
          <w:bottom w:val="single" w:sz="4" w:space="1" w:color="auto"/>
          <w:right w:val="single" w:sz="4" w:space="4" w:color="auto"/>
        </w:pBdr>
      </w:pPr>
      <w:r>
        <w:t>pip3 freeze &gt; requirements.txt</w:t>
      </w:r>
    </w:p>
    <w:p w14:paraId="3047A210" w14:textId="77777777" w:rsidR="000E6ADA" w:rsidRDefault="000E6ADA" w:rsidP="000E6ADA">
      <w:pPr>
        <w:spacing w:after="0" w:line="240" w:lineRule="auto"/>
      </w:pPr>
    </w:p>
    <w:p w14:paraId="32338936" w14:textId="13C28737" w:rsidR="00AA6714" w:rsidRDefault="00AA6714" w:rsidP="00AA6714">
      <w:pPr>
        <w:pStyle w:val="Ttulo4"/>
      </w:pPr>
      <w:r>
        <w:t>environment.env</w:t>
      </w:r>
    </w:p>
    <w:p w14:paraId="28CA14E2" w14:textId="11CEC7CB" w:rsidR="0097248E" w:rsidRPr="0097248E" w:rsidRDefault="0097248E" w:rsidP="0097248E">
      <w:r>
        <w:t>Este fichero contendrá todas las variables de entorno que queremos crear en el momento de la ejecución de nuestro contenedor, son las mismas que ya se definieron dentro del ms. De esta manera permitimos configuraciones externas a nuestro ms de forma automática.</w:t>
      </w:r>
    </w:p>
    <w:p w14:paraId="7E239E40"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SRV_IP=127.0.0.1</w:t>
      </w:r>
    </w:p>
    <w:p w14:paraId="377B01F3"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SRV_PORT=15000</w:t>
      </w:r>
    </w:p>
    <w:p w14:paraId="05069522"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DB_USER=log</w:t>
      </w:r>
    </w:p>
    <w:p w14:paraId="6893E243"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DB_PW=log</w:t>
      </w:r>
    </w:p>
    <w:p w14:paraId="0C5C04ED"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DB_SRV=192.168.91.130</w:t>
      </w:r>
    </w:p>
    <w:p w14:paraId="4135B0BE"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DB_BBDD=autorizacion</w:t>
      </w:r>
    </w:p>
    <w:p w14:paraId="5C9FA4CE" w14:textId="77777777" w:rsidR="000E6ADA" w:rsidRDefault="000E6ADA" w:rsidP="000E6ADA">
      <w:pPr>
        <w:spacing w:after="0" w:line="240" w:lineRule="auto"/>
      </w:pPr>
    </w:p>
    <w:p w14:paraId="35DDA8B0" w14:textId="7E8CE119" w:rsidR="00AA6714" w:rsidRDefault="00AA6714" w:rsidP="00AA6714">
      <w:pPr>
        <w:pStyle w:val="Ttulo4"/>
      </w:pPr>
      <w:r>
        <w:t>Docker/start_server.sh</w:t>
      </w:r>
    </w:p>
    <w:p w14:paraId="7DA467AD" w14:textId="19F3AE46" w:rsidR="0097248E" w:rsidRDefault="0097248E" w:rsidP="0097248E">
      <w:r>
        <w:t xml:space="preserve">Los contenedores deben ejecutar el proceso una vez que arrancar a través de la orden </w:t>
      </w:r>
      <w:r w:rsidR="009C0556">
        <w:t>CMD</w:t>
      </w:r>
      <w:r>
        <w:t xml:space="preserve"> o de la orden ENTRYPOINT, este es el fichero que será ejecutado en ese caso para lanzar el servidor web uwsgi que instalaremos.</w:t>
      </w:r>
    </w:p>
    <w:p w14:paraId="4A966324" w14:textId="1AF52B6A" w:rsidR="0097248E" w:rsidRPr="0097248E" w:rsidRDefault="0097248E" w:rsidP="0097248E">
      <w:r>
        <w:t xml:space="preserve">Debemos reseñar que el fichero de configuración del servidor reside bajo </w:t>
      </w:r>
      <w:r w:rsidRPr="0097248E">
        <w:rPr>
          <w:i/>
          <w:iCs/>
        </w:rPr>
        <w:t>/opt/code</w:t>
      </w:r>
      <w:r>
        <w:t xml:space="preserve"> y que se tiene que lanzar con soporte Python (</w:t>
      </w:r>
      <w:r w:rsidRPr="0097248E">
        <w:rPr>
          <w:i/>
          <w:iCs/>
        </w:rPr>
        <w:t>--plugin python3</w:t>
      </w:r>
      <w:r>
        <w:t>).</w:t>
      </w:r>
    </w:p>
    <w:p w14:paraId="139D35CB"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#!/bin/sh</w:t>
      </w:r>
    </w:p>
    <w:p w14:paraId="112555A9"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p>
    <w:p w14:paraId="6053EE9D"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_term() {</w:t>
      </w:r>
    </w:p>
    <w:p w14:paraId="0EF5DC0C"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 xml:space="preserve">  echo "Caught SIGTERM signal! Sending graceful stop to uWSGI through the master-fifo"</w:t>
      </w:r>
    </w:p>
    <w:p w14:paraId="09077821"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 xml:space="preserve">  # See details in the uwsgi.ini file and</w:t>
      </w:r>
    </w:p>
    <w:p w14:paraId="7E982D33"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 xml:space="preserve">  # in http://uwsgi-docs.readthedocs.io/en/latest/MasterFIFO.html</w:t>
      </w:r>
    </w:p>
    <w:p w14:paraId="2F0B0BF8"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 xml:space="preserve">  # q means "graceful stop"</w:t>
      </w:r>
    </w:p>
    <w:p w14:paraId="55D6E81C"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 xml:space="preserve">  echo q &gt; /tmp/uwsgi-fifo</w:t>
      </w:r>
    </w:p>
    <w:p w14:paraId="30934ACC"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w:t>
      </w:r>
    </w:p>
    <w:p w14:paraId="7FEFD9AD"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trap _term SIGTERM</w:t>
      </w:r>
    </w:p>
    <w:p w14:paraId="2F7EAEB8"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p>
    <w:p w14:paraId="2A019FD6" w14:textId="77777777" w:rsidR="00AA6714" w:rsidRPr="0097248E" w:rsidRDefault="00AA6714" w:rsidP="00AA6714">
      <w:pPr>
        <w:pBdr>
          <w:top w:val="single" w:sz="4" w:space="1" w:color="auto"/>
          <w:left w:val="single" w:sz="4" w:space="4" w:color="auto"/>
          <w:bottom w:val="single" w:sz="4" w:space="1" w:color="auto"/>
          <w:right w:val="single" w:sz="4" w:space="4" w:color="auto"/>
        </w:pBdr>
        <w:spacing w:after="0" w:line="240" w:lineRule="auto"/>
        <w:rPr>
          <w:b/>
          <w:bCs/>
        </w:rPr>
      </w:pPr>
      <w:r w:rsidRPr="0097248E">
        <w:rPr>
          <w:b/>
          <w:bCs/>
        </w:rPr>
        <w:t>uwsgi --plugin python3 --http-socket :$SRV_PORT --ini /opt/code/docker/uwsgi.ini &amp;</w:t>
      </w:r>
    </w:p>
    <w:p w14:paraId="1B5DAA2A"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p>
    <w:p w14:paraId="7355C36E"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 We need to wait to properly catch the signal, that's why uWSGI is started</w:t>
      </w:r>
    </w:p>
    <w:p w14:paraId="3C373950"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 in the background. $! is the PID of uWSGI</w:t>
      </w:r>
    </w:p>
    <w:p w14:paraId="2D9E90B3"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wait $!</w:t>
      </w:r>
    </w:p>
    <w:p w14:paraId="3721E650"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 The container exits with code 143, which means "exited because SIGTERM"</w:t>
      </w:r>
    </w:p>
    <w:p w14:paraId="2A8D6940"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 128 + 15 (SIGTERM)</w:t>
      </w:r>
    </w:p>
    <w:p w14:paraId="2C910681" w14:textId="77777777" w:rsidR="000E6ADA" w:rsidRDefault="000E6ADA" w:rsidP="000E6ADA">
      <w:pPr>
        <w:spacing w:after="0" w:line="240" w:lineRule="auto"/>
      </w:pPr>
    </w:p>
    <w:p w14:paraId="7A2D6BB0" w14:textId="4A8F3552" w:rsidR="00AA6714" w:rsidRDefault="00AA6714" w:rsidP="00AA6714">
      <w:pPr>
        <w:pStyle w:val="Ttulo4"/>
      </w:pPr>
      <w:r>
        <w:t>Docker/uwsgi.ini</w:t>
      </w:r>
    </w:p>
    <w:p w14:paraId="72FD68A2" w14:textId="10C5D5D7" w:rsidR="0097248E" w:rsidRPr="0097248E" w:rsidRDefault="0097248E" w:rsidP="0097248E">
      <w:r>
        <w:t>Fichero de configuración del servidor web,</w:t>
      </w:r>
      <w:r w:rsidR="00BB421B">
        <w:t xml:space="preserve"> se configura el directorio de la aplicación por defecto (</w:t>
      </w:r>
      <w:r w:rsidR="00BB421B" w:rsidRPr="00BB421B">
        <w:rPr>
          <w:i/>
          <w:iCs/>
        </w:rPr>
        <w:t>/opt/code</w:t>
      </w:r>
      <w:r w:rsidR="00BB421B">
        <w:t>), el fichero a ejecutar cuando se lance (</w:t>
      </w:r>
      <w:r w:rsidR="00BB421B" w:rsidRPr="00BB421B">
        <w:rPr>
          <w:i/>
          <w:iCs/>
        </w:rPr>
        <w:t>wsgi.py</w:t>
      </w:r>
      <w:r w:rsidR="00BB421B">
        <w:t>) y el usuario del sistema con el que correrá el servidor (</w:t>
      </w:r>
      <w:r w:rsidR="00BB421B" w:rsidRPr="00BB421B">
        <w:rPr>
          <w:i/>
          <w:iCs/>
        </w:rPr>
        <w:t>uid=uwsgi</w:t>
      </w:r>
      <w:r w:rsidR="00BB421B">
        <w:t>). Si deseamos conocer el resto de opciones visitar la página de referencia del servidor (</w:t>
      </w:r>
      <w:r w:rsidR="00BB421B" w:rsidRPr="00BB421B">
        <w:t>https://uwsgi-docs.readthedocs.io/en/latest/</w:t>
      </w:r>
      <w:r w:rsidR="00BB421B">
        <w:t>).</w:t>
      </w:r>
    </w:p>
    <w:p w14:paraId="3B892B6F"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[uwsgi]</w:t>
      </w:r>
    </w:p>
    <w:p w14:paraId="18541BC4" w14:textId="77777777" w:rsidR="00AA6714" w:rsidRPr="00BB421B" w:rsidRDefault="00AA6714" w:rsidP="00AA6714">
      <w:pPr>
        <w:pBdr>
          <w:top w:val="single" w:sz="4" w:space="1" w:color="auto"/>
          <w:left w:val="single" w:sz="4" w:space="4" w:color="auto"/>
          <w:bottom w:val="single" w:sz="4" w:space="1" w:color="auto"/>
          <w:right w:val="single" w:sz="4" w:space="4" w:color="auto"/>
        </w:pBdr>
        <w:spacing w:after="0" w:line="240" w:lineRule="auto"/>
        <w:rPr>
          <w:b/>
          <w:bCs/>
        </w:rPr>
      </w:pPr>
      <w:r w:rsidRPr="00BB421B">
        <w:rPr>
          <w:b/>
          <w:bCs/>
        </w:rPr>
        <w:t>uid=uwsgi</w:t>
      </w:r>
    </w:p>
    <w:p w14:paraId="6DB9EAE5" w14:textId="77777777" w:rsidR="00AA6714" w:rsidRPr="00BB421B" w:rsidRDefault="00AA6714" w:rsidP="00AA6714">
      <w:pPr>
        <w:pBdr>
          <w:top w:val="single" w:sz="4" w:space="1" w:color="auto"/>
          <w:left w:val="single" w:sz="4" w:space="4" w:color="auto"/>
          <w:bottom w:val="single" w:sz="4" w:space="1" w:color="auto"/>
          <w:right w:val="single" w:sz="4" w:space="4" w:color="auto"/>
        </w:pBdr>
        <w:spacing w:after="0" w:line="240" w:lineRule="auto"/>
        <w:rPr>
          <w:b/>
          <w:bCs/>
        </w:rPr>
      </w:pPr>
      <w:r w:rsidRPr="00BB421B">
        <w:rPr>
          <w:b/>
          <w:bCs/>
        </w:rPr>
        <w:t>chdir=/opt/code</w:t>
      </w:r>
    </w:p>
    <w:p w14:paraId="107531FB" w14:textId="77777777" w:rsidR="00AA6714" w:rsidRPr="00BB421B" w:rsidRDefault="00AA6714" w:rsidP="00AA6714">
      <w:pPr>
        <w:pBdr>
          <w:top w:val="single" w:sz="4" w:space="1" w:color="auto"/>
          <w:left w:val="single" w:sz="4" w:space="4" w:color="auto"/>
          <w:bottom w:val="single" w:sz="4" w:space="1" w:color="auto"/>
          <w:right w:val="single" w:sz="4" w:space="4" w:color="auto"/>
        </w:pBdr>
        <w:spacing w:after="0" w:line="240" w:lineRule="auto"/>
        <w:rPr>
          <w:b/>
          <w:bCs/>
        </w:rPr>
      </w:pPr>
      <w:r w:rsidRPr="00BB421B">
        <w:rPr>
          <w:b/>
          <w:bCs/>
        </w:rPr>
        <w:t>wsgi-file=/opt/code/wsgi.py</w:t>
      </w:r>
    </w:p>
    <w:p w14:paraId="7B0B151D"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master=True</w:t>
      </w:r>
    </w:p>
    <w:p w14:paraId="7335FCCF"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pidfile=/tmp/uwsgi.pid</w:t>
      </w:r>
    </w:p>
    <w:p w14:paraId="79307407"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socket=/tmp/uwsgi.sock</w:t>
      </w:r>
    </w:p>
    <w:p w14:paraId="52E020DC"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vacuum=True</w:t>
      </w:r>
    </w:p>
    <w:p w14:paraId="7B597C8C"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processes=1</w:t>
      </w:r>
    </w:p>
    <w:p w14:paraId="330C04E4"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max-requests=5000</w:t>
      </w:r>
    </w:p>
    <w:p w14:paraId="6F246662"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 Used to send commands to uWSGI</w:t>
      </w:r>
    </w:p>
    <w:p w14:paraId="6278A959"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master-fifo=/tmp/uwsgi-fifo</w:t>
      </w:r>
    </w:p>
    <w:p w14:paraId="4A059CF7" w14:textId="7777777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plugins=python</w:t>
      </w:r>
    </w:p>
    <w:p w14:paraId="54637D35" w14:textId="52B34F37" w:rsidR="00AA6714" w:rsidRDefault="00AA6714" w:rsidP="00AA6714">
      <w:pPr>
        <w:pBdr>
          <w:top w:val="single" w:sz="4" w:space="1" w:color="auto"/>
          <w:left w:val="single" w:sz="4" w:space="4" w:color="auto"/>
          <w:bottom w:val="single" w:sz="4" w:space="1" w:color="auto"/>
          <w:right w:val="single" w:sz="4" w:space="4" w:color="auto"/>
        </w:pBdr>
        <w:spacing w:after="0" w:line="240" w:lineRule="auto"/>
      </w:pPr>
      <w:r>
        <w:t>pythonpath=/usr/local/lib/python3.7/site-packages/</w:t>
      </w:r>
    </w:p>
    <w:p w14:paraId="67366D64" w14:textId="77777777" w:rsidR="000E6ADA" w:rsidRDefault="000E6ADA" w:rsidP="000E6ADA">
      <w:pPr>
        <w:spacing w:after="0" w:line="240" w:lineRule="auto"/>
      </w:pPr>
    </w:p>
    <w:p w14:paraId="40552F7D" w14:textId="75D8DD2F" w:rsidR="00574B94" w:rsidRDefault="00574B94" w:rsidP="00574B94">
      <w:pPr>
        <w:pStyle w:val="Ttulo4"/>
      </w:pPr>
      <w:r>
        <w:lastRenderedPageBreak/>
        <w:t>Dockerfile</w:t>
      </w:r>
    </w:p>
    <w:p w14:paraId="5E285118"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FROM python:3.7-slim-buster</w:t>
      </w:r>
    </w:p>
    <w:p w14:paraId="4BBBE660"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ENV SRV_PORT=$SRV_PORT</w:t>
      </w:r>
    </w:p>
    <w:p w14:paraId="0281D6DB"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ENV SRV_IP=$SRV_IP</w:t>
      </w:r>
    </w:p>
    <w:p w14:paraId="4A1C4B34"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ENV DB_USER=$DB_USER</w:t>
      </w:r>
    </w:p>
    <w:p w14:paraId="3A7DD3D9"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ENV DB_PW=$DB_PW</w:t>
      </w:r>
    </w:p>
    <w:p w14:paraId="08350107"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ENV DB_SRV=$DB_SRV</w:t>
      </w:r>
    </w:p>
    <w:p w14:paraId="7475312C"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ENV DB_BBDD=$DB_BBDD</w:t>
      </w:r>
    </w:p>
    <w:p w14:paraId="4EEC57B3"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ENV LD_LIBRARY_PATH="/usr/lib/x86_64-linux-gnu/:$PATH"</w:t>
      </w:r>
    </w:p>
    <w:p w14:paraId="5BED4B76" w14:textId="52E7C969" w:rsidR="00574B94" w:rsidRDefault="007656C1" w:rsidP="007656C1">
      <w:r>
        <w:t>Instalamos los paquetes básicos para el funcionamiento del servidor.</w:t>
      </w:r>
    </w:p>
    <w:p w14:paraId="3974DB1D"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RUN apt-get update \</w:t>
      </w:r>
    </w:p>
    <w:p w14:paraId="5306BAEE"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 xml:space="preserve">    &amp;&amp;  apt-get -y install gcc libffi-dev python3-dev \</w:t>
      </w:r>
    </w:p>
    <w:p w14:paraId="443E1CAB"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 xml:space="preserve">    &amp;&amp; apt-get -y install uwsgi uwsgi-core uwsgi-plugin-python3</w:t>
      </w:r>
    </w:p>
    <w:p w14:paraId="1DDEAEA7" w14:textId="0BBA56C4" w:rsidR="00574B94" w:rsidRDefault="007656C1" w:rsidP="007656C1">
      <w:r>
        <w:t>Instalamos los paquetes para la creación de la librería cliente mysql de Python, no se puede instalar desde pip y hay que compilarla.</w:t>
      </w:r>
    </w:p>
    <w:p w14:paraId="02DF110B"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RUN apt-get -y install default-libmysqlclient-dev</w:t>
      </w:r>
    </w:p>
    <w:p w14:paraId="429D7457" w14:textId="6FA94CA4" w:rsidR="00574B94" w:rsidRDefault="007656C1" w:rsidP="007656C1">
      <w:r>
        <w:t>Creamos el directorio de la aplicación y nos establecemos en él.</w:t>
      </w:r>
    </w:p>
    <w:p w14:paraId="2D8500EE"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RUN mkdir -p /opt/code</w:t>
      </w:r>
    </w:p>
    <w:p w14:paraId="62817457"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WORKDIR /opt/code</w:t>
      </w:r>
    </w:p>
    <w:p w14:paraId="1B590B32" w14:textId="4D665366" w:rsidR="00574B94" w:rsidRDefault="007656C1" w:rsidP="007656C1">
      <w:r>
        <w:t>Copiamos las librerías Python que son necesarias y las instalamos en el sistema.</w:t>
      </w:r>
    </w:p>
    <w:p w14:paraId="420F2B9F"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COPY requirements.txt requirements.txt</w:t>
      </w:r>
    </w:p>
    <w:p w14:paraId="5B093DEA"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RUN pip3 install --upgrade pip</w:t>
      </w:r>
    </w:p>
    <w:p w14:paraId="0C991AF8"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RUN pip3 install -r requirements.txt</w:t>
      </w:r>
    </w:p>
    <w:p w14:paraId="68AC5137" w14:textId="38524B01" w:rsidR="00574B94" w:rsidRDefault="007656C1" w:rsidP="007656C1">
      <w:r>
        <w:t xml:space="preserve">Creamos un usuario </w:t>
      </w:r>
      <w:r w:rsidR="00CC44A6">
        <w:t xml:space="preserve">y grupo </w:t>
      </w:r>
      <w:r>
        <w:t>uwsgi para el servidor por seguridad, no se debe ejecutar bajo root nunca.</w:t>
      </w:r>
    </w:p>
    <w:p w14:paraId="35B4A2DE"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RUN addgroup --system uwsgi \</w:t>
      </w:r>
    </w:p>
    <w:p w14:paraId="6DD8EA19"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 xml:space="preserve">    &amp;&amp; adduser --no-create-home --ingroup uwsgi --disabled-password --system uwsgi</w:t>
      </w:r>
    </w:p>
    <w:p w14:paraId="3599BDEA" w14:textId="4CC21801" w:rsidR="00574B94" w:rsidRDefault="00CC44A6" w:rsidP="007656C1">
      <w:r>
        <w:t>Borramos todos los datos innecesarios, este paso no afecta al tamaño de la imagen final.</w:t>
      </w:r>
    </w:p>
    <w:p w14:paraId="047CC4B0"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RUN apt-get clean</w:t>
      </w:r>
    </w:p>
    <w:p w14:paraId="41923F19"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RUN rm -rf /varlib/a/list/*</w:t>
      </w:r>
    </w:p>
    <w:p w14:paraId="228B6D89"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RUN rm -rf /var/cache/apt/archives/*</w:t>
      </w:r>
    </w:p>
    <w:p w14:paraId="59F5F73C" w14:textId="1EAFCFC5" w:rsidR="00574B94" w:rsidRDefault="00CC44A6" w:rsidP="007656C1">
      <w:r>
        <w:t>Cambiamos de usuario y copiamos todos los ficheros fuentes en el directorio /opt/code haciendo que pertenezcan al usuario y grupo correcto.-</w:t>
      </w:r>
    </w:p>
    <w:p w14:paraId="4C1AAA2A"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USER uwsgi</w:t>
      </w:r>
    </w:p>
    <w:p w14:paraId="35FEE048"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p>
    <w:p w14:paraId="0DEEE787" w14:textId="77777777"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COPY --chown=uwsgi:uwsgi . .</w:t>
      </w:r>
    </w:p>
    <w:p w14:paraId="2134D074" w14:textId="3FF8B982" w:rsidR="00574B94" w:rsidRDefault="00CC44A6" w:rsidP="00CC44A6">
      <w:r>
        <w:t>Creamos la orden de entrada del contenedor, como vemos ejecuta el Shell script que creamos anteriormente..</w:t>
      </w:r>
    </w:p>
    <w:p w14:paraId="022DC4A4" w14:textId="18D3E31B" w:rsidR="00574B94" w:rsidRDefault="00574B94" w:rsidP="00761810">
      <w:pPr>
        <w:pBdr>
          <w:top w:val="single" w:sz="4" w:space="1" w:color="auto"/>
          <w:left w:val="single" w:sz="4" w:space="4" w:color="auto"/>
          <w:bottom w:val="single" w:sz="4" w:space="1" w:color="auto"/>
          <w:right w:val="single" w:sz="4" w:space="4" w:color="auto"/>
        </w:pBdr>
        <w:spacing w:after="0" w:line="240" w:lineRule="auto"/>
      </w:pPr>
      <w:r>
        <w:t>CMD ["/bin/sh", "/opt/code/docker/start_server.sh"]</w:t>
      </w:r>
    </w:p>
    <w:p w14:paraId="2E0F705E" w14:textId="77777777" w:rsidR="000E6ADA" w:rsidRDefault="000E6ADA" w:rsidP="000E6ADA">
      <w:pPr>
        <w:spacing w:after="0" w:line="240" w:lineRule="auto"/>
      </w:pPr>
    </w:p>
    <w:p w14:paraId="074B3B4C" w14:textId="644E9094" w:rsidR="00574B94" w:rsidRDefault="00C77503" w:rsidP="00747582">
      <w:pPr>
        <w:pStyle w:val="Ttulo4"/>
      </w:pPr>
      <w:r>
        <w:lastRenderedPageBreak/>
        <w:t xml:space="preserve">instrucciones </w:t>
      </w:r>
      <w:r w:rsidR="00747582">
        <w:t xml:space="preserve">Docker </w:t>
      </w:r>
    </w:p>
    <w:p w14:paraId="350D7BB9" w14:textId="5275D166" w:rsidR="00146794" w:rsidRPr="00146794" w:rsidRDefault="00146794" w:rsidP="00146794">
      <w:r>
        <w:t>Crear un contenedor y hacer que funcione no es una tarea rápida ni sencilla, las siguientes instrucciones nos van a ayudar a depurar el funcionamiento.</w:t>
      </w:r>
    </w:p>
    <w:p w14:paraId="40B52AD7" w14:textId="5FD2A520" w:rsidR="00E40DDD" w:rsidRPr="005E7CAC" w:rsidRDefault="00E40DDD" w:rsidP="00E40DDD">
      <w:pPr>
        <w:pBdr>
          <w:top w:val="single" w:sz="4" w:space="1" w:color="auto"/>
          <w:left w:val="single" w:sz="4" w:space="4" w:color="auto"/>
          <w:bottom w:val="single" w:sz="4" w:space="1" w:color="auto"/>
          <w:right w:val="single" w:sz="4" w:space="4" w:color="auto"/>
        </w:pBdr>
        <w:rPr>
          <w:b/>
          <w:bCs/>
        </w:rPr>
      </w:pPr>
      <w:r w:rsidRPr="005E7CAC">
        <w:rPr>
          <w:b/>
          <w:bCs/>
        </w:rPr>
        <w:t>Probar la aplicación</w:t>
      </w:r>
    </w:p>
    <w:p w14:paraId="596761BB" w14:textId="15C3E45E" w:rsidR="00747582" w:rsidRDefault="00747582" w:rsidP="00511D8D">
      <w:pPr>
        <w:pBdr>
          <w:top w:val="single" w:sz="4" w:space="1" w:color="auto"/>
          <w:left w:val="single" w:sz="4" w:space="4" w:color="auto"/>
          <w:bottom w:val="single" w:sz="4" w:space="1" w:color="auto"/>
          <w:right w:val="single" w:sz="4" w:space="4" w:color="auto"/>
        </w:pBdr>
        <w:spacing w:after="0" w:line="240" w:lineRule="auto"/>
      </w:pPr>
      <w:r>
        <w:t>python3 -m app run</w:t>
      </w:r>
    </w:p>
    <w:p w14:paraId="4F3671A3" w14:textId="77777777" w:rsidR="00C77503" w:rsidRDefault="00C77503" w:rsidP="00C77503"/>
    <w:p w14:paraId="6FF0D210" w14:textId="0537F81F" w:rsidR="00747582" w:rsidRPr="005E7CAC" w:rsidRDefault="00747582" w:rsidP="0073259B">
      <w:pPr>
        <w:pBdr>
          <w:top w:val="single" w:sz="4" w:space="1" w:color="auto"/>
          <w:left w:val="single" w:sz="4" w:space="4" w:color="auto"/>
          <w:bottom w:val="single" w:sz="4" w:space="1" w:color="auto"/>
          <w:right w:val="single" w:sz="4" w:space="4" w:color="auto"/>
        </w:pBdr>
        <w:rPr>
          <w:b/>
          <w:bCs/>
        </w:rPr>
      </w:pPr>
      <w:r w:rsidRPr="005E7CAC">
        <w:rPr>
          <w:b/>
          <w:bCs/>
        </w:rPr>
        <w:t>Compilar:</w:t>
      </w:r>
    </w:p>
    <w:p w14:paraId="04B79A70" w14:textId="77777777" w:rsidR="00747582" w:rsidRDefault="00747582" w:rsidP="00511D8D">
      <w:pPr>
        <w:pBdr>
          <w:top w:val="single" w:sz="4" w:space="1" w:color="auto"/>
          <w:left w:val="single" w:sz="4" w:space="4" w:color="auto"/>
          <w:bottom w:val="single" w:sz="4" w:space="1" w:color="auto"/>
          <w:right w:val="single" w:sz="4" w:space="4" w:color="auto"/>
        </w:pBdr>
        <w:spacing w:after="0" w:line="240" w:lineRule="auto"/>
      </w:pPr>
      <w:r>
        <w:t>DOCKER_BUILDKIT=1 docker build --tag ms_csjp_login .</w:t>
      </w:r>
    </w:p>
    <w:p w14:paraId="5467452E" w14:textId="77777777" w:rsidR="00C77503" w:rsidRDefault="00C77503" w:rsidP="00C77503"/>
    <w:p w14:paraId="7EC8735F" w14:textId="5E00CD59" w:rsidR="00747582" w:rsidRPr="005E7CAC" w:rsidRDefault="00747582" w:rsidP="0073259B">
      <w:pPr>
        <w:pBdr>
          <w:top w:val="single" w:sz="4" w:space="1" w:color="auto"/>
          <w:left w:val="single" w:sz="4" w:space="4" w:color="auto"/>
          <w:bottom w:val="single" w:sz="4" w:space="1" w:color="auto"/>
          <w:right w:val="single" w:sz="4" w:space="4" w:color="auto"/>
        </w:pBdr>
        <w:rPr>
          <w:b/>
          <w:bCs/>
        </w:rPr>
      </w:pPr>
      <w:r w:rsidRPr="005E7CAC">
        <w:rPr>
          <w:b/>
          <w:bCs/>
        </w:rPr>
        <w:t>Ejecutar</w:t>
      </w:r>
      <w:r w:rsidR="00C77503">
        <w:rPr>
          <w:b/>
          <w:bCs/>
        </w:rPr>
        <w:t xml:space="preserve"> para producción</w:t>
      </w:r>
    </w:p>
    <w:p w14:paraId="6AFEFB2B" w14:textId="194E2117" w:rsidR="00747582" w:rsidRDefault="00747582" w:rsidP="00511D8D">
      <w:pPr>
        <w:pBdr>
          <w:top w:val="single" w:sz="4" w:space="1" w:color="auto"/>
          <w:left w:val="single" w:sz="4" w:space="4" w:color="auto"/>
          <w:bottom w:val="single" w:sz="4" w:space="1" w:color="auto"/>
          <w:right w:val="single" w:sz="4" w:space="4" w:color="auto"/>
        </w:pBdr>
        <w:spacing w:after="0" w:line="240" w:lineRule="auto"/>
      </w:pPr>
      <w:r>
        <w:t>docker run --rm -d -p 15000:15000 --env-file environment.env --name ms_csjp_login_c ms_csjp_login:latest</w:t>
      </w:r>
    </w:p>
    <w:p w14:paraId="1E612601" w14:textId="77777777" w:rsidR="00C77503" w:rsidRDefault="00C77503" w:rsidP="00C77503"/>
    <w:p w14:paraId="00965E8E" w14:textId="65F408C1" w:rsidR="00C77503" w:rsidRPr="005E7CAC" w:rsidRDefault="00C77503" w:rsidP="00C77503">
      <w:pPr>
        <w:pBdr>
          <w:top w:val="single" w:sz="4" w:space="1" w:color="auto"/>
          <w:left w:val="single" w:sz="4" w:space="4" w:color="auto"/>
          <w:bottom w:val="single" w:sz="4" w:space="1" w:color="auto"/>
          <w:right w:val="single" w:sz="4" w:space="4" w:color="auto"/>
        </w:pBdr>
        <w:rPr>
          <w:b/>
          <w:bCs/>
        </w:rPr>
      </w:pPr>
      <w:r w:rsidRPr="005E7CAC">
        <w:rPr>
          <w:b/>
          <w:bCs/>
        </w:rPr>
        <w:t>Ejecutar</w:t>
      </w:r>
      <w:r>
        <w:rPr>
          <w:b/>
          <w:bCs/>
        </w:rPr>
        <w:t xml:space="preserve"> para pruebas</w:t>
      </w:r>
    </w:p>
    <w:p w14:paraId="52F6A3F8" w14:textId="77777777" w:rsidR="00747582" w:rsidRDefault="00747582" w:rsidP="00511D8D">
      <w:pPr>
        <w:pBdr>
          <w:top w:val="single" w:sz="4" w:space="1" w:color="auto"/>
          <w:left w:val="single" w:sz="4" w:space="4" w:color="auto"/>
          <w:bottom w:val="single" w:sz="4" w:space="1" w:color="auto"/>
          <w:right w:val="single" w:sz="4" w:space="4" w:color="auto"/>
        </w:pBdr>
        <w:spacing w:after="0" w:line="240" w:lineRule="auto"/>
      </w:pPr>
      <w:r>
        <w:t>docker run -it -p 15000:15000 --env-file environment.env --name ms_csjp_login_c ms_csjp_login:latest</w:t>
      </w:r>
    </w:p>
    <w:p w14:paraId="7466663E" w14:textId="77777777" w:rsidR="00C77503" w:rsidRDefault="00C77503" w:rsidP="00C77503"/>
    <w:p w14:paraId="4231D8D2" w14:textId="192D280E" w:rsidR="00747582" w:rsidRPr="00C77503" w:rsidRDefault="00747582" w:rsidP="00511D8D">
      <w:pPr>
        <w:pBdr>
          <w:top w:val="single" w:sz="4" w:space="1" w:color="auto"/>
          <w:left w:val="single" w:sz="4" w:space="4" w:color="auto"/>
          <w:bottom w:val="single" w:sz="4" w:space="1" w:color="auto"/>
          <w:right w:val="single" w:sz="4" w:space="4" w:color="auto"/>
        </w:pBdr>
        <w:spacing w:after="0" w:line="240" w:lineRule="auto"/>
        <w:rPr>
          <w:b/>
          <w:bCs/>
        </w:rPr>
      </w:pPr>
      <w:r w:rsidRPr="00C77503">
        <w:rPr>
          <w:b/>
          <w:bCs/>
        </w:rPr>
        <w:t># El server tiene que escuchar en la ip externa del host, en /etc/mysql/mysqld.conf.d/mysqld.cnf</w:t>
      </w:r>
    </w:p>
    <w:p w14:paraId="0D57CA22" w14:textId="48926E4B" w:rsidR="00747582" w:rsidRDefault="00747582" w:rsidP="00511D8D">
      <w:pPr>
        <w:pBdr>
          <w:top w:val="single" w:sz="4" w:space="1" w:color="auto"/>
          <w:left w:val="single" w:sz="4" w:space="4" w:color="auto"/>
          <w:bottom w:val="single" w:sz="4" w:space="1" w:color="auto"/>
          <w:right w:val="single" w:sz="4" w:space="4" w:color="auto"/>
        </w:pBdr>
        <w:spacing w:after="0" w:line="240" w:lineRule="auto"/>
      </w:pPr>
      <w:r>
        <w:t>bind-address            = 127.0.0.1,</w:t>
      </w:r>
      <w:r w:rsidR="006C455A">
        <w:t xml:space="preserve"> </w:t>
      </w:r>
      <w:r>
        <w:t>192.168.91.130</w:t>
      </w:r>
    </w:p>
    <w:p w14:paraId="7BF225A8" w14:textId="3C93C6E9" w:rsidR="00747582" w:rsidRDefault="00747582" w:rsidP="00511D8D">
      <w:pPr>
        <w:pBdr>
          <w:top w:val="single" w:sz="4" w:space="1" w:color="auto"/>
          <w:left w:val="single" w:sz="4" w:space="4" w:color="auto"/>
          <w:bottom w:val="single" w:sz="4" w:space="1" w:color="auto"/>
          <w:right w:val="single" w:sz="4" w:space="4" w:color="auto"/>
        </w:pBdr>
        <w:spacing w:after="0" w:line="240" w:lineRule="auto"/>
      </w:pPr>
      <w:r>
        <w:t>mysqlx-bind-address     = 127.0.0.1,</w:t>
      </w:r>
      <w:r w:rsidR="006C455A">
        <w:t xml:space="preserve"> </w:t>
      </w:r>
      <w:r>
        <w:t>192.168.91.130</w:t>
      </w:r>
    </w:p>
    <w:p w14:paraId="7121251E" w14:textId="77777777" w:rsidR="00C77503" w:rsidRDefault="00C77503" w:rsidP="00C77503"/>
    <w:p w14:paraId="5400F652" w14:textId="5F05808A" w:rsidR="00747582" w:rsidRPr="00C77503" w:rsidRDefault="00747582" w:rsidP="00511D8D">
      <w:pPr>
        <w:pBdr>
          <w:top w:val="single" w:sz="4" w:space="1" w:color="auto"/>
          <w:left w:val="single" w:sz="4" w:space="4" w:color="auto"/>
          <w:bottom w:val="single" w:sz="4" w:space="1" w:color="auto"/>
          <w:right w:val="single" w:sz="4" w:space="4" w:color="auto"/>
        </w:pBdr>
        <w:spacing w:after="0" w:line="240" w:lineRule="auto"/>
        <w:rPr>
          <w:b/>
          <w:bCs/>
        </w:rPr>
      </w:pPr>
      <w:r w:rsidRPr="00C77503">
        <w:rPr>
          <w:b/>
          <w:bCs/>
        </w:rPr>
        <w:t># Las contraseñas de BBDD en formato nativo obligatoriamente</w:t>
      </w:r>
    </w:p>
    <w:p w14:paraId="43F67A83" w14:textId="752517F5" w:rsidR="00747582" w:rsidRDefault="00747582" w:rsidP="00511D8D">
      <w:pPr>
        <w:pBdr>
          <w:top w:val="single" w:sz="4" w:space="1" w:color="auto"/>
          <w:left w:val="single" w:sz="4" w:space="4" w:color="auto"/>
          <w:bottom w:val="single" w:sz="4" w:space="1" w:color="auto"/>
          <w:right w:val="single" w:sz="4" w:space="4" w:color="auto"/>
        </w:pBdr>
        <w:spacing w:after="0" w:line="240" w:lineRule="auto"/>
      </w:pPr>
      <w:r>
        <w:t>ALTER USER 'yourusername'@'%' IDENTIFIED WITH mysql_native_password BY 'youpassword';</w:t>
      </w:r>
    </w:p>
    <w:p w14:paraId="0817B19B" w14:textId="37018376" w:rsidR="00922CB9" w:rsidRPr="00D2273F" w:rsidRDefault="00922CB9" w:rsidP="0073259B">
      <w:pPr>
        <w:pBdr>
          <w:top w:val="single" w:sz="4" w:space="1" w:color="auto"/>
          <w:left w:val="single" w:sz="4" w:space="4" w:color="auto"/>
          <w:bottom w:val="single" w:sz="4" w:space="1" w:color="auto"/>
          <w:right w:val="single" w:sz="4" w:space="4" w:color="auto"/>
        </w:pBdr>
        <w:spacing w:after="0" w:line="240" w:lineRule="auto"/>
      </w:pPr>
      <w:r>
        <w:br w:type="page"/>
      </w:r>
    </w:p>
    <w:p w14:paraId="676CDE25" w14:textId="5B3EF951" w:rsidR="00F41A6F" w:rsidRDefault="00F41A6F" w:rsidP="00F41A6F">
      <w:pPr>
        <w:pStyle w:val="Ttulo2"/>
      </w:pPr>
      <w:bookmarkStart w:id="110" w:name="_Toc104188516"/>
      <w:r>
        <w:lastRenderedPageBreak/>
        <w:t>Servicio rentrada</w:t>
      </w:r>
      <w:bookmarkEnd w:id="110"/>
    </w:p>
    <w:p w14:paraId="184FB7B7" w14:textId="77777777" w:rsidR="00F17770" w:rsidRDefault="00F17770" w:rsidP="00F17770">
      <w:pPr>
        <w:pStyle w:val="Ttulo3"/>
      </w:pPr>
      <w:bookmarkStart w:id="111" w:name="_Toc104188517"/>
      <w:r>
        <w:t>Directorio auth</w:t>
      </w:r>
      <w:bookmarkEnd w:id="111"/>
      <w:r w:rsidRPr="00965F47">
        <w:t xml:space="preserve"> </w:t>
      </w:r>
    </w:p>
    <w:p w14:paraId="45479975" w14:textId="2B709BD5" w:rsidR="00F17770" w:rsidRDefault="000710B1" w:rsidP="00F17770">
      <w:r>
        <w:rPr>
          <w:noProof/>
        </w:rPr>
        <w:object w:dxaOrig="1440" w:dyaOrig="1440" w14:anchorId="7E9FCAED">
          <v:shape id="_x0000_s2083" type="#_x0000_t75" style="position:absolute;left:0;text-align:left;margin-left:.1pt;margin-top:2.7pt;width:155.8pt;height:202.55pt;z-index:251672576;mso-position-horizontal-relative:text;mso-position-vertical-relative:text;mso-width-relative:page;mso-height-relative:page">
            <v:imagedata r:id="rId69" o:title=""/>
            <w10:wrap type="square"/>
          </v:shape>
          <o:OLEObject Type="Embed" ProgID="Paint.Picture" ShapeID="_x0000_s2083" DrawAspect="Content" ObjectID="_1714801180" r:id="rId70"/>
        </w:object>
      </w:r>
      <w:r w:rsidR="00F17770">
        <w:t xml:space="preserve">El directorio </w:t>
      </w:r>
      <w:r w:rsidR="00F17770">
        <w:rPr>
          <w:i/>
          <w:iCs/>
        </w:rPr>
        <w:t>ms</w:t>
      </w:r>
      <w:r w:rsidR="00F17770">
        <w:t xml:space="preserve"> contendrá todo el código fuente de nuestro ms. Se va a dividir es siete ficheros:</w:t>
      </w:r>
    </w:p>
    <w:p w14:paraId="66D6FD43" w14:textId="77777777" w:rsidR="00F17770" w:rsidRDefault="00F17770" w:rsidP="00F17770">
      <w:pPr>
        <w:pStyle w:val="Prrafodelista"/>
        <w:numPr>
          <w:ilvl w:val="0"/>
          <w:numId w:val="44"/>
        </w:numPr>
      </w:pPr>
      <w:r w:rsidRPr="006E5BDD">
        <w:rPr>
          <w:b/>
          <w:bCs/>
        </w:rPr>
        <w:t>config.py</w:t>
      </w:r>
      <w:r>
        <w:t xml:space="preserve"> contendrá los valores de configuración de la aplicación.</w:t>
      </w:r>
    </w:p>
    <w:p w14:paraId="60BED26C" w14:textId="10A94671" w:rsidR="00F17770" w:rsidRDefault="00F17770" w:rsidP="00F17770">
      <w:pPr>
        <w:pStyle w:val="Prrafodelista"/>
        <w:numPr>
          <w:ilvl w:val="0"/>
          <w:numId w:val="44"/>
        </w:numPr>
      </w:pPr>
      <w:r w:rsidRPr="006E5BDD">
        <w:rPr>
          <w:b/>
          <w:bCs/>
        </w:rPr>
        <w:t>db.py</w:t>
      </w:r>
      <w:r>
        <w:t xml:space="preserve"> define la clase de acceso a la</w:t>
      </w:r>
      <w:r w:rsidR="00FF3066">
        <w:t>s</w:t>
      </w:r>
      <w:r>
        <w:t xml:space="preserve"> tabla</w:t>
      </w:r>
      <w:r w:rsidR="00A97EB1">
        <w:t xml:space="preserve">s </w:t>
      </w:r>
      <w:r>
        <w:t xml:space="preserve">de la base de datos </w:t>
      </w:r>
      <w:r w:rsidR="00A97EB1">
        <w:t>rentrada</w:t>
      </w:r>
      <w:r>
        <w:t>, así como las configuraciones necesarias para conectarnos al servidor MariaDB o MySQL.</w:t>
      </w:r>
    </w:p>
    <w:p w14:paraId="139B6655" w14:textId="0A57CB02" w:rsidR="00F17770" w:rsidRDefault="00F17770" w:rsidP="00F17770">
      <w:pPr>
        <w:pStyle w:val="Prrafodelista"/>
        <w:numPr>
          <w:ilvl w:val="0"/>
          <w:numId w:val="44"/>
        </w:numPr>
      </w:pPr>
      <w:r w:rsidRPr="006E5BDD">
        <w:rPr>
          <w:b/>
          <w:bCs/>
        </w:rPr>
        <w:t>models.py</w:t>
      </w:r>
      <w:r>
        <w:t xml:space="preserve"> tiene las estructuras de datos necesarias para las comunicaciones, en concreto el modelo de acceso a la base de datos</w:t>
      </w:r>
      <w:r w:rsidR="00A97EB1">
        <w:t xml:space="preserve"> </w:t>
      </w:r>
      <w:r>
        <w:t>y la estructura de datos del mensaje entre el cliente y el servidor.</w:t>
      </w:r>
    </w:p>
    <w:p w14:paraId="4BB19056" w14:textId="77777777" w:rsidR="00F17770" w:rsidRDefault="00F17770" w:rsidP="00F17770">
      <w:pPr>
        <w:pStyle w:val="Prrafodelista"/>
        <w:numPr>
          <w:ilvl w:val="0"/>
          <w:numId w:val="44"/>
        </w:numPr>
      </w:pPr>
      <w:r w:rsidRPr="006E5BDD">
        <w:rPr>
          <w:b/>
          <w:bCs/>
        </w:rPr>
        <w:t>app.py</w:t>
      </w:r>
      <w:r>
        <w:t xml:space="preserve"> es el fichero base de nuestra aplicación, define la función de creación de la aplicación. Esta se basa en el Frameworks flask_resk.</w:t>
      </w:r>
    </w:p>
    <w:p w14:paraId="3D623715" w14:textId="77777777" w:rsidR="00F17770" w:rsidRDefault="00F17770" w:rsidP="00F17770">
      <w:pPr>
        <w:pStyle w:val="Prrafodelista"/>
        <w:numPr>
          <w:ilvl w:val="0"/>
          <w:numId w:val="44"/>
        </w:numPr>
      </w:pPr>
      <w:r w:rsidRPr="006E5BDD">
        <w:rPr>
          <w:b/>
          <w:bCs/>
        </w:rPr>
        <w:t>api_namespace.py</w:t>
      </w:r>
      <w:r>
        <w:t xml:space="preserve"> define los puntos de entrada y valores a pasar definidos en el análisis de ms para el usuario.</w:t>
      </w:r>
    </w:p>
    <w:p w14:paraId="0DBFDC6C" w14:textId="77777777" w:rsidR="00F17770" w:rsidRDefault="00F17770" w:rsidP="00F17770">
      <w:pPr>
        <w:pStyle w:val="Ttulo4"/>
      </w:pPr>
      <w:r>
        <w:t>config.py</w:t>
      </w:r>
    </w:p>
    <w:p w14:paraId="7B5094C8" w14:textId="2F7F3E50" w:rsidR="00F17770" w:rsidRPr="00414E36" w:rsidRDefault="00F17770" w:rsidP="00A709F3">
      <w:r>
        <w:t xml:space="preserve">El fichero de configuración contiene </w:t>
      </w:r>
      <w:r w:rsidR="00A709F3">
        <w:t>las constantes de configuración tanto del ms que se está creando como los datos del servidor de validación necesario para la comprobación de token.</w:t>
      </w:r>
    </w:p>
    <w:p w14:paraId="37C2E9CF" w14:textId="77777777" w:rsidR="00F17770" w:rsidRPr="00F17770" w:rsidRDefault="00F17770" w:rsidP="00F17770">
      <w:pPr>
        <w:pBdr>
          <w:top w:val="single" w:sz="4" w:space="1" w:color="auto"/>
          <w:left w:val="single" w:sz="4" w:space="4" w:color="auto"/>
          <w:bottom w:val="single" w:sz="4" w:space="1" w:color="auto"/>
          <w:right w:val="single" w:sz="4" w:space="4" w:color="auto"/>
        </w:pBdr>
        <w:spacing w:after="0" w:line="240" w:lineRule="auto"/>
      </w:pPr>
      <w:r w:rsidRPr="00F17770">
        <w:t>import os</w:t>
      </w:r>
    </w:p>
    <w:p w14:paraId="4B907C52" w14:textId="77777777" w:rsidR="00F17770" w:rsidRPr="00F17770" w:rsidRDefault="00F17770" w:rsidP="00F17770">
      <w:pPr>
        <w:pBdr>
          <w:top w:val="single" w:sz="4" w:space="1" w:color="auto"/>
          <w:left w:val="single" w:sz="4" w:space="4" w:color="auto"/>
          <w:bottom w:val="single" w:sz="4" w:space="1" w:color="auto"/>
          <w:right w:val="single" w:sz="4" w:space="4" w:color="auto"/>
        </w:pBdr>
        <w:spacing w:after="0" w:line="240" w:lineRule="auto"/>
      </w:pPr>
    </w:p>
    <w:p w14:paraId="32E8FFFD" w14:textId="77777777" w:rsidR="00F17770" w:rsidRPr="00F17770" w:rsidRDefault="00F17770" w:rsidP="00F17770">
      <w:pPr>
        <w:pBdr>
          <w:top w:val="single" w:sz="4" w:space="1" w:color="auto"/>
          <w:left w:val="single" w:sz="4" w:space="4" w:color="auto"/>
          <w:bottom w:val="single" w:sz="4" w:space="1" w:color="auto"/>
          <w:right w:val="single" w:sz="4" w:space="4" w:color="auto"/>
        </w:pBdr>
        <w:spacing w:after="0" w:line="240" w:lineRule="auto"/>
      </w:pPr>
      <w:r w:rsidRPr="00F17770">
        <w:t>SRV_IP = os.environ.get('SRV_IP', '127.0.0.1')</w:t>
      </w:r>
    </w:p>
    <w:p w14:paraId="2FB15AEA" w14:textId="77777777" w:rsidR="00F17770" w:rsidRPr="00F17770" w:rsidRDefault="00F17770" w:rsidP="00F17770">
      <w:pPr>
        <w:pBdr>
          <w:top w:val="single" w:sz="4" w:space="1" w:color="auto"/>
          <w:left w:val="single" w:sz="4" w:space="4" w:color="auto"/>
          <w:bottom w:val="single" w:sz="4" w:space="1" w:color="auto"/>
          <w:right w:val="single" w:sz="4" w:space="4" w:color="auto"/>
        </w:pBdr>
        <w:spacing w:after="0" w:line="240" w:lineRule="auto"/>
      </w:pPr>
      <w:r w:rsidRPr="00F17770">
        <w:t>SRV_PORT = os.environ.get('SRV_PORT', '15001')</w:t>
      </w:r>
    </w:p>
    <w:p w14:paraId="41F9855B" w14:textId="77777777" w:rsidR="00F17770" w:rsidRPr="00F17770" w:rsidRDefault="00F17770" w:rsidP="00F17770">
      <w:pPr>
        <w:pBdr>
          <w:top w:val="single" w:sz="4" w:space="1" w:color="auto"/>
          <w:left w:val="single" w:sz="4" w:space="4" w:color="auto"/>
          <w:bottom w:val="single" w:sz="4" w:space="1" w:color="auto"/>
          <w:right w:val="single" w:sz="4" w:space="4" w:color="auto"/>
        </w:pBdr>
        <w:spacing w:after="0" w:line="240" w:lineRule="auto"/>
      </w:pPr>
      <w:r w:rsidRPr="00F17770">
        <w:t>SRV_IP_VALIDATION = os.environ.get('SRV_IP_VALIDATION', '127.0.0.1')</w:t>
      </w:r>
    </w:p>
    <w:p w14:paraId="1C7DDB0D" w14:textId="77777777" w:rsidR="00F17770" w:rsidRPr="00F17770" w:rsidRDefault="00F17770" w:rsidP="00F17770">
      <w:pPr>
        <w:pBdr>
          <w:top w:val="single" w:sz="4" w:space="1" w:color="auto"/>
          <w:left w:val="single" w:sz="4" w:space="4" w:color="auto"/>
          <w:bottom w:val="single" w:sz="4" w:space="1" w:color="auto"/>
          <w:right w:val="single" w:sz="4" w:space="4" w:color="auto"/>
        </w:pBdr>
        <w:spacing w:after="0" w:line="240" w:lineRule="auto"/>
      </w:pPr>
      <w:r w:rsidRPr="00F17770">
        <w:t>SRV_PORT_VALIDATION = os.environ.get('SRV_PORT_VALIDATION', '15000')</w:t>
      </w:r>
    </w:p>
    <w:p w14:paraId="64C18271" w14:textId="23493B92" w:rsidR="00F17770" w:rsidRPr="00F17770" w:rsidRDefault="00F17770" w:rsidP="00F17770">
      <w:pPr>
        <w:pBdr>
          <w:top w:val="single" w:sz="4" w:space="1" w:color="auto"/>
          <w:left w:val="single" w:sz="4" w:space="4" w:color="auto"/>
          <w:bottom w:val="single" w:sz="4" w:space="1" w:color="auto"/>
          <w:right w:val="single" w:sz="4" w:space="4" w:color="auto"/>
        </w:pBdr>
        <w:spacing w:after="0" w:line="240" w:lineRule="auto"/>
      </w:pPr>
      <w:r w:rsidRPr="00F17770">
        <w:t>URL_PATH_VALIDATION = '/api/v1/validate/'</w:t>
      </w:r>
    </w:p>
    <w:p w14:paraId="6EB62847" w14:textId="77777777" w:rsidR="00F17770" w:rsidRDefault="00F17770" w:rsidP="00F17770">
      <w:pPr>
        <w:pStyle w:val="Ttulo4"/>
      </w:pPr>
      <w:r>
        <w:t>db.py</w:t>
      </w:r>
    </w:p>
    <w:p w14:paraId="5D3415F7" w14:textId="77777777" w:rsidR="00F17770" w:rsidRDefault="00F17770" w:rsidP="00F17770">
      <w:r>
        <w:t>El fichero de gestión de la BBDD contiene un conjunto de constantes que se establecerán, del mismo modo que en el fichero anterior a través de variables de entorno, para el acceso y la gestión del servidor de la Base de datos (</w:t>
      </w:r>
      <w:r w:rsidRPr="00B95172">
        <w:rPr>
          <w:b/>
          <w:bCs/>
        </w:rPr>
        <w:t>DB_XXXX</w:t>
      </w:r>
      <w:r>
        <w:t>).</w:t>
      </w:r>
    </w:p>
    <w:p w14:paraId="323B8D68" w14:textId="77777777" w:rsidR="00F17770" w:rsidRDefault="00F17770" w:rsidP="00F17770">
      <w:r>
        <w:t>A continuación, crea la configuración (</w:t>
      </w:r>
      <w:r w:rsidRPr="00845A7A">
        <w:rPr>
          <w:b/>
          <w:bCs/>
        </w:rPr>
        <w:t>db_config</w:t>
      </w:r>
      <w:r>
        <w:t>) para el acceso a la base de datos y el objeto que se utilizará para la gestión de la misma dentro de nuestra aplicación (</w:t>
      </w:r>
      <w:r w:rsidRPr="00845A7A">
        <w:rPr>
          <w:b/>
          <w:bCs/>
        </w:rPr>
        <w:t>db</w:t>
      </w:r>
      <w:r>
        <w:t>).</w:t>
      </w:r>
    </w:p>
    <w:p w14:paraId="31AC9F1B" w14:textId="7DE7BDE9" w:rsidR="00F17770" w:rsidRPr="00B03105" w:rsidRDefault="00F17770" w:rsidP="00F17770">
      <w:r>
        <w:t>Por último, se crea la clase que identifica la</w:t>
      </w:r>
      <w:r w:rsidR="00793333">
        <w:t>s</w:t>
      </w:r>
      <w:r>
        <w:t xml:space="preserve"> tabla</w:t>
      </w:r>
      <w:r w:rsidR="00793333">
        <w:t>s</w:t>
      </w:r>
      <w:r>
        <w:t xml:space="preserve"> </w:t>
      </w:r>
      <w:r w:rsidR="00793333" w:rsidRPr="002B5D6D">
        <w:rPr>
          <w:i/>
          <w:iCs/>
        </w:rPr>
        <w:t>easunto</w:t>
      </w:r>
      <w:r w:rsidR="00793333">
        <w:t xml:space="preserve">, </w:t>
      </w:r>
      <w:r w:rsidR="00793333" w:rsidRPr="002B5D6D">
        <w:rPr>
          <w:i/>
          <w:iCs/>
        </w:rPr>
        <w:t>edestino</w:t>
      </w:r>
      <w:r w:rsidR="00793333">
        <w:t xml:space="preserve"> y </w:t>
      </w:r>
      <w:r w:rsidR="00793333" w:rsidRPr="002B5D6D">
        <w:rPr>
          <w:i/>
          <w:iCs/>
        </w:rPr>
        <w:t>registro</w:t>
      </w:r>
      <w:r>
        <w:t xml:space="preserve"> del servidor, es utilizada por la librería SQLAchemy para poder gestionar las órdenes SQL de gestión (INSERT, SELECT, etc) a través del objeto db</w:t>
      </w:r>
      <w:r w:rsidR="00793333">
        <w:t>.</w:t>
      </w:r>
    </w:p>
    <w:p w14:paraId="031D766A"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import os</w:t>
      </w:r>
    </w:p>
    <w:p w14:paraId="1C546706"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from flask_sqlalchemy import SQLAlchemy</w:t>
      </w:r>
    </w:p>
    <w:p w14:paraId="6D011298"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5D3331A6"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1004A4D2"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DB_USER = os.environ.get('DB_USER', 'log')</w:t>
      </w:r>
    </w:p>
    <w:p w14:paraId="1D33B4E7"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DB_PW = os.environ.get('DB_PW', 'log')</w:t>
      </w:r>
    </w:p>
    <w:p w14:paraId="63AFC6A0"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DB_SRV = os.environ.get('DB_SRV', 'localhost')</w:t>
      </w:r>
    </w:p>
    <w:p w14:paraId="6963D79E"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DB_BBDD = os.environ.get('DB_BBDD', 'rentrada')</w:t>
      </w:r>
    </w:p>
    <w:p w14:paraId="3653AD07"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DB_URI = f"mysql://{DB_USER}:{DB_PW}@{DB_SRV}/{DB_BBDD}"</w:t>
      </w:r>
    </w:p>
    <w:p w14:paraId="4321BD36"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db_config = {</w:t>
      </w:r>
    </w:p>
    <w:p w14:paraId="00648807"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'SQLALCHEMY_DATABASE_URI': DB_URI,</w:t>
      </w:r>
    </w:p>
    <w:p w14:paraId="2BC32BFE"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'SQLALCHEMY_TRACK_MODIFICATIONS': False,</w:t>
      </w:r>
    </w:p>
    <w:p w14:paraId="797B72A2"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w:t>
      </w:r>
    </w:p>
    <w:p w14:paraId="0FE9A465"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11546DC4"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db = SQLAlchemy()</w:t>
      </w:r>
    </w:p>
    <w:p w14:paraId="6F03BF15"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7DC68262"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def xstr(s):</w:t>
      </w:r>
    </w:p>
    <w:p w14:paraId="4384F03F"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if s is None:</w:t>
      </w:r>
    </w:p>
    <w:p w14:paraId="5E018A76"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return ''</w:t>
      </w:r>
    </w:p>
    <w:p w14:paraId="7C29A815"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else:</w:t>
      </w:r>
    </w:p>
    <w:p w14:paraId="652217F3"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return str(s)</w:t>
      </w:r>
    </w:p>
    <w:p w14:paraId="67FDBBE3"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0C1DE1EA"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class Easunto(db.Model):</w:t>
      </w:r>
    </w:p>
    <w:p w14:paraId="71707771"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id = db.Column(db.Integer(), primary_key=True)</w:t>
      </w:r>
    </w:p>
    <w:p w14:paraId="02A3150D"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descri = db.Column(db.String(50), nullable=False)</w:t>
      </w:r>
    </w:p>
    <w:p w14:paraId="456B55E2"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41CAA7DB"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def __str__(self):</w:t>
      </w:r>
    </w:p>
    <w:p w14:paraId="1696447E"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return "{\"id\":" + str(self.id) + ", \"descri\":\"" + self.descri + "\"}"</w:t>
      </w:r>
    </w:p>
    <w:p w14:paraId="1DCE57A3"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1004D518"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246FBB22"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class Edestino(db.Model):</w:t>
      </w:r>
    </w:p>
    <w:p w14:paraId="6D6AD0C7"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id = db.Column(db.Integer(), primary_key=True)</w:t>
      </w:r>
    </w:p>
    <w:p w14:paraId="35D862CC"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descri = db.Column(db.String(50), nullable=False)</w:t>
      </w:r>
    </w:p>
    <w:p w14:paraId="4952F35E"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0E4F2D06"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def __str__(self):</w:t>
      </w:r>
    </w:p>
    <w:p w14:paraId="0E7F0AC9"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return "{\"id\":" + str(self.id) + ", \"descri\":\"" + self.descri + "\"}"</w:t>
      </w:r>
    </w:p>
    <w:p w14:paraId="3ACD7F10"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78904B92"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52B01A2C"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class Registro(db.Model):</w:t>
      </w:r>
    </w:p>
    <w:p w14:paraId="48E8E6D2"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referencia = db.Column(db.Integer(), primary_key=True)</w:t>
      </w:r>
    </w:p>
    <w:p w14:paraId="29EBE227"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fecha = db.Column(db.String(25), nullable=False)</w:t>
      </w:r>
    </w:p>
    <w:p w14:paraId="594FC02B"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asunto = db.Column(db.Integer(), nullable=False)</w:t>
      </w:r>
    </w:p>
    <w:p w14:paraId="638C0ED4"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asuntootro = db.Column(db.String(50))</w:t>
      </w:r>
    </w:p>
    <w:p w14:paraId="0F21D9B9"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destino = db.Column(db.Integer(), nullable=False)</w:t>
      </w:r>
    </w:p>
    <w:p w14:paraId="20AA479B"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destinootro = db.Column(db.String(50), nullable=False)</w:t>
      </w:r>
    </w:p>
    <w:p w14:paraId="3F89BE08"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interesado = db.Column(db.String(50), nullable=False)</w:t>
      </w:r>
    </w:p>
    <w:p w14:paraId="224BFFA4"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resumen = db.Column(db.String(100))</w:t>
      </w:r>
    </w:p>
    <w:p w14:paraId="589AFC09"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observaciones = db.Column(db.Text)</w:t>
      </w:r>
    </w:p>
    <w:p w14:paraId="4CC3CDB8"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fecham = db.Column(db.String(25))</w:t>
      </w:r>
    </w:p>
    <w:p w14:paraId="0EB7EDA1"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mmod = db.Column(db.Integer())</w:t>
      </w:r>
    </w:p>
    <w:p w14:paraId="4123EE8A"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1A82EEB0"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def __str__(self):</w:t>
      </w:r>
    </w:p>
    <w:p w14:paraId="2C0BA583"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return "{\"referencia\":\"" + xstr(self.referencia) + \</w:t>
      </w:r>
    </w:p>
    <w:p w14:paraId="55D968AE"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lastRenderedPageBreak/>
        <w:t xml:space="preserve">               "\", \"fecha\":\"" + xstr(self.fecha) + \</w:t>
      </w:r>
    </w:p>
    <w:p w14:paraId="1091D01A"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 \"asunto\":\"" + xstr(self.asunto) + \</w:t>
      </w:r>
    </w:p>
    <w:p w14:paraId="44E936B5"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 \"asuntootro\":\"" + xstr(self.asuntootro) + \</w:t>
      </w:r>
    </w:p>
    <w:p w14:paraId="41E49F9C"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 \"destino\":\"" + xstr(self.destino) + \</w:t>
      </w:r>
    </w:p>
    <w:p w14:paraId="7ACC060D"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 \"destinootro\":\"" + xstr(self.destinootro) + \</w:t>
      </w:r>
    </w:p>
    <w:p w14:paraId="00110D86"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 \"interesado\":\"" + xstr(self.interesado) + \</w:t>
      </w:r>
    </w:p>
    <w:p w14:paraId="29407744"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 \"resumen\":\"" + xstr(self.resumen) + \</w:t>
      </w:r>
    </w:p>
    <w:p w14:paraId="292C3E47"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 \"observaciones\":\"" + xstr(self.observaciones) + \</w:t>
      </w:r>
    </w:p>
    <w:p w14:paraId="215DF15A"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 \"fecham\":\"" + xstr(self.fecham) + \</w:t>
      </w:r>
    </w:p>
    <w:p w14:paraId="2C00CF15"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 \"mmod\":\"" + xstr(self.mmod) + \</w:t>
      </w:r>
    </w:p>
    <w:p w14:paraId="04AFDB28" w14:textId="361513C0" w:rsidR="00F17770"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w:t>
      </w:r>
    </w:p>
    <w:p w14:paraId="69775250" w14:textId="77777777" w:rsidR="00F17770" w:rsidRPr="00413667" w:rsidRDefault="00F17770" w:rsidP="00F17770">
      <w:pPr>
        <w:spacing w:after="0" w:line="240" w:lineRule="auto"/>
        <w:rPr>
          <w:color w:val="FF0000"/>
        </w:rPr>
      </w:pPr>
    </w:p>
    <w:p w14:paraId="219DBD87" w14:textId="77777777" w:rsidR="00F17770" w:rsidRDefault="00F17770" w:rsidP="00F17770">
      <w:pPr>
        <w:pStyle w:val="Ttulo4"/>
      </w:pPr>
      <w:r>
        <w:t>models.py</w:t>
      </w:r>
    </w:p>
    <w:p w14:paraId="3B7C9E30" w14:textId="7C514120" w:rsidR="00F17770" w:rsidRPr="000138CE" w:rsidRDefault="00F17770" w:rsidP="00F17770">
      <w:r>
        <w:t xml:space="preserve">El fichero models va a implementar las estructuras de datos de gestión de nuestra aplicación. De este fichero son relevantes los payload. El </w:t>
      </w:r>
      <w:r w:rsidRPr="00F72A57">
        <w:rPr>
          <w:b/>
          <w:bCs/>
        </w:rPr>
        <w:t>return_payload</w:t>
      </w:r>
      <w:r>
        <w:t xml:space="preserve"> contiene la estructura de campos que se va a utilizar en la respuesta al cliente en cualquiera de las peticiones al servidor.</w:t>
      </w:r>
    </w:p>
    <w:p w14:paraId="3D75E77E"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from flask_restx import fields</w:t>
      </w:r>
    </w:p>
    <w:p w14:paraId="6F3E8F9B"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4E182E69"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p>
    <w:p w14:paraId="10B94ACA"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return_payload = {</w:t>
      </w:r>
    </w:p>
    <w:p w14:paraId="2F76D64A" w14:textId="77777777" w:rsidR="00A709F3" w:rsidRDefault="00A709F3" w:rsidP="00A709F3">
      <w:pPr>
        <w:pBdr>
          <w:top w:val="single" w:sz="4" w:space="1" w:color="auto"/>
          <w:left w:val="single" w:sz="4" w:space="4" w:color="auto"/>
          <w:bottom w:val="single" w:sz="4" w:space="1" w:color="auto"/>
          <w:right w:val="single" w:sz="4" w:space="4" w:color="auto"/>
        </w:pBdr>
        <w:spacing w:after="0" w:line="240" w:lineRule="auto"/>
      </w:pPr>
      <w:r>
        <w:t xml:space="preserve">    'message': fields.String()</w:t>
      </w:r>
    </w:p>
    <w:p w14:paraId="64FC1A1B" w14:textId="7D07A37B" w:rsidR="00F17770" w:rsidRDefault="00A709F3" w:rsidP="00A709F3">
      <w:pPr>
        <w:pBdr>
          <w:top w:val="single" w:sz="4" w:space="1" w:color="auto"/>
          <w:left w:val="single" w:sz="4" w:space="4" w:color="auto"/>
          <w:bottom w:val="single" w:sz="4" w:space="1" w:color="auto"/>
          <w:right w:val="single" w:sz="4" w:space="4" w:color="auto"/>
        </w:pBdr>
        <w:spacing w:after="0" w:line="240" w:lineRule="auto"/>
      </w:pPr>
      <w:r>
        <w:t>}</w:t>
      </w:r>
    </w:p>
    <w:p w14:paraId="36827193" w14:textId="77777777" w:rsidR="00F17770" w:rsidRDefault="00F17770" w:rsidP="00F17770">
      <w:pPr>
        <w:pStyle w:val="Ttulo4"/>
      </w:pPr>
      <w:r w:rsidRPr="00F1181D">
        <w:t>app</w:t>
      </w:r>
      <w:r>
        <w:t>.py</w:t>
      </w:r>
    </w:p>
    <w:p w14:paraId="454BE03B" w14:textId="05127DF1" w:rsidR="00F17770" w:rsidRPr="006614A9" w:rsidRDefault="00F17770" w:rsidP="00F17770">
      <w:r>
        <w:t xml:space="preserve">El fichero principal de creación de nuestra aplicación. Simplemente exporta una función para crear las estructuras flask de la misma. Esta función es llamada en el momento de la primera ejecución de nuestro servidor uwsgi. Cuando un usuario acceda a una url del servidor se buscará a través de los puntos de acceso registrados en los ficheros </w:t>
      </w:r>
      <w:r w:rsidR="00E9017F">
        <w:t>api</w:t>
      </w:r>
      <w:r>
        <w:t>_namespace y si hay coincidencia se ejecutará la función asignada.</w:t>
      </w:r>
    </w:p>
    <w:p w14:paraId="6FD7E207" w14:textId="3AC40630" w:rsidR="00144D51" w:rsidRDefault="00144D51" w:rsidP="00144D51">
      <w:pPr>
        <w:pStyle w:val="Ttulo4"/>
      </w:pPr>
      <w:r>
        <w:t>Lib.py</w:t>
      </w:r>
    </w:p>
    <w:p w14:paraId="746848A9" w14:textId="5B39EAFF" w:rsidR="00A709F3" w:rsidRDefault="00144D51" w:rsidP="00144D51">
      <w:r>
        <w:t xml:space="preserve">El fichero </w:t>
      </w:r>
      <w:r w:rsidR="00E9017F">
        <w:t>de librería, tiene un conjunto de funciones de apoyo a la aplicación</w:t>
      </w:r>
      <w:r>
        <w:t xml:space="preserve">. </w:t>
      </w:r>
    </w:p>
    <w:p w14:paraId="56A86B66"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from http import HTTPStatus</w:t>
      </w:r>
    </w:p>
    <w:p w14:paraId="162D0A97"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p>
    <w:p w14:paraId="58FBF0DC"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import requests</w:t>
      </w:r>
    </w:p>
    <w:p w14:paraId="545415FE"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from ms.db import db, Easunto, Edestino, Registro</w:t>
      </w:r>
    </w:p>
    <w:p w14:paraId="38DC8498"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from sqlalchemy.sql.expression import func</w:t>
      </w:r>
    </w:p>
    <w:p w14:paraId="7ED79474"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from ms.config import SRV_IP_VALIDATION, SRV_PORT_VALIDATION, URL_PATH_VALIDATION</w:t>
      </w:r>
    </w:p>
    <w:p w14:paraId="2F673328"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p>
    <w:p w14:paraId="252259AD"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import json</w:t>
      </w:r>
    </w:p>
    <w:p w14:paraId="31D71B03" w14:textId="0051D436" w:rsidR="00450C16" w:rsidRDefault="00E9017F" w:rsidP="00E9017F">
      <w:r>
        <w:t>La siguiente función validará contra el ms de validación el token recibido por parte del usuario para realizar la acción solicitada</w:t>
      </w:r>
    </w:p>
    <w:p w14:paraId="243421C6"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p>
    <w:p w14:paraId="7F00810B"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def validate_token(token):</w:t>
      </w:r>
    </w:p>
    <w:p w14:paraId="51637436"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new_data = {</w:t>
      </w:r>
    </w:p>
    <w:p w14:paraId="6F6E2723"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'token': token,</w:t>
      </w:r>
    </w:p>
    <w:p w14:paraId="6FE05CA7"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lastRenderedPageBreak/>
        <w:t xml:space="preserve">    }</w:t>
      </w:r>
    </w:p>
    <w:p w14:paraId="0D4F6516"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url = f'http://{SRV_IP_VALIDATION}:{SRV_PORT_VALIDATION}{URL_PATH_VALIDATION}'</w:t>
      </w:r>
    </w:p>
    <w:p w14:paraId="39E5BE8E"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try:</w:t>
      </w:r>
    </w:p>
    <w:p w14:paraId="3DCC24F4"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respuesta = requests.get(url, params=new_data)</w:t>
      </w:r>
    </w:p>
    <w:p w14:paraId="5BB27689"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respuesta.status_code</w:t>
      </w:r>
    </w:p>
    <w:p w14:paraId="687A5410"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except:</w:t>
      </w:r>
    </w:p>
    <w:p w14:paraId="37F7D20A"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HTTPStatus.FORBIDDEN</w:t>
      </w:r>
    </w:p>
    <w:p w14:paraId="39419683" w14:textId="04767E35" w:rsidR="00450C16" w:rsidRDefault="00E9017F" w:rsidP="00E9017F">
      <w:r>
        <w:t>Devuelve todas las filas de la tabla asuntos para usar por parte del cliente.</w:t>
      </w:r>
    </w:p>
    <w:p w14:paraId="0EBFACCC"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def get_asuntos():</w:t>
      </w:r>
    </w:p>
    <w:p w14:paraId="6A54C1E2"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asuntos = Easunto.query.all()</w:t>
      </w:r>
    </w:p>
    <w:p w14:paraId="509EE8A5"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data = ""</w:t>
      </w:r>
    </w:p>
    <w:p w14:paraId="7B4FF135"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for asunto in asuntos:</w:t>
      </w:r>
    </w:p>
    <w:p w14:paraId="44E57457"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data += str(asunto) + ','</w:t>
      </w:r>
    </w:p>
    <w:p w14:paraId="31AD11A3"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 + data[:-1] + "]"  # eliminando la coma final de más</w:t>
      </w:r>
    </w:p>
    <w:p w14:paraId="578A607F" w14:textId="40BAA988" w:rsidR="00450C16" w:rsidRDefault="00E9017F" w:rsidP="00E9017F">
      <w:r>
        <w:t>Devuelve todas las filas de la tabla destinos par</w:t>
      </w:r>
      <w:r w:rsidR="002B5D6D">
        <w:t>a</w:t>
      </w:r>
      <w:r>
        <w:t xml:space="preserve"> usar por parte del cliente.</w:t>
      </w:r>
    </w:p>
    <w:p w14:paraId="37E00C67"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def get_destinos():</w:t>
      </w:r>
    </w:p>
    <w:p w14:paraId="2948AAF4"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destinos = Edestino.query.all()</w:t>
      </w:r>
    </w:p>
    <w:p w14:paraId="63D31CD1"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data = ""</w:t>
      </w:r>
    </w:p>
    <w:p w14:paraId="35057763"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for destino in destinos:</w:t>
      </w:r>
    </w:p>
    <w:p w14:paraId="2DC1D54D"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data += str(destino) + ','</w:t>
      </w:r>
    </w:p>
    <w:p w14:paraId="0020B7A1"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 + data[:-1] + "]"  # eliminando la coma final de más</w:t>
      </w:r>
    </w:p>
    <w:p w14:paraId="142E6746" w14:textId="4E27A07E" w:rsidR="00E9017F" w:rsidRDefault="00E9017F" w:rsidP="00E9017F">
      <w:r>
        <w:t>Devuelve todas las líneas del registro de entrada.</w:t>
      </w:r>
    </w:p>
    <w:p w14:paraId="238C7E5A" w14:textId="7D99E68B"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def get_rows():</w:t>
      </w:r>
    </w:p>
    <w:p w14:paraId="5FD80FB8"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rows = Registro.query.all()</w:t>
      </w:r>
    </w:p>
    <w:p w14:paraId="7EDFFB8D"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data = ""</w:t>
      </w:r>
    </w:p>
    <w:p w14:paraId="71C25E22"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for row in rows:</w:t>
      </w:r>
    </w:p>
    <w:p w14:paraId="48A23FC1"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data += str(row) + ','</w:t>
      </w:r>
    </w:p>
    <w:p w14:paraId="13749D44"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 + data[:-1] + "]"  # eliminando la coma final de más</w:t>
      </w:r>
    </w:p>
    <w:p w14:paraId="2C9995ED" w14:textId="724CD958" w:rsidR="00E9017F" w:rsidRDefault="00E9017F" w:rsidP="00E9017F">
      <w:r>
        <w:t>Devuelve todos los datos de una de las filas del registro de entrada.</w:t>
      </w:r>
    </w:p>
    <w:p w14:paraId="0A0E48D0"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def get_row(identificador):</w:t>
      </w:r>
    </w:p>
    <w:p w14:paraId="610C0C35"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 = Registro.query.filter_by(referencia=identificador).first()</w:t>
      </w:r>
    </w:p>
    <w:p w14:paraId="263D3362"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data = ""</w:t>
      </w:r>
    </w:p>
    <w:p w14:paraId="14E9002F"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if row:</w:t>
      </w:r>
    </w:p>
    <w:p w14:paraId="49B8CCC9"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data = str(row)</w:t>
      </w:r>
    </w:p>
    <w:p w14:paraId="51952052"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HTTPStatus.OK, "[" + data + "]"</w:t>
      </w:r>
    </w:p>
    <w:p w14:paraId="6105D9CE"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p>
    <w:p w14:paraId="3881A2E1"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HTTPStatus.NOT_FOUND, data</w:t>
      </w:r>
    </w:p>
    <w:p w14:paraId="6C9EC0A0" w14:textId="30E3B620" w:rsidR="00E9017F" w:rsidRDefault="00E9017F" w:rsidP="00E9017F">
      <w:r>
        <w:t>Inserta en el registro de entrada una línea.</w:t>
      </w:r>
    </w:p>
    <w:p w14:paraId="2E57D15D" w14:textId="1882CA7C"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def insert_row(data):</w:t>
      </w:r>
    </w:p>
    <w:p w14:paraId="7A07A95C"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referencia = 0</w:t>
      </w:r>
    </w:p>
    <w:p w14:paraId="12F920B1"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if db.session.query(func.max(Registro.referencia)).scalar() is not None:</w:t>
      </w:r>
    </w:p>
    <w:p w14:paraId="7A67D9EC"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referencia = db.session.query(func.max(Registro.referencia)).scalar() + 1</w:t>
      </w:r>
    </w:p>
    <w:p w14:paraId="7D2038B4"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p>
    <w:p w14:paraId="582C48E6"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new_row = Registro(</w:t>
      </w:r>
    </w:p>
    <w:p w14:paraId="35F594F8"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referencia=referencia,</w:t>
      </w:r>
    </w:p>
    <w:p w14:paraId="2960B9C6"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fecha=data['fecha'].strftime('%Y-%m-%d'),</w:t>
      </w:r>
    </w:p>
    <w:p w14:paraId="7EC3A5EF"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lastRenderedPageBreak/>
        <w:t xml:space="preserve">        asunto=data['asunto'],</w:t>
      </w:r>
    </w:p>
    <w:p w14:paraId="32C1CD31"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asuntootro=data['asuntootro'],</w:t>
      </w:r>
    </w:p>
    <w:p w14:paraId="4FE9A4F2"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destino=data['destino'],</w:t>
      </w:r>
    </w:p>
    <w:p w14:paraId="5169B114"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destinootro=data['destinootro'],</w:t>
      </w:r>
    </w:p>
    <w:p w14:paraId="5EBB2BF3"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interesado=data['interesado'],</w:t>
      </w:r>
    </w:p>
    <w:p w14:paraId="4D91E164"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resumen=data['resumen'],</w:t>
      </w:r>
    </w:p>
    <w:p w14:paraId="7080AA8B"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observaciones=data['observaciones'],</w:t>
      </w:r>
    </w:p>
    <w:p w14:paraId="131B81F2" w14:textId="436D7582"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fecham=data['fecham']</w:t>
      </w:r>
      <w:r w:rsidR="006432A7" w:rsidRPr="006432A7">
        <w:t xml:space="preserve"> </w:t>
      </w:r>
      <w:r w:rsidR="006432A7">
        <w:t>.strftime('%Y-%m-%d')</w:t>
      </w:r>
      <w:r>
        <w:t>,</w:t>
      </w:r>
    </w:p>
    <w:p w14:paraId="2154E6AD"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mmod=data['mmod'],</w:t>
      </w:r>
    </w:p>
    <w:p w14:paraId="51223272"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w:t>
      </w:r>
    </w:p>
    <w:p w14:paraId="27F610B7"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p>
    <w:p w14:paraId="25EBF308"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try:</w:t>
      </w:r>
    </w:p>
    <w:p w14:paraId="67D7365F"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db.session.add(new_row)</w:t>
      </w:r>
    </w:p>
    <w:p w14:paraId="464DCAC1"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db.session.commit()</w:t>
      </w:r>
    </w:p>
    <w:p w14:paraId="31682BB3"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except:</w:t>
      </w:r>
    </w:p>
    <w:p w14:paraId="046146DA"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HTTPStatus.FORBIDDEN</w:t>
      </w:r>
    </w:p>
    <w:p w14:paraId="22E7BDFD"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p>
    <w:p w14:paraId="2F704D81"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HTTPStatus.OK</w:t>
      </w:r>
    </w:p>
    <w:p w14:paraId="57C34E32" w14:textId="2E499395" w:rsidR="00E9017F" w:rsidRDefault="00E9017F" w:rsidP="00E9017F">
      <w:r>
        <w:t>Actualiza los datos de una fila del registro de entrada.</w:t>
      </w:r>
    </w:p>
    <w:p w14:paraId="5B46B6CC"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def update_row(identificador, data):</w:t>
      </w:r>
    </w:p>
    <w:p w14:paraId="42DF9D94"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 = Registro.query.filter_by(referencia=identificador).first()</w:t>
      </w:r>
    </w:p>
    <w:p w14:paraId="17AD1F12"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if row:</w:t>
      </w:r>
    </w:p>
    <w:p w14:paraId="678DA305"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row.fecha=data['fecha'].strftime('%Y-%m-%d')</w:t>
      </w:r>
    </w:p>
    <w:p w14:paraId="3FB3DA79"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row.asunto=data['asunto']</w:t>
      </w:r>
    </w:p>
    <w:p w14:paraId="71D11DC2"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row.asuntootro=data['asuntootro']</w:t>
      </w:r>
    </w:p>
    <w:p w14:paraId="7E6F9874"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row.destino=data['destino']</w:t>
      </w:r>
    </w:p>
    <w:p w14:paraId="1A389972"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row.destinootro=data['destinootro']</w:t>
      </w:r>
    </w:p>
    <w:p w14:paraId="08637545"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row.interesado=data['interesado']</w:t>
      </w:r>
    </w:p>
    <w:p w14:paraId="6A969D26"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row.resumen=data['resumen']</w:t>
      </w:r>
    </w:p>
    <w:p w14:paraId="2F17A6C7"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row.observaciones=data['observaciones']</w:t>
      </w:r>
    </w:p>
    <w:p w14:paraId="3965F051" w14:textId="4E5674FE"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row.fecham=data['fecham']</w:t>
      </w:r>
      <w:r w:rsidR="006432A7" w:rsidRPr="006432A7">
        <w:t xml:space="preserve"> </w:t>
      </w:r>
      <w:r w:rsidR="006432A7">
        <w:t>.strftime('%Y-%m-%d')</w:t>
      </w:r>
    </w:p>
    <w:p w14:paraId="16C12CF8"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row.mmod=data['mmod']</w:t>
      </w:r>
    </w:p>
    <w:p w14:paraId="0BE6DBE5"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p>
    <w:p w14:paraId="328EA3B4"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try:</w:t>
      </w:r>
    </w:p>
    <w:p w14:paraId="252AFD1F"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db.session.commit()</w:t>
      </w:r>
    </w:p>
    <w:p w14:paraId="7D3D41BC"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except:</w:t>
      </w:r>
    </w:p>
    <w:p w14:paraId="320FC155"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HTTPStatus.FORBIDDEN</w:t>
      </w:r>
    </w:p>
    <w:p w14:paraId="2178B36C"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HTTPStatus.OK</w:t>
      </w:r>
    </w:p>
    <w:p w14:paraId="2E87EC09" w14:textId="77777777" w:rsidR="00450C16" w:rsidRDefault="00450C16" w:rsidP="00450C16">
      <w:pPr>
        <w:pBdr>
          <w:top w:val="single" w:sz="4" w:space="1" w:color="auto"/>
          <w:left w:val="single" w:sz="4" w:space="4" w:color="auto"/>
          <w:bottom w:val="single" w:sz="4" w:space="1" w:color="auto"/>
          <w:right w:val="single" w:sz="4" w:space="4" w:color="auto"/>
        </w:pBdr>
        <w:spacing w:after="0" w:line="240" w:lineRule="auto"/>
      </w:pPr>
    </w:p>
    <w:p w14:paraId="4066B554" w14:textId="7CAB2E65" w:rsidR="00144D51" w:rsidRDefault="00450C16" w:rsidP="00450C16">
      <w:pPr>
        <w:pBdr>
          <w:top w:val="single" w:sz="4" w:space="1" w:color="auto"/>
          <w:left w:val="single" w:sz="4" w:space="4" w:color="auto"/>
          <w:bottom w:val="single" w:sz="4" w:space="1" w:color="auto"/>
          <w:right w:val="single" w:sz="4" w:space="4" w:color="auto"/>
        </w:pBdr>
        <w:spacing w:after="0" w:line="240" w:lineRule="auto"/>
      </w:pPr>
      <w:r>
        <w:t xml:space="preserve">    return HTTPStatus.FORBIDDEN</w:t>
      </w:r>
    </w:p>
    <w:p w14:paraId="468BEFE9" w14:textId="77777777" w:rsidR="00450C16" w:rsidRDefault="00450C16" w:rsidP="00450C16">
      <w:pPr>
        <w:pStyle w:val="Ttulo4"/>
      </w:pPr>
      <w:r>
        <w:t>api_namespace.py</w:t>
      </w:r>
    </w:p>
    <w:p w14:paraId="017F99CF" w14:textId="4C252F85" w:rsidR="00450C16" w:rsidRPr="00D6286F" w:rsidRDefault="00450C16" w:rsidP="00450C16">
      <w:r>
        <w:t xml:space="preserve">Registra las url de acceso por el servidor web del usuario. </w:t>
      </w:r>
    </w:p>
    <w:p w14:paraId="0FB57645"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from datetime import datetime</w:t>
      </w:r>
    </w:p>
    <w:p w14:paraId="3F86EAC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from http import HTTPStatus</w:t>
      </w:r>
    </w:p>
    <w:p w14:paraId="35EA2A4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from flask_restx import Namespace, Resource, abort</w:t>
      </w:r>
    </w:p>
    <w:p w14:paraId="736529B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from flask import request, make_response</w:t>
      </w:r>
    </w:p>
    <w:p w14:paraId="0AFEC46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from ms.models import return_payload</w:t>
      </w:r>
    </w:p>
    <w:p w14:paraId="3F1EB546" w14:textId="77777777" w:rsidR="002B5D6D" w:rsidRDefault="00450C16" w:rsidP="00450C16">
      <w:pPr>
        <w:pBdr>
          <w:top w:val="single" w:sz="4" w:space="1" w:color="auto"/>
          <w:left w:val="single" w:sz="4" w:space="1" w:color="auto"/>
          <w:bottom w:val="single" w:sz="4" w:space="1" w:color="auto"/>
          <w:right w:val="single" w:sz="4" w:space="1" w:color="auto"/>
        </w:pBdr>
        <w:spacing w:after="0" w:line="240" w:lineRule="auto"/>
      </w:pPr>
      <w:r>
        <w:lastRenderedPageBreak/>
        <w:t xml:space="preserve">from ms.lib import validate_token, get_asuntos, </w:t>
      </w:r>
      <w:r w:rsidR="002B5D6D">
        <w:t xml:space="preserve">\ </w:t>
      </w:r>
    </w:p>
    <w:p w14:paraId="6AC15265" w14:textId="7ADE68BD" w:rsidR="00450C16" w:rsidRDefault="002B5D6D" w:rsidP="00450C16">
      <w:pPr>
        <w:pBdr>
          <w:top w:val="single" w:sz="4" w:space="1" w:color="auto"/>
          <w:left w:val="single" w:sz="4" w:space="1" w:color="auto"/>
          <w:bottom w:val="single" w:sz="4" w:space="1" w:color="auto"/>
          <w:right w:val="single" w:sz="4" w:space="1" w:color="auto"/>
        </w:pBdr>
        <w:spacing w:after="0" w:line="240" w:lineRule="auto"/>
      </w:pPr>
      <w:r>
        <w:t xml:space="preserve">                                   </w:t>
      </w:r>
      <w:r w:rsidR="00450C16">
        <w:t>get_destinos, get_rows, get_row, insert_row, update_row</w:t>
      </w:r>
    </w:p>
    <w:p w14:paraId="1582E8A0"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from flask_restx import reqparse</w:t>
      </w:r>
    </w:p>
    <w:p w14:paraId="5A23063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p>
    <w:p w14:paraId="0CB309E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api_namespace = Namespace('api', description='User API operations')</w:t>
      </w:r>
    </w:p>
    <w:p w14:paraId="4B8FE88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p>
    <w:p w14:paraId="6AD7E49F"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return_payload_model = api_namespace.model('Return', return_payload)</w:t>
      </w:r>
    </w:p>
    <w:p w14:paraId="4D7071E1" w14:textId="2D2C33A3" w:rsidR="00450C16" w:rsidRDefault="00A21F5C" w:rsidP="00A21F5C">
      <w:r>
        <w:t>Url de acceso a los asuntos del registro de entrada, todas las llamadas primero validan el token, en caso correcto se ejecutará la acción solicitada.</w:t>
      </w:r>
    </w:p>
    <w:p w14:paraId="6DCDA68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@api_namespace.route('/v1/get_asuntos/')</w:t>
      </w:r>
    </w:p>
    <w:p w14:paraId="057A17B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class GetAsuntosMs(Resource):</w:t>
      </w:r>
    </w:p>
    <w:p w14:paraId="37ED2B7D"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@api_namespace.doc('get_asuntos')</w:t>
      </w:r>
    </w:p>
    <w:p w14:paraId="20AA29F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@api_namespace.doc(params={'token': 'Token de usuario'})</w:t>
      </w:r>
    </w:p>
    <w:p w14:paraId="3B197EA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@api_namespace.response(200, 'Asuntos', return_payload_model)</w:t>
      </w:r>
    </w:p>
    <w:p w14:paraId="5C1C281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@api_namespace.response(403, 'Error de acceso', return_payload_model)</w:t>
      </w:r>
    </w:p>
    <w:p w14:paraId="3F3B5512"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@api_namespace.marshal_with(return_payload_model)</w:t>
      </w:r>
    </w:p>
    <w:p w14:paraId="623B7565"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def get(self):</w:t>
      </w:r>
    </w:p>
    <w:p w14:paraId="1E138613"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token = request.args.get("token", None)</w:t>
      </w:r>
    </w:p>
    <w:p w14:paraId="6E0B4D55"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code = validate_token(token)</w:t>
      </w:r>
    </w:p>
    <w:p w14:paraId="42A2AC31"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if code == HTTPStatus.OK:</w:t>
      </w:r>
    </w:p>
    <w:p w14:paraId="75B4A672"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return_payload['message'] = get_asuntos()</w:t>
      </w:r>
    </w:p>
    <w:p w14:paraId="2E624AAB"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0BD7414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091454F5" w14:textId="77777777" w:rsidR="00A21F5C" w:rsidRDefault="00A21F5C" w:rsidP="00450C16">
      <w:pPr>
        <w:pBdr>
          <w:top w:val="single" w:sz="4" w:space="1" w:color="auto"/>
          <w:left w:val="single" w:sz="4" w:space="1" w:color="auto"/>
          <w:bottom w:val="single" w:sz="4" w:space="1" w:color="auto"/>
          <w:right w:val="single" w:sz="4" w:space="1" w:color="auto"/>
        </w:pBdr>
        <w:spacing w:after="0" w:line="240" w:lineRule="auto"/>
      </w:pPr>
    </w:p>
    <w:p w14:paraId="0EDCAF39" w14:textId="542ACD5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@api_namespace.route('/v1/get_destinos/')</w:t>
      </w:r>
    </w:p>
    <w:p w14:paraId="433ADD2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class GetDestinosMs(Resource):</w:t>
      </w:r>
    </w:p>
    <w:p w14:paraId="4443B50E"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@api_namespace.doc('get_destinos')</w:t>
      </w:r>
    </w:p>
    <w:p w14:paraId="7485AC48"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@api_namespace.doc(params={'token': 'Token de usuario'})</w:t>
      </w:r>
    </w:p>
    <w:p w14:paraId="472F29F6"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@api_namespace.response(200, 'Destinos', return_payload_model)</w:t>
      </w:r>
    </w:p>
    <w:p w14:paraId="77699A1B"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@api_namespace.response(403, 'Error de acceso', return_payload_model)</w:t>
      </w:r>
    </w:p>
    <w:p w14:paraId="2949F28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@api_namespace.marshal_with(return_payload_model)</w:t>
      </w:r>
    </w:p>
    <w:p w14:paraId="14EABEB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def get(self):</w:t>
      </w:r>
    </w:p>
    <w:p w14:paraId="0CA2AAB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token = request.args.get("token", None)</w:t>
      </w:r>
    </w:p>
    <w:p w14:paraId="577B6E6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code = validate_token(token)</w:t>
      </w:r>
    </w:p>
    <w:p w14:paraId="3547CD1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if code == HTTPStatus.OK:</w:t>
      </w:r>
    </w:p>
    <w:p w14:paraId="1E9403D6"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return_payload['message'] = get_destinos()</w:t>
      </w:r>
    </w:p>
    <w:p w14:paraId="2F63F4B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28B017B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1FCEBB00"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p>
    <w:p w14:paraId="58E8BA1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@api_namespace.route('/v1/get_rows/')</w:t>
      </w:r>
    </w:p>
    <w:p w14:paraId="73376B40"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class GetRowsMs(Resource):</w:t>
      </w:r>
    </w:p>
    <w:p w14:paraId="301A7C3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@api_namespace.doc('get_rows')</w:t>
      </w:r>
    </w:p>
    <w:p w14:paraId="031C67D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@api_namespace.doc(params={'token': 'Token de usuario'})</w:t>
      </w:r>
    </w:p>
    <w:p w14:paraId="73C90B88"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@api_namespace.response(200, 'Get Rows', return_payload_model)</w:t>
      </w:r>
    </w:p>
    <w:p w14:paraId="02CC4B7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@api_namespace.response(403, 'Error de acceso', return_payload_model)</w:t>
      </w:r>
    </w:p>
    <w:p w14:paraId="72788DD0"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@api_namespace.marshal_with(return_payload_model)</w:t>
      </w:r>
    </w:p>
    <w:p w14:paraId="15E5667E"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def get(self):</w:t>
      </w:r>
    </w:p>
    <w:p w14:paraId="1C99B8FB"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token = request.args.get("token", None)</w:t>
      </w:r>
    </w:p>
    <w:p w14:paraId="505A3A6B"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code = validate_token(token)</w:t>
      </w:r>
    </w:p>
    <w:p w14:paraId="307FEE6B"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lastRenderedPageBreak/>
        <w:t xml:space="preserve">        if code == HTTPStatus.OK:</w:t>
      </w:r>
    </w:p>
    <w:p w14:paraId="36EA46A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return_payload['message'] = get_rows()</w:t>
      </w:r>
    </w:p>
    <w:p w14:paraId="54A54EF5"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64D2E21F"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0939A64B"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p>
    <w:p w14:paraId="26E4C10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@api_namespace.route('/v1/get_rows/&lt;int:id&gt;/')</w:t>
      </w:r>
    </w:p>
    <w:p w14:paraId="30CEACC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class GetRowsByIdMs(Resource):</w:t>
      </w:r>
    </w:p>
    <w:p w14:paraId="03C7D3DF"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@api_namespace.doc('get_rows_by_id')</w:t>
      </w:r>
    </w:p>
    <w:p w14:paraId="2417C99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@api_namespace.doc(params={'token': 'Token de usuario'})</w:t>
      </w:r>
    </w:p>
    <w:p w14:paraId="3F9E36F8"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@api_namespace.response(200, 'Get Rows by id', return_payload_model)</w:t>
      </w:r>
    </w:p>
    <w:p w14:paraId="33AFA502"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@api_namespace.response(403, 'Error de acceso', return_payload_model)</w:t>
      </w:r>
    </w:p>
    <w:p w14:paraId="7459FA31"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@api_namespace.marshal_with(return_payload_model)</w:t>
      </w:r>
    </w:p>
    <w:p w14:paraId="3AE01A0B"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def get(self, id):</w:t>
      </w:r>
    </w:p>
    <w:p w14:paraId="4253F5BB"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token = request.args.get("token", None)</w:t>
      </w:r>
    </w:p>
    <w:p w14:paraId="2A06E9B1"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code = validate_token(token)</w:t>
      </w:r>
    </w:p>
    <w:p w14:paraId="663FEE36"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if code == HTTPStatus.OK:</w:t>
      </w:r>
    </w:p>
    <w:p w14:paraId="3DA26F53"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code_row, row = get_row(id)</w:t>
      </w:r>
    </w:p>
    <w:p w14:paraId="1B95979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if code_row == HTTPStatus.OK:</w:t>
      </w:r>
    </w:p>
    <w:p w14:paraId="54E59741"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return_payload['message'] = row</w:t>
      </w:r>
    </w:p>
    <w:p w14:paraId="06E88E2E"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22A32DF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abort(code_row)</w:t>
      </w:r>
    </w:p>
    <w:p w14:paraId="6927197F"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471DB1EE"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p>
    <w:p w14:paraId="593FCDC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@api_namespace.route('/v1/insert_row/')</w:t>
      </w:r>
    </w:p>
    <w:p w14:paraId="7FC62EB8"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class InsertRowMs(Resource):</w:t>
      </w:r>
    </w:p>
    <w:p w14:paraId="70FB4A78"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@api_namespace.doc('insert_rows')</w:t>
      </w:r>
    </w:p>
    <w:p w14:paraId="7364C0B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@api_namespace.doc(params={'token': 'Token de usuario',</w:t>
      </w:r>
    </w:p>
    <w:p w14:paraId="7B425F08"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'fecha': 'fecha',</w:t>
      </w:r>
    </w:p>
    <w:p w14:paraId="3C44B06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'asunto': 'asunto',</w:t>
      </w:r>
    </w:p>
    <w:p w14:paraId="3230ABC0"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'asuntootro': 'asuntootro',</w:t>
      </w:r>
    </w:p>
    <w:p w14:paraId="1039A50B"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'destino': 'destino',</w:t>
      </w:r>
    </w:p>
    <w:p w14:paraId="0E7D44A1"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'destinootro': 'destinootro',</w:t>
      </w:r>
    </w:p>
    <w:p w14:paraId="76BE9FB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'interesado': 'interesado',</w:t>
      </w:r>
    </w:p>
    <w:p w14:paraId="0A02176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'resumen': 'resumen',</w:t>
      </w:r>
    </w:p>
    <w:p w14:paraId="0D48C83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'observaciones': 'observaciones',</w:t>
      </w:r>
    </w:p>
    <w:p w14:paraId="3C360B93"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'fecham': 'fecham',</w:t>
      </w:r>
    </w:p>
    <w:p w14:paraId="0066CA3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'mmod': 'mmod'</w:t>
      </w:r>
    </w:p>
    <w:p w14:paraId="02686239" w14:textId="63802A2A"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w:t>
      </w:r>
    </w:p>
    <w:p w14:paraId="46DE76C2" w14:textId="77777777" w:rsidR="002E12BF" w:rsidRDefault="002E12BF" w:rsidP="00450C16">
      <w:pPr>
        <w:pBdr>
          <w:top w:val="single" w:sz="4" w:space="1" w:color="auto"/>
          <w:left w:val="single" w:sz="4" w:space="1" w:color="auto"/>
          <w:bottom w:val="single" w:sz="4" w:space="1" w:color="auto"/>
          <w:right w:val="single" w:sz="4" w:space="1" w:color="auto"/>
        </w:pBdr>
        <w:spacing w:after="0" w:line="240" w:lineRule="auto"/>
      </w:pPr>
    </w:p>
    <w:p w14:paraId="798CC7B2"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@api_namespace.response(200, 'Insert rows', return_payload_model)</w:t>
      </w:r>
    </w:p>
    <w:p w14:paraId="28D5FF93"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@api_namespace.response(403, 'Error de acceso', return_payload_model)</w:t>
      </w:r>
    </w:p>
    <w:p w14:paraId="34BA7110"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@api_namespace.marshal_with(return_payload_model)</w:t>
      </w:r>
    </w:p>
    <w:p w14:paraId="6F90314D"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def get(self):</w:t>
      </w:r>
    </w:p>
    <w:p w14:paraId="09C0438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token = request.args.get("token", None)</w:t>
      </w:r>
    </w:p>
    <w:p w14:paraId="2FEC0CFB"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code = validate_token(token)</w:t>
      </w:r>
    </w:p>
    <w:p w14:paraId="0DBAB8B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if code == HTTPStatus.OK:</w:t>
      </w:r>
    </w:p>
    <w:p w14:paraId="4F4D6C3F"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 = reqparse.RequestParser()</w:t>
      </w:r>
    </w:p>
    <w:p w14:paraId="6857F022" w14:textId="77777777" w:rsidR="00A21F5C"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parser.add_argument('fecha', </w:t>
      </w:r>
    </w:p>
    <w:p w14:paraId="683E7AF6" w14:textId="03962238" w:rsidR="00450C16" w:rsidRDefault="00A21F5C" w:rsidP="00450C16">
      <w:pPr>
        <w:pBdr>
          <w:top w:val="single" w:sz="4" w:space="1" w:color="auto"/>
          <w:left w:val="single" w:sz="4" w:space="1" w:color="auto"/>
          <w:bottom w:val="single" w:sz="4" w:space="1" w:color="auto"/>
          <w:right w:val="single" w:sz="4" w:space="1" w:color="auto"/>
        </w:pBdr>
        <w:spacing w:after="0" w:line="240" w:lineRule="auto"/>
      </w:pPr>
      <w:r>
        <w:t xml:space="preserve">                          </w:t>
      </w:r>
      <w:r w:rsidR="00450C16">
        <w:t>type=lambda x: datetime.strptime(x, '%Y-%m-%d'), required=True, help='Fecha')</w:t>
      </w:r>
    </w:p>
    <w:p w14:paraId="4000138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parser.add_argument('asunto', type=int, required=True, help='asunto')</w:t>
      </w:r>
    </w:p>
    <w:p w14:paraId="5DFAB61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lastRenderedPageBreak/>
        <w:t xml:space="preserve">            parser.add_argument('asuntootro', type=str, help='asuntootro')</w:t>
      </w:r>
    </w:p>
    <w:p w14:paraId="7627FD65"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parser.add_argument('destino', type=int, required=True, help='destino')</w:t>
      </w:r>
    </w:p>
    <w:p w14:paraId="77310D9D"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parser.add_argument('destinootro', type=str, help='destinootro')</w:t>
      </w:r>
    </w:p>
    <w:p w14:paraId="2FE43F0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parser.add_argument('interesado', type=str, required=True, help='interesado')</w:t>
      </w:r>
    </w:p>
    <w:p w14:paraId="625337F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parser.add_argument('resumen', type=str, help='resumen')</w:t>
      </w:r>
    </w:p>
    <w:p w14:paraId="2D97476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parser.add_argument('observaciones', type=str, help='observaciones')</w:t>
      </w:r>
    </w:p>
    <w:p w14:paraId="1AA7668A" w14:textId="77777777" w:rsidR="00A21F5C"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parser.add_argument('fecham', </w:t>
      </w:r>
    </w:p>
    <w:p w14:paraId="1F9A8B71" w14:textId="5B3FA6C8" w:rsidR="00450C16" w:rsidRDefault="00A21F5C" w:rsidP="00450C16">
      <w:pPr>
        <w:pBdr>
          <w:top w:val="single" w:sz="4" w:space="1" w:color="auto"/>
          <w:left w:val="single" w:sz="4" w:space="1" w:color="auto"/>
          <w:bottom w:val="single" w:sz="4" w:space="1" w:color="auto"/>
          <w:right w:val="single" w:sz="4" w:space="1" w:color="auto"/>
        </w:pBdr>
        <w:spacing w:after="0" w:line="240" w:lineRule="auto"/>
      </w:pPr>
      <w:r>
        <w:t xml:space="preserve">                       </w:t>
      </w:r>
      <w:r w:rsidR="00450C16">
        <w:t>type=lambda x: datetime.strptime(x, '%Y-%m-%d'), help='fecham')</w:t>
      </w:r>
    </w:p>
    <w:p w14:paraId="06E425CD"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parser.add_argument('mmod', type=str, help='mmod')</w:t>
      </w:r>
    </w:p>
    <w:p w14:paraId="798AE25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p>
    <w:p w14:paraId="601A1EA3"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args = parser.parse_args()</w:t>
      </w:r>
    </w:p>
    <w:p w14:paraId="651636F1"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p>
    <w:p w14:paraId="2046B2B0"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code_row = insert_row(args)</w:t>
      </w:r>
    </w:p>
    <w:p w14:paraId="5341DC6F"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if code_row == HTTPStatus.OK:</w:t>
      </w:r>
    </w:p>
    <w:p w14:paraId="20B267A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return_payload['message'] = HTTPStatus.OK</w:t>
      </w:r>
    </w:p>
    <w:p w14:paraId="773EC5D5"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3E38729E"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abort(code_row)</w:t>
      </w:r>
    </w:p>
    <w:p w14:paraId="1691E32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7F523B52"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p>
    <w:p w14:paraId="10BAB3C0"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@api_namespace.route('/v1/update_row/&lt;int:id&gt;/')</w:t>
      </w:r>
    </w:p>
    <w:p w14:paraId="658E8312"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class InsertRowMs(Resource):</w:t>
      </w:r>
    </w:p>
    <w:p w14:paraId="27473DD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@api_namespace.doc('update_rows')</w:t>
      </w:r>
    </w:p>
    <w:p w14:paraId="731BC441"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@api_namespace.doc(params={'token': 'Token de usuario',</w:t>
      </w:r>
    </w:p>
    <w:p w14:paraId="0B44F471"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'id': 'id',</w:t>
      </w:r>
    </w:p>
    <w:p w14:paraId="6F624C38"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'fecha': 'fecha',</w:t>
      </w:r>
    </w:p>
    <w:p w14:paraId="2912F0E3"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'asunto': 'asunto',</w:t>
      </w:r>
    </w:p>
    <w:p w14:paraId="56B007B6"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'asuntootro': 'asuntootro',</w:t>
      </w:r>
    </w:p>
    <w:p w14:paraId="3A24A36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'destino': 'destino',</w:t>
      </w:r>
    </w:p>
    <w:p w14:paraId="2A9CF7BD"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'destinootro': 'destinootro',</w:t>
      </w:r>
    </w:p>
    <w:p w14:paraId="62D8E14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'interesado': 'interesado',</w:t>
      </w:r>
    </w:p>
    <w:p w14:paraId="354755E8"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'resumen': 'resumen',</w:t>
      </w:r>
    </w:p>
    <w:p w14:paraId="0CB77B7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'observaciones': 'observaciones',</w:t>
      </w:r>
    </w:p>
    <w:p w14:paraId="7607C04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'fecham': 'fecham',</w:t>
      </w:r>
    </w:p>
    <w:p w14:paraId="2267FA93"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'mmod': 'mmod'</w:t>
      </w:r>
    </w:p>
    <w:p w14:paraId="0A049546"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w:t>
      </w:r>
    </w:p>
    <w:p w14:paraId="6CDF56E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@api_namespace.response(200, 'Update rows', return_payload_model)</w:t>
      </w:r>
    </w:p>
    <w:p w14:paraId="4F169A4A"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@api_namespace.response(403, 'Error de acceso', return_payload_model)</w:t>
      </w:r>
    </w:p>
    <w:p w14:paraId="3129DAC8"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@api_namespace.marshal_with(return_payload_model)</w:t>
      </w:r>
    </w:p>
    <w:p w14:paraId="2DBAF29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def get(self, id):</w:t>
      </w:r>
    </w:p>
    <w:p w14:paraId="77F94CB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token = request.args.get("token", None)</w:t>
      </w:r>
    </w:p>
    <w:p w14:paraId="3200FBB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code = validate_token(token)</w:t>
      </w:r>
    </w:p>
    <w:p w14:paraId="6AC5A9C4"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if code == HTTPStatus.OK:</w:t>
      </w:r>
    </w:p>
    <w:p w14:paraId="3C0EC1EF"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 = reqparse.RequestParser()</w:t>
      </w:r>
    </w:p>
    <w:p w14:paraId="5449F850" w14:textId="77777777" w:rsidR="00A21F5C"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parser.add_argument('fecha', </w:t>
      </w:r>
    </w:p>
    <w:p w14:paraId="1D32BFE0" w14:textId="3D7887F2" w:rsidR="00450C16" w:rsidRDefault="00A21F5C" w:rsidP="00450C16">
      <w:pPr>
        <w:pBdr>
          <w:top w:val="single" w:sz="4" w:space="1" w:color="auto"/>
          <w:left w:val="single" w:sz="4" w:space="1" w:color="auto"/>
          <w:bottom w:val="single" w:sz="4" w:space="1" w:color="auto"/>
          <w:right w:val="single" w:sz="4" w:space="1" w:color="auto"/>
        </w:pBdr>
        <w:spacing w:after="0" w:line="240" w:lineRule="auto"/>
      </w:pPr>
      <w:r>
        <w:t xml:space="preserve">                        </w:t>
      </w:r>
      <w:r w:rsidR="00450C16">
        <w:t>type=lambda x: datetime.strptime(x, '%Y-%m-%d'), required=True, help='Fecha')</w:t>
      </w:r>
    </w:p>
    <w:p w14:paraId="3EF7A3E1"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parser.add_argument('asunto', type=int, required=True, help='asunto')</w:t>
      </w:r>
    </w:p>
    <w:p w14:paraId="3D56CEB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parser.add_argument('asuntootro', type=str, help='asuntootro')</w:t>
      </w:r>
    </w:p>
    <w:p w14:paraId="46455CD5"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parser.add_argument('destino', type=int, required=True, help='destino')</w:t>
      </w:r>
    </w:p>
    <w:p w14:paraId="6E07381C"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parser.add_argument('destinootro', type=str, help='destinootro')</w:t>
      </w:r>
    </w:p>
    <w:p w14:paraId="2600771F"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parser.add_argument('interesado', type=str, required=True, help='interesado')</w:t>
      </w:r>
    </w:p>
    <w:p w14:paraId="7AE697EE"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lastRenderedPageBreak/>
        <w:t xml:space="preserve">            parser.add_argument('resumen', type=str, help='resumen')</w:t>
      </w:r>
    </w:p>
    <w:p w14:paraId="7B5F8416"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parser.add_argument('observaciones', type=str, help='observaciones')</w:t>
      </w:r>
    </w:p>
    <w:p w14:paraId="3E180BBC" w14:textId="77777777" w:rsidR="00A21F5C"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parser.add_argument('fecham', </w:t>
      </w:r>
    </w:p>
    <w:p w14:paraId="1A5B3F4C" w14:textId="350E542F" w:rsidR="00450C16" w:rsidRDefault="00A21F5C" w:rsidP="00450C16">
      <w:pPr>
        <w:pBdr>
          <w:top w:val="single" w:sz="4" w:space="1" w:color="auto"/>
          <w:left w:val="single" w:sz="4" w:space="1" w:color="auto"/>
          <w:bottom w:val="single" w:sz="4" w:space="1" w:color="auto"/>
          <w:right w:val="single" w:sz="4" w:space="1" w:color="auto"/>
        </w:pBdr>
        <w:spacing w:after="0" w:line="240" w:lineRule="auto"/>
      </w:pPr>
      <w:r>
        <w:t xml:space="preserve">                        </w:t>
      </w:r>
      <w:r w:rsidR="00450C16">
        <w:t>type=lambda x: datetime.strptime(x, '%Y-%m-%d'), help='fecham')</w:t>
      </w:r>
    </w:p>
    <w:p w14:paraId="39981177"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parser.add_argument('mmod', type=str, help='mmod')</w:t>
      </w:r>
    </w:p>
    <w:p w14:paraId="19E2C751"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p>
    <w:p w14:paraId="2C05340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args = parser.parse_args()</w:t>
      </w:r>
    </w:p>
    <w:p w14:paraId="5EAA0D4B"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p>
    <w:p w14:paraId="3CCCCFC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code_row = update_row(id, args)</w:t>
      </w:r>
    </w:p>
    <w:p w14:paraId="184C2E2F"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if code_row == HTTPStatus.OK:</w:t>
      </w:r>
    </w:p>
    <w:p w14:paraId="3D948496"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return_payload['message'] = HTTPStatus.OK</w:t>
      </w:r>
    </w:p>
    <w:p w14:paraId="05AF3B39"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return return_payload</w:t>
      </w:r>
    </w:p>
    <w:p w14:paraId="2E7FAD2F" w14:textId="77777777"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abort(code_row)</w:t>
      </w:r>
    </w:p>
    <w:p w14:paraId="1D75D2D0" w14:textId="7323B5BE" w:rsidR="00450C16" w:rsidRDefault="00450C16" w:rsidP="00450C16">
      <w:pPr>
        <w:pBdr>
          <w:top w:val="single" w:sz="4" w:space="1" w:color="auto"/>
          <w:left w:val="single" w:sz="4" w:space="1" w:color="auto"/>
          <w:bottom w:val="single" w:sz="4" w:space="1" w:color="auto"/>
          <w:right w:val="single" w:sz="4" w:space="1" w:color="auto"/>
        </w:pBdr>
        <w:spacing w:after="0" w:line="240" w:lineRule="auto"/>
      </w:pPr>
      <w:r>
        <w:t xml:space="preserve">        abort(code)</w:t>
      </w:r>
    </w:p>
    <w:p w14:paraId="4DD41456" w14:textId="77777777" w:rsidR="00450C16" w:rsidRDefault="00450C16" w:rsidP="00450C16">
      <w:pPr>
        <w:pStyle w:val="Ttulo3"/>
      </w:pPr>
      <w:bookmarkStart w:id="112" w:name="_Toc104188518"/>
      <w:r>
        <w:t>Dockerizar el servicio</w:t>
      </w:r>
      <w:bookmarkEnd w:id="112"/>
    </w:p>
    <w:p w14:paraId="5C1D092C" w14:textId="61D24717" w:rsidR="00450C16" w:rsidRDefault="000710B1" w:rsidP="00450C16">
      <w:r>
        <w:rPr>
          <w:noProof/>
        </w:rPr>
        <w:object w:dxaOrig="1440" w:dyaOrig="1440" w14:anchorId="41695DA8">
          <v:shape id="_x0000_s2084" type="#_x0000_t75" style="position:absolute;left:0;text-align:left;margin-left:.15pt;margin-top:.45pt;width:267.75pt;height:126pt;z-index:251674624;mso-position-horizontal:absolute;mso-position-horizontal-relative:text;mso-position-vertical:absolute;mso-position-vertical-relative:text;mso-width-relative:page;mso-height-relative:page">
            <v:imagedata r:id="rId67" o:title=""/>
            <w10:wrap type="square"/>
          </v:shape>
          <o:OLEObject Type="Embed" ProgID="Paint.Picture" ShapeID="_x0000_s2084" DrawAspect="Content" ObjectID="_1714801181" r:id="rId71"/>
        </w:object>
      </w:r>
      <w:r w:rsidR="00450C16">
        <w:t>Hay pocas diferencias entre</w:t>
      </w:r>
      <w:r w:rsidR="00FB441D">
        <w:t xml:space="preserve"> dockerizar este ms y el creado anteriormente, añadir las variables de entorno necesarias y cambiar los parámetros</w:t>
      </w:r>
      <w:r w:rsidR="00450C16">
        <w:t>.</w:t>
      </w:r>
    </w:p>
    <w:p w14:paraId="74334420" w14:textId="77777777" w:rsidR="00450C16" w:rsidRDefault="00450C16" w:rsidP="00450C16">
      <w:pPr>
        <w:pStyle w:val="Ttulo4"/>
      </w:pPr>
      <w:r>
        <w:t>environment.env</w:t>
      </w:r>
    </w:p>
    <w:p w14:paraId="6DC97290" w14:textId="77777777" w:rsidR="00450C16" w:rsidRPr="0097248E" w:rsidRDefault="00450C16" w:rsidP="00450C16">
      <w:r>
        <w:t>Este fichero contendrá todas las variables de entorno que queremos crear en el momento de la ejecución de nuestro contenedor, son las mismas que ya se definieron dentro del ms. De esta manera permitimos configuraciones externas a nuestro ms de forma automática.</w:t>
      </w:r>
    </w:p>
    <w:p w14:paraId="1405F40D" w14:textId="77777777" w:rsidR="00FB441D" w:rsidRDefault="00FB441D" w:rsidP="00FB441D">
      <w:pPr>
        <w:pBdr>
          <w:top w:val="single" w:sz="4" w:space="1" w:color="auto"/>
          <w:left w:val="single" w:sz="4" w:space="1" w:color="auto"/>
          <w:bottom w:val="single" w:sz="4" w:space="1" w:color="auto"/>
          <w:right w:val="single" w:sz="4" w:space="1" w:color="auto"/>
        </w:pBdr>
        <w:spacing w:after="0" w:line="240" w:lineRule="auto"/>
      </w:pPr>
      <w:r>
        <w:t>SRV_IP=127.0.0.1</w:t>
      </w:r>
    </w:p>
    <w:p w14:paraId="437062ED" w14:textId="77777777" w:rsidR="00FB441D" w:rsidRDefault="00FB441D" w:rsidP="00FB441D">
      <w:pPr>
        <w:pBdr>
          <w:top w:val="single" w:sz="4" w:space="1" w:color="auto"/>
          <w:left w:val="single" w:sz="4" w:space="1" w:color="auto"/>
          <w:bottom w:val="single" w:sz="4" w:space="1" w:color="auto"/>
          <w:right w:val="single" w:sz="4" w:space="1" w:color="auto"/>
        </w:pBdr>
        <w:spacing w:after="0" w:line="240" w:lineRule="auto"/>
      </w:pPr>
      <w:r>
        <w:t>SRV_PORT=15001</w:t>
      </w:r>
    </w:p>
    <w:p w14:paraId="498FED85" w14:textId="77777777" w:rsidR="00FB441D" w:rsidRDefault="00FB441D" w:rsidP="00FB441D">
      <w:pPr>
        <w:pBdr>
          <w:top w:val="single" w:sz="4" w:space="1" w:color="auto"/>
          <w:left w:val="single" w:sz="4" w:space="1" w:color="auto"/>
          <w:bottom w:val="single" w:sz="4" w:space="1" w:color="auto"/>
          <w:right w:val="single" w:sz="4" w:space="1" w:color="auto"/>
        </w:pBdr>
        <w:spacing w:after="0" w:line="240" w:lineRule="auto"/>
      </w:pPr>
      <w:r>
        <w:t>SRV_IP_VALIDATION=192.168.91.130</w:t>
      </w:r>
    </w:p>
    <w:p w14:paraId="3197F5D6" w14:textId="77777777" w:rsidR="00FB441D" w:rsidRDefault="00FB441D" w:rsidP="00FB441D">
      <w:pPr>
        <w:pBdr>
          <w:top w:val="single" w:sz="4" w:space="1" w:color="auto"/>
          <w:left w:val="single" w:sz="4" w:space="1" w:color="auto"/>
          <w:bottom w:val="single" w:sz="4" w:space="1" w:color="auto"/>
          <w:right w:val="single" w:sz="4" w:space="1" w:color="auto"/>
        </w:pBdr>
        <w:spacing w:after="0" w:line="240" w:lineRule="auto"/>
      </w:pPr>
      <w:r>
        <w:t>SRV_PORT_VALIDATION=15000</w:t>
      </w:r>
    </w:p>
    <w:p w14:paraId="2DBEE983" w14:textId="77777777" w:rsidR="00FB441D" w:rsidRDefault="00FB441D" w:rsidP="00FB441D">
      <w:pPr>
        <w:pBdr>
          <w:top w:val="single" w:sz="4" w:space="1" w:color="auto"/>
          <w:left w:val="single" w:sz="4" w:space="1" w:color="auto"/>
          <w:bottom w:val="single" w:sz="4" w:space="1" w:color="auto"/>
          <w:right w:val="single" w:sz="4" w:space="1" w:color="auto"/>
        </w:pBdr>
        <w:spacing w:after="0" w:line="240" w:lineRule="auto"/>
      </w:pPr>
      <w:r>
        <w:t>DB_USER=log</w:t>
      </w:r>
    </w:p>
    <w:p w14:paraId="1011071B" w14:textId="77777777" w:rsidR="00FB441D" w:rsidRDefault="00FB441D" w:rsidP="00FB441D">
      <w:pPr>
        <w:pBdr>
          <w:top w:val="single" w:sz="4" w:space="1" w:color="auto"/>
          <w:left w:val="single" w:sz="4" w:space="1" w:color="auto"/>
          <w:bottom w:val="single" w:sz="4" w:space="1" w:color="auto"/>
          <w:right w:val="single" w:sz="4" w:space="1" w:color="auto"/>
        </w:pBdr>
        <w:spacing w:after="0" w:line="240" w:lineRule="auto"/>
      </w:pPr>
      <w:r>
        <w:t>DB_PW=log</w:t>
      </w:r>
    </w:p>
    <w:p w14:paraId="784A5958" w14:textId="77777777" w:rsidR="00FB441D" w:rsidRDefault="00FB441D" w:rsidP="00FB441D">
      <w:pPr>
        <w:pBdr>
          <w:top w:val="single" w:sz="4" w:space="1" w:color="auto"/>
          <w:left w:val="single" w:sz="4" w:space="1" w:color="auto"/>
          <w:bottom w:val="single" w:sz="4" w:space="1" w:color="auto"/>
          <w:right w:val="single" w:sz="4" w:space="1" w:color="auto"/>
        </w:pBdr>
        <w:spacing w:after="0" w:line="240" w:lineRule="auto"/>
      </w:pPr>
      <w:r>
        <w:t>DB_SRV=192.168.91.130</w:t>
      </w:r>
    </w:p>
    <w:p w14:paraId="4E1FE1CF" w14:textId="2ABA74B9" w:rsidR="00450C16" w:rsidRDefault="00FB441D" w:rsidP="00FB441D">
      <w:pPr>
        <w:pBdr>
          <w:top w:val="single" w:sz="4" w:space="1" w:color="auto"/>
          <w:left w:val="single" w:sz="4" w:space="1" w:color="auto"/>
          <w:bottom w:val="single" w:sz="4" w:space="1" w:color="auto"/>
          <w:right w:val="single" w:sz="4" w:space="1" w:color="auto"/>
        </w:pBdr>
        <w:spacing w:after="0" w:line="240" w:lineRule="auto"/>
      </w:pPr>
      <w:r>
        <w:t>DB_BBDD=rentrada</w:t>
      </w:r>
    </w:p>
    <w:p w14:paraId="0BE4DA62" w14:textId="77777777" w:rsidR="00531427" w:rsidRDefault="00531427" w:rsidP="00531427">
      <w:pPr>
        <w:pStyle w:val="Ttulo4"/>
      </w:pPr>
      <w:r>
        <w:t xml:space="preserve">instrucciones Docker </w:t>
      </w:r>
    </w:p>
    <w:p w14:paraId="659A9F91" w14:textId="77777777" w:rsidR="00531427" w:rsidRPr="00146794" w:rsidRDefault="00531427" w:rsidP="00531427">
      <w:r>
        <w:t>Crear un contenedor y hacer que funcione no es una tarea rápida ni sencilla, las siguientes instrucciones nos van a ayudar a depurar el funcionamiento.</w:t>
      </w:r>
    </w:p>
    <w:p w14:paraId="77E85FD4" w14:textId="77777777" w:rsidR="00531427" w:rsidRPr="005E7CAC" w:rsidRDefault="00531427" w:rsidP="00531427">
      <w:pPr>
        <w:pBdr>
          <w:top w:val="single" w:sz="4" w:space="1" w:color="auto"/>
          <w:left w:val="single" w:sz="4" w:space="4" w:color="auto"/>
          <w:bottom w:val="single" w:sz="4" w:space="1" w:color="auto"/>
          <w:right w:val="single" w:sz="4" w:space="4" w:color="auto"/>
        </w:pBdr>
        <w:rPr>
          <w:b/>
          <w:bCs/>
        </w:rPr>
      </w:pPr>
      <w:r w:rsidRPr="005E7CAC">
        <w:rPr>
          <w:b/>
          <w:bCs/>
        </w:rPr>
        <w:t>Probar la aplicación</w:t>
      </w:r>
    </w:p>
    <w:p w14:paraId="28B14646" w14:textId="77777777" w:rsidR="00531427" w:rsidRDefault="00531427" w:rsidP="00531427">
      <w:pPr>
        <w:pBdr>
          <w:top w:val="single" w:sz="4" w:space="1" w:color="auto"/>
          <w:left w:val="single" w:sz="4" w:space="4" w:color="auto"/>
          <w:bottom w:val="single" w:sz="4" w:space="1" w:color="auto"/>
          <w:right w:val="single" w:sz="4" w:space="4" w:color="auto"/>
        </w:pBdr>
        <w:spacing w:after="0" w:line="240" w:lineRule="auto"/>
      </w:pPr>
      <w:r>
        <w:t>python3 -m app run</w:t>
      </w:r>
    </w:p>
    <w:p w14:paraId="33E1A174" w14:textId="77777777" w:rsidR="00531427" w:rsidRDefault="00531427" w:rsidP="00531427"/>
    <w:p w14:paraId="71FBB78E" w14:textId="77777777" w:rsidR="00531427" w:rsidRPr="005E7CAC" w:rsidRDefault="00531427" w:rsidP="00531427">
      <w:pPr>
        <w:pBdr>
          <w:top w:val="single" w:sz="4" w:space="1" w:color="auto"/>
          <w:left w:val="single" w:sz="4" w:space="4" w:color="auto"/>
          <w:bottom w:val="single" w:sz="4" w:space="1" w:color="auto"/>
          <w:right w:val="single" w:sz="4" w:space="4" w:color="auto"/>
        </w:pBdr>
        <w:rPr>
          <w:b/>
          <w:bCs/>
        </w:rPr>
      </w:pPr>
      <w:r w:rsidRPr="005E7CAC">
        <w:rPr>
          <w:b/>
          <w:bCs/>
        </w:rPr>
        <w:t>Compilar:</w:t>
      </w:r>
    </w:p>
    <w:p w14:paraId="60BDA950" w14:textId="29613322" w:rsidR="00531427" w:rsidRDefault="00531427" w:rsidP="00531427">
      <w:pPr>
        <w:pBdr>
          <w:top w:val="single" w:sz="4" w:space="1" w:color="auto"/>
          <w:left w:val="single" w:sz="4" w:space="4" w:color="auto"/>
          <w:bottom w:val="single" w:sz="4" w:space="1" w:color="auto"/>
          <w:right w:val="single" w:sz="4" w:space="4" w:color="auto"/>
        </w:pBdr>
        <w:spacing w:after="0" w:line="240" w:lineRule="auto"/>
      </w:pPr>
      <w:r w:rsidRPr="00531427">
        <w:t>DOCKER_BUILDKIT=1 docker build --tag ms_csjp_rentrada .</w:t>
      </w:r>
    </w:p>
    <w:p w14:paraId="67153D19" w14:textId="77777777" w:rsidR="00531427" w:rsidRDefault="00531427" w:rsidP="00531427"/>
    <w:p w14:paraId="34D5DC86" w14:textId="77777777" w:rsidR="00531427" w:rsidRPr="005E7CAC" w:rsidRDefault="00531427" w:rsidP="00531427">
      <w:pPr>
        <w:pBdr>
          <w:top w:val="single" w:sz="4" w:space="1" w:color="auto"/>
          <w:left w:val="single" w:sz="4" w:space="4" w:color="auto"/>
          <w:bottom w:val="single" w:sz="4" w:space="1" w:color="auto"/>
          <w:right w:val="single" w:sz="4" w:space="4" w:color="auto"/>
        </w:pBdr>
        <w:rPr>
          <w:b/>
          <w:bCs/>
        </w:rPr>
      </w:pPr>
      <w:r w:rsidRPr="005E7CAC">
        <w:rPr>
          <w:b/>
          <w:bCs/>
        </w:rPr>
        <w:lastRenderedPageBreak/>
        <w:t>Ejecutar</w:t>
      </w:r>
      <w:r>
        <w:rPr>
          <w:b/>
          <w:bCs/>
        </w:rPr>
        <w:t xml:space="preserve"> para producción</w:t>
      </w:r>
    </w:p>
    <w:p w14:paraId="0B79BE80" w14:textId="569657D2" w:rsidR="00531427" w:rsidRDefault="00531427" w:rsidP="00531427">
      <w:pPr>
        <w:pBdr>
          <w:top w:val="single" w:sz="4" w:space="1" w:color="auto"/>
          <w:left w:val="single" w:sz="4" w:space="4" w:color="auto"/>
          <w:bottom w:val="single" w:sz="4" w:space="1" w:color="auto"/>
          <w:right w:val="single" w:sz="4" w:space="4" w:color="auto"/>
        </w:pBdr>
        <w:spacing w:after="0" w:line="240" w:lineRule="auto"/>
      </w:pPr>
      <w:r w:rsidRPr="00531427">
        <w:t>docker run --rm -d -p 15001:15001 --env-file environment.env --name ms_csjp_rentrada_c ms_csjp_rentrada:latest</w:t>
      </w:r>
    </w:p>
    <w:p w14:paraId="588DE25B" w14:textId="77777777" w:rsidR="00531427" w:rsidRDefault="00531427" w:rsidP="00531427"/>
    <w:p w14:paraId="56319D31" w14:textId="77777777" w:rsidR="00531427" w:rsidRPr="005E7CAC" w:rsidRDefault="00531427" w:rsidP="00531427">
      <w:pPr>
        <w:pBdr>
          <w:top w:val="single" w:sz="4" w:space="1" w:color="auto"/>
          <w:left w:val="single" w:sz="4" w:space="4" w:color="auto"/>
          <w:bottom w:val="single" w:sz="4" w:space="1" w:color="auto"/>
          <w:right w:val="single" w:sz="4" w:space="4" w:color="auto"/>
        </w:pBdr>
        <w:rPr>
          <w:b/>
          <w:bCs/>
        </w:rPr>
      </w:pPr>
      <w:r w:rsidRPr="005E7CAC">
        <w:rPr>
          <w:b/>
          <w:bCs/>
        </w:rPr>
        <w:t>Ejecutar</w:t>
      </w:r>
      <w:r>
        <w:rPr>
          <w:b/>
          <w:bCs/>
        </w:rPr>
        <w:t xml:space="preserve"> para pruebas</w:t>
      </w:r>
    </w:p>
    <w:p w14:paraId="48683C5D" w14:textId="7EDCDD55" w:rsidR="00531427" w:rsidRDefault="00531427" w:rsidP="00531427">
      <w:pPr>
        <w:pBdr>
          <w:top w:val="single" w:sz="4" w:space="1" w:color="auto"/>
          <w:left w:val="single" w:sz="4" w:space="4" w:color="auto"/>
          <w:bottom w:val="single" w:sz="4" w:space="1" w:color="auto"/>
          <w:right w:val="single" w:sz="4" w:space="4" w:color="auto"/>
        </w:pBdr>
        <w:spacing w:after="0" w:line="240" w:lineRule="auto"/>
      </w:pPr>
      <w:r w:rsidRPr="00531427">
        <w:t>docker run -it -p 15001:15001 --env-file environment.env --name ms_csjp_rentrada_c ms_csjp_rentrada:latest</w:t>
      </w:r>
    </w:p>
    <w:p w14:paraId="09436720" w14:textId="535500E6" w:rsidR="006E13FC" w:rsidRDefault="006E13FC" w:rsidP="006E13FC">
      <w:pPr>
        <w:pStyle w:val="Ttulo2"/>
      </w:pPr>
      <w:bookmarkStart w:id="113" w:name="_Toc104188519"/>
      <w:r>
        <w:t>Servicio rsalida</w:t>
      </w:r>
      <w:bookmarkEnd w:id="113"/>
    </w:p>
    <w:p w14:paraId="4E1CAC2E" w14:textId="5D50726C" w:rsidR="00531427" w:rsidRDefault="006E13FC" w:rsidP="00531427">
      <w:r>
        <w:t>Para ver la implementación de este ms hay que dirigirse al código fuente, los cambios son mínimos con respecto al ms rentrada</w:t>
      </w:r>
      <w:r w:rsidR="008E0504">
        <w:t>, el puerto, las clases de gestión de la base de datos y poco más.</w:t>
      </w:r>
    </w:p>
    <w:p w14:paraId="15C71776" w14:textId="7872EB1E" w:rsidR="00F41A6F" w:rsidRDefault="00F41A6F" w:rsidP="00F41A6F">
      <w:pPr>
        <w:pStyle w:val="Ttulo2"/>
      </w:pPr>
      <w:bookmarkStart w:id="114" w:name="_Toc104188520"/>
      <w:r>
        <w:t>Servicio ui usuario</w:t>
      </w:r>
      <w:bookmarkEnd w:id="114"/>
    </w:p>
    <w:p w14:paraId="6503AD90" w14:textId="4AF67A9F" w:rsidR="00146D3C" w:rsidRDefault="00146D3C" w:rsidP="00146D3C">
      <w:pPr>
        <w:pStyle w:val="Ttulo3"/>
      </w:pPr>
      <w:bookmarkStart w:id="115" w:name="_Toc104188521"/>
      <w:r>
        <w:t>Directorio ui</w:t>
      </w:r>
      <w:bookmarkEnd w:id="115"/>
      <w:r w:rsidRPr="00965F47">
        <w:t xml:space="preserve"> </w:t>
      </w:r>
    </w:p>
    <w:p w14:paraId="592650BE" w14:textId="5264B78A" w:rsidR="00146D3C" w:rsidRDefault="000710B1" w:rsidP="00146D3C">
      <w:r>
        <w:rPr>
          <w:noProof/>
        </w:rPr>
        <w:object w:dxaOrig="1440" w:dyaOrig="1440" w14:anchorId="339159D2">
          <v:shape id="_x0000_s2094" type="#_x0000_t75" style="position:absolute;left:0;text-align:left;margin-left:.15pt;margin-top:4.9pt;width:185.45pt;height:380.4pt;z-index:251676672;mso-position-horizontal-relative:text;mso-position-vertical-relative:text;mso-width-relative:page;mso-height-relative:page" wrapcoords="-87 0 -87 21557 21600 21557 21600 0 -87 0">
            <v:imagedata r:id="rId72" o:title=""/>
            <w10:wrap type="tight"/>
          </v:shape>
          <o:OLEObject Type="Embed" ProgID="Paint.Picture" ShapeID="_x0000_s2094" DrawAspect="Content" ObjectID="_1714801182" r:id="rId73"/>
        </w:object>
      </w:r>
      <w:r w:rsidR="00146D3C">
        <w:t>El servicio ui contendrá el cliente que utilizaremos de ejemplo para la aplicación, en este caso es un cliente html/javascript generado a través del framework Flask que se ejecutará dentro de un contenedor al igual que los demás a modo de ejemplo, pero podría ser cualquier aplicación que usase los ms rentrada/rsalida/login directamente:</w:t>
      </w:r>
    </w:p>
    <w:p w14:paraId="2DF4644A" w14:textId="7C3683A1" w:rsidR="00146D3C" w:rsidRDefault="00146D3C" w:rsidP="00146D3C">
      <w:pPr>
        <w:pStyle w:val="Prrafodelista"/>
        <w:numPr>
          <w:ilvl w:val="0"/>
          <w:numId w:val="44"/>
        </w:numPr>
      </w:pPr>
      <w:r>
        <w:rPr>
          <w:b/>
          <w:bCs/>
        </w:rPr>
        <w:t>/static</w:t>
      </w:r>
      <w:r>
        <w:t xml:space="preserve"> simplemente tendrá el fichero css de estilo.</w:t>
      </w:r>
    </w:p>
    <w:p w14:paraId="13B82781" w14:textId="16AB5879" w:rsidR="00146D3C" w:rsidRDefault="00146D3C" w:rsidP="00146D3C">
      <w:pPr>
        <w:pStyle w:val="Prrafodelista"/>
        <w:numPr>
          <w:ilvl w:val="0"/>
          <w:numId w:val="44"/>
        </w:numPr>
      </w:pPr>
      <w:r>
        <w:rPr>
          <w:b/>
          <w:bCs/>
        </w:rPr>
        <w:t>/templ</w:t>
      </w:r>
      <w:r w:rsidR="00E27EBF">
        <w:rPr>
          <w:b/>
          <w:bCs/>
        </w:rPr>
        <w:t>a</w:t>
      </w:r>
      <w:r>
        <w:rPr>
          <w:b/>
          <w:bCs/>
        </w:rPr>
        <w:t>tes</w:t>
      </w:r>
      <w:r>
        <w:t xml:space="preserve"> contendrá todas las plantillas de la aplicación en formato jinja2 para usar con flask.</w:t>
      </w:r>
      <w:r w:rsidR="00E27EBF">
        <w:t xml:space="preserve"> Las plantillas se entienden por nombre, solo hay que tener en cuenta que </w:t>
      </w:r>
      <w:r w:rsidR="00E27EBF" w:rsidRPr="00D331A7">
        <w:rPr>
          <w:i/>
          <w:iCs/>
        </w:rPr>
        <w:t>re</w:t>
      </w:r>
      <w:r w:rsidR="00E27EBF">
        <w:t xml:space="preserve"> hace referencia a registro de entrada y </w:t>
      </w:r>
      <w:r w:rsidR="00E27EBF" w:rsidRPr="00D331A7">
        <w:rPr>
          <w:i/>
          <w:iCs/>
        </w:rPr>
        <w:t>rs</w:t>
      </w:r>
      <w:r w:rsidR="00E27EBF">
        <w:t xml:space="preserve"> a registro de salida.</w:t>
      </w:r>
    </w:p>
    <w:p w14:paraId="1AD03152" w14:textId="3AC2D6C3" w:rsidR="00146D3C" w:rsidRDefault="00146D3C" w:rsidP="00146D3C">
      <w:pPr>
        <w:pStyle w:val="Prrafodelista"/>
        <w:numPr>
          <w:ilvl w:val="0"/>
          <w:numId w:val="44"/>
        </w:numPr>
      </w:pPr>
      <w:r>
        <w:rPr>
          <w:b/>
          <w:bCs/>
        </w:rPr>
        <w:t>config</w:t>
      </w:r>
      <w:r w:rsidRPr="006E5BDD">
        <w:rPr>
          <w:b/>
          <w:bCs/>
        </w:rPr>
        <w:t>.py</w:t>
      </w:r>
      <w:r>
        <w:t xml:space="preserve"> tiene las variables de configuración del ms.</w:t>
      </w:r>
    </w:p>
    <w:p w14:paraId="4000C5C5" w14:textId="77777777" w:rsidR="00146D3C" w:rsidRDefault="00146D3C" w:rsidP="00146D3C">
      <w:pPr>
        <w:pStyle w:val="Prrafodelista"/>
        <w:numPr>
          <w:ilvl w:val="0"/>
          <w:numId w:val="44"/>
        </w:numPr>
      </w:pPr>
      <w:r w:rsidRPr="006E5BDD">
        <w:rPr>
          <w:b/>
          <w:bCs/>
        </w:rPr>
        <w:t>app.py</w:t>
      </w:r>
      <w:r>
        <w:t xml:space="preserve"> es el fichero base de nuestra aplicación, define la función de creación de la aplicación. Esta se basa en el Frameworks flask_resk.</w:t>
      </w:r>
    </w:p>
    <w:p w14:paraId="78AFEC22" w14:textId="77777777" w:rsidR="00146D3C" w:rsidRDefault="00146D3C" w:rsidP="00146D3C">
      <w:pPr>
        <w:pStyle w:val="Prrafodelista"/>
        <w:numPr>
          <w:ilvl w:val="0"/>
          <w:numId w:val="44"/>
        </w:numPr>
      </w:pPr>
      <w:r w:rsidRPr="006E5BDD">
        <w:rPr>
          <w:b/>
          <w:bCs/>
        </w:rPr>
        <w:t>api_namespace.py</w:t>
      </w:r>
      <w:r>
        <w:t xml:space="preserve"> define los puntos de entrada y valores a pasar definidos en el análisis de ms para el usuario.</w:t>
      </w:r>
    </w:p>
    <w:p w14:paraId="2BD72515" w14:textId="77777777" w:rsidR="00E27EBF" w:rsidRDefault="00E27EBF" w:rsidP="00E27EBF">
      <w:pPr>
        <w:pStyle w:val="Ttulo4"/>
      </w:pPr>
      <w:r>
        <w:t>config.py</w:t>
      </w:r>
    </w:p>
    <w:p w14:paraId="77B65019" w14:textId="447A9A2A" w:rsidR="00E27EBF" w:rsidRDefault="00E27EBF" w:rsidP="00E27EBF">
      <w:r>
        <w:t>El fichero de configuración contiene las constantes de configuración tanto del ms que se está creando como los datos de</w:t>
      </w:r>
      <w:r w:rsidR="00764A80">
        <w:t xml:space="preserve"> </w:t>
      </w:r>
      <w:r>
        <w:t>l</w:t>
      </w:r>
      <w:r w:rsidR="00764A80">
        <w:t>os</w:t>
      </w:r>
      <w:r>
        <w:t xml:space="preserve"> </w:t>
      </w:r>
      <w:r w:rsidR="00764A80">
        <w:t xml:space="preserve">ms </w:t>
      </w:r>
      <w:r>
        <w:t>necesario</w:t>
      </w:r>
      <w:r w:rsidR="00764A80">
        <w:t>s</w:t>
      </w:r>
      <w:r>
        <w:t xml:space="preserve"> para </w:t>
      </w:r>
      <w:r w:rsidR="00764A80">
        <w:t>el funcionamiento</w:t>
      </w:r>
      <w:r>
        <w:t>.</w:t>
      </w:r>
    </w:p>
    <w:p w14:paraId="379E004A" w14:textId="77777777" w:rsidR="00E27EBF" w:rsidRDefault="00E27EBF">
      <w:pPr>
        <w:spacing w:after="200" w:line="276" w:lineRule="auto"/>
        <w:jc w:val="left"/>
      </w:pPr>
      <w:r>
        <w:br w:type="page"/>
      </w:r>
    </w:p>
    <w:p w14:paraId="64BA6546"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lastRenderedPageBreak/>
        <w:t>import os</w:t>
      </w:r>
    </w:p>
    <w:p w14:paraId="5DCC2590"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p>
    <w:p w14:paraId="0F28B74D"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SRV_IP = os.environ.get('SRV_IP', '127.0.0.1')</w:t>
      </w:r>
    </w:p>
    <w:p w14:paraId="280CCC3B"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SRV_PORT = os.environ.get('SRV_PORT', '8080')</w:t>
      </w:r>
    </w:p>
    <w:p w14:paraId="0E03C34F"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SRV_IP_VALIDATION = os.environ.get('SRV_IP_VALIDATION', '127.0.0.1')</w:t>
      </w:r>
    </w:p>
    <w:p w14:paraId="4168794D"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SRV_PORT_VALIDATION = os.environ.get('SRV_PORT_VALIDATION', '15000')</w:t>
      </w:r>
    </w:p>
    <w:p w14:paraId="60026360"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SRV_IP_RENTRADA = os.environ.get('SRV_IP_RENTRADA', '127.0.0.1')</w:t>
      </w:r>
    </w:p>
    <w:p w14:paraId="56AB4300"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SRV_PORT_RENTRADA = os.environ.get('SRV_PORT_RENTRADA', '15001')</w:t>
      </w:r>
    </w:p>
    <w:p w14:paraId="03362AC6"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SRV_IP_RSALIDA = os.environ.get('SRV_IP_RSALIDA', '127.0.0.1')</w:t>
      </w:r>
    </w:p>
    <w:p w14:paraId="5013A441"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SRV_PORT_RSALIDA = os.environ.get('SRV_PORT_RSALIDA', '15002')</w:t>
      </w:r>
    </w:p>
    <w:p w14:paraId="1C911F8B"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p>
    <w:p w14:paraId="0673DE62"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URL_PATH_VALIDATION = '/api/v1/validate/'</w:t>
      </w:r>
    </w:p>
    <w:p w14:paraId="262702A3"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URL_PATH_LOGIN = '/api/v1/login/'</w:t>
      </w:r>
    </w:p>
    <w:p w14:paraId="419CE10F"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URL_PATH_GET_ROWS = '/api/v1/get_rows/'</w:t>
      </w:r>
    </w:p>
    <w:p w14:paraId="3A72DEFB"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URL_PATH_INSERT_ROWS = '/api/v1/insert_row/'</w:t>
      </w:r>
    </w:p>
    <w:p w14:paraId="63E1178D"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URL_PATH_UPDATE_ROWS = '/api/v1/update_row/'</w:t>
      </w:r>
    </w:p>
    <w:p w14:paraId="4D516A4B"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URL_PATH_GET_ASUNTOS = '/api/v1/get_asuntos/'</w:t>
      </w:r>
    </w:p>
    <w:p w14:paraId="6BB2CC0A" w14:textId="47679291" w:rsidR="00146D3C" w:rsidRPr="00146D3C" w:rsidRDefault="00E27EBF" w:rsidP="00E27EBF">
      <w:pPr>
        <w:pBdr>
          <w:top w:val="single" w:sz="4" w:space="1" w:color="auto"/>
          <w:left w:val="single" w:sz="4" w:space="4" w:color="auto"/>
          <w:bottom w:val="single" w:sz="4" w:space="1" w:color="auto"/>
          <w:right w:val="single" w:sz="4" w:space="4" w:color="auto"/>
        </w:pBdr>
        <w:spacing w:after="0" w:line="240" w:lineRule="auto"/>
      </w:pPr>
      <w:r>
        <w:t>URL_PATH_GET_DESTINOS = '/api/v1/get_destinos/'</w:t>
      </w:r>
    </w:p>
    <w:p w14:paraId="7ACF0B20" w14:textId="77777777" w:rsidR="00E27EBF" w:rsidRDefault="00E27EBF" w:rsidP="00E27EBF">
      <w:pPr>
        <w:pStyle w:val="Ttulo4"/>
      </w:pPr>
      <w:r>
        <w:t>api_namespace.py</w:t>
      </w:r>
    </w:p>
    <w:p w14:paraId="73EAB59F" w14:textId="77777777" w:rsidR="00E27EBF" w:rsidRPr="00D6286F" w:rsidRDefault="00E27EBF" w:rsidP="00E27EBF">
      <w:r>
        <w:t xml:space="preserve">Registra las url de acceso por el servidor web del usuario. </w:t>
      </w:r>
    </w:p>
    <w:p w14:paraId="5B416C1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import functools</w:t>
      </w:r>
    </w:p>
    <w:p w14:paraId="77DC6B0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import os</w:t>
      </w:r>
    </w:p>
    <w:p w14:paraId="5E038A2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from http import HTTPStatus</w:t>
      </w:r>
    </w:p>
    <w:p w14:paraId="48D77EB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from ms.config import \</w:t>
      </w:r>
    </w:p>
    <w:p w14:paraId="0E25F59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SRV_IP_VALIDATION, SRV_PORT_VALIDATION, \</w:t>
      </w:r>
    </w:p>
    <w:p w14:paraId="614AC4D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SRV_IP_RENTRADA, SRV_PORT_RENTRADA, \</w:t>
      </w:r>
    </w:p>
    <w:p w14:paraId="0C6F68E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SRV_IP_RSALIDA, SRV_PORT_RSALIDA, \</w:t>
      </w:r>
    </w:p>
    <w:p w14:paraId="4D4804AA" w14:textId="77777777" w:rsidR="00AD34B9"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URL_PATH_LOGIN,URL_PATH_GET_ROWS,</w:t>
      </w:r>
      <w:r w:rsidR="00AD34B9">
        <w:t xml:space="preserve"> \</w:t>
      </w:r>
    </w:p>
    <w:p w14:paraId="2917D06A" w14:textId="7A2C1167" w:rsidR="00E27EBF" w:rsidRDefault="00AD34B9" w:rsidP="00E27EBF">
      <w:pPr>
        <w:pBdr>
          <w:top w:val="single" w:sz="4" w:space="1" w:color="auto"/>
          <w:left w:val="single" w:sz="4" w:space="1" w:color="auto"/>
          <w:bottom w:val="single" w:sz="4" w:space="1" w:color="auto"/>
          <w:right w:val="single" w:sz="4" w:space="1" w:color="auto"/>
        </w:pBdr>
        <w:spacing w:after="0" w:line="240" w:lineRule="auto"/>
      </w:pPr>
      <w:r>
        <w:t xml:space="preserve">    </w:t>
      </w:r>
      <w:r w:rsidR="00E27EBF">
        <w:t>URL_PATH_INSERT_ROWS, URL_PATH_UPDATE_ROWS, \</w:t>
      </w:r>
    </w:p>
    <w:p w14:paraId="11A3475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URL_PATH_GET_ASUNTOS, URL_PATH_GET_DESTINOS</w:t>
      </w:r>
    </w:p>
    <w:p w14:paraId="3FF42CA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import requests</w:t>
      </w:r>
    </w:p>
    <w:p w14:paraId="204E44AA" w14:textId="77777777" w:rsidR="00AD34B9"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from flask import Blueprint, flash, g, redirect, render_template, </w:t>
      </w:r>
      <w:r w:rsidR="00AD34B9">
        <w:t>\</w:t>
      </w:r>
    </w:p>
    <w:p w14:paraId="15627D15" w14:textId="7F46AC4E" w:rsidR="00E27EBF" w:rsidRDefault="00AD34B9" w:rsidP="00E27EBF">
      <w:pPr>
        <w:pBdr>
          <w:top w:val="single" w:sz="4" w:space="1" w:color="auto"/>
          <w:left w:val="single" w:sz="4" w:space="1" w:color="auto"/>
          <w:bottom w:val="single" w:sz="4" w:space="1" w:color="auto"/>
          <w:right w:val="single" w:sz="4" w:space="1" w:color="auto"/>
        </w:pBdr>
        <w:spacing w:after="0" w:line="240" w:lineRule="auto"/>
      </w:pPr>
      <w:r>
        <w:t xml:space="preserve">                                </w:t>
      </w:r>
      <w:r w:rsidR="00E27EBF">
        <w:t>request, session, url_for, make_response</w:t>
      </w:r>
    </w:p>
    <w:p w14:paraId="7E6543C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import json</w:t>
      </w:r>
    </w:p>
    <w:p w14:paraId="0DE514A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import io</w:t>
      </w:r>
    </w:p>
    <w:p w14:paraId="28557CA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import csv</w:t>
      </w:r>
    </w:p>
    <w:p w14:paraId="729C829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import logging</w:t>
      </w:r>
    </w:p>
    <w:p w14:paraId="794AA5D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3FC9BC0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logging.basicConfig(level=os.environ.get("LOGLEVEL", "INFO"))</w:t>
      </w:r>
    </w:p>
    <w:p w14:paraId="393ED03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logger = logging.getLogger(__name__)</w:t>
      </w:r>
    </w:p>
    <w:p w14:paraId="39C714B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2571990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bp = Blueprint('ui', __name__, url_prefix='/')</w:t>
      </w:r>
    </w:p>
    <w:p w14:paraId="12095DE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0C63C95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0B2E6D44" w14:textId="77777777" w:rsidR="00AD34B9" w:rsidRDefault="00AD34B9">
      <w:pPr>
        <w:spacing w:after="200" w:line="276" w:lineRule="auto"/>
        <w:jc w:val="left"/>
      </w:pPr>
      <w:r>
        <w:br w:type="page"/>
      </w:r>
    </w:p>
    <w:p w14:paraId="6B2F324B" w14:textId="554D226C"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lastRenderedPageBreak/>
        <w:t>def login_required(view):</w:t>
      </w:r>
    </w:p>
    <w:p w14:paraId="0CA9497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@functools.wraps(view)</w:t>
      </w:r>
    </w:p>
    <w:p w14:paraId="5574AC4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def wrapped_view(**kwargs):</w:t>
      </w:r>
    </w:p>
    <w:p w14:paraId="780118C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g.token is None:</w:t>
      </w:r>
    </w:p>
    <w:p w14:paraId="5D2031A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redirect(url_for('ui.login'))</w:t>
      </w:r>
    </w:p>
    <w:p w14:paraId="682E5B2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view(**kwargs)</w:t>
      </w:r>
    </w:p>
    <w:p w14:paraId="052505F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wrapped_view</w:t>
      </w:r>
    </w:p>
    <w:p w14:paraId="786250E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6EC6CA5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5B4E5C2D" w14:textId="282B5153"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get_table_aux(rentrada=True, asuntos=True):</w:t>
      </w:r>
    </w:p>
    <w:p w14:paraId="05CA06B8" w14:textId="21280893" w:rsidR="00AD34B9" w:rsidRDefault="00AD34B9" w:rsidP="00AD34B9">
      <w:pPr>
        <w:pBdr>
          <w:top w:val="single" w:sz="4" w:space="1" w:color="auto"/>
          <w:left w:val="single" w:sz="4" w:space="1" w:color="auto"/>
          <w:bottom w:val="single" w:sz="4" w:space="1" w:color="auto"/>
          <w:right w:val="single" w:sz="4" w:space="1" w:color="auto"/>
        </w:pBdr>
        <w:spacing w:after="0" w:line="240" w:lineRule="auto"/>
      </w:pPr>
      <w:r>
        <w:t>"""</w:t>
      </w:r>
    </w:p>
    <w:p w14:paraId="17DDA1E8" w14:textId="711CE919" w:rsidR="00AD34B9" w:rsidRDefault="00AD34B9" w:rsidP="00AD34B9">
      <w:pPr>
        <w:pBdr>
          <w:top w:val="single" w:sz="4" w:space="1" w:color="auto"/>
          <w:left w:val="single" w:sz="4" w:space="1" w:color="auto"/>
          <w:bottom w:val="single" w:sz="4" w:space="1" w:color="auto"/>
          <w:right w:val="single" w:sz="4" w:space="1" w:color="auto"/>
        </w:pBdr>
        <w:spacing w:after="0" w:line="240" w:lineRule="auto"/>
      </w:pPr>
      <w:r>
        <w:t xml:space="preserve">  Devuelve el contenido de las tablas asuntos y destinos de los registros de entrada y salida</w:t>
      </w:r>
    </w:p>
    <w:p w14:paraId="20DB968D" w14:textId="32708195" w:rsidR="00AD34B9" w:rsidRDefault="00AD34B9" w:rsidP="00AD34B9">
      <w:pPr>
        <w:pBdr>
          <w:top w:val="single" w:sz="4" w:space="1" w:color="auto"/>
          <w:left w:val="single" w:sz="4" w:space="1" w:color="auto"/>
          <w:bottom w:val="single" w:sz="4" w:space="1" w:color="auto"/>
          <w:right w:val="single" w:sz="4" w:space="1" w:color="auto"/>
        </w:pBdr>
        <w:spacing w:after="0" w:line="240" w:lineRule="auto"/>
      </w:pPr>
      <w:r>
        <w:t>"""</w:t>
      </w:r>
    </w:p>
    <w:p w14:paraId="6833171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 = {</w:t>
      </w:r>
    </w:p>
    <w:p w14:paraId="0B08D68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'token': g.token,</w:t>
      </w:r>
    </w:p>
    <w:p w14:paraId="6D1A830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w:t>
      </w:r>
    </w:p>
    <w:p w14:paraId="2D20C3A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rentrada:</w:t>
      </w:r>
    </w:p>
    <w:p w14:paraId="5CFE0AD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f'http://{SRV_IP_RENTRADA}:{SRV_PORT_RENTRADA}'</w:t>
      </w:r>
    </w:p>
    <w:p w14:paraId="18F3F1D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else:</w:t>
      </w:r>
    </w:p>
    <w:p w14:paraId="619297D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f'http://{SRV_IP_RSALIDA}:{SRV_PORT_RSALIDA}'</w:t>
      </w:r>
    </w:p>
    <w:p w14:paraId="4FD88DF7"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asuntos:</w:t>
      </w:r>
    </w:p>
    <w:p w14:paraId="41CB1BA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f"{URL_PATH_GET_ASUNTOS}"</w:t>
      </w:r>
    </w:p>
    <w:p w14:paraId="27F127E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else:</w:t>
      </w:r>
    </w:p>
    <w:p w14:paraId="6995301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f"{URL_PATH_GET_DESTINOS}"</w:t>
      </w:r>
    </w:p>
    <w:p w14:paraId="1B620A3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try:</w:t>
      </w:r>
    </w:p>
    <w:p w14:paraId="1B2FAEF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logger.info('get_table_aux:'+url)</w:t>
      </w:r>
    </w:p>
    <w:p w14:paraId="0F58D7C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respuesta = requests.get(url, params=new_data)</w:t>
      </w:r>
    </w:p>
    <w:p w14:paraId="5E5BE70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except Exception as e:</w:t>
      </w:r>
    </w:p>
    <w:p w14:paraId="06BA042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logger.info('get_table_aux:' + str(e))</w:t>
      </w:r>
    </w:p>
    <w:p w14:paraId="293E308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w:t>
      </w:r>
    </w:p>
    <w:p w14:paraId="51D75A4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logger.info('get_table_aux:' + str(respuesta.content))</w:t>
      </w:r>
    </w:p>
    <w:p w14:paraId="4DAFC72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respuesta.status_code == HTTPStatus.OK:</w:t>
      </w:r>
    </w:p>
    <w:p w14:paraId="6B77660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json.loads(json.loads(respuesta.content)['message'])</w:t>
      </w:r>
    </w:p>
    <w:p w14:paraId="5E91EBF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w:t>
      </w:r>
    </w:p>
    <w:p w14:paraId="1F1733D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582C53EF" w14:textId="12357738"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@bp.before_app_request</w:t>
      </w:r>
      <w:r w:rsidR="00AD34B9">
        <w:t xml:space="preserve">  # Se ejecuta siempre antes de cualquier enrutado</w:t>
      </w:r>
    </w:p>
    <w:p w14:paraId="379CE4B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load_logged_in_user():</w:t>
      </w:r>
    </w:p>
    <w:p w14:paraId="18FE579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token = session.get('token')</w:t>
      </w:r>
    </w:p>
    <w:p w14:paraId="7072BD9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7CDFB76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token is None:</w:t>
      </w:r>
    </w:p>
    <w:p w14:paraId="2D8C905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g.token = None</w:t>
      </w:r>
    </w:p>
    <w:p w14:paraId="048B097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else:</w:t>
      </w:r>
    </w:p>
    <w:p w14:paraId="64F5FCB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g.token = token</w:t>
      </w:r>
    </w:p>
    <w:p w14:paraId="6F660FED" w14:textId="7D2745EF"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66B2EAB7" w14:textId="77777777" w:rsidR="00AD34B9" w:rsidRDefault="00AD34B9" w:rsidP="00E27EBF">
      <w:pPr>
        <w:pBdr>
          <w:top w:val="single" w:sz="4" w:space="1" w:color="auto"/>
          <w:left w:val="single" w:sz="4" w:space="1" w:color="auto"/>
          <w:bottom w:val="single" w:sz="4" w:space="1" w:color="auto"/>
          <w:right w:val="single" w:sz="4" w:space="1" w:color="auto"/>
        </w:pBdr>
        <w:spacing w:after="0" w:line="240" w:lineRule="auto"/>
      </w:pPr>
    </w:p>
    <w:p w14:paraId="397DE29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@bp.route('/')</w:t>
      </w:r>
    </w:p>
    <w:p w14:paraId="2D6BBA6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index():</w:t>
      </w:r>
    </w:p>
    <w:p w14:paraId="18DB476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render_template('base.html')</w:t>
      </w:r>
    </w:p>
    <w:p w14:paraId="2F4E2A0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64AF4DE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344D287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lastRenderedPageBreak/>
        <w:t>@bp.route('/login', methods=('GET', 'POST'))</w:t>
      </w:r>
    </w:p>
    <w:p w14:paraId="0F16D70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login():</w:t>
      </w:r>
    </w:p>
    <w:p w14:paraId="7A448B1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request.method == 'POST':</w:t>
      </w:r>
    </w:p>
    <w:p w14:paraId="3299309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username = request.form['username']</w:t>
      </w:r>
    </w:p>
    <w:p w14:paraId="39E93FD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password = request.form['password']</w:t>
      </w:r>
    </w:p>
    <w:p w14:paraId="4443A73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error = None</w:t>
      </w:r>
    </w:p>
    <w:p w14:paraId="727225E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202592C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not username:</w:t>
      </w:r>
    </w:p>
    <w:p w14:paraId="5C7C66B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error = 'Username is required.'</w:t>
      </w:r>
    </w:p>
    <w:p w14:paraId="2B7D111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elif not password:</w:t>
      </w:r>
    </w:p>
    <w:p w14:paraId="78063377"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error = 'Password is required.'</w:t>
      </w:r>
    </w:p>
    <w:p w14:paraId="20F1435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62B0EB5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error is None:</w:t>
      </w:r>
    </w:p>
    <w:p w14:paraId="384081A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session.clear()</w:t>
      </w:r>
    </w:p>
    <w:p w14:paraId="1DBACDD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 Intentamos validar contra el servidor de validación</w:t>
      </w:r>
    </w:p>
    <w:p w14:paraId="227799B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 = {</w:t>
      </w:r>
    </w:p>
    <w:p w14:paraId="61507E1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'user': username,</w:t>
      </w:r>
    </w:p>
    <w:p w14:paraId="6802CB57"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'pass': password,</w:t>
      </w:r>
    </w:p>
    <w:p w14:paraId="4E3FBA4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w:t>
      </w:r>
    </w:p>
    <w:p w14:paraId="7DD9D7F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f'http://{SRV_IP_VALIDATION}:{SRV_PORT_VALIDATION}{URL_PATH_LOGIN}'</w:t>
      </w:r>
    </w:p>
    <w:p w14:paraId="293ECB9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try:</w:t>
      </w:r>
    </w:p>
    <w:p w14:paraId="6916186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logger.info('login:' + url)</w:t>
      </w:r>
    </w:p>
    <w:p w14:paraId="0FB232F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respuesta = requests.get(url, params=new_data)</w:t>
      </w:r>
    </w:p>
    <w:p w14:paraId="425A96A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except Exception as e:</w:t>
      </w:r>
    </w:p>
    <w:p w14:paraId="285386B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redirect(url_for("ui.login"))</w:t>
      </w:r>
    </w:p>
    <w:p w14:paraId="276353A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respuesta.status_code == HTTPStatus.OK:</w:t>
      </w:r>
    </w:p>
    <w:p w14:paraId="288DD4B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session['token'] = json.loads(respuesta.content)['message']</w:t>
      </w:r>
    </w:p>
    <w:p w14:paraId="642715A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redirect(url_for("ui.index"))</w:t>
      </w:r>
    </w:p>
    <w:p w14:paraId="4A775E7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60700C8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flash(error)</w:t>
      </w:r>
    </w:p>
    <w:p w14:paraId="459D058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33E9391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render_template("login.html")</w:t>
      </w:r>
    </w:p>
    <w:p w14:paraId="15404B0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5E8A0D7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7132D56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@bp.route('/logout')</w:t>
      </w:r>
    </w:p>
    <w:p w14:paraId="4632E94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@login_required</w:t>
      </w:r>
    </w:p>
    <w:p w14:paraId="2A2D110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logout():</w:t>
      </w:r>
    </w:p>
    <w:p w14:paraId="1DF4170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session.clear()</w:t>
      </w:r>
    </w:p>
    <w:p w14:paraId="3823882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redirect(url_for('ui.index'))</w:t>
      </w:r>
    </w:p>
    <w:p w14:paraId="462B5DF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08C0BB1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64D69D4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@bp.route('/exportar', methods=('GET', 'POST'))</w:t>
      </w:r>
    </w:p>
    <w:p w14:paraId="185C758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@login_required</w:t>
      </w:r>
    </w:p>
    <w:p w14:paraId="2E16640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exportar():</w:t>
      </w:r>
    </w:p>
    <w:p w14:paraId="2C078D0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request.method == 'POST':</w:t>
      </w:r>
    </w:p>
    <w:p w14:paraId="38B8FE8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 = {</w:t>
      </w:r>
    </w:p>
    <w:p w14:paraId="2C0996D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'token': g.token,</w:t>
      </w:r>
    </w:p>
    <w:p w14:paraId="06EBFA5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w:t>
      </w:r>
    </w:p>
    <w:p w14:paraId="25EEAAD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f'http://{SRV_IP_RENTRADA}:{SRV_PORT_RENTRADA}{URL_PATH_GET_ROWS}'</w:t>
      </w:r>
    </w:p>
    <w:p w14:paraId="501D343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try:</w:t>
      </w:r>
    </w:p>
    <w:p w14:paraId="0B69766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lastRenderedPageBreak/>
        <w:t xml:space="preserve">            logger.info('exportar_1:' + url)</w:t>
      </w:r>
    </w:p>
    <w:p w14:paraId="67F0256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respuesta = requests.get(url, params=new_data)</w:t>
      </w:r>
    </w:p>
    <w:p w14:paraId="02D703E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except Exception as e:</w:t>
      </w:r>
    </w:p>
    <w:p w14:paraId="0DBCC26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logger.info('exportar_2:' + str(e))</w:t>
      </w:r>
    </w:p>
    <w:p w14:paraId="1D7BBAD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redirect(url_for("ui.index"))</w:t>
      </w:r>
    </w:p>
    <w:p w14:paraId="2EBAF85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logger.info('exportar_3:' + str(respuesta.content))</w:t>
      </w:r>
    </w:p>
    <w:p w14:paraId="55D6B4B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respuesta.status_code == HTTPStatus.OK:</w:t>
      </w:r>
    </w:p>
    <w:p w14:paraId="28E0B64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 La respuesta es json, pero el mensaje también lo es, por eso dos conversiones</w:t>
      </w:r>
    </w:p>
    <w:p w14:paraId="4FBD0EF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data = json.loads(json.loads(respuesta.content)['message'])</w:t>
      </w:r>
    </w:p>
    <w:p w14:paraId="22F4FA4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si = io.StringIO()</w:t>
      </w:r>
    </w:p>
    <w:p w14:paraId="2B31F44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cw = csv.writer(si)</w:t>
      </w:r>
    </w:p>
    <w:p w14:paraId="3675C92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imprimir_cabecera = True</w:t>
      </w:r>
    </w:p>
    <w:p w14:paraId="5FB3745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for linea in data:</w:t>
      </w:r>
    </w:p>
    <w:p w14:paraId="0283729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imprimir_cabecera:</w:t>
      </w:r>
    </w:p>
    <w:p w14:paraId="07CFF927"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cw.writerow(linea.keys())</w:t>
      </w:r>
    </w:p>
    <w:p w14:paraId="50960F0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imprimir_cabecera = False</w:t>
      </w:r>
    </w:p>
    <w:p w14:paraId="27CB89C7"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cw.writerow(linea.values())</w:t>
      </w:r>
    </w:p>
    <w:p w14:paraId="467166B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output = make_response(si.getvalue())</w:t>
      </w:r>
    </w:p>
    <w:p w14:paraId="077E690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output.headers["Content-Disposition"] = "attachment; filename=export.csv"</w:t>
      </w:r>
    </w:p>
    <w:p w14:paraId="178EFBC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output.headers["Content-type"] = "text/csv"</w:t>
      </w:r>
    </w:p>
    <w:p w14:paraId="635D751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output</w:t>
      </w:r>
    </w:p>
    <w:p w14:paraId="1361692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1B0C557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render_template("exportar.html")</w:t>
      </w:r>
    </w:p>
    <w:p w14:paraId="43385F1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64A50EE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2B38D4E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@bp.route('/rentrada/listado')</w:t>
      </w:r>
    </w:p>
    <w:p w14:paraId="3E4CBC3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@login_required</w:t>
      </w:r>
    </w:p>
    <w:p w14:paraId="20DCA3E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rentrada_listado():</w:t>
      </w:r>
    </w:p>
    <w:p w14:paraId="4B89AC2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 = {</w:t>
      </w:r>
    </w:p>
    <w:p w14:paraId="7B9EA4C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'token': g.token,</w:t>
      </w:r>
    </w:p>
    <w:p w14:paraId="1023E76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w:t>
      </w:r>
    </w:p>
    <w:p w14:paraId="4C71C33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f'http://{SRV_IP_RENTRADA}:{SRV_PORT_RENTRADA}{URL_PATH_GET_ROWS}'</w:t>
      </w:r>
    </w:p>
    <w:p w14:paraId="435B22E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try:</w:t>
      </w:r>
    </w:p>
    <w:p w14:paraId="1A56861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logger.info('rentrada_listado:' + url)</w:t>
      </w:r>
    </w:p>
    <w:p w14:paraId="046293C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respuesta = requests.get(url, params=new_data)</w:t>
      </w:r>
    </w:p>
    <w:p w14:paraId="54CBB2A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except Exception as e:</w:t>
      </w:r>
    </w:p>
    <w:p w14:paraId="2590779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redirect(url_for("ui.index"))</w:t>
      </w:r>
    </w:p>
    <w:p w14:paraId="3248E96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respuesta.status_code == HTTPStatus.OK:</w:t>
      </w:r>
    </w:p>
    <w:p w14:paraId="322EA61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 La respuesta es json, pero el mensaje también lo es, por eso dos conversiones</w:t>
      </w:r>
    </w:p>
    <w:p w14:paraId="42A7083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data = json.loads(json.loads(respuesta.content)['message'])</w:t>
      </w:r>
    </w:p>
    <w:p w14:paraId="1CF203F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render_template("re_listado.html", data=data)</w:t>
      </w:r>
    </w:p>
    <w:p w14:paraId="0B8FBFA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render_template("re_listado.html")</w:t>
      </w:r>
    </w:p>
    <w:p w14:paraId="24B7383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23F5513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153917F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@bp.route('/rentrada/insertar', methods=('GET', 'POST'))</w:t>
      </w:r>
    </w:p>
    <w:p w14:paraId="4A5899D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@login_required</w:t>
      </w:r>
    </w:p>
    <w:p w14:paraId="4413DCA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rentrada_insertar():</w:t>
      </w:r>
    </w:p>
    <w:p w14:paraId="4903AD1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request.method == 'POST':</w:t>
      </w:r>
    </w:p>
    <w:p w14:paraId="2D13D8F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 = {</w:t>
      </w:r>
    </w:p>
    <w:p w14:paraId="6D78645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'token': g.token,</w:t>
      </w:r>
    </w:p>
    <w:p w14:paraId="3EAF005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lastRenderedPageBreak/>
        <w:t xml:space="preserve">            'fecha': request.form['fecha'],</w:t>
      </w:r>
    </w:p>
    <w:p w14:paraId="5AAC675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'asunto': request.form['asunto'],</w:t>
      </w:r>
    </w:p>
    <w:p w14:paraId="2306344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'asuntootro': request.form['asuntootro'],</w:t>
      </w:r>
    </w:p>
    <w:p w14:paraId="400F507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'destino': request.form['destino'],</w:t>
      </w:r>
    </w:p>
    <w:p w14:paraId="268DED0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'destinootro': request.form['destinootro'],</w:t>
      </w:r>
    </w:p>
    <w:p w14:paraId="2DCBB1B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'interesado': request.form['interesado'],</w:t>
      </w:r>
    </w:p>
    <w:p w14:paraId="7A6D707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'resumen': request.form['resumen'],</w:t>
      </w:r>
    </w:p>
    <w:p w14:paraId="5380DE9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'observaciones': request.form['observaciones'],</w:t>
      </w:r>
    </w:p>
    <w:p w14:paraId="11E86B2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'mmod': request.form['mmod']</w:t>
      </w:r>
    </w:p>
    <w:p w14:paraId="1C645DC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w:t>
      </w:r>
    </w:p>
    <w:p w14:paraId="516EC9F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len(request.form['fecham']):</w:t>
      </w:r>
    </w:p>
    <w:p w14:paraId="224658A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new_data['fecham'] = request.form['fecham']</w:t>
      </w:r>
    </w:p>
    <w:p w14:paraId="7FC2DAC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f'http://{SRV_IP_RENTRADA}:{SRV_PORT_RENTRADA}{URL_PATH_INSERT_ROWS}'</w:t>
      </w:r>
    </w:p>
    <w:p w14:paraId="7150BAC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try:</w:t>
      </w:r>
    </w:p>
    <w:p w14:paraId="411AF32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logger.info('rentrada_insertar:' + url)</w:t>
      </w:r>
    </w:p>
    <w:p w14:paraId="41EF37A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respuesta = requests.get(url, params=new_data)</w:t>
      </w:r>
    </w:p>
    <w:p w14:paraId="1136A74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except Exception as e:</w:t>
      </w:r>
    </w:p>
    <w:p w14:paraId="78BC560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redirect(url_for("ui.index"))</w:t>
      </w:r>
    </w:p>
    <w:p w14:paraId="6C3D922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respuesta.status_code == HTTPStatus.OK:</w:t>
      </w:r>
    </w:p>
    <w:p w14:paraId="111CB7D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redirect(url_for("ui.rentrada_listado"))</w:t>
      </w:r>
    </w:p>
    <w:p w14:paraId="15C471B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474B0A8F" w14:textId="77777777" w:rsidR="00AD34B9"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render_template("re_insertar.html",</w:t>
      </w:r>
    </w:p>
    <w:p w14:paraId="2C4B5A70" w14:textId="6DBC14D7" w:rsidR="00E27EBF" w:rsidRDefault="00AD34B9" w:rsidP="00E27EBF">
      <w:pPr>
        <w:pBdr>
          <w:top w:val="single" w:sz="4" w:space="1" w:color="auto"/>
          <w:left w:val="single" w:sz="4" w:space="1" w:color="auto"/>
          <w:bottom w:val="single" w:sz="4" w:space="1" w:color="auto"/>
          <w:right w:val="single" w:sz="4" w:space="1" w:color="auto"/>
        </w:pBdr>
        <w:spacing w:after="0" w:line="240" w:lineRule="auto"/>
      </w:pPr>
      <w:r>
        <w:t xml:space="preserve">                                                 </w:t>
      </w:r>
      <w:r w:rsidR="00E27EBF">
        <w:t xml:space="preserve"> asuntos=get_table_aux(), destinos=get_table_aux(asuntos=False))</w:t>
      </w:r>
    </w:p>
    <w:p w14:paraId="61D9562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69CBCDD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4AA5AF77"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@bp.route('/rentrada/modificar/&lt;int:id&gt;/', methods=('GET', 'POST'))</w:t>
      </w:r>
    </w:p>
    <w:p w14:paraId="51493EB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@login_required</w:t>
      </w:r>
    </w:p>
    <w:p w14:paraId="01F7240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rentrada_modificar(id):</w:t>
      </w:r>
    </w:p>
    <w:p w14:paraId="012E19E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data = None</w:t>
      </w:r>
    </w:p>
    <w:p w14:paraId="60A57CD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request.method == 'POST':</w:t>
      </w:r>
    </w:p>
    <w:p w14:paraId="47B2B8C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 = {</w:t>
      </w:r>
    </w:p>
    <w:p w14:paraId="2E67D3B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'token': g.token,</w:t>
      </w:r>
    </w:p>
    <w:p w14:paraId="603194A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'id': id,</w:t>
      </w:r>
    </w:p>
    <w:p w14:paraId="6921AD7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'fecha': request.form['fecha'],</w:t>
      </w:r>
    </w:p>
    <w:p w14:paraId="4C08179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'asunto': request.form['asunto'],</w:t>
      </w:r>
    </w:p>
    <w:p w14:paraId="6D7E4E5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'asuntootro': request.form['asuntootro'],</w:t>
      </w:r>
    </w:p>
    <w:p w14:paraId="218FCF2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'destino': request.form['destino'],</w:t>
      </w:r>
    </w:p>
    <w:p w14:paraId="2509B39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'destinootro': request.form['destinootro'],</w:t>
      </w:r>
    </w:p>
    <w:p w14:paraId="003BDE8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'interesado': request.form['interesado'],</w:t>
      </w:r>
    </w:p>
    <w:p w14:paraId="13D4DB1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'resumen': request.form['resumen'],</w:t>
      </w:r>
    </w:p>
    <w:p w14:paraId="67E64A2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'observaciones': request.form['observaciones'],</w:t>
      </w:r>
    </w:p>
    <w:p w14:paraId="08B80DA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'fecham': request.form['fecham'],</w:t>
      </w:r>
    </w:p>
    <w:p w14:paraId="17F1586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'mmod': request.form['mmod']</w:t>
      </w:r>
    </w:p>
    <w:p w14:paraId="20DA186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w:t>
      </w:r>
    </w:p>
    <w:p w14:paraId="1EFE0331" w14:textId="15458D6C" w:rsidR="00AD34B9"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w:t>
      </w:r>
      <w:r w:rsidR="00AD34B9">
        <w:t>\</w:t>
      </w:r>
    </w:p>
    <w:p w14:paraId="69E5FF5A" w14:textId="47369D83" w:rsidR="00E27EBF" w:rsidRDefault="00AD34B9" w:rsidP="00E27EBF">
      <w:pPr>
        <w:pBdr>
          <w:top w:val="single" w:sz="4" w:space="1" w:color="auto"/>
          <w:left w:val="single" w:sz="4" w:space="1" w:color="auto"/>
          <w:bottom w:val="single" w:sz="4" w:space="1" w:color="auto"/>
          <w:right w:val="single" w:sz="4" w:space="1" w:color="auto"/>
        </w:pBdr>
        <w:spacing w:after="0" w:line="240" w:lineRule="auto"/>
      </w:pPr>
      <w:r>
        <w:t xml:space="preserve">          </w:t>
      </w:r>
      <w:r w:rsidR="00E27EBF">
        <w:t>f'http://{SRV_IP_RENTRADA}:{SRV_PORT_RENTRADA}{URL_PATH_UPDATE_ROWS}{str(id)}/'</w:t>
      </w:r>
    </w:p>
    <w:p w14:paraId="37820FC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try:</w:t>
      </w:r>
    </w:p>
    <w:p w14:paraId="13A4880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logger.info('rentrada_modificar_post:' + url)</w:t>
      </w:r>
    </w:p>
    <w:p w14:paraId="2A0377F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respuesta = requests.get(url, params=new_data)</w:t>
      </w:r>
    </w:p>
    <w:p w14:paraId="621E2F7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except Exception as e:</w:t>
      </w:r>
    </w:p>
    <w:p w14:paraId="3B11032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lastRenderedPageBreak/>
        <w:t xml:space="preserve">            return redirect(url_for("ui.index"))</w:t>
      </w:r>
    </w:p>
    <w:p w14:paraId="16B2340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respuesta.status_code == HTTPStatus.OK:</w:t>
      </w:r>
    </w:p>
    <w:p w14:paraId="4D83A47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redirect(url_for("ui.rentrada_listado"))</w:t>
      </w:r>
    </w:p>
    <w:p w14:paraId="4E4A8AC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1CBBE58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 = {</w:t>
      </w:r>
    </w:p>
    <w:p w14:paraId="6F61BDC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'token': g.token,</w:t>
      </w:r>
    </w:p>
    <w:p w14:paraId="13B9F1D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w:t>
      </w:r>
    </w:p>
    <w:p w14:paraId="5F801687"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f'http://{SRV_IP_RENTRADA}:{SRV_PORT_RENTRADA}{URL_PATH_GET_ROWS}{str(id)}/'</w:t>
      </w:r>
    </w:p>
    <w:p w14:paraId="4FED2D2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try:</w:t>
      </w:r>
    </w:p>
    <w:p w14:paraId="58EB2C6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logger.info('rentrada_modificar_get:' + url)</w:t>
      </w:r>
    </w:p>
    <w:p w14:paraId="511269F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respuesta = requests.get(url, params=new_data)</w:t>
      </w:r>
    </w:p>
    <w:p w14:paraId="4A77212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except Exception as e:</w:t>
      </w:r>
    </w:p>
    <w:p w14:paraId="5740F1B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redirect(url_for("ui.index"))</w:t>
      </w:r>
    </w:p>
    <w:p w14:paraId="7186246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respuesta.status_code == HTTPStatus.OK:</w:t>
      </w:r>
    </w:p>
    <w:p w14:paraId="422EF68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data = json.loads(json.loads(respuesta.content)['message'])[0]</w:t>
      </w:r>
    </w:p>
    <w:p w14:paraId="1EB48FF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2F8DF448" w14:textId="77777777" w:rsidR="00BB25E0"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render_template("re_modificar.html", data=data,</w:t>
      </w:r>
    </w:p>
    <w:p w14:paraId="10036799" w14:textId="3D5B3E00" w:rsidR="00E27EBF" w:rsidRDefault="00BB25E0" w:rsidP="00E27EBF">
      <w:pPr>
        <w:pBdr>
          <w:top w:val="single" w:sz="4" w:space="1" w:color="auto"/>
          <w:left w:val="single" w:sz="4" w:space="1" w:color="auto"/>
          <w:bottom w:val="single" w:sz="4" w:space="1" w:color="auto"/>
          <w:right w:val="single" w:sz="4" w:space="1" w:color="auto"/>
        </w:pBdr>
        <w:spacing w:after="0" w:line="240" w:lineRule="auto"/>
      </w:pPr>
      <w:r>
        <w:t xml:space="preserve">                                                </w:t>
      </w:r>
      <w:r w:rsidR="00E27EBF">
        <w:t xml:space="preserve"> asuntos=get_table_aux(), destinos=get_table_aux(asuntos=False))</w:t>
      </w:r>
    </w:p>
    <w:p w14:paraId="6DAA17E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54E5726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@bp.route('/rsalida/listado')</w:t>
      </w:r>
    </w:p>
    <w:p w14:paraId="0161AFE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@login_required</w:t>
      </w:r>
    </w:p>
    <w:p w14:paraId="1BA71C3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rsalida_listado():</w:t>
      </w:r>
    </w:p>
    <w:p w14:paraId="74F36E1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 = {</w:t>
      </w:r>
    </w:p>
    <w:p w14:paraId="39D4099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'token': g.token,</w:t>
      </w:r>
    </w:p>
    <w:p w14:paraId="1681C1C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w:t>
      </w:r>
    </w:p>
    <w:p w14:paraId="0AF2A3F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f'http://{SRV_IP_RSALIDA}:{SRV_PORT_RSALIDA}{URL_PATH_GET_ROWS}'</w:t>
      </w:r>
    </w:p>
    <w:p w14:paraId="1988091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try:</w:t>
      </w:r>
    </w:p>
    <w:p w14:paraId="12D1046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respuesta = requests.get(url, params=new_data)</w:t>
      </w:r>
    </w:p>
    <w:p w14:paraId="77A2CFD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except Exception as e:</w:t>
      </w:r>
    </w:p>
    <w:p w14:paraId="3C0C3E9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redirect(url_for("ui.index"))</w:t>
      </w:r>
    </w:p>
    <w:p w14:paraId="3CC974B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respuesta.status_code == HTTPStatus.OK:</w:t>
      </w:r>
    </w:p>
    <w:p w14:paraId="178FEFE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 La respuesta es json, pero el mensaje también lo es, por eso dos conversiones</w:t>
      </w:r>
    </w:p>
    <w:p w14:paraId="07F3D6E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data = json.loads(json.loads(respuesta.content)['message'])</w:t>
      </w:r>
    </w:p>
    <w:p w14:paraId="3087144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render_template("rs_listado.html", data=data)</w:t>
      </w:r>
    </w:p>
    <w:p w14:paraId="4922F8B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render_template("rs_listado.html")</w:t>
      </w:r>
    </w:p>
    <w:p w14:paraId="5DAD1C9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51575DA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@bp.route('/rsalida/insertar', methods=('GET', 'POST'))</w:t>
      </w:r>
    </w:p>
    <w:p w14:paraId="1FB09607"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@login_required</w:t>
      </w:r>
    </w:p>
    <w:p w14:paraId="5478538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rsalida_insertar():</w:t>
      </w:r>
    </w:p>
    <w:p w14:paraId="2729126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request.method == 'POST':</w:t>
      </w:r>
    </w:p>
    <w:p w14:paraId="6DB2A66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 = {</w:t>
      </w:r>
    </w:p>
    <w:p w14:paraId="79A743E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'token': g.token,</w:t>
      </w:r>
    </w:p>
    <w:p w14:paraId="20E466C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'fecha': request.form['fecha'],</w:t>
      </w:r>
    </w:p>
    <w:p w14:paraId="7546EDB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'destino': request.form['destino'],</w:t>
      </w:r>
    </w:p>
    <w:p w14:paraId="3D1ADCD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'destinootro': request.form['destinootro'],</w:t>
      </w:r>
    </w:p>
    <w:p w14:paraId="4A9665F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'interesado': request.form['interesado'],</w:t>
      </w:r>
    </w:p>
    <w:p w14:paraId="06D384D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'observaciones': request.form['observaciones'],</w:t>
      </w:r>
    </w:p>
    <w:p w14:paraId="7B9CBF9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'mmod': request.form['mmod']</w:t>
      </w:r>
    </w:p>
    <w:p w14:paraId="476FE61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w:t>
      </w:r>
    </w:p>
    <w:p w14:paraId="2ADBDEF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len(request.form['fecham']):</w:t>
      </w:r>
    </w:p>
    <w:p w14:paraId="5004BFC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lastRenderedPageBreak/>
        <w:t xml:space="preserve">            new_data['fecham'] = request.form['fecham']</w:t>
      </w:r>
    </w:p>
    <w:p w14:paraId="613E3BA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f'http://{SRV_IP_RSALIDA}:{SRV_PORT_RSALIDA}{URL_PATH_INSERT_ROWS}'</w:t>
      </w:r>
    </w:p>
    <w:p w14:paraId="2B82D03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try:</w:t>
      </w:r>
    </w:p>
    <w:p w14:paraId="547A3B9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respuesta = requests.get(url, params=new_data)</w:t>
      </w:r>
    </w:p>
    <w:p w14:paraId="704E2FB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except Exception as e:</w:t>
      </w:r>
    </w:p>
    <w:p w14:paraId="028910A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redirect(url_for("ui.index"))</w:t>
      </w:r>
    </w:p>
    <w:p w14:paraId="5F502DF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respuesta.status_code == HTTPStatus.OK:</w:t>
      </w:r>
    </w:p>
    <w:p w14:paraId="2200DE3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redirect(url_for("ui.rsalida_listado"))</w:t>
      </w:r>
    </w:p>
    <w:p w14:paraId="248874FC" w14:textId="77777777" w:rsidR="00BB25E0"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render_template("rs_insertar.html", </w:t>
      </w:r>
    </w:p>
    <w:p w14:paraId="1658A66A" w14:textId="257A59C2" w:rsidR="00E27EBF" w:rsidRDefault="00BB25E0" w:rsidP="00E27EBF">
      <w:pPr>
        <w:pBdr>
          <w:top w:val="single" w:sz="4" w:space="1" w:color="auto"/>
          <w:left w:val="single" w:sz="4" w:space="1" w:color="auto"/>
          <w:bottom w:val="single" w:sz="4" w:space="1" w:color="auto"/>
          <w:right w:val="single" w:sz="4" w:space="1" w:color="auto"/>
        </w:pBdr>
        <w:spacing w:after="0" w:line="240" w:lineRule="auto"/>
      </w:pPr>
      <w:r>
        <w:t xml:space="preserve">                                                 </w:t>
      </w:r>
      <w:r w:rsidR="00E27EBF">
        <w:t>destinos=get_table_aux(rentrada=False, asuntos=False))</w:t>
      </w:r>
    </w:p>
    <w:p w14:paraId="61F4F537"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0D702E7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23B3BC9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@bp.route('/rsalida/modificar/&lt;int:id&gt;/', methods=('GET', 'POST'))</w:t>
      </w:r>
    </w:p>
    <w:p w14:paraId="41569E2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@login_required</w:t>
      </w:r>
    </w:p>
    <w:p w14:paraId="32FE524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def rsalida_modificar(id):</w:t>
      </w:r>
    </w:p>
    <w:p w14:paraId="61A831C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data = None</w:t>
      </w:r>
    </w:p>
    <w:p w14:paraId="0C8AAF6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request.method == 'POST':</w:t>
      </w:r>
    </w:p>
    <w:p w14:paraId="3F77016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 = {</w:t>
      </w:r>
    </w:p>
    <w:p w14:paraId="537D3B6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'token': g.token,</w:t>
      </w:r>
    </w:p>
    <w:p w14:paraId="065CFC1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'id': id,</w:t>
      </w:r>
    </w:p>
    <w:p w14:paraId="383EF89C"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'fecha': request.form['fecha'],</w:t>
      </w:r>
    </w:p>
    <w:p w14:paraId="62D449B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'destino': request.form['destino'],</w:t>
      </w:r>
    </w:p>
    <w:p w14:paraId="051DEC6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'destinootro': request.form['destinootro'],</w:t>
      </w:r>
    </w:p>
    <w:p w14:paraId="6802A78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'interesado': request.form['interesado'],</w:t>
      </w:r>
    </w:p>
    <w:p w14:paraId="48E1886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'observaciones': request.form['observaciones'],</w:t>
      </w:r>
    </w:p>
    <w:p w14:paraId="0F3BF27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'fecham': request.form['fecham'],</w:t>
      </w:r>
    </w:p>
    <w:p w14:paraId="09D1F83B"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'mmod': request.form['mmod']</w:t>
      </w:r>
    </w:p>
    <w:p w14:paraId="572CB4F7"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w:t>
      </w:r>
    </w:p>
    <w:p w14:paraId="6927572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f'http://{SRV_IP_RSALIDA}:{SRV_PORT_RSALIDA}{URL_PATH_UPDATE_ROWS}{str(id)}/'</w:t>
      </w:r>
    </w:p>
    <w:p w14:paraId="25472A7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try:</w:t>
      </w:r>
    </w:p>
    <w:p w14:paraId="3634F305"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respuesta = requests.get(url, params=new_data)</w:t>
      </w:r>
    </w:p>
    <w:p w14:paraId="285BCDD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except Exception as e:</w:t>
      </w:r>
    </w:p>
    <w:p w14:paraId="64F4DF29"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redirect(url_for("ui.index"))</w:t>
      </w:r>
    </w:p>
    <w:p w14:paraId="2122263A"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respuesta.status_code == HTTPStatus.OK:</w:t>
      </w:r>
    </w:p>
    <w:p w14:paraId="36213BF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redirect(url_for("ui.rsalida_listado"))</w:t>
      </w:r>
    </w:p>
    <w:p w14:paraId="3407263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1152B706"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new_data = {</w:t>
      </w:r>
    </w:p>
    <w:p w14:paraId="2D4411E2"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'token': g.token,</w:t>
      </w:r>
    </w:p>
    <w:p w14:paraId="276EE77D"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w:t>
      </w:r>
    </w:p>
    <w:p w14:paraId="64B37ED3"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url = f'http://{SRV_IP_RSALIDA}:{SRV_PORT_RSALIDA}{URL_PATH_GET_ROWS}{str(id)}/'</w:t>
      </w:r>
    </w:p>
    <w:p w14:paraId="55154B61"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try:</w:t>
      </w:r>
    </w:p>
    <w:p w14:paraId="2CF9A33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respuesta = requests.get(url, params=new_data)</w:t>
      </w:r>
    </w:p>
    <w:p w14:paraId="7FF6C8FE"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except Exception as e:</w:t>
      </w:r>
    </w:p>
    <w:p w14:paraId="3989C6F0"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redirect(url_for("ui.index"))</w:t>
      </w:r>
    </w:p>
    <w:p w14:paraId="75A1B908"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if respuesta.status_code == HTTPStatus.OK:</w:t>
      </w:r>
    </w:p>
    <w:p w14:paraId="58444B8F"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data = json.loads(json.loads(respuesta.content)['message'])[0]</w:t>
      </w:r>
    </w:p>
    <w:p w14:paraId="4F139D44" w14:textId="77777777" w:rsidR="00E27EBF" w:rsidRDefault="00E27EBF" w:rsidP="00E27EBF">
      <w:pPr>
        <w:pBdr>
          <w:top w:val="single" w:sz="4" w:space="1" w:color="auto"/>
          <w:left w:val="single" w:sz="4" w:space="1" w:color="auto"/>
          <w:bottom w:val="single" w:sz="4" w:space="1" w:color="auto"/>
          <w:right w:val="single" w:sz="4" w:space="1" w:color="auto"/>
        </w:pBdr>
        <w:spacing w:after="0" w:line="240" w:lineRule="auto"/>
      </w:pPr>
    </w:p>
    <w:p w14:paraId="58FE3F29" w14:textId="77777777" w:rsidR="00BB25E0" w:rsidRDefault="00E27EBF" w:rsidP="00E27EBF">
      <w:pPr>
        <w:pBdr>
          <w:top w:val="single" w:sz="4" w:space="1" w:color="auto"/>
          <w:left w:val="single" w:sz="4" w:space="1" w:color="auto"/>
          <w:bottom w:val="single" w:sz="4" w:space="1" w:color="auto"/>
          <w:right w:val="single" w:sz="4" w:space="1" w:color="auto"/>
        </w:pBdr>
        <w:spacing w:after="0" w:line="240" w:lineRule="auto"/>
      </w:pPr>
      <w:r>
        <w:t xml:space="preserve">    return render_template("rs_modificar.html", data=data, </w:t>
      </w:r>
    </w:p>
    <w:p w14:paraId="4505C506" w14:textId="023C7C29" w:rsidR="00E27EBF" w:rsidRDefault="00BB25E0" w:rsidP="00E27EBF">
      <w:pPr>
        <w:pBdr>
          <w:top w:val="single" w:sz="4" w:space="1" w:color="auto"/>
          <w:left w:val="single" w:sz="4" w:space="1" w:color="auto"/>
          <w:bottom w:val="single" w:sz="4" w:space="1" w:color="auto"/>
          <w:right w:val="single" w:sz="4" w:space="1" w:color="auto"/>
        </w:pBdr>
        <w:spacing w:after="0" w:line="240" w:lineRule="auto"/>
      </w:pPr>
      <w:r>
        <w:t xml:space="preserve">                                                 </w:t>
      </w:r>
      <w:r w:rsidR="00E27EBF">
        <w:t>destinos=get_table_aux(rentrada=False, asuntos=False))</w:t>
      </w:r>
    </w:p>
    <w:p w14:paraId="058B254B" w14:textId="4D62F0D6" w:rsidR="00F41A6F" w:rsidRDefault="00F41A6F" w:rsidP="00F41A6F"/>
    <w:p w14:paraId="7FB5121C" w14:textId="77777777" w:rsidR="00E27EBF" w:rsidRDefault="00E27EBF" w:rsidP="00E27EBF">
      <w:pPr>
        <w:pStyle w:val="Ttulo4"/>
      </w:pPr>
      <w:r>
        <w:lastRenderedPageBreak/>
        <w:t xml:space="preserve">instrucciones Docker </w:t>
      </w:r>
    </w:p>
    <w:p w14:paraId="60BF8F3C" w14:textId="77777777" w:rsidR="00E27EBF" w:rsidRPr="005E7CAC" w:rsidRDefault="00E27EBF" w:rsidP="00E27EBF">
      <w:pPr>
        <w:pBdr>
          <w:top w:val="single" w:sz="4" w:space="1" w:color="auto"/>
          <w:left w:val="single" w:sz="4" w:space="4" w:color="auto"/>
          <w:bottom w:val="single" w:sz="4" w:space="1" w:color="auto"/>
          <w:right w:val="single" w:sz="4" w:space="4" w:color="auto"/>
        </w:pBdr>
        <w:rPr>
          <w:b/>
          <w:bCs/>
        </w:rPr>
      </w:pPr>
      <w:r w:rsidRPr="005E7CAC">
        <w:rPr>
          <w:b/>
          <w:bCs/>
        </w:rPr>
        <w:t>Probar la aplicación</w:t>
      </w:r>
    </w:p>
    <w:p w14:paraId="2FE6EB3B" w14:textId="77777777"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t>python3 -m app run</w:t>
      </w:r>
    </w:p>
    <w:p w14:paraId="48DB08A1" w14:textId="77777777" w:rsidR="00E27EBF" w:rsidRDefault="00E27EBF" w:rsidP="00E27EBF"/>
    <w:p w14:paraId="15E6EC4C" w14:textId="77777777" w:rsidR="00E27EBF" w:rsidRPr="005E7CAC" w:rsidRDefault="00E27EBF" w:rsidP="00E27EBF">
      <w:pPr>
        <w:pBdr>
          <w:top w:val="single" w:sz="4" w:space="1" w:color="auto"/>
          <w:left w:val="single" w:sz="4" w:space="4" w:color="auto"/>
          <w:bottom w:val="single" w:sz="4" w:space="1" w:color="auto"/>
          <w:right w:val="single" w:sz="4" w:space="4" w:color="auto"/>
        </w:pBdr>
        <w:rPr>
          <w:b/>
          <w:bCs/>
        </w:rPr>
      </w:pPr>
      <w:r w:rsidRPr="005E7CAC">
        <w:rPr>
          <w:b/>
          <w:bCs/>
        </w:rPr>
        <w:t>Compilar:</w:t>
      </w:r>
    </w:p>
    <w:p w14:paraId="5703D0FC" w14:textId="5351D081"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rsidRPr="00531427">
        <w:t>DOCKER_BUILDKIT=1 docker build --tag ms_csjp_</w:t>
      </w:r>
      <w:r>
        <w:t>ui</w:t>
      </w:r>
      <w:r w:rsidRPr="00531427">
        <w:t xml:space="preserve"> .</w:t>
      </w:r>
    </w:p>
    <w:p w14:paraId="48754849" w14:textId="77777777" w:rsidR="00E27EBF" w:rsidRDefault="00E27EBF" w:rsidP="00E27EBF"/>
    <w:p w14:paraId="5662F235" w14:textId="77777777" w:rsidR="00E27EBF" w:rsidRPr="005E7CAC" w:rsidRDefault="00E27EBF" w:rsidP="00E27EBF">
      <w:pPr>
        <w:pBdr>
          <w:top w:val="single" w:sz="4" w:space="1" w:color="auto"/>
          <w:left w:val="single" w:sz="4" w:space="4" w:color="auto"/>
          <w:bottom w:val="single" w:sz="4" w:space="1" w:color="auto"/>
          <w:right w:val="single" w:sz="4" w:space="4" w:color="auto"/>
        </w:pBdr>
        <w:rPr>
          <w:b/>
          <w:bCs/>
        </w:rPr>
      </w:pPr>
      <w:r w:rsidRPr="005E7CAC">
        <w:rPr>
          <w:b/>
          <w:bCs/>
        </w:rPr>
        <w:t>Ejecutar</w:t>
      </w:r>
      <w:r>
        <w:rPr>
          <w:b/>
          <w:bCs/>
        </w:rPr>
        <w:t xml:space="preserve"> para producción</w:t>
      </w:r>
    </w:p>
    <w:p w14:paraId="2CF2C55B" w14:textId="137B67FE"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rsidRPr="00531427">
        <w:t xml:space="preserve">docker run --rm -d -p </w:t>
      </w:r>
      <w:r>
        <w:t>8080</w:t>
      </w:r>
      <w:r w:rsidRPr="00531427">
        <w:t>:</w:t>
      </w:r>
      <w:r>
        <w:t>8080</w:t>
      </w:r>
      <w:r w:rsidRPr="00531427">
        <w:t xml:space="preserve"> --env-file environment.env --name ms_csjp_</w:t>
      </w:r>
      <w:r>
        <w:t>ui</w:t>
      </w:r>
      <w:r w:rsidRPr="00531427">
        <w:t>_c ms_csjp_rentrada:latest</w:t>
      </w:r>
    </w:p>
    <w:p w14:paraId="7889EF53" w14:textId="77777777" w:rsidR="00E27EBF" w:rsidRDefault="00E27EBF" w:rsidP="00E27EBF"/>
    <w:p w14:paraId="5EAF36FD" w14:textId="77777777" w:rsidR="00E27EBF" w:rsidRPr="005E7CAC" w:rsidRDefault="00E27EBF" w:rsidP="00E27EBF">
      <w:pPr>
        <w:pBdr>
          <w:top w:val="single" w:sz="4" w:space="1" w:color="auto"/>
          <w:left w:val="single" w:sz="4" w:space="4" w:color="auto"/>
          <w:bottom w:val="single" w:sz="4" w:space="1" w:color="auto"/>
          <w:right w:val="single" w:sz="4" w:space="4" w:color="auto"/>
        </w:pBdr>
        <w:rPr>
          <w:b/>
          <w:bCs/>
        </w:rPr>
      </w:pPr>
      <w:r w:rsidRPr="005E7CAC">
        <w:rPr>
          <w:b/>
          <w:bCs/>
        </w:rPr>
        <w:t>Ejecutar</w:t>
      </w:r>
      <w:r>
        <w:rPr>
          <w:b/>
          <w:bCs/>
        </w:rPr>
        <w:t xml:space="preserve"> para pruebas</w:t>
      </w:r>
    </w:p>
    <w:p w14:paraId="02DD8139" w14:textId="49852223" w:rsidR="00E27EBF" w:rsidRDefault="00E27EBF" w:rsidP="00E27EBF">
      <w:pPr>
        <w:pBdr>
          <w:top w:val="single" w:sz="4" w:space="1" w:color="auto"/>
          <w:left w:val="single" w:sz="4" w:space="4" w:color="auto"/>
          <w:bottom w:val="single" w:sz="4" w:space="1" w:color="auto"/>
          <w:right w:val="single" w:sz="4" w:space="4" w:color="auto"/>
        </w:pBdr>
        <w:spacing w:after="0" w:line="240" w:lineRule="auto"/>
      </w:pPr>
      <w:r w:rsidRPr="00531427">
        <w:t xml:space="preserve">docker run -it -p </w:t>
      </w:r>
      <w:r>
        <w:t>8080</w:t>
      </w:r>
      <w:r w:rsidRPr="00531427">
        <w:t>:</w:t>
      </w:r>
      <w:r>
        <w:t>8080</w:t>
      </w:r>
      <w:r w:rsidRPr="00531427">
        <w:t xml:space="preserve"> --env-file environment.env --name ms_csjp_</w:t>
      </w:r>
      <w:r>
        <w:t>ui</w:t>
      </w:r>
      <w:r w:rsidRPr="00531427">
        <w:t>_c ms_csjp_</w:t>
      </w:r>
      <w:r>
        <w:t>ui</w:t>
      </w:r>
      <w:r w:rsidRPr="00531427">
        <w:t>:latest</w:t>
      </w:r>
    </w:p>
    <w:p w14:paraId="05961AF7" w14:textId="77777777" w:rsidR="006E13AD" w:rsidRDefault="006E13AD">
      <w:pPr>
        <w:spacing w:after="200" w:line="276" w:lineRule="auto"/>
        <w:jc w:val="left"/>
      </w:pPr>
    </w:p>
    <w:p w14:paraId="57CB8B46" w14:textId="38557467" w:rsidR="00D331A7" w:rsidRDefault="00D331A7" w:rsidP="00D331A7">
      <w:pPr>
        <w:pStyle w:val="Ttulo2"/>
      </w:pPr>
      <w:bookmarkStart w:id="116" w:name="_Toc104188522"/>
      <w:r>
        <w:t>Servicio ui admin</w:t>
      </w:r>
      <w:bookmarkEnd w:id="116"/>
    </w:p>
    <w:p w14:paraId="415F6B75" w14:textId="6E32C643" w:rsidR="00D331A7" w:rsidRPr="00D331A7" w:rsidRDefault="00D331A7" w:rsidP="00D331A7">
      <w:r>
        <w:t>Se deja al lector el crear este servicio bajo el puerto 8081.</w:t>
      </w:r>
    </w:p>
    <w:p w14:paraId="6A95241C" w14:textId="7ACB853A" w:rsidR="006E13AD" w:rsidRDefault="00C12CFA" w:rsidP="006E13AD">
      <w:pPr>
        <w:pStyle w:val="Ttulo2"/>
      </w:pPr>
      <w:bookmarkStart w:id="117" w:name="_Toc104188523"/>
      <w:r>
        <w:t>Ejecución con</w:t>
      </w:r>
      <w:r w:rsidR="006E13AD">
        <w:t xml:space="preserve"> </w:t>
      </w:r>
      <w:r>
        <w:t>d</w:t>
      </w:r>
      <w:r w:rsidR="006E13AD">
        <w:t>ocker-compose</w:t>
      </w:r>
      <w:bookmarkEnd w:id="117"/>
    </w:p>
    <w:p w14:paraId="3DBDB3AE" w14:textId="4F33726C" w:rsidR="00C12CFA" w:rsidRPr="00C12CFA" w:rsidRDefault="00C12CFA" w:rsidP="00C12CFA">
      <w:pPr>
        <w:pStyle w:val="Ttulo3"/>
      </w:pPr>
      <w:bookmarkStart w:id="118" w:name="_Toc104188524"/>
      <w:r>
        <w:t>docker-compose.yaml</w:t>
      </w:r>
      <w:bookmarkEnd w:id="118"/>
    </w:p>
    <w:p w14:paraId="4D61DCC2"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version: '3.8'</w:t>
      </w:r>
    </w:p>
    <w:p w14:paraId="3E5EE581"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services:</w:t>
      </w:r>
    </w:p>
    <w:p w14:paraId="59975656"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ms_csjp_login_c:</w:t>
      </w:r>
    </w:p>
    <w:p w14:paraId="1DD7FE3B"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env_file: ./autorizacion/environment.env</w:t>
      </w:r>
    </w:p>
    <w:p w14:paraId="0240E0E0"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image: ms_csjp_login</w:t>
      </w:r>
    </w:p>
    <w:p w14:paraId="0DFF90C6"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build:</w:t>
      </w:r>
    </w:p>
    <w:p w14:paraId="2061B388"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context: ./autorizacion</w:t>
      </w:r>
    </w:p>
    <w:p w14:paraId="5F312A57"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dockerfile: Dockerfile</w:t>
      </w:r>
    </w:p>
    <w:p w14:paraId="7C3245CF"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ports:</w:t>
      </w:r>
    </w:p>
    <w:p w14:paraId="2FAD2038"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 "15000:15000"</w:t>
      </w:r>
    </w:p>
    <w:p w14:paraId="1FB9CE4D"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restart: always</w:t>
      </w:r>
    </w:p>
    <w:p w14:paraId="362C1E2A"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ms_csjp_rentrada_c:</w:t>
      </w:r>
    </w:p>
    <w:p w14:paraId="558E01F4"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env_file: ./rentrada/environment.env</w:t>
      </w:r>
    </w:p>
    <w:p w14:paraId="43EDDF88"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image: ms_csjp_rentrada</w:t>
      </w:r>
    </w:p>
    <w:p w14:paraId="17A541D8"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build:</w:t>
      </w:r>
    </w:p>
    <w:p w14:paraId="39DBC25A"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context: ./rentrada</w:t>
      </w:r>
    </w:p>
    <w:p w14:paraId="3EBBCA17"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dockerfile: Dockerfile</w:t>
      </w:r>
    </w:p>
    <w:p w14:paraId="4544B490"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ports:</w:t>
      </w:r>
    </w:p>
    <w:p w14:paraId="77CFDAD7"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 "15001:15001"</w:t>
      </w:r>
    </w:p>
    <w:p w14:paraId="7C0B64D6"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depends_on:</w:t>
      </w:r>
    </w:p>
    <w:p w14:paraId="5C2853F6"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 "ms_csjp_login_c"</w:t>
      </w:r>
    </w:p>
    <w:p w14:paraId="1229E5B4"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lastRenderedPageBreak/>
        <w:t xml:space="preserve">        restart: always</w:t>
      </w:r>
    </w:p>
    <w:p w14:paraId="6C5DDBFE"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ms_csjp_rsalida_c:</w:t>
      </w:r>
    </w:p>
    <w:p w14:paraId="67CD828D"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env_file: ./rsalida/environment.env</w:t>
      </w:r>
    </w:p>
    <w:p w14:paraId="52164EFC"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image: ms_csjp_rsalida</w:t>
      </w:r>
    </w:p>
    <w:p w14:paraId="3CE10BBD"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build:</w:t>
      </w:r>
    </w:p>
    <w:p w14:paraId="208C249C"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context: ./rsalida</w:t>
      </w:r>
    </w:p>
    <w:p w14:paraId="3B652B12"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dockerfile: Dockerfile</w:t>
      </w:r>
    </w:p>
    <w:p w14:paraId="3332266F"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ports:</w:t>
      </w:r>
    </w:p>
    <w:p w14:paraId="25F94273"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 "15002:15002"</w:t>
      </w:r>
    </w:p>
    <w:p w14:paraId="6676EC40"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depends_on:</w:t>
      </w:r>
    </w:p>
    <w:p w14:paraId="7B522F1C"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 "ms_csjp_login_c"</w:t>
      </w:r>
    </w:p>
    <w:p w14:paraId="1AE6398A"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restart: always</w:t>
      </w:r>
    </w:p>
    <w:p w14:paraId="0D3A1A0F"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ms_csjp_ui_c:</w:t>
      </w:r>
    </w:p>
    <w:p w14:paraId="09066A66"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env_file: ./ui/environment.env</w:t>
      </w:r>
    </w:p>
    <w:p w14:paraId="562C8054"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image: ms_csjp_ui</w:t>
      </w:r>
    </w:p>
    <w:p w14:paraId="0443F5FA"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build:</w:t>
      </w:r>
    </w:p>
    <w:p w14:paraId="3E403B08"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context: ./ui</w:t>
      </w:r>
    </w:p>
    <w:p w14:paraId="4125791F"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dockerfile: Dockerfile</w:t>
      </w:r>
    </w:p>
    <w:p w14:paraId="55A48495"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ports:</w:t>
      </w:r>
    </w:p>
    <w:p w14:paraId="237F3EAB"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 "8080:8080"</w:t>
      </w:r>
    </w:p>
    <w:p w14:paraId="6393E73B"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depends_on:</w:t>
      </w:r>
    </w:p>
    <w:p w14:paraId="3C1ABCB8"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 "ms_csjp_login_c"</w:t>
      </w:r>
    </w:p>
    <w:p w14:paraId="68C6A31A"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 "ms_csjp_rentrada_c"</w:t>
      </w:r>
    </w:p>
    <w:p w14:paraId="276C087E"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 "ms_csjp_rsalida_c"</w:t>
      </w:r>
    </w:p>
    <w:p w14:paraId="32FD8654" w14:textId="77777777" w:rsidR="006E13AD" w:rsidRDefault="006E13AD" w:rsidP="006E13AD">
      <w:pPr>
        <w:pBdr>
          <w:top w:val="single" w:sz="4" w:space="1" w:color="auto"/>
          <w:left w:val="single" w:sz="4" w:space="1" w:color="auto"/>
          <w:bottom w:val="single" w:sz="4" w:space="1" w:color="auto"/>
          <w:right w:val="single" w:sz="4" w:space="1" w:color="auto"/>
        </w:pBdr>
        <w:spacing w:after="0" w:line="240" w:lineRule="auto"/>
      </w:pPr>
      <w:r>
        <w:t xml:space="preserve">        restart: always</w:t>
      </w:r>
    </w:p>
    <w:p w14:paraId="649CA68B" w14:textId="77777777" w:rsidR="006E13AD" w:rsidRDefault="006E13AD" w:rsidP="006E13AD"/>
    <w:p w14:paraId="78EBAE48" w14:textId="6EDE22B7" w:rsidR="006E13AD" w:rsidRPr="005E7CAC" w:rsidRDefault="006E13AD" w:rsidP="006E13AD">
      <w:pPr>
        <w:pBdr>
          <w:top w:val="single" w:sz="4" w:space="1" w:color="auto"/>
          <w:left w:val="single" w:sz="4" w:space="4" w:color="auto"/>
          <w:bottom w:val="single" w:sz="4" w:space="1" w:color="auto"/>
          <w:right w:val="single" w:sz="4" w:space="4" w:color="auto"/>
        </w:pBdr>
        <w:rPr>
          <w:b/>
          <w:bCs/>
        </w:rPr>
      </w:pPr>
      <w:r w:rsidRPr="005E7CAC">
        <w:rPr>
          <w:b/>
          <w:bCs/>
        </w:rPr>
        <w:t>Ejecutar</w:t>
      </w:r>
      <w:r>
        <w:rPr>
          <w:b/>
          <w:bCs/>
        </w:rPr>
        <w:t xml:space="preserve"> la aplicación</w:t>
      </w:r>
    </w:p>
    <w:p w14:paraId="048A0382" w14:textId="4E8ECDE9" w:rsidR="006E13AD" w:rsidRPr="006E13AD" w:rsidRDefault="006E13AD" w:rsidP="006E13AD">
      <w:pPr>
        <w:pBdr>
          <w:top w:val="single" w:sz="4" w:space="1" w:color="auto"/>
          <w:left w:val="single" w:sz="4" w:space="4" w:color="auto"/>
          <w:bottom w:val="single" w:sz="4" w:space="1" w:color="auto"/>
          <w:right w:val="single" w:sz="4" w:space="4" w:color="auto"/>
        </w:pBdr>
        <w:spacing w:after="0" w:line="240" w:lineRule="auto"/>
        <w:rPr>
          <w:b/>
          <w:bCs/>
        </w:rPr>
      </w:pPr>
      <w:r>
        <w:t>$</w:t>
      </w:r>
      <w:r w:rsidRPr="006E13AD">
        <w:rPr>
          <w:b/>
          <w:bCs/>
        </w:rPr>
        <w:t>docker-compose up -d</w:t>
      </w:r>
    </w:p>
    <w:p w14:paraId="61D13247"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docker-compose up -d</w:t>
      </w:r>
    </w:p>
    <w:p w14:paraId="3182A90F"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Starting pythonproject_ms_csjp_login_c_1 ... done</w:t>
      </w:r>
    </w:p>
    <w:p w14:paraId="7C9C6110"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Starting pythonproject_ms_csjp_rentrada_c_1 ... done</w:t>
      </w:r>
    </w:p>
    <w:p w14:paraId="1644A0FF"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Starting pythonproject_ms_csjp_rsalida_c_1  ... done</w:t>
      </w:r>
    </w:p>
    <w:p w14:paraId="61E1059D"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Starting pythonproject_ms_csjp_ui_c_1       ... done</w:t>
      </w:r>
    </w:p>
    <w:p w14:paraId="25AB58F7" w14:textId="18D415AB" w:rsidR="006E13AD" w:rsidRDefault="006E13AD" w:rsidP="00C12CFA"/>
    <w:p w14:paraId="69D9B00A" w14:textId="6CC30E69" w:rsidR="006E13AD" w:rsidRPr="005E7CAC" w:rsidRDefault="006E13AD" w:rsidP="006E13AD">
      <w:pPr>
        <w:pBdr>
          <w:top w:val="single" w:sz="4" w:space="1" w:color="auto"/>
          <w:left w:val="single" w:sz="4" w:space="4" w:color="auto"/>
          <w:bottom w:val="single" w:sz="4" w:space="1" w:color="auto"/>
          <w:right w:val="single" w:sz="4" w:space="4" w:color="auto"/>
        </w:pBdr>
        <w:rPr>
          <w:b/>
          <w:bCs/>
        </w:rPr>
      </w:pPr>
      <w:r>
        <w:rPr>
          <w:b/>
          <w:bCs/>
        </w:rPr>
        <w:t>Parar</w:t>
      </w:r>
      <w:r w:rsidR="00C12CFA">
        <w:rPr>
          <w:b/>
          <w:bCs/>
        </w:rPr>
        <w:t xml:space="preserve"> </w:t>
      </w:r>
      <w:r>
        <w:rPr>
          <w:b/>
          <w:bCs/>
        </w:rPr>
        <w:t>la aplicación</w:t>
      </w:r>
    </w:p>
    <w:p w14:paraId="10A153F8" w14:textId="519C0875" w:rsidR="006E13AD" w:rsidRPr="006E13AD" w:rsidRDefault="006E13AD" w:rsidP="006E13AD">
      <w:pPr>
        <w:pBdr>
          <w:top w:val="single" w:sz="4" w:space="1" w:color="auto"/>
          <w:left w:val="single" w:sz="4" w:space="4" w:color="auto"/>
          <w:bottom w:val="single" w:sz="4" w:space="1" w:color="auto"/>
          <w:right w:val="single" w:sz="4" w:space="4" w:color="auto"/>
        </w:pBdr>
        <w:spacing w:after="0" w:line="240" w:lineRule="auto"/>
        <w:rPr>
          <w:b/>
          <w:bCs/>
        </w:rPr>
      </w:pPr>
      <w:r>
        <w:rPr>
          <w:b/>
          <w:bCs/>
        </w:rPr>
        <w:t>$</w:t>
      </w:r>
      <w:r w:rsidRPr="006E13AD">
        <w:rPr>
          <w:b/>
          <w:bCs/>
        </w:rPr>
        <w:t>docker-compose down</w:t>
      </w:r>
    </w:p>
    <w:p w14:paraId="181F1535"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Stopping pythonproject_ms_csjp_ui_c_1       ... done</w:t>
      </w:r>
    </w:p>
    <w:p w14:paraId="7B7D49FF"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Stopping pythonproject_ms_csjp_rsalida_c_1  ... done</w:t>
      </w:r>
    </w:p>
    <w:p w14:paraId="108CC13D"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Stopping pythonproject_ms_csjp_rentrada_c_1 ... done</w:t>
      </w:r>
    </w:p>
    <w:p w14:paraId="02DDEF8B"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Stopping pythonproject_ms_csjp_login_c_1    ... done</w:t>
      </w:r>
    </w:p>
    <w:p w14:paraId="173B6BAF"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Removing pythonproject_ms_csjp_ui_c_1       ... done</w:t>
      </w:r>
    </w:p>
    <w:p w14:paraId="5D9ED74A"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Removing pythonproject_ms_csjp_rsalida_c_1  ... done</w:t>
      </w:r>
    </w:p>
    <w:p w14:paraId="31B62400"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Removing pythonproject_ms_csjp_rentrada_c_1 ... done</w:t>
      </w:r>
    </w:p>
    <w:p w14:paraId="338FDFFA" w14:textId="77777777"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Removing pythonproject_ms_csjp_login_c_1    ... done</w:t>
      </w:r>
    </w:p>
    <w:p w14:paraId="577E3D42" w14:textId="31905AB4" w:rsidR="006E13AD" w:rsidRDefault="006E13AD" w:rsidP="006E13AD">
      <w:pPr>
        <w:pBdr>
          <w:top w:val="single" w:sz="4" w:space="1" w:color="auto"/>
          <w:left w:val="single" w:sz="4" w:space="4" w:color="auto"/>
          <w:bottom w:val="single" w:sz="4" w:space="1" w:color="auto"/>
          <w:right w:val="single" w:sz="4" w:space="4" w:color="auto"/>
        </w:pBdr>
        <w:spacing w:after="0" w:line="240" w:lineRule="auto"/>
      </w:pPr>
      <w:r>
        <w:t>Removing network pythonproject_default</w:t>
      </w:r>
    </w:p>
    <w:p w14:paraId="12880DCF" w14:textId="77777777" w:rsidR="001B7E26" w:rsidRDefault="001B7E26" w:rsidP="001B7E26"/>
    <w:sectPr w:rsidR="001B7E26" w:rsidSect="00F2715E">
      <w:headerReference w:type="default" r:id="rId74"/>
      <w:footerReference w:type="first" r:id="rId75"/>
      <w:pgSz w:w="11906" w:h="16838" w:code="9"/>
      <w:pgMar w:top="-1418"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58C39" w14:textId="77777777" w:rsidR="000710B1" w:rsidRDefault="000710B1" w:rsidP="00FC65ED">
      <w:r>
        <w:separator/>
      </w:r>
    </w:p>
    <w:p w14:paraId="6A711649" w14:textId="77777777" w:rsidR="000710B1" w:rsidRDefault="000710B1" w:rsidP="00FC65ED"/>
    <w:p w14:paraId="0F70D579" w14:textId="77777777" w:rsidR="000710B1" w:rsidRDefault="000710B1" w:rsidP="00FC65ED"/>
  </w:endnote>
  <w:endnote w:type="continuationSeparator" w:id="0">
    <w:p w14:paraId="64142BF9" w14:textId="77777777" w:rsidR="000710B1" w:rsidRDefault="000710B1" w:rsidP="00FC65ED">
      <w:r>
        <w:continuationSeparator/>
      </w:r>
    </w:p>
    <w:p w14:paraId="74E7D8E1" w14:textId="77777777" w:rsidR="000710B1" w:rsidRDefault="000710B1" w:rsidP="00FC65ED"/>
    <w:p w14:paraId="7D781F61" w14:textId="77777777" w:rsidR="000710B1" w:rsidRDefault="000710B1" w:rsidP="00FC65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Franklin Gothic Book">
    <w:altName w:val="Corbel"/>
    <w:panose1 w:val="020B05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70E9A106" w14:textId="74F68BC3" w:rsidR="005A718F" w:rsidRDefault="005A718F" w:rsidP="00FC65ED">
        <w:pPr>
          <w:pStyle w:val="Piedepgina"/>
        </w:pPr>
        <w:r>
          <w:rPr>
            <w:lang w:bidi="es-ES"/>
          </w:rPr>
          <w:fldChar w:fldCharType="begin"/>
        </w:r>
        <w:r>
          <w:rPr>
            <w:lang w:bidi="es-ES"/>
          </w:rPr>
          <w:instrText xml:space="preserve"> PAGE   \* MERGEFORMAT </w:instrText>
        </w:r>
        <w:r>
          <w:rPr>
            <w:lang w:bidi="es-ES"/>
          </w:rPr>
          <w:fldChar w:fldCharType="separate"/>
        </w:r>
        <w:r w:rsidR="00520F38">
          <w:rPr>
            <w:noProof/>
            <w:lang w:bidi="es-ES"/>
          </w:rPr>
          <w:t>1</w:t>
        </w:r>
        <w:r>
          <w:rPr>
            <w:noProof/>
            <w:lang w:bidi="es-ES"/>
          </w:rPr>
          <w:fldChar w:fldCharType="end"/>
        </w:r>
      </w:p>
    </w:sdtContent>
  </w:sdt>
  <w:p w14:paraId="6BBC60A0" w14:textId="77777777" w:rsidR="00FD4BA1" w:rsidRDefault="00FD4BA1" w:rsidP="00FC65ED"/>
  <w:p w14:paraId="1F86DC16" w14:textId="77777777" w:rsidR="00FD4BA1" w:rsidRDefault="00FD4BA1" w:rsidP="00FC65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E201F" w14:textId="77777777" w:rsidR="000710B1" w:rsidRDefault="000710B1" w:rsidP="00FC65ED">
      <w:r>
        <w:separator/>
      </w:r>
    </w:p>
    <w:p w14:paraId="3F42FB5C" w14:textId="77777777" w:rsidR="000710B1" w:rsidRDefault="000710B1" w:rsidP="00FC65ED"/>
    <w:p w14:paraId="07B1D7CF" w14:textId="77777777" w:rsidR="000710B1" w:rsidRDefault="000710B1" w:rsidP="00FC65ED"/>
  </w:footnote>
  <w:footnote w:type="continuationSeparator" w:id="0">
    <w:p w14:paraId="3805B664" w14:textId="77777777" w:rsidR="000710B1" w:rsidRDefault="000710B1" w:rsidP="00FC65ED">
      <w:r>
        <w:continuationSeparator/>
      </w:r>
    </w:p>
    <w:p w14:paraId="4E32DDEA" w14:textId="77777777" w:rsidR="000710B1" w:rsidRDefault="000710B1" w:rsidP="00FC65ED"/>
    <w:p w14:paraId="10782DB5" w14:textId="77777777" w:rsidR="000710B1" w:rsidRDefault="000710B1" w:rsidP="00FC65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904"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1904"/>
    </w:tblGrid>
    <w:tr w:rsidR="004B7E44" w14:paraId="2FDE541B" w14:textId="77777777" w:rsidTr="00C428A4">
      <w:trPr>
        <w:trHeight w:val="1363"/>
      </w:trPr>
      <w:tc>
        <w:tcPr>
          <w:tcW w:w="11904" w:type="dxa"/>
          <w:tcBorders>
            <w:top w:val="nil"/>
            <w:left w:val="nil"/>
            <w:bottom w:val="nil"/>
            <w:right w:val="nil"/>
          </w:tcBorders>
        </w:tcPr>
        <w:p w14:paraId="439E6D92" w14:textId="60C01C3F" w:rsidR="004B7E44" w:rsidRDefault="00F2715E" w:rsidP="00581210">
          <w:pPr>
            <w:pStyle w:val="Encabezado"/>
            <w:tabs>
              <w:tab w:val="right" w:pos="10995"/>
            </w:tabs>
          </w:pPr>
          <w:r>
            <w:rPr>
              <w:noProof/>
              <w:lang w:eastAsia="es-ES"/>
            </w:rPr>
            <mc:AlternateContent>
              <mc:Choice Requires="wps">
                <w:drawing>
                  <wp:anchor distT="45720" distB="45720" distL="114300" distR="114300" simplePos="0" relativeHeight="251659264" behindDoc="0" locked="0" layoutInCell="1" allowOverlap="1" wp14:anchorId="10C1DD36" wp14:editId="7808AB6E">
                    <wp:simplePos x="0" y="0"/>
                    <wp:positionH relativeFrom="column">
                      <wp:posOffset>5314950</wp:posOffset>
                    </wp:positionH>
                    <wp:positionV relativeFrom="paragraph">
                      <wp:posOffset>190500</wp:posOffset>
                    </wp:positionV>
                    <wp:extent cx="1666875" cy="25717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257175"/>
                            </a:xfrm>
                            <a:prstGeom prst="rect">
                              <a:avLst/>
                            </a:prstGeom>
                            <a:solidFill>
                              <a:srgbClr val="FFFFFF"/>
                            </a:solidFill>
                            <a:ln w="9525">
                              <a:noFill/>
                              <a:miter lim="800000"/>
                              <a:headEnd/>
                              <a:tailEnd/>
                            </a:ln>
                          </wps:spPr>
                          <wps:txbx>
                            <w:txbxContent>
                              <w:p w14:paraId="0949782D" w14:textId="559D235C" w:rsidR="00581210" w:rsidRDefault="00581210" w:rsidP="00581210">
                                <w:pPr>
                                  <w:jc w:val="right"/>
                                </w:pPr>
                                <w:r>
                                  <w:t>César San Juan Pastor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1DD36" id="_x0000_t202" coordsize="21600,21600" o:spt="202" path="m,l,21600r21600,l21600,xe">
                    <v:stroke joinstyle="miter"/>
                    <v:path gradientshapeok="t" o:connecttype="rect"/>
                  </v:shapetype>
                  <v:shape id="Cuadro de texto 2" o:spid="_x0000_s1045" type="#_x0000_t202" style="position:absolute;left:0;text-align:left;margin-left:418.5pt;margin-top:15pt;width:131.25pt;height:20.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" stroked="f">
                    <v:textbox>
                      <w:txbxContent>
                        <w:p w14:paraId="0949782D" w14:textId="559D235C" w:rsidR="00581210" w:rsidRDefault="00581210" w:rsidP="00581210">
                          <w:pPr>
                            <w:jc w:val="right"/>
                          </w:pPr>
                          <w:r>
                            <w:t>César San Juan Pastor</w:t>
                          </w:r>
                        </w:p>
                      </w:txbxContent>
                    </v:textbox>
                    <w10:wrap type="square"/>
                  </v:shape>
                </w:pict>
              </mc:Fallback>
            </mc:AlternateContent>
          </w:r>
          <w:r>
            <w:rPr>
              <w:noProof/>
              <w:lang w:eastAsia="es-ES"/>
            </w:rPr>
            <mc:AlternateContent>
              <mc:Choice Requires="wps">
                <w:drawing>
                  <wp:anchor distT="0" distB="0" distL="114300" distR="114300" simplePos="0" relativeHeight="251660288" behindDoc="0" locked="0" layoutInCell="1" allowOverlap="1" wp14:anchorId="782991C5" wp14:editId="1E812B0C">
                    <wp:simplePos x="0" y="0"/>
                    <wp:positionH relativeFrom="column">
                      <wp:posOffset>46990</wp:posOffset>
                    </wp:positionH>
                    <wp:positionV relativeFrom="paragraph">
                      <wp:posOffset>666750</wp:posOffset>
                    </wp:positionV>
                    <wp:extent cx="7229475"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7229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4EAD200" id="Conector recto 20"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pt,52.5pt" to="572.9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" strokecolor="#9b053a [3044]"/>
                </w:pict>
              </mc:Fallback>
            </mc:AlternateContent>
          </w:r>
          <w:r>
            <w:rPr>
              <w:noProof/>
              <w:lang w:eastAsia="es-ES"/>
            </w:rPr>
            <mc:AlternateContent>
              <mc:Choice Requires="wps">
                <w:drawing>
                  <wp:inline distT="0" distB="0" distL="0" distR="0" wp14:anchorId="6EE6E92E" wp14:editId="2B8C8412">
                    <wp:extent cx="1352282" cy="592428"/>
                    <wp:effectExtent l="0" t="0" r="635" b="0"/>
                    <wp:docPr id="11" name="Rectángulo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BE01E6" w14:textId="6487011A" w:rsidR="00F2715E" w:rsidRPr="004B7E44" w:rsidRDefault="00F2715E" w:rsidP="00F2715E">
                                <w:r w:rsidRPr="004B7E44">
                                  <w:rPr>
                                    <w:lang w:bidi="es-ES"/>
                                  </w:rPr>
                                  <w:fldChar w:fldCharType="begin"/>
                                </w:r>
                                <w:r w:rsidRPr="004B7E44">
                                  <w:rPr>
                                    <w:lang w:bidi="es-ES"/>
                                  </w:rPr>
                                  <w:instrText xml:space="preserve"> PAGE  \* Arabic  \* MERGEFORMAT </w:instrText>
                                </w:r>
                                <w:r w:rsidRPr="004B7E44">
                                  <w:rPr>
                                    <w:lang w:bidi="es-ES"/>
                                  </w:rPr>
                                  <w:fldChar w:fldCharType="separate"/>
                                </w:r>
                                <w:r w:rsidR="00520F38">
                                  <w:rPr>
                                    <w:noProof/>
                                    <w:lang w:bidi="es-ES"/>
                                  </w:rPr>
                                  <w:t>38</w:t>
                                </w:r>
                                <w:r w:rsidRPr="004B7E44">
                                  <w:rPr>
                                    <w:lang w:bidi="es-ES"/>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E6E92E" id="Rectángulo 11" o:spid="_x0000_s1046"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" fillcolor="#a4063e [3204]" stroked="f" strokeweight="2pt">
                    <v:textbox>
                      <w:txbxContent>
                        <w:p w14:paraId="65BE01E6" w14:textId="6487011A" w:rsidR="00F2715E" w:rsidRPr="004B7E44" w:rsidRDefault="00F2715E" w:rsidP="00F2715E">
                          <w:r w:rsidRPr="004B7E44">
                            <w:rPr>
                              <w:lang w:bidi="es-ES"/>
                            </w:rPr>
                            <w:fldChar w:fldCharType="begin"/>
                          </w:r>
                          <w:r w:rsidRPr="004B7E44">
                            <w:rPr>
                              <w:lang w:bidi="es-ES"/>
                            </w:rPr>
                            <w:instrText xml:space="preserve"> PAGE  \* Arabic  \* MERGEFORMAT </w:instrText>
                          </w:r>
                          <w:r w:rsidRPr="004B7E44">
                            <w:rPr>
                              <w:lang w:bidi="es-ES"/>
                            </w:rPr>
                            <w:fldChar w:fldCharType="separate"/>
                          </w:r>
                          <w:r w:rsidR="00520F38">
                            <w:rPr>
                              <w:noProof/>
                              <w:lang w:bidi="es-ES"/>
                            </w:rPr>
                            <w:t>38</w:t>
                          </w:r>
                          <w:r w:rsidRPr="004B7E44">
                            <w:rPr>
                              <w:lang w:bidi="es-ES"/>
                            </w:rPr>
                            <w:fldChar w:fldCharType="end"/>
                          </w:r>
                        </w:p>
                      </w:txbxContent>
                    </v:textbox>
                    <w10:anchorlock/>
                  </v:rect>
                </w:pict>
              </mc:Fallback>
            </mc:AlternateContent>
          </w:r>
          <w:r>
            <w:rPr>
              <w:noProof/>
            </w:rPr>
            <w:t xml:space="preserve"> </w:t>
          </w:r>
        </w:p>
      </w:tc>
    </w:tr>
  </w:tbl>
  <w:p w14:paraId="50D7B8C1" w14:textId="258D4BE8" w:rsidR="00FD4BA1" w:rsidRDefault="00FD4BA1" w:rsidP="00581210">
    <w:pPr>
      <w:tabs>
        <w:tab w:val="right" w:pos="907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86B"/>
    <w:multiLevelType w:val="hybridMultilevel"/>
    <w:tmpl w:val="00EA8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B44498"/>
    <w:multiLevelType w:val="hybridMultilevel"/>
    <w:tmpl w:val="5EAEA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9C2D90"/>
    <w:multiLevelType w:val="hybridMultilevel"/>
    <w:tmpl w:val="58DA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C372D4"/>
    <w:multiLevelType w:val="hybridMultilevel"/>
    <w:tmpl w:val="25708B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0F4B00"/>
    <w:multiLevelType w:val="hybridMultilevel"/>
    <w:tmpl w:val="ED964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E735D7"/>
    <w:multiLevelType w:val="hybridMultilevel"/>
    <w:tmpl w:val="655859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A9A7172"/>
    <w:multiLevelType w:val="hybridMultilevel"/>
    <w:tmpl w:val="DEB67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C18229E"/>
    <w:multiLevelType w:val="hybridMultilevel"/>
    <w:tmpl w:val="8DF6C2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C931076"/>
    <w:multiLevelType w:val="hybridMultilevel"/>
    <w:tmpl w:val="98DCD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B73946"/>
    <w:multiLevelType w:val="hybridMultilevel"/>
    <w:tmpl w:val="FFDEB3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0147CE6"/>
    <w:multiLevelType w:val="hybridMultilevel"/>
    <w:tmpl w:val="A8542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7D7848"/>
    <w:multiLevelType w:val="hybridMultilevel"/>
    <w:tmpl w:val="8A320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5F456DB"/>
    <w:multiLevelType w:val="hybridMultilevel"/>
    <w:tmpl w:val="CFFEE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A46D91"/>
    <w:multiLevelType w:val="hybridMultilevel"/>
    <w:tmpl w:val="577475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434C09"/>
    <w:multiLevelType w:val="hybridMultilevel"/>
    <w:tmpl w:val="4F3C3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8266D95"/>
    <w:multiLevelType w:val="hybridMultilevel"/>
    <w:tmpl w:val="7D081E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8E62D64"/>
    <w:multiLevelType w:val="hybridMultilevel"/>
    <w:tmpl w:val="2B3040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5C505B"/>
    <w:multiLevelType w:val="hybridMultilevel"/>
    <w:tmpl w:val="0E2897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D671714"/>
    <w:multiLevelType w:val="hybridMultilevel"/>
    <w:tmpl w:val="292AB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EFA6576"/>
    <w:multiLevelType w:val="hybridMultilevel"/>
    <w:tmpl w:val="76B0BA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07824F6"/>
    <w:multiLevelType w:val="hybridMultilevel"/>
    <w:tmpl w:val="43360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051A19"/>
    <w:multiLevelType w:val="hybridMultilevel"/>
    <w:tmpl w:val="C14E48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2B041E9"/>
    <w:multiLevelType w:val="hybridMultilevel"/>
    <w:tmpl w:val="EA0A1AE2"/>
    <w:lvl w:ilvl="0" w:tplc="BD94871E">
      <w:numFmt w:val="bullet"/>
      <w:lvlText w:val="-"/>
      <w:lvlJc w:val="left"/>
      <w:pPr>
        <w:ind w:left="644" w:hanging="360"/>
      </w:pPr>
      <w:rPr>
        <w:rFonts w:ascii="Microsoft Sans Serif" w:eastAsiaTheme="minorHAnsi" w:hAnsi="Microsoft Sans Serif" w:cs="Microsoft Sans Serif"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3" w15:restartNumberingAfterBreak="0">
    <w:nsid w:val="344614B9"/>
    <w:multiLevelType w:val="hybridMultilevel"/>
    <w:tmpl w:val="8496E3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AB165E1"/>
    <w:multiLevelType w:val="hybridMultilevel"/>
    <w:tmpl w:val="51C0B1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B683265"/>
    <w:multiLevelType w:val="hybridMultilevel"/>
    <w:tmpl w:val="F9FAB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BC70F88"/>
    <w:multiLevelType w:val="hybridMultilevel"/>
    <w:tmpl w:val="1390F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DB33B24"/>
    <w:multiLevelType w:val="hybridMultilevel"/>
    <w:tmpl w:val="43F2F2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0897E08"/>
    <w:multiLevelType w:val="hybridMultilevel"/>
    <w:tmpl w:val="7834F1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1D4D34"/>
    <w:multiLevelType w:val="hybridMultilevel"/>
    <w:tmpl w:val="FCC823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4F1E6E"/>
    <w:multiLevelType w:val="hybridMultilevel"/>
    <w:tmpl w:val="10BC7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10210C2"/>
    <w:multiLevelType w:val="hybridMultilevel"/>
    <w:tmpl w:val="3DE4A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4837D1E"/>
    <w:multiLevelType w:val="hybridMultilevel"/>
    <w:tmpl w:val="58004D48"/>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3" w15:restartNumberingAfterBreak="0">
    <w:nsid w:val="58980277"/>
    <w:multiLevelType w:val="hybridMultilevel"/>
    <w:tmpl w:val="8DBCD1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EF530FA"/>
    <w:multiLevelType w:val="hybridMultilevel"/>
    <w:tmpl w:val="4D12FF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FEA5EF1"/>
    <w:multiLevelType w:val="hybridMultilevel"/>
    <w:tmpl w:val="FA5C1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3951B70"/>
    <w:multiLevelType w:val="hybridMultilevel"/>
    <w:tmpl w:val="96769F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7A8643B"/>
    <w:multiLevelType w:val="hybridMultilevel"/>
    <w:tmpl w:val="F768F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9C32155"/>
    <w:multiLevelType w:val="hybridMultilevel"/>
    <w:tmpl w:val="023609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ABA2049"/>
    <w:multiLevelType w:val="hybridMultilevel"/>
    <w:tmpl w:val="9DA2F466"/>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40" w15:restartNumberingAfterBreak="0">
    <w:nsid w:val="720A2BA1"/>
    <w:multiLevelType w:val="hybridMultilevel"/>
    <w:tmpl w:val="0368207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41" w15:restartNumberingAfterBreak="0">
    <w:nsid w:val="72882D09"/>
    <w:multiLevelType w:val="hybridMultilevel"/>
    <w:tmpl w:val="F12CB2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3100F59"/>
    <w:multiLevelType w:val="hybridMultilevel"/>
    <w:tmpl w:val="F31E57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7EDE6FF6"/>
    <w:multiLevelType w:val="hybridMultilevel"/>
    <w:tmpl w:val="EAA661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0708310">
    <w:abstractNumId w:val="29"/>
  </w:num>
  <w:num w:numId="2" w16cid:durableId="208494510">
    <w:abstractNumId w:val="16"/>
  </w:num>
  <w:num w:numId="3" w16cid:durableId="1488326660">
    <w:abstractNumId w:val="26"/>
  </w:num>
  <w:num w:numId="4" w16cid:durableId="1968243705">
    <w:abstractNumId w:val="1"/>
  </w:num>
  <w:num w:numId="5" w16cid:durableId="684215638">
    <w:abstractNumId w:val="15"/>
  </w:num>
  <w:num w:numId="6" w16cid:durableId="438720142">
    <w:abstractNumId w:val="25"/>
  </w:num>
  <w:num w:numId="7" w16cid:durableId="2078085288">
    <w:abstractNumId w:val="17"/>
  </w:num>
  <w:num w:numId="8" w16cid:durableId="141168208">
    <w:abstractNumId w:val="37"/>
  </w:num>
  <w:num w:numId="9" w16cid:durableId="89473775">
    <w:abstractNumId w:val="24"/>
  </w:num>
  <w:num w:numId="10" w16cid:durableId="6830961">
    <w:abstractNumId w:val="27"/>
  </w:num>
  <w:num w:numId="11" w16cid:durableId="371196205">
    <w:abstractNumId w:val="8"/>
  </w:num>
  <w:num w:numId="12" w16cid:durableId="423577727">
    <w:abstractNumId w:val="41"/>
  </w:num>
  <w:num w:numId="13" w16cid:durableId="2119594439">
    <w:abstractNumId w:val="6"/>
  </w:num>
  <w:num w:numId="14" w16cid:durableId="1183284387">
    <w:abstractNumId w:val="4"/>
  </w:num>
  <w:num w:numId="15" w16cid:durableId="924918902">
    <w:abstractNumId w:val="34"/>
  </w:num>
  <w:num w:numId="16" w16cid:durableId="688025993">
    <w:abstractNumId w:val="23"/>
  </w:num>
  <w:num w:numId="17" w16cid:durableId="716466166">
    <w:abstractNumId w:val="19"/>
  </w:num>
  <w:num w:numId="18" w16cid:durableId="53240083">
    <w:abstractNumId w:val="12"/>
  </w:num>
  <w:num w:numId="19" w16cid:durableId="27487267">
    <w:abstractNumId w:val="7"/>
  </w:num>
  <w:num w:numId="20" w16cid:durableId="915094811">
    <w:abstractNumId w:val="11"/>
  </w:num>
  <w:num w:numId="21" w16cid:durableId="139811305">
    <w:abstractNumId w:val="39"/>
  </w:num>
  <w:num w:numId="22" w16cid:durableId="1780754686">
    <w:abstractNumId w:val="10"/>
  </w:num>
  <w:num w:numId="23" w16cid:durableId="267155939">
    <w:abstractNumId w:val="14"/>
  </w:num>
  <w:num w:numId="24" w16cid:durableId="402484888">
    <w:abstractNumId w:val="38"/>
  </w:num>
  <w:num w:numId="25" w16cid:durableId="1510370953">
    <w:abstractNumId w:val="36"/>
  </w:num>
  <w:num w:numId="26" w16cid:durableId="1356997555">
    <w:abstractNumId w:val="31"/>
  </w:num>
  <w:num w:numId="27" w16cid:durableId="1464496214">
    <w:abstractNumId w:val="30"/>
  </w:num>
  <w:num w:numId="28" w16cid:durableId="1000809794">
    <w:abstractNumId w:val="5"/>
  </w:num>
  <w:num w:numId="29" w16cid:durableId="1924605211">
    <w:abstractNumId w:val="2"/>
  </w:num>
  <w:num w:numId="30" w16cid:durableId="1861357868">
    <w:abstractNumId w:val="43"/>
  </w:num>
  <w:num w:numId="31" w16cid:durableId="1399089454">
    <w:abstractNumId w:val="28"/>
  </w:num>
  <w:num w:numId="32" w16cid:durableId="900680460">
    <w:abstractNumId w:val="32"/>
  </w:num>
  <w:num w:numId="33" w16cid:durableId="655113426">
    <w:abstractNumId w:val="40"/>
  </w:num>
  <w:num w:numId="34" w16cid:durableId="228734009">
    <w:abstractNumId w:val="13"/>
  </w:num>
  <w:num w:numId="35" w16cid:durableId="1217474023">
    <w:abstractNumId w:val="20"/>
  </w:num>
  <w:num w:numId="36" w16cid:durableId="146941449">
    <w:abstractNumId w:val="42"/>
  </w:num>
  <w:num w:numId="37" w16cid:durableId="569385805">
    <w:abstractNumId w:val="0"/>
  </w:num>
  <w:num w:numId="38" w16cid:durableId="955600676">
    <w:abstractNumId w:val="35"/>
  </w:num>
  <w:num w:numId="39" w16cid:durableId="1221356553">
    <w:abstractNumId w:val="22"/>
  </w:num>
  <w:num w:numId="40" w16cid:durableId="1927349386">
    <w:abstractNumId w:val="33"/>
  </w:num>
  <w:num w:numId="41" w16cid:durableId="1796092837">
    <w:abstractNumId w:val="9"/>
  </w:num>
  <w:num w:numId="42" w16cid:durableId="895895906">
    <w:abstractNumId w:val="3"/>
  </w:num>
  <w:num w:numId="43" w16cid:durableId="1269004036">
    <w:abstractNumId w:val="21"/>
  </w:num>
  <w:num w:numId="44" w16cid:durableId="157334600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attachedTemplate r:id="rId1"/>
  <w:defaultTabStop w:val="720"/>
  <w:hyphenationZone w:val="425"/>
  <w:characterSpacingControl w:val="doNotCompress"/>
  <w:hdrShapeDefaults>
    <o:shapedefaults v:ext="edit" spidmax="209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155"/>
    <w:rsid w:val="00001184"/>
    <w:rsid w:val="00006CE8"/>
    <w:rsid w:val="00007ACC"/>
    <w:rsid w:val="000107A1"/>
    <w:rsid w:val="000138CE"/>
    <w:rsid w:val="000146E7"/>
    <w:rsid w:val="00016352"/>
    <w:rsid w:val="00022D20"/>
    <w:rsid w:val="00025FE2"/>
    <w:rsid w:val="0003139D"/>
    <w:rsid w:val="00031618"/>
    <w:rsid w:val="00031FB1"/>
    <w:rsid w:val="00036B9C"/>
    <w:rsid w:val="000376C0"/>
    <w:rsid w:val="00045C8C"/>
    <w:rsid w:val="00051153"/>
    <w:rsid w:val="00053572"/>
    <w:rsid w:val="00053DFD"/>
    <w:rsid w:val="00054BDA"/>
    <w:rsid w:val="000710B1"/>
    <w:rsid w:val="00074E50"/>
    <w:rsid w:val="0007585A"/>
    <w:rsid w:val="00082E94"/>
    <w:rsid w:val="00083596"/>
    <w:rsid w:val="000940BB"/>
    <w:rsid w:val="00097620"/>
    <w:rsid w:val="000A16BA"/>
    <w:rsid w:val="000A4518"/>
    <w:rsid w:val="000A4CDB"/>
    <w:rsid w:val="000B3825"/>
    <w:rsid w:val="000B442B"/>
    <w:rsid w:val="000B4DF4"/>
    <w:rsid w:val="000C06E9"/>
    <w:rsid w:val="000C4643"/>
    <w:rsid w:val="000C579D"/>
    <w:rsid w:val="000D289E"/>
    <w:rsid w:val="000E0269"/>
    <w:rsid w:val="000E33AB"/>
    <w:rsid w:val="000E4F9C"/>
    <w:rsid w:val="000E660C"/>
    <w:rsid w:val="000E6ADA"/>
    <w:rsid w:val="000E78E6"/>
    <w:rsid w:val="000F4E9C"/>
    <w:rsid w:val="000F59ED"/>
    <w:rsid w:val="000F5B05"/>
    <w:rsid w:val="000F5D2E"/>
    <w:rsid w:val="000F6D2C"/>
    <w:rsid w:val="000F70DC"/>
    <w:rsid w:val="00103ECD"/>
    <w:rsid w:val="00104C01"/>
    <w:rsid w:val="00111207"/>
    <w:rsid w:val="001142DB"/>
    <w:rsid w:val="00115F80"/>
    <w:rsid w:val="0011629D"/>
    <w:rsid w:val="0012491B"/>
    <w:rsid w:val="00124B3D"/>
    <w:rsid w:val="00124C74"/>
    <w:rsid w:val="00130233"/>
    <w:rsid w:val="00134468"/>
    <w:rsid w:val="00134E44"/>
    <w:rsid w:val="00142C6F"/>
    <w:rsid w:val="00143130"/>
    <w:rsid w:val="00143E0C"/>
    <w:rsid w:val="00144D51"/>
    <w:rsid w:val="00146794"/>
    <w:rsid w:val="00146D3C"/>
    <w:rsid w:val="00160425"/>
    <w:rsid w:val="001655BA"/>
    <w:rsid w:val="00174184"/>
    <w:rsid w:val="00177262"/>
    <w:rsid w:val="001802A3"/>
    <w:rsid w:val="001814F0"/>
    <w:rsid w:val="00193378"/>
    <w:rsid w:val="0019410E"/>
    <w:rsid w:val="0019775D"/>
    <w:rsid w:val="001A1E89"/>
    <w:rsid w:val="001A6529"/>
    <w:rsid w:val="001B0021"/>
    <w:rsid w:val="001B1B83"/>
    <w:rsid w:val="001B7E26"/>
    <w:rsid w:val="001C19C5"/>
    <w:rsid w:val="001C7BCD"/>
    <w:rsid w:val="001D6A71"/>
    <w:rsid w:val="001E4425"/>
    <w:rsid w:val="001E672E"/>
    <w:rsid w:val="001F2E6F"/>
    <w:rsid w:val="001F3073"/>
    <w:rsid w:val="001F3635"/>
    <w:rsid w:val="001F6732"/>
    <w:rsid w:val="001F6FB2"/>
    <w:rsid w:val="00201F44"/>
    <w:rsid w:val="00202851"/>
    <w:rsid w:val="002066C3"/>
    <w:rsid w:val="002125D7"/>
    <w:rsid w:val="00212E79"/>
    <w:rsid w:val="00213B45"/>
    <w:rsid w:val="002323D7"/>
    <w:rsid w:val="00233439"/>
    <w:rsid w:val="00237BC7"/>
    <w:rsid w:val="00243FE9"/>
    <w:rsid w:val="00251011"/>
    <w:rsid w:val="00252E26"/>
    <w:rsid w:val="002546B4"/>
    <w:rsid w:val="002562EA"/>
    <w:rsid w:val="002606DB"/>
    <w:rsid w:val="00260D9A"/>
    <w:rsid w:val="002622F2"/>
    <w:rsid w:val="002660CE"/>
    <w:rsid w:val="002721F9"/>
    <w:rsid w:val="00280EFE"/>
    <w:rsid w:val="00284989"/>
    <w:rsid w:val="00287FC2"/>
    <w:rsid w:val="00290E06"/>
    <w:rsid w:val="0029136D"/>
    <w:rsid w:val="00293B83"/>
    <w:rsid w:val="00297353"/>
    <w:rsid w:val="002A2F27"/>
    <w:rsid w:val="002A34EF"/>
    <w:rsid w:val="002A39A8"/>
    <w:rsid w:val="002A4F86"/>
    <w:rsid w:val="002A4FEB"/>
    <w:rsid w:val="002A65E3"/>
    <w:rsid w:val="002A6769"/>
    <w:rsid w:val="002B5D6D"/>
    <w:rsid w:val="002B6B99"/>
    <w:rsid w:val="002C2DA4"/>
    <w:rsid w:val="002C5F2F"/>
    <w:rsid w:val="002D0350"/>
    <w:rsid w:val="002D0EFC"/>
    <w:rsid w:val="002D159D"/>
    <w:rsid w:val="002D1DAB"/>
    <w:rsid w:val="002D5130"/>
    <w:rsid w:val="002D75F5"/>
    <w:rsid w:val="002E068A"/>
    <w:rsid w:val="002E0DF7"/>
    <w:rsid w:val="002E12BF"/>
    <w:rsid w:val="002E3B3C"/>
    <w:rsid w:val="002F06F9"/>
    <w:rsid w:val="002F1592"/>
    <w:rsid w:val="002F7ED8"/>
    <w:rsid w:val="00300393"/>
    <w:rsid w:val="00300DC1"/>
    <w:rsid w:val="0030201D"/>
    <w:rsid w:val="003024EF"/>
    <w:rsid w:val="00302C80"/>
    <w:rsid w:val="00304DE3"/>
    <w:rsid w:val="003074AC"/>
    <w:rsid w:val="003127A4"/>
    <w:rsid w:val="003164EE"/>
    <w:rsid w:val="00317CD6"/>
    <w:rsid w:val="00321DA8"/>
    <w:rsid w:val="00327BB2"/>
    <w:rsid w:val="0033242D"/>
    <w:rsid w:val="00333DCC"/>
    <w:rsid w:val="003356C8"/>
    <w:rsid w:val="00342E2B"/>
    <w:rsid w:val="00342F79"/>
    <w:rsid w:val="00352073"/>
    <w:rsid w:val="00357469"/>
    <w:rsid w:val="00362936"/>
    <w:rsid w:val="003646D1"/>
    <w:rsid w:val="003649A5"/>
    <w:rsid w:val="00371759"/>
    <w:rsid w:val="003746DD"/>
    <w:rsid w:val="00383BB0"/>
    <w:rsid w:val="003867B6"/>
    <w:rsid w:val="00393214"/>
    <w:rsid w:val="00397796"/>
    <w:rsid w:val="003A4693"/>
    <w:rsid w:val="003B05FD"/>
    <w:rsid w:val="003B2951"/>
    <w:rsid w:val="003B5D3F"/>
    <w:rsid w:val="003B6E37"/>
    <w:rsid w:val="003C166E"/>
    <w:rsid w:val="003C2A00"/>
    <w:rsid w:val="003C3F58"/>
    <w:rsid w:val="003D6423"/>
    <w:rsid w:val="003E1ED4"/>
    <w:rsid w:val="003E3049"/>
    <w:rsid w:val="003E3883"/>
    <w:rsid w:val="003F15B3"/>
    <w:rsid w:val="003F19CE"/>
    <w:rsid w:val="003F25EE"/>
    <w:rsid w:val="003F276C"/>
    <w:rsid w:val="00400D9E"/>
    <w:rsid w:val="00401A5B"/>
    <w:rsid w:val="00403348"/>
    <w:rsid w:val="00403404"/>
    <w:rsid w:val="00413667"/>
    <w:rsid w:val="00414426"/>
    <w:rsid w:val="00414E36"/>
    <w:rsid w:val="00420B3F"/>
    <w:rsid w:val="004253E4"/>
    <w:rsid w:val="00450C16"/>
    <w:rsid w:val="00451D94"/>
    <w:rsid w:val="00453B5A"/>
    <w:rsid w:val="00460A7F"/>
    <w:rsid w:val="00460CF4"/>
    <w:rsid w:val="00464528"/>
    <w:rsid w:val="004653C4"/>
    <w:rsid w:val="00470D22"/>
    <w:rsid w:val="0047254C"/>
    <w:rsid w:val="0047364D"/>
    <w:rsid w:val="004736A3"/>
    <w:rsid w:val="00476A79"/>
    <w:rsid w:val="00483D5F"/>
    <w:rsid w:val="00486BBB"/>
    <w:rsid w:val="00487D71"/>
    <w:rsid w:val="00490462"/>
    <w:rsid w:val="00492224"/>
    <w:rsid w:val="00492EE1"/>
    <w:rsid w:val="00492FBE"/>
    <w:rsid w:val="00493905"/>
    <w:rsid w:val="004977D2"/>
    <w:rsid w:val="00497AA9"/>
    <w:rsid w:val="004B1F94"/>
    <w:rsid w:val="004B2420"/>
    <w:rsid w:val="004B44D3"/>
    <w:rsid w:val="004B4A69"/>
    <w:rsid w:val="004B7E44"/>
    <w:rsid w:val="004C2F50"/>
    <w:rsid w:val="004C3025"/>
    <w:rsid w:val="004C4749"/>
    <w:rsid w:val="004C4BED"/>
    <w:rsid w:val="004C5B2D"/>
    <w:rsid w:val="004D274C"/>
    <w:rsid w:val="004D292C"/>
    <w:rsid w:val="004D3FB2"/>
    <w:rsid w:val="004D4384"/>
    <w:rsid w:val="004D5252"/>
    <w:rsid w:val="004E559D"/>
    <w:rsid w:val="004F2682"/>
    <w:rsid w:val="004F2B86"/>
    <w:rsid w:val="004F3B96"/>
    <w:rsid w:val="004F6366"/>
    <w:rsid w:val="004F6B47"/>
    <w:rsid w:val="004F6C65"/>
    <w:rsid w:val="00501AC9"/>
    <w:rsid w:val="00502683"/>
    <w:rsid w:val="00507093"/>
    <w:rsid w:val="00511D8D"/>
    <w:rsid w:val="00520F38"/>
    <w:rsid w:val="00525287"/>
    <w:rsid w:val="00525AF3"/>
    <w:rsid w:val="0052658F"/>
    <w:rsid w:val="00531427"/>
    <w:rsid w:val="00531850"/>
    <w:rsid w:val="005319F2"/>
    <w:rsid w:val="00532952"/>
    <w:rsid w:val="00533C2F"/>
    <w:rsid w:val="0054162A"/>
    <w:rsid w:val="005420AC"/>
    <w:rsid w:val="005424E7"/>
    <w:rsid w:val="00543381"/>
    <w:rsid w:val="00543542"/>
    <w:rsid w:val="005449E6"/>
    <w:rsid w:val="00550338"/>
    <w:rsid w:val="00555292"/>
    <w:rsid w:val="0055563F"/>
    <w:rsid w:val="00561C05"/>
    <w:rsid w:val="005725AC"/>
    <w:rsid w:val="005725DC"/>
    <w:rsid w:val="00572F27"/>
    <w:rsid w:val="00574B94"/>
    <w:rsid w:val="00581210"/>
    <w:rsid w:val="00583F73"/>
    <w:rsid w:val="00587B17"/>
    <w:rsid w:val="00590A99"/>
    <w:rsid w:val="005939C8"/>
    <w:rsid w:val="005939CF"/>
    <w:rsid w:val="00593B1C"/>
    <w:rsid w:val="005A718F"/>
    <w:rsid w:val="005B33B3"/>
    <w:rsid w:val="005B38E6"/>
    <w:rsid w:val="005B5819"/>
    <w:rsid w:val="005B5F01"/>
    <w:rsid w:val="005B6BFF"/>
    <w:rsid w:val="005C2C21"/>
    <w:rsid w:val="005C36DE"/>
    <w:rsid w:val="005C7B2E"/>
    <w:rsid w:val="005D289E"/>
    <w:rsid w:val="005D5CE2"/>
    <w:rsid w:val="005D5CFC"/>
    <w:rsid w:val="005E2931"/>
    <w:rsid w:val="005E5756"/>
    <w:rsid w:val="005E7CAC"/>
    <w:rsid w:val="005F0B72"/>
    <w:rsid w:val="005F25C2"/>
    <w:rsid w:val="005F329C"/>
    <w:rsid w:val="00600D6D"/>
    <w:rsid w:val="00602286"/>
    <w:rsid w:val="00606891"/>
    <w:rsid w:val="0061130A"/>
    <w:rsid w:val="00614C2C"/>
    <w:rsid w:val="00616530"/>
    <w:rsid w:val="00616584"/>
    <w:rsid w:val="00642DD3"/>
    <w:rsid w:val="006432A7"/>
    <w:rsid w:val="00643333"/>
    <w:rsid w:val="00650F71"/>
    <w:rsid w:val="0065154B"/>
    <w:rsid w:val="00653BC0"/>
    <w:rsid w:val="00653C8D"/>
    <w:rsid w:val="0065488B"/>
    <w:rsid w:val="006549D8"/>
    <w:rsid w:val="0065662D"/>
    <w:rsid w:val="006601B0"/>
    <w:rsid w:val="006614A9"/>
    <w:rsid w:val="00671054"/>
    <w:rsid w:val="0067316F"/>
    <w:rsid w:val="0067469C"/>
    <w:rsid w:val="006751E4"/>
    <w:rsid w:val="00680D03"/>
    <w:rsid w:val="00687A2A"/>
    <w:rsid w:val="00691363"/>
    <w:rsid w:val="00692FF8"/>
    <w:rsid w:val="00694D29"/>
    <w:rsid w:val="00694EB3"/>
    <w:rsid w:val="006A3CE7"/>
    <w:rsid w:val="006A539A"/>
    <w:rsid w:val="006A5A1C"/>
    <w:rsid w:val="006B5426"/>
    <w:rsid w:val="006B5AC6"/>
    <w:rsid w:val="006B64C7"/>
    <w:rsid w:val="006B65BA"/>
    <w:rsid w:val="006C1008"/>
    <w:rsid w:val="006C260A"/>
    <w:rsid w:val="006C3607"/>
    <w:rsid w:val="006C455A"/>
    <w:rsid w:val="006C758C"/>
    <w:rsid w:val="006D21C2"/>
    <w:rsid w:val="006D3F6B"/>
    <w:rsid w:val="006D4216"/>
    <w:rsid w:val="006E0C3B"/>
    <w:rsid w:val="006E13AD"/>
    <w:rsid w:val="006E13FC"/>
    <w:rsid w:val="006E1B59"/>
    <w:rsid w:val="006E2465"/>
    <w:rsid w:val="006E2999"/>
    <w:rsid w:val="006E3C72"/>
    <w:rsid w:val="006E5BDD"/>
    <w:rsid w:val="006E7D8E"/>
    <w:rsid w:val="006F139D"/>
    <w:rsid w:val="006F63C4"/>
    <w:rsid w:val="006F6AB2"/>
    <w:rsid w:val="00700CE7"/>
    <w:rsid w:val="00706F5C"/>
    <w:rsid w:val="00712B20"/>
    <w:rsid w:val="00712F1B"/>
    <w:rsid w:val="00726351"/>
    <w:rsid w:val="00726E6D"/>
    <w:rsid w:val="00731323"/>
    <w:rsid w:val="00732299"/>
    <w:rsid w:val="0073259B"/>
    <w:rsid w:val="007326CB"/>
    <w:rsid w:val="00735CF0"/>
    <w:rsid w:val="007367CC"/>
    <w:rsid w:val="00741F12"/>
    <w:rsid w:val="00742E3C"/>
    <w:rsid w:val="00742FE1"/>
    <w:rsid w:val="00747582"/>
    <w:rsid w:val="007516CF"/>
    <w:rsid w:val="007523F7"/>
    <w:rsid w:val="00756102"/>
    <w:rsid w:val="00761810"/>
    <w:rsid w:val="00763E31"/>
    <w:rsid w:val="00764A80"/>
    <w:rsid w:val="007656C1"/>
    <w:rsid w:val="00775737"/>
    <w:rsid w:val="00777EE1"/>
    <w:rsid w:val="007836B2"/>
    <w:rsid w:val="007904D1"/>
    <w:rsid w:val="007931D0"/>
    <w:rsid w:val="00793333"/>
    <w:rsid w:val="007945F6"/>
    <w:rsid w:val="00795579"/>
    <w:rsid w:val="007A0AFE"/>
    <w:rsid w:val="007A2D6D"/>
    <w:rsid w:val="007A6526"/>
    <w:rsid w:val="007B07E7"/>
    <w:rsid w:val="007B1030"/>
    <w:rsid w:val="007B1800"/>
    <w:rsid w:val="007B3823"/>
    <w:rsid w:val="007B4077"/>
    <w:rsid w:val="007B7E44"/>
    <w:rsid w:val="007C3637"/>
    <w:rsid w:val="007C68B9"/>
    <w:rsid w:val="007C6F78"/>
    <w:rsid w:val="007D3A6A"/>
    <w:rsid w:val="007D49EA"/>
    <w:rsid w:val="007D5C39"/>
    <w:rsid w:val="007D7DDA"/>
    <w:rsid w:val="007E391E"/>
    <w:rsid w:val="007E5204"/>
    <w:rsid w:val="007E55D1"/>
    <w:rsid w:val="007E61E6"/>
    <w:rsid w:val="007F0EC8"/>
    <w:rsid w:val="007F69C0"/>
    <w:rsid w:val="007F6FC3"/>
    <w:rsid w:val="008004C2"/>
    <w:rsid w:val="008020B0"/>
    <w:rsid w:val="00802B73"/>
    <w:rsid w:val="008034AE"/>
    <w:rsid w:val="00820706"/>
    <w:rsid w:val="00825242"/>
    <w:rsid w:val="00825FA0"/>
    <w:rsid w:val="008269E7"/>
    <w:rsid w:val="00827D40"/>
    <w:rsid w:val="00834642"/>
    <w:rsid w:val="00835A1E"/>
    <w:rsid w:val="00835B56"/>
    <w:rsid w:val="00840866"/>
    <w:rsid w:val="008412C5"/>
    <w:rsid w:val="00842406"/>
    <w:rsid w:val="00842C85"/>
    <w:rsid w:val="00844F3E"/>
    <w:rsid w:val="00845A7A"/>
    <w:rsid w:val="00847C3C"/>
    <w:rsid w:val="008507B7"/>
    <w:rsid w:val="0085135A"/>
    <w:rsid w:val="00851B42"/>
    <w:rsid w:val="00860CD4"/>
    <w:rsid w:val="00863F49"/>
    <w:rsid w:val="008659D0"/>
    <w:rsid w:val="00865EFE"/>
    <w:rsid w:val="00867A2F"/>
    <w:rsid w:val="0088274A"/>
    <w:rsid w:val="00886D25"/>
    <w:rsid w:val="00886DF7"/>
    <w:rsid w:val="00896D39"/>
    <w:rsid w:val="0089785B"/>
    <w:rsid w:val="008A1462"/>
    <w:rsid w:val="008A1ED2"/>
    <w:rsid w:val="008A2302"/>
    <w:rsid w:val="008A2621"/>
    <w:rsid w:val="008A284E"/>
    <w:rsid w:val="008A6D44"/>
    <w:rsid w:val="008A7914"/>
    <w:rsid w:val="008B33BC"/>
    <w:rsid w:val="008B7D9C"/>
    <w:rsid w:val="008C0F90"/>
    <w:rsid w:val="008C2139"/>
    <w:rsid w:val="008C2181"/>
    <w:rsid w:val="008C2F29"/>
    <w:rsid w:val="008C57EE"/>
    <w:rsid w:val="008C7B78"/>
    <w:rsid w:val="008D0CAF"/>
    <w:rsid w:val="008D24D1"/>
    <w:rsid w:val="008D4C7D"/>
    <w:rsid w:val="008D6E1A"/>
    <w:rsid w:val="008E0504"/>
    <w:rsid w:val="008E4F3A"/>
    <w:rsid w:val="008F367D"/>
    <w:rsid w:val="008F4E84"/>
    <w:rsid w:val="008F7A40"/>
    <w:rsid w:val="008F7BB7"/>
    <w:rsid w:val="00900427"/>
    <w:rsid w:val="00900E0A"/>
    <w:rsid w:val="0090538F"/>
    <w:rsid w:val="00910419"/>
    <w:rsid w:val="009120E9"/>
    <w:rsid w:val="00917203"/>
    <w:rsid w:val="00922CB9"/>
    <w:rsid w:val="00922E4F"/>
    <w:rsid w:val="00924EFD"/>
    <w:rsid w:val="009324E9"/>
    <w:rsid w:val="00935A47"/>
    <w:rsid w:val="0093637A"/>
    <w:rsid w:val="00936DCE"/>
    <w:rsid w:val="00937533"/>
    <w:rsid w:val="00942B7B"/>
    <w:rsid w:val="0094346D"/>
    <w:rsid w:val="00945900"/>
    <w:rsid w:val="0095184B"/>
    <w:rsid w:val="00952027"/>
    <w:rsid w:val="0096370F"/>
    <w:rsid w:val="00965F47"/>
    <w:rsid w:val="00967DE1"/>
    <w:rsid w:val="0097121A"/>
    <w:rsid w:val="009717D6"/>
    <w:rsid w:val="0097248E"/>
    <w:rsid w:val="00976AD0"/>
    <w:rsid w:val="0098056B"/>
    <w:rsid w:val="00987255"/>
    <w:rsid w:val="00987D75"/>
    <w:rsid w:val="00990603"/>
    <w:rsid w:val="00990B2B"/>
    <w:rsid w:val="00991F67"/>
    <w:rsid w:val="0099443B"/>
    <w:rsid w:val="009A16EA"/>
    <w:rsid w:val="009A1BB7"/>
    <w:rsid w:val="009A3243"/>
    <w:rsid w:val="009A5F61"/>
    <w:rsid w:val="009A6F29"/>
    <w:rsid w:val="009A70EC"/>
    <w:rsid w:val="009B0248"/>
    <w:rsid w:val="009B07B3"/>
    <w:rsid w:val="009B6600"/>
    <w:rsid w:val="009B7721"/>
    <w:rsid w:val="009C0556"/>
    <w:rsid w:val="009C1305"/>
    <w:rsid w:val="009C283A"/>
    <w:rsid w:val="009C396C"/>
    <w:rsid w:val="009C492A"/>
    <w:rsid w:val="009D2D2E"/>
    <w:rsid w:val="009D2D91"/>
    <w:rsid w:val="009D615D"/>
    <w:rsid w:val="009D65BD"/>
    <w:rsid w:val="009E4884"/>
    <w:rsid w:val="009E495A"/>
    <w:rsid w:val="009F3C4B"/>
    <w:rsid w:val="00A06466"/>
    <w:rsid w:val="00A100E6"/>
    <w:rsid w:val="00A15C72"/>
    <w:rsid w:val="00A21F5C"/>
    <w:rsid w:val="00A22133"/>
    <w:rsid w:val="00A30D17"/>
    <w:rsid w:val="00A331FC"/>
    <w:rsid w:val="00A36D5C"/>
    <w:rsid w:val="00A3772D"/>
    <w:rsid w:val="00A40B65"/>
    <w:rsid w:val="00A42B9B"/>
    <w:rsid w:val="00A47853"/>
    <w:rsid w:val="00A47C9A"/>
    <w:rsid w:val="00A505A5"/>
    <w:rsid w:val="00A53542"/>
    <w:rsid w:val="00A56084"/>
    <w:rsid w:val="00A57E6D"/>
    <w:rsid w:val="00A709F3"/>
    <w:rsid w:val="00A70D0A"/>
    <w:rsid w:val="00A76BDF"/>
    <w:rsid w:val="00A80172"/>
    <w:rsid w:val="00A87700"/>
    <w:rsid w:val="00A96EAC"/>
    <w:rsid w:val="00A975E9"/>
    <w:rsid w:val="00A97EB1"/>
    <w:rsid w:val="00AA0329"/>
    <w:rsid w:val="00AA2344"/>
    <w:rsid w:val="00AA6714"/>
    <w:rsid w:val="00AA6857"/>
    <w:rsid w:val="00AB1C63"/>
    <w:rsid w:val="00AB1D5A"/>
    <w:rsid w:val="00AB3248"/>
    <w:rsid w:val="00AB41AF"/>
    <w:rsid w:val="00AB6989"/>
    <w:rsid w:val="00AB6E05"/>
    <w:rsid w:val="00AC58F5"/>
    <w:rsid w:val="00AD00DD"/>
    <w:rsid w:val="00AD2CEE"/>
    <w:rsid w:val="00AD34B9"/>
    <w:rsid w:val="00AD557C"/>
    <w:rsid w:val="00AE7DA4"/>
    <w:rsid w:val="00AF09EC"/>
    <w:rsid w:val="00AF18FE"/>
    <w:rsid w:val="00B00752"/>
    <w:rsid w:val="00B02E6D"/>
    <w:rsid w:val="00B03105"/>
    <w:rsid w:val="00B106A6"/>
    <w:rsid w:val="00B108D8"/>
    <w:rsid w:val="00B12F80"/>
    <w:rsid w:val="00B13465"/>
    <w:rsid w:val="00B16779"/>
    <w:rsid w:val="00B20CC8"/>
    <w:rsid w:val="00B2232D"/>
    <w:rsid w:val="00B23543"/>
    <w:rsid w:val="00B24670"/>
    <w:rsid w:val="00B251EB"/>
    <w:rsid w:val="00B31CCB"/>
    <w:rsid w:val="00B336EA"/>
    <w:rsid w:val="00B33A49"/>
    <w:rsid w:val="00B33F6D"/>
    <w:rsid w:val="00B4292C"/>
    <w:rsid w:val="00B45DD2"/>
    <w:rsid w:val="00B5189D"/>
    <w:rsid w:val="00B51FF7"/>
    <w:rsid w:val="00B54D23"/>
    <w:rsid w:val="00B56858"/>
    <w:rsid w:val="00B572B4"/>
    <w:rsid w:val="00B5748D"/>
    <w:rsid w:val="00B7080A"/>
    <w:rsid w:val="00B71DDC"/>
    <w:rsid w:val="00B74182"/>
    <w:rsid w:val="00B77BE2"/>
    <w:rsid w:val="00B95172"/>
    <w:rsid w:val="00BA0F19"/>
    <w:rsid w:val="00BA0FF8"/>
    <w:rsid w:val="00BA2529"/>
    <w:rsid w:val="00BB0BB5"/>
    <w:rsid w:val="00BB25E0"/>
    <w:rsid w:val="00BB421B"/>
    <w:rsid w:val="00BC68A3"/>
    <w:rsid w:val="00BE2A29"/>
    <w:rsid w:val="00BE2C09"/>
    <w:rsid w:val="00BE3B42"/>
    <w:rsid w:val="00BE5396"/>
    <w:rsid w:val="00BE7775"/>
    <w:rsid w:val="00BE7D5E"/>
    <w:rsid w:val="00BE7F7D"/>
    <w:rsid w:val="00BF4E35"/>
    <w:rsid w:val="00BF6D53"/>
    <w:rsid w:val="00C019B9"/>
    <w:rsid w:val="00C01FC8"/>
    <w:rsid w:val="00C0683A"/>
    <w:rsid w:val="00C079AD"/>
    <w:rsid w:val="00C12CFA"/>
    <w:rsid w:val="00C13920"/>
    <w:rsid w:val="00C22258"/>
    <w:rsid w:val="00C225B6"/>
    <w:rsid w:val="00C2449E"/>
    <w:rsid w:val="00C25226"/>
    <w:rsid w:val="00C25CAE"/>
    <w:rsid w:val="00C27AA7"/>
    <w:rsid w:val="00C301E2"/>
    <w:rsid w:val="00C313DE"/>
    <w:rsid w:val="00C33BED"/>
    <w:rsid w:val="00C428A4"/>
    <w:rsid w:val="00C42D64"/>
    <w:rsid w:val="00C43D60"/>
    <w:rsid w:val="00C4439A"/>
    <w:rsid w:val="00C51A9A"/>
    <w:rsid w:val="00C52E7C"/>
    <w:rsid w:val="00C555D2"/>
    <w:rsid w:val="00C566D4"/>
    <w:rsid w:val="00C77192"/>
    <w:rsid w:val="00C77503"/>
    <w:rsid w:val="00C84A47"/>
    <w:rsid w:val="00C877C9"/>
    <w:rsid w:val="00C9105A"/>
    <w:rsid w:val="00C91D51"/>
    <w:rsid w:val="00C96B2C"/>
    <w:rsid w:val="00CA11ED"/>
    <w:rsid w:val="00CA1AD8"/>
    <w:rsid w:val="00CA2035"/>
    <w:rsid w:val="00CA4D72"/>
    <w:rsid w:val="00CB0188"/>
    <w:rsid w:val="00CB1A3A"/>
    <w:rsid w:val="00CB538D"/>
    <w:rsid w:val="00CB7F1C"/>
    <w:rsid w:val="00CC274A"/>
    <w:rsid w:val="00CC27C6"/>
    <w:rsid w:val="00CC30DE"/>
    <w:rsid w:val="00CC44A6"/>
    <w:rsid w:val="00CC4C4C"/>
    <w:rsid w:val="00CC6A33"/>
    <w:rsid w:val="00CC7E15"/>
    <w:rsid w:val="00CD2844"/>
    <w:rsid w:val="00CD37FF"/>
    <w:rsid w:val="00CD712E"/>
    <w:rsid w:val="00CE0202"/>
    <w:rsid w:val="00CE0CA5"/>
    <w:rsid w:val="00CE1147"/>
    <w:rsid w:val="00CE1B56"/>
    <w:rsid w:val="00CE4DD8"/>
    <w:rsid w:val="00CE7975"/>
    <w:rsid w:val="00CF07A5"/>
    <w:rsid w:val="00CF3B55"/>
    <w:rsid w:val="00D01802"/>
    <w:rsid w:val="00D02F2C"/>
    <w:rsid w:val="00D039DC"/>
    <w:rsid w:val="00D2273F"/>
    <w:rsid w:val="00D24275"/>
    <w:rsid w:val="00D25CD2"/>
    <w:rsid w:val="00D27B16"/>
    <w:rsid w:val="00D30414"/>
    <w:rsid w:val="00D330AA"/>
    <w:rsid w:val="00D331A7"/>
    <w:rsid w:val="00D33B58"/>
    <w:rsid w:val="00D36A37"/>
    <w:rsid w:val="00D371C5"/>
    <w:rsid w:val="00D40185"/>
    <w:rsid w:val="00D41DAD"/>
    <w:rsid w:val="00D427C6"/>
    <w:rsid w:val="00D44368"/>
    <w:rsid w:val="00D44A82"/>
    <w:rsid w:val="00D46654"/>
    <w:rsid w:val="00D60C2F"/>
    <w:rsid w:val="00D6286F"/>
    <w:rsid w:val="00D63D0B"/>
    <w:rsid w:val="00D6456B"/>
    <w:rsid w:val="00D65F72"/>
    <w:rsid w:val="00D73F24"/>
    <w:rsid w:val="00D825D7"/>
    <w:rsid w:val="00D8469B"/>
    <w:rsid w:val="00D86ED8"/>
    <w:rsid w:val="00D8747D"/>
    <w:rsid w:val="00DB26A7"/>
    <w:rsid w:val="00DB7177"/>
    <w:rsid w:val="00DC54A3"/>
    <w:rsid w:val="00DD0AF7"/>
    <w:rsid w:val="00DE3FCF"/>
    <w:rsid w:val="00DF66CA"/>
    <w:rsid w:val="00DF7EC0"/>
    <w:rsid w:val="00E01DD7"/>
    <w:rsid w:val="00E137B0"/>
    <w:rsid w:val="00E17D77"/>
    <w:rsid w:val="00E21A2F"/>
    <w:rsid w:val="00E23630"/>
    <w:rsid w:val="00E2445D"/>
    <w:rsid w:val="00E274AF"/>
    <w:rsid w:val="00E27EBF"/>
    <w:rsid w:val="00E3166C"/>
    <w:rsid w:val="00E348C9"/>
    <w:rsid w:val="00E34DB2"/>
    <w:rsid w:val="00E40DDD"/>
    <w:rsid w:val="00E442BC"/>
    <w:rsid w:val="00E508F2"/>
    <w:rsid w:val="00E52936"/>
    <w:rsid w:val="00E53A13"/>
    <w:rsid w:val="00E53AC3"/>
    <w:rsid w:val="00E53FB2"/>
    <w:rsid w:val="00E57D7F"/>
    <w:rsid w:val="00E60D29"/>
    <w:rsid w:val="00E60E40"/>
    <w:rsid w:val="00E6272C"/>
    <w:rsid w:val="00E63169"/>
    <w:rsid w:val="00E65279"/>
    <w:rsid w:val="00E738D7"/>
    <w:rsid w:val="00E73BE4"/>
    <w:rsid w:val="00E755B8"/>
    <w:rsid w:val="00E76CAD"/>
    <w:rsid w:val="00E77509"/>
    <w:rsid w:val="00E77ECE"/>
    <w:rsid w:val="00E80155"/>
    <w:rsid w:val="00E82B7F"/>
    <w:rsid w:val="00E83253"/>
    <w:rsid w:val="00E850A2"/>
    <w:rsid w:val="00E87219"/>
    <w:rsid w:val="00E9017F"/>
    <w:rsid w:val="00E90E88"/>
    <w:rsid w:val="00E93046"/>
    <w:rsid w:val="00E941A4"/>
    <w:rsid w:val="00E94B5F"/>
    <w:rsid w:val="00E97EA4"/>
    <w:rsid w:val="00EA18AB"/>
    <w:rsid w:val="00EA3640"/>
    <w:rsid w:val="00EB37AD"/>
    <w:rsid w:val="00EB4BF0"/>
    <w:rsid w:val="00EB4ED4"/>
    <w:rsid w:val="00EB5BDD"/>
    <w:rsid w:val="00ED119A"/>
    <w:rsid w:val="00ED2EC3"/>
    <w:rsid w:val="00ED30B9"/>
    <w:rsid w:val="00ED3E05"/>
    <w:rsid w:val="00ED566E"/>
    <w:rsid w:val="00ED7ED2"/>
    <w:rsid w:val="00EE0856"/>
    <w:rsid w:val="00EE1E60"/>
    <w:rsid w:val="00EE7362"/>
    <w:rsid w:val="00EF3232"/>
    <w:rsid w:val="00F03D46"/>
    <w:rsid w:val="00F04779"/>
    <w:rsid w:val="00F04F0D"/>
    <w:rsid w:val="00F07E56"/>
    <w:rsid w:val="00F1181D"/>
    <w:rsid w:val="00F14219"/>
    <w:rsid w:val="00F1512B"/>
    <w:rsid w:val="00F17770"/>
    <w:rsid w:val="00F208B7"/>
    <w:rsid w:val="00F227C6"/>
    <w:rsid w:val="00F22905"/>
    <w:rsid w:val="00F27040"/>
    <w:rsid w:val="00F2715E"/>
    <w:rsid w:val="00F27B83"/>
    <w:rsid w:val="00F32BFF"/>
    <w:rsid w:val="00F342CB"/>
    <w:rsid w:val="00F344A3"/>
    <w:rsid w:val="00F34640"/>
    <w:rsid w:val="00F35164"/>
    <w:rsid w:val="00F41A6F"/>
    <w:rsid w:val="00F42F4B"/>
    <w:rsid w:val="00F45594"/>
    <w:rsid w:val="00F50087"/>
    <w:rsid w:val="00F5373D"/>
    <w:rsid w:val="00F57C2C"/>
    <w:rsid w:val="00F61D3A"/>
    <w:rsid w:val="00F649A4"/>
    <w:rsid w:val="00F65CE9"/>
    <w:rsid w:val="00F70013"/>
    <w:rsid w:val="00F72A57"/>
    <w:rsid w:val="00F72B13"/>
    <w:rsid w:val="00F77252"/>
    <w:rsid w:val="00F8126B"/>
    <w:rsid w:val="00F81C3B"/>
    <w:rsid w:val="00F824FC"/>
    <w:rsid w:val="00F830DE"/>
    <w:rsid w:val="00F93D32"/>
    <w:rsid w:val="00F95C81"/>
    <w:rsid w:val="00FA1BF8"/>
    <w:rsid w:val="00FA2DCD"/>
    <w:rsid w:val="00FB03C0"/>
    <w:rsid w:val="00FB441D"/>
    <w:rsid w:val="00FB54AC"/>
    <w:rsid w:val="00FB5D16"/>
    <w:rsid w:val="00FC555F"/>
    <w:rsid w:val="00FC556A"/>
    <w:rsid w:val="00FC6102"/>
    <w:rsid w:val="00FC65ED"/>
    <w:rsid w:val="00FD4BA1"/>
    <w:rsid w:val="00FD4BF2"/>
    <w:rsid w:val="00FD61D5"/>
    <w:rsid w:val="00FE0C36"/>
    <w:rsid w:val="00FE1953"/>
    <w:rsid w:val="00FE4B68"/>
    <w:rsid w:val="00FF14EE"/>
    <w:rsid w:val="00FF3066"/>
    <w:rsid w:val="00FF79D3"/>
    <w:rsid w:val="00FF7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2"/>
    </o:shapelayout>
  </w:shapeDefaults>
  <w:decimalSymbol w:val=","/>
  <w:listSeparator w:val=";"/>
  <w14:docId w14:val="00EF4888"/>
  <w15:chartTrackingRefBased/>
  <w15:docId w15:val="{4B7D6C9D-A77D-4CBA-99A7-2095D650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5ED"/>
    <w:pPr>
      <w:spacing w:after="160" w:line="259" w:lineRule="auto"/>
      <w:jc w:val="both"/>
    </w:pPr>
    <w:rPr>
      <w:rFonts w:ascii="Calibri" w:hAnsi="Calibri" w:cs="Calibri"/>
      <w:sz w:val="24"/>
      <w:szCs w:val="24"/>
    </w:rPr>
  </w:style>
  <w:style w:type="paragraph" w:styleId="Ttulo1">
    <w:name w:val="heading 1"/>
    <w:basedOn w:val="Normal"/>
    <w:next w:val="Normal"/>
    <w:link w:val="Ttulo1Car"/>
    <w:uiPriority w:val="2"/>
    <w:qFormat/>
    <w:rsid w:val="00694D29"/>
    <w:pPr>
      <w:keepNext/>
      <w:outlineLvl w:val="0"/>
    </w:pPr>
    <w:rPr>
      <w:rFonts w:asciiTheme="majorHAnsi" w:eastAsia="Times New Roman" w:hAnsiTheme="majorHAnsi" w:cs="Times New Roman"/>
      <w:b/>
      <w:sz w:val="56"/>
      <w:szCs w:val="56"/>
    </w:rPr>
  </w:style>
  <w:style w:type="paragraph" w:styleId="Ttulo2">
    <w:name w:val="heading 2"/>
    <w:basedOn w:val="Normal"/>
    <w:next w:val="Normal"/>
    <w:link w:val="Ttulo2Car"/>
    <w:uiPriority w:val="2"/>
    <w:unhideWhenUsed/>
    <w:qFormat/>
    <w:rsid w:val="00694D29"/>
    <w:pPr>
      <w:keepNext/>
      <w:spacing w:line="240" w:lineRule="auto"/>
      <w:outlineLvl w:val="1"/>
    </w:pPr>
    <w:rPr>
      <w:rFonts w:asciiTheme="majorHAnsi" w:eastAsia="Times New Roman" w:hAnsiTheme="majorHAnsi" w:cs="Times New Roman"/>
      <w:b/>
      <w:sz w:val="48"/>
      <w:szCs w:val="48"/>
    </w:rPr>
  </w:style>
  <w:style w:type="paragraph" w:styleId="Ttulo3">
    <w:name w:val="heading 3"/>
    <w:basedOn w:val="Normal"/>
    <w:next w:val="Normal"/>
    <w:link w:val="Ttulo3Car"/>
    <w:uiPriority w:val="2"/>
    <w:unhideWhenUsed/>
    <w:qFormat/>
    <w:rsid w:val="00694D29"/>
    <w:pPr>
      <w:spacing w:line="240" w:lineRule="auto"/>
      <w:outlineLvl w:val="2"/>
    </w:pPr>
    <w:rPr>
      <w:rFonts w:asciiTheme="majorHAnsi" w:eastAsia="Times New Roman" w:hAnsiTheme="majorHAnsi" w:cs="Times New Roman"/>
      <w:i/>
      <w:sz w:val="36"/>
      <w:szCs w:val="36"/>
    </w:rPr>
  </w:style>
  <w:style w:type="paragraph" w:styleId="Ttulo4">
    <w:name w:val="heading 4"/>
    <w:basedOn w:val="Normal"/>
    <w:next w:val="Normal"/>
    <w:link w:val="Ttulo4Car"/>
    <w:uiPriority w:val="2"/>
    <w:unhideWhenUsed/>
    <w:qFormat/>
    <w:rsid w:val="00694D29"/>
    <w:pPr>
      <w:keepNext/>
      <w:keepLines/>
      <w:spacing w:line="240" w:lineRule="auto"/>
      <w:outlineLvl w:val="3"/>
    </w:pPr>
    <w:rPr>
      <w:rFonts w:eastAsia="Times New Roman" w:cs="Times New Roman"/>
      <w:b/>
      <w:caps/>
      <w:color w:val="161718" w:themeColor="text1"/>
      <w:spacing w:val="20"/>
      <w:kern w:val="28"/>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694D29"/>
    <w:rPr>
      <w:rFonts w:asciiTheme="majorHAnsi" w:eastAsia="Times New Roman" w:hAnsiTheme="majorHAnsi" w:cs="Times New Roman"/>
      <w:b/>
      <w:sz w:val="56"/>
      <w:szCs w:val="56"/>
    </w:rPr>
  </w:style>
  <w:style w:type="paragraph" w:styleId="Ttulo">
    <w:name w:val="Title"/>
    <w:basedOn w:val="Normal"/>
    <w:link w:val="TtuloCar"/>
    <w:uiPriority w:val="1"/>
    <w:qFormat/>
    <w:rsid w:val="00E80155"/>
    <w:pPr>
      <w:spacing w:line="240" w:lineRule="auto"/>
      <w:contextualSpacing/>
    </w:pPr>
    <w:rPr>
      <w:rFonts w:asciiTheme="majorHAnsi" w:eastAsia="Times New Roman" w:hAnsiTheme="majorHAnsi" w:cs="Times New Roman"/>
      <w:b/>
      <w:caps/>
      <w:sz w:val="52"/>
      <w:szCs w:val="52"/>
    </w:rPr>
  </w:style>
  <w:style w:type="character" w:customStyle="1" w:styleId="TtuloCar">
    <w:name w:val="Título Car"/>
    <w:basedOn w:val="Fuentedeprrafopredeter"/>
    <w:link w:val="Ttulo"/>
    <w:uiPriority w:val="1"/>
    <w:rsid w:val="00E80155"/>
    <w:rPr>
      <w:rFonts w:asciiTheme="majorHAnsi" w:eastAsia="Times New Roman" w:hAnsiTheme="majorHAnsi" w:cs="Times New Roman"/>
      <w:b/>
      <w:caps/>
      <w:sz w:val="52"/>
      <w:szCs w:val="52"/>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694D29"/>
    <w:rPr>
      <w:rFonts w:asciiTheme="majorHAnsi" w:eastAsia="Times New Roman" w:hAnsiTheme="majorHAnsi" w:cs="Times New Roman"/>
      <w:b/>
      <w:sz w:val="48"/>
      <w:szCs w:val="48"/>
    </w:rPr>
  </w:style>
  <w:style w:type="character" w:customStyle="1" w:styleId="Ttulo3Car">
    <w:name w:val="Título 3 Car"/>
    <w:basedOn w:val="Fuentedeprrafopredeter"/>
    <w:link w:val="Ttulo3"/>
    <w:uiPriority w:val="2"/>
    <w:rsid w:val="00694D29"/>
    <w:rPr>
      <w:rFonts w:asciiTheme="majorHAnsi" w:eastAsia="Times New Roman" w:hAnsiTheme="majorHAnsi" w:cs="Times New Roman"/>
      <w:i/>
      <w:sz w:val="36"/>
      <w:szCs w:val="36"/>
    </w:rPr>
  </w:style>
  <w:style w:type="character" w:customStyle="1" w:styleId="Ttulo4Car">
    <w:name w:val="Título 4 Car"/>
    <w:basedOn w:val="Fuentedeprrafopredeter"/>
    <w:link w:val="Ttulo4"/>
    <w:uiPriority w:val="2"/>
    <w:rsid w:val="00694D29"/>
    <w:rPr>
      <w:rFonts w:eastAsia="Times New Roman" w:cs="Times New Roman"/>
      <w:b/>
      <w:caps/>
      <w:color w:val="161718" w:themeColor="text1"/>
      <w:spacing w:val="20"/>
      <w:kern w:val="28"/>
      <w:sz w:val="24"/>
      <w:szCs w:val="24"/>
    </w:rPr>
  </w:style>
  <w:style w:type="paragraph" w:customStyle="1" w:styleId="Captulo">
    <w:name w:val="Capítulo"/>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94D29"/>
    <w:pPr>
      <w:keepLines/>
      <w:spacing w:before="240" w:after="0"/>
      <w:outlineLvl w:val="9"/>
    </w:pPr>
    <w:rPr>
      <w:rFonts w:eastAsiaTheme="majorEastAsia" w:cstheme="majorBidi"/>
      <w:b w:val="0"/>
      <w:color w:val="7A042E" w:themeColor="accent1" w:themeShade="BF"/>
      <w:sz w:val="32"/>
      <w:szCs w:val="32"/>
      <w:lang w:eastAsia="es-ES"/>
    </w:rPr>
  </w:style>
  <w:style w:type="paragraph" w:styleId="TDC1">
    <w:name w:val="toc 1"/>
    <w:basedOn w:val="Normal"/>
    <w:next w:val="Normal"/>
    <w:autoRedefine/>
    <w:uiPriority w:val="39"/>
    <w:unhideWhenUsed/>
    <w:rsid w:val="00694D29"/>
    <w:pPr>
      <w:spacing w:after="100"/>
    </w:pPr>
  </w:style>
  <w:style w:type="character" w:styleId="Hipervnculo">
    <w:name w:val="Hyperlink"/>
    <w:basedOn w:val="Fuentedeprrafopredeter"/>
    <w:uiPriority w:val="99"/>
    <w:unhideWhenUsed/>
    <w:rsid w:val="00694D29"/>
    <w:rPr>
      <w:color w:val="93C842" w:themeColor="hyperlink"/>
      <w:u w:val="single"/>
    </w:rPr>
  </w:style>
  <w:style w:type="paragraph" w:styleId="TDC2">
    <w:name w:val="toc 2"/>
    <w:basedOn w:val="Normal"/>
    <w:next w:val="Normal"/>
    <w:autoRedefine/>
    <w:uiPriority w:val="39"/>
    <w:unhideWhenUsed/>
    <w:rsid w:val="00111207"/>
    <w:pPr>
      <w:spacing w:after="100"/>
      <w:ind w:left="240"/>
    </w:pPr>
  </w:style>
  <w:style w:type="paragraph" w:styleId="Descripcin">
    <w:name w:val="caption"/>
    <w:basedOn w:val="Normal"/>
    <w:next w:val="Normal"/>
    <w:uiPriority w:val="35"/>
    <w:unhideWhenUsed/>
    <w:qFormat/>
    <w:rsid w:val="00987D75"/>
    <w:pPr>
      <w:spacing w:after="200" w:line="240" w:lineRule="auto"/>
    </w:pPr>
    <w:rPr>
      <w:i/>
      <w:iCs/>
      <w:color w:val="282660" w:themeColor="text2"/>
      <w:sz w:val="18"/>
      <w:szCs w:val="18"/>
    </w:rPr>
  </w:style>
  <w:style w:type="paragraph" w:styleId="Prrafodelista">
    <w:name w:val="List Paragraph"/>
    <w:basedOn w:val="Normal"/>
    <w:uiPriority w:val="34"/>
    <w:unhideWhenUsed/>
    <w:qFormat/>
    <w:rsid w:val="00F34640"/>
    <w:pPr>
      <w:ind w:left="720"/>
      <w:contextualSpacing/>
    </w:pPr>
  </w:style>
  <w:style w:type="paragraph" w:styleId="TDC3">
    <w:name w:val="toc 3"/>
    <w:basedOn w:val="Normal"/>
    <w:next w:val="Normal"/>
    <w:autoRedefine/>
    <w:uiPriority w:val="39"/>
    <w:unhideWhenUsed/>
    <w:rsid w:val="00827D40"/>
    <w:pPr>
      <w:spacing w:after="100"/>
      <w:ind w:left="480"/>
    </w:pPr>
  </w:style>
  <w:style w:type="character" w:customStyle="1" w:styleId="Mencinsinresolver1">
    <w:name w:val="Mención sin resolver1"/>
    <w:basedOn w:val="Fuentedeprrafopredeter"/>
    <w:uiPriority w:val="99"/>
    <w:semiHidden/>
    <w:unhideWhenUsed/>
    <w:rsid w:val="00DF7EC0"/>
    <w:rPr>
      <w:color w:val="605E5C"/>
      <w:shd w:val="clear" w:color="auto" w:fill="E1DFDD"/>
    </w:rPr>
  </w:style>
  <w:style w:type="table" w:styleId="Tablaconcuadrcula">
    <w:name w:val="Table Grid"/>
    <w:basedOn w:val="Tablanormal"/>
    <w:uiPriority w:val="39"/>
    <w:rsid w:val="003B6E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F0EC8"/>
    <w:rPr>
      <w:color w:val="605E5C"/>
      <w:shd w:val="clear" w:color="auto" w:fill="E1DFDD"/>
    </w:rPr>
  </w:style>
  <w:style w:type="table" w:styleId="Tablaconcuadrcula4-nfasis3">
    <w:name w:val="Grid Table 4 Accent 3"/>
    <w:basedOn w:val="Tablanormal"/>
    <w:uiPriority w:val="49"/>
    <w:rsid w:val="00400D9E"/>
    <w:pPr>
      <w:spacing w:after="0" w:line="240" w:lineRule="auto"/>
    </w:pPr>
    <w:tblPr>
      <w:tblStyleRowBandSize w:val="1"/>
      <w:tblStyleColBandSize w:val="1"/>
      <w:tblBorders>
        <w:top w:val="single" w:sz="4" w:space="0" w:color="51D6CA" w:themeColor="accent3" w:themeTint="99"/>
        <w:left w:val="single" w:sz="4" w:space="0" w:color="51D6CA" w:themeColor="accent3" w:themeTint="99"/>
        <w:bottom w:val="single" w:sz="4" w:space="0" w:color="51D6CA" w:themeColor="accent3" w:themeTint="99"/>
        <w:right w:val="single" w:sz="4" w:space="0" w:color="51D6CA" w:themeColor="accent3" w:themeTint="99"/>
        <w:insideH w:val="single" w:sz="4" w:space="0" w:color="51D6CA" w:themeColor="accent3" w:themeTint="99"/>
        <w:insideV w:val="single" w:sz="4" w:space="0" w:color="51D6CA" w:themeColor="accent3" w:themeTint="99"/>
      </w:tblBorders>
    </w:tblPr>
    <w:tblStylePr w:type="firstRow">
      <w:rPr>
        <w:b/>
        <w:bCs/>
        <w:color w:val="FFFFFF" w:themeColor="background1"/>
      </w:rPr>
      <w:tblPr/>
      <w:tcPr>
        <w:tcBorders>
          <w:top w:val="single" w:sz="4" w:space="0" w:color="1D7D74" w:themeColor="accent3"/>
          <w:left w:val="single" w:sz="4" w:space="0" w:color="1D7D74" w:themeColor="accent3"/>
          <w:bottom w:val="single" w:sz="4" w:space="0" w:color="1D7D74" w:themeColor="accent3"/>
          <w:right w:val="single" w:sz="4" w:space="0" w:color="1D7D74" w:themeColor="accent3"/>
          <w:insideH w:val="nil"/>
          <w:insideV w:val="nil"/>
        </w:tcBorders>
        <w:shd w:val="clear" w:color="auto" w:fill="1D7D74" w:themeFill="accent3"/>
      </w:tcPr>
    </w:tblStylePr>
    <w:tblStylePr w:type="lastRow">
      <w:rPr>
        <w:b/>
        <w:bCs/>
      </w:rPr>
      <w:tblPr/>
      <w:tcPr>
        <w:tcBorders>
          <w:top w:val="double" w:sz="4" w:space="0" w:color="1D7D74" w:themeColor="accent3"/>
        </w:tcBorders>
      </w:tcPr>
    </w:tblStylePr>
    <w:tblStylePr w:type="firstCol">
      <w:rPr>
        <w:b/>
        <w:bCs/>
      </w:rPr>
    </w:tblStylePr>
    <w:tblStylePr w:type="lastCol">
      <w:rPr>
        <w:b/>
        <w:bCs/>
      </w:rPr>
    </w:tblStylePr>
    <w:tblStylePr w:type="band1Vert">
      <w:tblPr/>
      <w:tcPr>
        <w:shd w:val="clear" w:color="auto" w:fill="C5F1ED" w:themeFill="accent3" w:themeFillTint="33"/>
      </w:tcPr>
    </w:tblStylePr>
    <w:tblStylePr w:type="band1Horz">
      <w:tblPr/>
      <w:tcPr>
        <w:shd w:val="clear" w:color="auto" w:fill="C5F1ED" w:themeFill="accent3" w:themeFillTint="33"/>
      </w:tcPr>
    </w:tblStylePr>
  </w:style>
  <w:style w:type="table" w:styleId="Tabladelista6concolores-nfasis3">
    <w:name w:val="List Table 6 Colorful Accent 3"/>
    <w:basedOn w:val="Tablanormal"/>
    <w:uiPriority w:val="51"/>
    <w:rsid w:val="00400D9E"/>
    <w:pPr>
      <w:spacing w:after="0" w:line="240" w:lineRule="auto"/>
    </w:pPr>
    <w:rPr>
      <w:color w:val="155D56" w:themeColor="accent3" w:themeShade="BF"/>
    </w:rPr>
    <w:tblPr>
      <w:tblStyleRowBandSize w:val="1"/>
      <w:tblStyleColBandSize w:val="1"/>
      <w:tblBorders>
        <w:top w:val="single" w:sz="4" w:space="0" w:color="1D7D74" w:themeColor="accent3"/>
        <w:bottom w:val="single" w:sz="4" w:space="0" w:color="1D7D74" w:themeColor="accent3"/>
      </w:tblBorders>
    </w:tblPr>
    <w:tblStylePr w:type="firstRow">
      <w:rPr>
        <w:b/>
        <w:bCs/>
      </w:rPr>
      <w:tblPr/>
      <w:tcPr>
        <w:tcBorders>
          <w:bottom w:val="single" w:sz="4" w:space="0" w:color="1D7D74" w:themeColor="accent3"/>
        </w:tcBorders>
      </w:tcPr>
    </w:tblStylePr>
    <w:tblStylePr w:type="lastRow">
      <w:rPr>
        <w:b/>
        <w:bCs/>
      </w:rPr>
      <w:tblPr/>
      <w:tcPr>
        <w:tcBorders>
          <w:top w:val="double" w:sz="4" w:space="0" w:color="1D7D74" w:themeColor="accent3"/>
        </w:tcBorders>
      </w:tcPr>
    </w:tblStylePr>
    <w:tblStylePr w:type="firstCol">
      <w:rPr>
        <w:b/>
        <w:bCs/>
      </w:rPr>
    </w:tblStylePr>
    <w:tblStylePr w:type="lastCol">
      <w:rPr>
        <w:b/>
        <w:bCs/>
      </w:rPr>
    </w:tblStylePr>
    <w:tblStylePr w:type="band1Vert">
      <w:tblPr/>
      <w:tcPr>
        <w:shd w:val="clear" w:color="auto" w:fill="C5F1ED" w:themeFill="accent3" w:themeFillTint="33"/>
      </w:tcPr>
    </w:tblStylePr>
    <w:tblStylePr w:type="band1Horz">
      <w:tblPr/>
      <w:tcPr>
        <w:shd w:val="clear" w:color="auto" w:fill="C5F1ED" w:themeFill="accent3" w:themeFillTint="33"/>
      </w:tcPr>
    </w:tblStylePr>
  </w:style>
  <w:style w:type="paragraph" w:styleId="TDC4">
    <w:name w:val="toc 4"/>
    <w:basedOn w:val="Normal"/>
    <w:next w:val="Normal"/>
    <w:autoRedefine/>
    <w:uiPriority w:val="39"/>
    <w:unhideWhenUsed/>
    <w:rsid w:val="009F3C4B"/>
    <w:pPr>
      <w:spacing w:after="100"/>
      <w:ind w:left="660"/>
      <w:jc w:val="left"/>
    </w:pPr>
    <w:rPr>
      <w:rFonts w:asciiTheme="minorHAnsi" w:eastAsiaTheme="minorEastAsia" w:hAnsiTheme="minorHAnsi" w:cstheme="minorBidi"/>
      <w:sz w:val="22"/>
      <w:szCs w:val="22"/>
      <w:lang w:eastAsia="es-ES"/>
    </w:rPr>
  </w:style>
  <w:style w:type="paragraph" w:styleId="TDC5">
    <w:name w:val="toc 5"/>
    <w:basedOn w:val="Normal"/>
    <w:next w:val="Normal"/>
    <w:autoRedefine/>
    <w:uiPriority w:val="39"/>
    <w:unhideWhenUsed/>
    <w:rsid w:val="009F3C4B"/>
    <w:pPr>
      <w:spacing w:after="100"/>
      <w:ind w:left="880"/>
      <w:jc w:val="left"/>
    </w:pPr>
    <w:rPr>
      <w:rFonts w:asciiTheme="minorHAnsi" w:eastAsiaTheme="minorEastAsia" w:hAnsiTheme="minorHAnsi" w:cstheme="minorBidi"/>
      <w:sz w:val="22"/>
      <w:szCs w:val="22"/>
      <w:lang w:eastAsia="es-ES"/>
    </w:rPr>
  </w:style>
  <w:style w:type="paragraph" w:styleId="TDC6">
    <w:name w:val="toc 6"/>
    <w:basedOn w:val="Normal"/>
    <w:next w:val="Normal"/>
    <w:autoRedefine/>
    <w:uiPriority w:val="39"/>
    <w:unhideWhenUsed/>
    <w:rsid w:val="009F3C4B"/>
    <w:pPr>
      <w:spacing w:after="100"/>
      <w:ind w:left="1100"/>
      <w:jc w:val="left"/>
    </w:pPr>
    <w:rPr>
      <w:rFonts w:asciiTheme="minorHAnsi" w:eastAsiaTheme="minorEastAsia" w:hAnsiTheme="minorHAnsi" w:cstheme="minorBidi"/>
      <w:sz w:val="22"/>
      <w:szCs w:val="22"/>
      <w:lang w:eastAsia="es-ES"/>
    </w:rPr>
  </w:style>
  <w:style w:type="paragraph" w:styleId="TDC7">
    <w:name w:val="toc 7"/>
    <w:basedOn w:val="Normal"/>
    <w:next w:val="Normal"/>
    <w:autoRedefine/>
    <w:uiPriority w:val="39"/>
    <w:unhideWhenUsed/>
    <w:rsid w:val="009F3C4B"/>
    <w:pPr>
      <w:spacing w:after="100"/>
      <w:ind w:left="1320"/>
      <w:jc w:val="left"/>
    </w:pPr>
    <w:rPr>
      <w:rFonts w:asciiTheme="minorHAnsi" w:eastAsiaTheme="minorEastAsia" w:hAnsiTheme="minorHAnsi" w:cstheme="minorBidi"/>
      <w:sz w:val="22"/>
      <w:szCs w:val="22"/>
      <w:lang w:eastAsia="es-ES"/>
    </w:rPr>
  </w:style>
  <w:style w:type="paragraph" w:styleId="TDC8">
    <w:name w:val="toc 8"/>
    <w:basedOn w:val="Normal"/>
    <w:next w:val="Normal"/>
    <w:autoRedefine/>
    <w:uiPriority w:val="39"/>
    <w:unhideWhenUsed/>
    <w:rsid w:val="009F3C4B"/>
    <w:pPr>
      <w:spacing w:after="100"/>
      <w:ind w:left="1540"/>
      <w:jc w:val="left"/>
    </w:pPr>
    <w:rPr>
      <w:rFonts w:asciiTheme="minorHAnsi" w:eastAsiaTheme="minorEastAsia" w:hAnsiTheme="minorHAnsi" w:cstheme="minorBidi"/>
      <w:sz w:val="22"/>
      <w:szCs w:val="22"/>
      <w:lang w:eastAsia="es-ES"/>
    </w:rPr>
  </w:style>
  <w:style w:type="paragraph" w:styleId="TDC9">
    <w:name w:val="toc 9"/>
    <w:basedOn w:val="Normal"/>
    <w:next w:val="Normal"/>
    <w:autoRedefine/>
    <w:uiPriority w:val="39"/>
    <w:unhideWhenUsed/>
    <w:rsid w:val="009F3C4B"/>
    <w:pPr>
      <w:spacing w:after="100"/>
      <w:ind w:left="1760"/>
      <w:jc w:val="left"/>
    </w:pPr>
    <w:rPr>
      <w:rFonts w:asciiTheme="minorHAnsi" w:eastAsiaTheme="minorEastAsia" w:hAnsiTheme="minorHAnsi" w:cstheme="minorBidi"/>
      <w:sz w:val="22"/>
      <w:szCs w:val="22"/>
      <w:lang w:eastAsia="es-ES"/>
    </w:rPr>
  </w:style>
  <w:style w:type="character" w:styleId="Refdecomentario">
    <w:name w:val="annotation reference"/>
    <w:basedOn w:val="Fuentedeprrafopredeter"/>
    <w:uiPriority w:val="99"/>
    <w:semiHidden/>
    <w:unhideWhenUsed/>
    <w:rsid w:val="00761810"/>
    <w:rPr>
      <w:sz w:val="16"/>
      <w:szCs w:val="16"/>
    </w:rPr>
  </w:style>
  <w:style w:type="paragraph" w:styleId="Textocomentario">
    <w:name w:val="annotation text"/>
    <w:basedOn w:val="Normal"/>
    <w:link w:val="TextocomentarioCar"/>
    <w:uiPriority w:val="99"/>
    <w:semiHidden/>
    <w:unhideWhenUsed/>
    <w:rsid w:val="0076181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61810"/>
    <w:rPr>
      <w:rFonts w:ascii="Calibri" w:hAnsi="Calibri" w:cs="Calibri"/>
      <w:sz w:val="20"/>
      <w:szCs w:val="20"/>
    </w:rPr>
  </w:style>
  <w:style w:type="paragraph" w:styleId="Asuntodelcomentario">
    <w:name w:val="annotation subject"/>
    <w:basedOn w:val="Textocomentario"/>
    <w:next w:val="Textocomentario"/>
    <w:link w:val="AsuntodelcomentarioCar"/>
    <w:uiPriority w:val="99"/>
    <w:semiHidden/>
    <w:unhideWhenUsed/>
    <w:rsid w:val="00761810"/>
    <w:rPr>
      <w:b/>
      <w:bCs/>
    </w:rPr>
  </w:style>
  <w:style w:type="character" w:customStyle="1" w:styleId="AsuntodelcomentarioCar">
    <w:name w:val="Asunto del comentario Car"/>
    <w:basedOn w:val="TextocomentarioCar"/>
    <w:link w:val="Asuntodelcomentario"/>
    <w:uiPriority w:val="99"/>
    <w:semiHidden/>
    <w:rsid w:val="00761810"/>
    <w:rPr>
      <w:rFonts w:ascii="Calibri" w:hAnsi="Calibri" w:cs="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159213">
      <w:bodyDiv w:val="1"/>
      <w:marLeft w:val="0"/>
      <w:marRight w:val="0"/>
      <w:marTop w:val="0"/>
      <w:marBottom w:val="0"/>
      <w:divBdr>
        <w:top w:val="none" w:sz="0" w:space="0" w:color="auto"/>
        <w:left w:val="none" w:sz="0" w:space="0" w:color="auto"/>
        <w:bottom w:val="none" w:sz="0" w:space="0" w:color="auto"/>
        <w:right w:val="none" w:sz="0" w:space="0" w:color="auto"/>
      </w:divBdr>
    </w:div>
    <w:div w:id="1065496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hyperlink" Target="https://flask-restx.readthedocs.io/en/latest/" TargetMode="External"/><Relationship Id="rId68" Type="http://schemas.openxmlformats.org/officeDocument/2006/relationships/oleObject" Target="embeddings/oleObject11.bin"/><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2.jpeg"/><Relationship Id="rId37" Type="http://schemas.microsoft.com/office/2007/relationships/hdphoto" Target="media/hdphoto1.wdp"/><Relationship Id="rId40" Type="http://schemas.openxmlformats.org/officeDocument/2006/relationships/image" Target="media/image29.png"/><Relationship Id="rId45" Type="http://schemas.openxmlformats.org/officeDocument/2006/relationships/oleObject" Target="embeddings/oleObject6.bin"/><Relationship Id="rId53" Type="http://schemas.openxmlformats.org/officeDocument/2006/relationships/image" Target="media/image39.png"/><Relationship Id="rId58" Type="http://schemas.openxmlformats.org/officeDocument/2006/relationships/oleObject" Target="embeddings/oleObject7.bin"/><Relationship Id="rId66" Type="http://schemas.openxmlformats.org/officeDocument/2006/relationships/oleObject" Target="embeddings/oleObject10.bin"/><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8.png"/><Relationship Id="rId30" Type="http://schemas.openxmlformats.org/officeDocument/2006/relationships/oleObject" Target="embeddings/oleObject3.bin"/><Relationship Id="rId35" Type="http://schemas.openxmlformats.org/officeDocument/2006/relationships/image" Target="media/image25.png"/><Relationship Id="rId43" Type="http://schemas.openxmlformats.org/officeDocument/2006/relationships/oleObject" Target="embeddings/oleObject5.bin"/><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jwt.io/introduction" TargetMode="External"/><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oleObject" Target="embeddings/oleObject4.bin"/><Relationship Id="rId54" Type="http://schemas.openxmlformats.org/officeDocument/2006/relationships/image" Target="media/image40.png"/><Relationship Id="rId62" Type="http://schemas.openxmlformats.org/officeDocument/2006/relationships/oleObject" Target="embeddings/oleObject9.bin"/><Relationship Id="rId70" Type="http://schemas.openxmlformats.org/officeDocument/2006/relationships/oleObject" Target="embeddings/oleObject12.bin"/><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oleObject" Target="embeddings/oleObject1.bin"/><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oleObject" Target="embeddings/oleObject8.bin"/><Relationship Id="rId65" Type="http://schemas.openxmlformats.org/officeDocument/2006/relationships/image" Target="media/image46.png"/><Relationship Id="rId73" Type="http://schemas.openxmlformats.org/officeDocument/2006/relationships/oleObject" Target="embeddings/oleObject14.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3.bin"/><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cipreste\AppData\Roaming\Microsoft\Templates\Informe%20empresarial%20(dise&#241;o%20Profesional).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AF68B-BF35-4B06-B922-C4343DA6A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empresarial (diseño Profesional)</Template>
  <TotalTime>476</TotalTime>
  <Pages>118</Pages>
  <Words>32186</Words>
  <Characters>177028</Characters>
  <Application>Microsoft Office Word</Application>
  <DocSecurity>0</DocSecurity>
  <Lines>1475</Lines>
  <Paragraphs>417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arcipreste</dc:creator>
  <cp:keywords/>
  <dc:description/>
  <cp:lastModifiedBy>César San Juan Pastor</cp:lastModifiedBy>
  <cp:revision>165</cp:revision>
  <cp:lastPrinted>2022-05-12T15:50:00Z</cp:lastPrinted>
  <dcterms:created xsi:type="dcterms:W3CDTF">2022-04-26T16:21:00Z</dcterms:created>
  <dcterms:modified xsi:type="dcterms:W3CDTF">2022-05-23T06:53:00Z</dcterms:modified>
</cp:coreProperties>
</file>